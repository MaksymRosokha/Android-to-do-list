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A50AC8" w14:textId="77777777" w:rsidR="00C544F8" w:rsidRPr="00F969E5" w:rsidRDefault="00C544F8" w:rsidP="003A33A4">
      <w:pPr>
        <w:ind w:firstLine="0"/>
        <w:jc w:val="center"/>
        <w:rPr>
          <w:rFonts w:cs="Times New Roman"/>
          <w:bCs/>
        </w:rPr>
      </w:pPr>
      <w:r w:rsidRPr="00F969E5">
        <w:rPr>
          <w:rFonts w:cs="Times New Roman"/>
          <w:bCs/>
        </w:rPr>
        <w:t>МІНІСТЕРСТВО ОСВІТИ І НАУКИ УКРАЇНИ</w:t>
      </w:r>
    </w:p>
    <w:p w14:paraId="219B7133" w14:textId="0C18A4DE" w:rsidR="00C544F8" w:rsidRPr="00F969E5" w:rsidRDefault="00B25E9D" w:rsidP="003A33A4">
      <w:pPr>
        <w:ind w:firstLine="0"/>
        <w:jc w:val="center"/>
        <w:rPr>
          <w:rFonts w:cs="Times New Roman"/>
          <w:bCs/>
        </w:rPr>
      </w:pPr>
      <w:r w:rsidRPr="00F969E5">
        <w:rPr>
          <w:rFonts w:cs="Times New Roman"/>
          <w:bCs/>
        </w:rPr>
        <w:t xml:space="preserve">ПРИРОДНИЧО-ГУМАНІТАРНИЙ </w:t>
      </w:r>
      <w:r w:rsidRPr="00F969E5">
        <w:rPr>
          <w:rFonts w:cs="Times New Roman"/>
          <w:bCs/>
          <w:color w:val="000000" w:themeColor="text1"/>
        </w:rPr>
        <w:t xml:space="preserve">ФАХОВИЙ </w:t>
      </w:r>
      <w:r w:rsidRPr="00F969E5">
        <w:rPr>
          <w:rFonts w:cs="Times New Roman"/>
          <w:bCs/>
        </w:rPr>
        <w:t>КОЛЕДЖ</w:t>
      </w:r>
    </w:p>
    <w:p w14:paraId="6352837F" w14:textId="28798D53" w:rsidR="00C544F8" w:rsidRPr="00F969E5" w:rsidRDefault="00C544F8" w:rsidP="003A33A4">
      <w:pPr>
        <w:ind w:firstLine="0"/>
        <w:jc w:val="center"/>
        <w:rPr>
          <w:rFonts w:cs="Times New Roman"/>
          <w:bCs/>
        </w:rPr>
      </w:pPr>
      <w:r w:rsidRPr="00F969E5">
        <w:rPr>
          <w:rFonts w:cs="Times New Roman"/>
          <w:bCs/>
        </w:rPr>
        <w:t>ДВНЗ «Ужгородський національний університет»</w:t>
      </w:r>
    </w:p>
    <w:p w14:paraId="5A2F773A" w14:textId="7CEE5D21" w:rsidR="00B25E9D" w:rsidRPr="00F969E5" w:rsidRDefault="00B25E9D" w:rsidP="003A33A4">
      <w:pPr>
        <w:ind w:firstLine="0"/>
        <w:jc w:val="center"/>
        <w:rPr>
          <w:rFonts w:cs="Times New Roman"/>
          <w:bCs/>
        </w:rPr>
      </w:pPr>
      <w:r w:rsidRPr="00F969E5">
        <w:rPr>
          <w:rFonts w:cs="Times New Roman"/>
          <w:bCs/>
        </w:rPr>
        <w:t>Циклова комісія програмування та інформаційних технологій</w:t>
      </w:r>
    </w:p>
    <w:p w14:paraId="6F8B9466" w14:textId="4A81459E" w:rsidR="00C544F8" w:rsidRPr="006B5A46" w:rsidRDefault="00C544F8" w:rsidP="003F689A">
      <w:pPr>
        <w:tabs>
          <w:tab w:val="left" w:pos="2977"/>
        </w:tabs>
        <w:spacing w:before="480"/>
        <w:ind w:firstLine="0"/>
        <w:contextualSpacing w:val="0"/>
        <w:rPr>
          <w:b/>
          <w:bCs/>
          <w:i/>
          <w:iCs/>
          <w:sz w:val="24"/>
          <w:szCs w:val="20"/>
        </w:rPr>
      </w:pPr>
      <w:r w:rsidRPr="006B5A46">
        <w:rPr>
          <w:b/>
          <w:bCs/>
          <w:i/>
          <w:iCs/>
          <w:sz w:val="24"/>
          <w:szCs w:val="20"/>
        </w:rPr>
        <w:t xml:space="preserve">Реєстраційний </w:t>
      </w:r>
      <w:r w:rsidR="00F969E5">
        <w:rPr>
          <w:b/>
          <w:bCs/>
          <w:i/>
          <w:iCs/>
          <w:sz w:val="24"/>
          <w:szCs w:val="20"/>
        </w:rPr>
        <w:t>№</w:t>
      </w:r>
      <w:r w:rsidR="003A33A4" w:rsidRPr="006B5A46">
        <w:rPr>
          <w:rFonts w:cs="Times New Roman"/>
          <w:sz w:val="24"/>
          <w:szCs w:val="24"/>
          <w:u w:val="single"/>
        </w:rPr>
        <w:t> </w:t>
      </w:r>
      <w:r w:rsidR="001773C5" w:rsidRPr="006B5A46">
        <w:rPr>
          <w:rFonts w:cs="Times New Roman"/>
          <w:sz w:val="24"/>
          <w:szCs w:val="24"/>
          <w:u w:val="single"/>
        </w:rPr>
        <w:tab/>
      </w:r>
    </w:p>
    <w:p w14:paraId="58C8F128" w14:textId="77777777" w:rsidR="00C544F8" w:rsidRPr="006B5A46" w:rsidRDefault="00C544F8" w:rsidP="004267D8">
      <w:pPr>
        <w:tabs>
          <w:tab w:val="left" w:pos="2977"/>
        </w:tabs>
        <w:ind w:firstLine="0"/>
        <w:rPr>
          <w:b/>
          <w:bCs/>
          <w:i/>
          <w:iCs/>
          <w:sz w:val="24"/>
          <w:szCs w:val="20"/>
        </w:rPr>
      </w:pPr>
      <w:r w:rsidRPr="006B5A46">
        <w:rPr>
          <w:b/>
          <w:bCs/>
          <w:i/>
          <w:iCs/>
          <w:sz w:val="24"/>
          <w:szCs w:val="20"/>
        </w:rPr>
        <w:t>Дата реєстрації</w:t>
      </w:r>
      <w:r w:rsidR="003A33A4" w:rsidRPr="006B5A46">
        <w:rPr>
          <w:rFonts w:cs="Times New Roman"/>
          <w:sz w:val="24"/>
          <w:szCs w:val="24"/>
          <w:u w:val="single"/>
        </w:rPr>
        <w:t> </w:t>
      </w:r>
      <w:r w:rsidR="001773C5" w:rsidRPr="006B5A46">
        <w:rPr>
          <w:rFonts w:cs="Times New Roman"/>
          <w:sz w:val="24"/>
          <w:szCs w:val="24"/>
          <w:u w:val="single"/>
        </w:rPr>
        <w:tab/>
      </w:r>
    </w:p>
    <w:p w14:paraId="2FD87F26" w14:textId="77777777" w:rsidR="00D77070" w:rsidRPr="00F969E5" w:rsidRDefault="00D77070" w:rsidP="003B7B02">
      <w:pPr>
        <w:spacing w:line="240" w:lineRule="auto"/>
        <w:ind w:left="5245" w:firstLine="0"/>
        <w:jc w:val="right"/>
        <w:rPr>
          <w:rFonts w:cs="Times New Roman"/>
          <w:b/>
          <w:bCs/>
          <w:szCs w:val="28"/>
        </w:rPr>
      </w:pPr>
      <w:r w:rsidRPr="00F969E5">
        <w:rPr>
          <w:rFonts w:cs="Times New Roman"/>
          <w:b/>
          <w:bCs/>
          <w:szCs w:val="28"/>
        </w:rPr>
        <w:t>Росоха Максим Валентинович</w:t>
      </w:r>
    </w:p>
    <w:p w14:paraId="1F9292B3" w14:textId="10AB3180" w:rsidR="00C544F8" w:rsidRPr="00A41EB5" w:rsidRDefault="00C544F8" w:rsidP="003B7B02">
      <w:pPr>
        <w:spacing w:line="240" w:lineRule="auto"/>
        <w:ind w:left="5245" w:firstLine="0"/>
        <w:jc w:val="right"/>
        <w:rPr>
          <w:rFonts w:cs="Times New Roman"/>
          <w:sz w:val="22"/>
        </w:rPr>
      </w:pPr>
      <w:r w:rsidRPr="00A41EB5">
        <w:rPr>
          <w:rFonts w:cs="Times New Roman"/>
          <w:sz w:val="22"/>
        </w:rPr>
        <w:t xml:space="preserve">студент </w:t>
      </w:r>
      <w:r w:rsidR="00A41EB5">
        <w:rPr>
          <w:rFonts w:cs="Times New Roman"/>
          <w:sz w:val="22"/>
        </w:rPr>
        <w:t>3-го</w:t>
      </w:r>
      <w:r w:rsidRPr="00A41EB5">
        <w:rPr>
          <w:rFonts w:cs="Times New Roman"/>
          <w:sz w:val="22"/>
        </w:rPr>
        <w:t xml:space="preserve"> курсу</w:t>
      </w:r>
    </w:p>
    <w:p w14:paraId="551291DA" w14:textId="77777777" w:rsidR="00C544F8" w:rsidRPr="00A41EB5" w:rsidRDefault="00C544F8" w:rsidP="003B7B02">
      <w:pPr>
        <w:spacing w:line="240" w:lineRule="auto"/>
        <w:ind w:left="5245" w:firstLine="0"/>
        <w:jc w:val="right"/>
        <w:rPr>
          <w:rFonts w:cs="Times New Roman"/>
          <w:sz w:val="22"/>
          <w:lang w:val="ru-RU"/>
        </w:rPr>
      </w:pPr>
      <w:r w:rsidRPr="00A41EB5">
        <w:rPr>
          <w:rFonts w:cs="Times New Roman"/>
          <w:sz w:val="22"/>
        </w:rPr>
        <w:t>групи КН-3</w:t>
      </w:r>
      <w:r w:rsidR="00D77070" w:rsidRPr="00A41EB5">
        <w:rPr>
          <w:rFonts w:cs="Times New Roman"/>
          <w:sz w:val="22"/>
          <w:lang w:val="ru-RU"/>
        </w:rPr>
        <w:t>3</w:t>
      </w:r>
    </w:p>
    <w:p w14:paraId="44723435" w14:textId="77777777" w:rsidR="00C544F8" w:rsidRPr="00A41EB5" w:rsidRDefault="00C544F8" w:rsidP="003B7B02">
      <w:pPr>
        <w:spacing w:line="240" w:lineRule="auto"/>
        <w:ind w:left="5245" w:firstLine="0"/>
        <w:jc w:val="right"/>
        <w:rPr>
          <w:rFonts w:cs="Times New Roman"/>
          <w:sz w:val="22"/>
        </w:rPr>
      </w:pPr>
      <w:r w:rsidRPr="00A41EB5">
        <w:rPr>
          <w:rFonts w:cs="Times New Roman"/>
          <w:sz w:val="22"/>
        </w:rPr>
        <w:t>денної форми навчання</w:t>
      </w:r>
    </w:p>
    <w:p w14:paraId="6C49B130" w14:textId="77777777" w:rsidR="00C544F8" w:rsidRPr="00A41EB5" w:rsidRDefault="00C544F8" w:rsidP="003B7B02">
      <w:pPr>
        <w:spacing w:line="240" w:lineRule="auto"/>
        <w:ind w:left="5245" w:firstLine="0"/>
        <w:jc w:val="right"/>
        <w:rPr>
          <w:rFonts w:cs="Times New Roman"/>
          <w:sz w:val="22"/>
        </w:rPr>
      </w:pPr>
      <w:r w:rsidRPr="00A41EB5">
        <w:rPr>
          <w:rFonts w:cs="Times New Roman"/>
          <w:sz w:val="22"/>
        </w:rPr>
        <w:t>залікова книжка №</w:t>
      </w:r>
      <w:r w:rsidR="00D77070" w:rsidRPr="00A41EB5">
        <w:rPr>
          <w:rFonts w:cs="Times New Roman"/>
          <w:sz w:val="22"/>
        </w:rPr>
        <w:t>253096</w:t>
      </w:r>
      <w:r w:rsidR="00896E83" w:rsidRPr="00A41EB5">
        <w:rPr>
          <w:rFonts w:cs="Times New Roman"/>
          <w:sz w:val="22"/>
        </w:rPr>
        <w:t xml:space="preserve"> МБД</w:t>
      </w:r>
    </w:p>
    <w:p w14:paraId="621F79C5" w14:textId="725D2A02" w:rsidR="00F36D75" w:rsidRDefault="00F36D75" w:rsidP="003A33A4">
      <w:pPr>
        <w:spacing w:line="240" w:lineRule="auto"/>
        <w:ind w:left="4820" w:right="1417" w:firstLine="0"/>
        <w:rPr>
          <w:rFonts w:cs="Times New Roman"/>
          <w:szCs w:val="28"/>
        </w:rPr>
      </w:pPr>
    </w:p>
    <w:p w14:paraId="7B21790C" w14:textId="6C26DC16" w:rsidR="00B25E9D" w:rsidRDefault="00B25E9D" w:rsidP="003A33A4">
      <w:pPr>
        <w:spacing w:line="240" w:lineRule="auto"/>
        <w:ind w:left="4820" w:right="1417" w:firstLine="0"/>
        <w:rPr>
          <w:rFonts w:cs="Times New Roman"/>
          <w:szCs w:val="28"/>
        </w:rPr>
      </w:pPr>
    </w:p>
    <w:p w14:paraId="29D6229E" w14:textId="16FACD29" w:rsidR="003B7B02" w:rsidRDefault="003B7B02" w:rsidP="003A33A4">
      <w:pPr>
        <w:spacing w:line="240" w:lineRule="auto"/>
        <w:ind w:left="4820" w:right="1417" w:firstLine="0"/>
        <w:rPr>
          <w:rFonts w:cs="Times New Roman"/>
          <w:szCs w:val="28"/>
        </w:rPr>
      </w:pPr>
    </w:p>
    <w:p w14:paraId="2E9D557E" w14:textId="64E59412" w:rsidR="003B7B02" w:rsidRDefault="003B7B02" w:rsidP="003A33A4">
      <w:pPr>
        <w:spacing w:line="240" w:lineRule="auto"/>
        <w:ind w:left="4820" w:right="1417" w:firstLine="0"/>
        <w:rPr>
          <w:rFonts w:cs="Times New Roman"/>
          <w:szCs w:val="28"/>
        </w:rPr>
      </w:pPr>
    </w:p>
    <w:p w14:paraId="566E5373" w14:textId="6184459B" w:rsidR="003B7B02" w:rsidRDefault="003B7B02" w:rsidP="003A33A4">
      <w:pPr>
        <w:spacing w:line="240" w:lineRule="auto"/>
        <w:ind w:left="4820" w:right="1417" w:firstLine="0"/>
        <w:rPr>
          <w:rFonts w:cs="Times New Roman"/>
          <w:szCs w:val="28"/>
        </w:rPr>
      </w:pPr>
    </w:p>
    <w:p w14:paraId="2A6F3B8E" w14:textId="77777777" w:rsidR="003B7B02" w:rsidRPr="006B5A46" w:rsidRDefault="003B7B02" w:rsidP="003A33A4">
      <w:pPr>
        <w:spacing w:line="240" w:lineRule="auto"/>
        <w:ind w:left="4820" w:right="1417" w:firstLine="0"/>
        <w:rPr>
          <w:rFonts w:cs="Times New Roman"/>
          <w:szCs w:val="28"/>
        </w:rPr>
      </w:pPr>
    </w:p>
    <w:p w14:paraId="7388E467" w14:textId="23816D6E" w:rsidR="00A41EB5" w:rsidRPr="00A41EB5" w:rsidRDefault="00BC0C11" w:rsidP="00BC0C11">
      <w:pPr>
        <w:spacing w:line="480" w:lineRule="auto"/>
        <w:ind w:firstLine="0"/>
        <w:jc w:val="center"/>
        <w:rPr>
          <w:rFonts w:cs="Times New Roman"/>
          <w:b/>
          <w:szCs w:val="28"/>
        </w:rPr>
      </w:pPr>
      <w:r w:rsidRPr="00A41EB5">
        <w:rPr>
          <w:rFonts w:cs="Times New Roman"/>
          <w:b/>
          <w:szCs w:val="28"/>
        </w:rPr>
        <w:t xml:space="preserve">Android </w:t>
      </w:r>
      <w:r>
        <w:rPr>
          <w:rFonts w:cs="Times New Roman"/>
          <w:b/>
          <w:szCs w:val="28"/>
          <w:lang w:val="en-US"/>
        </w:rPr>
        <w:t>T</w:t>
      </w:r>
      <w:r w:rsidRPr="00A41EB5">
        <w:rPr>
          <w:rFonts w:cs="Times New Roman"/>
          <w:b/>
          <w:szCs w:val="28"/>
        </w:rPr>
        <w:t>o-</w:t>
      </w:r>
      <w:r w:rsidR="008C4606">
        <w:rPr>
          <w:rFonts w:cs="Times New Roman"/>
          <w:b/>
          <w:szCs w:val="28"/>
          <w:lang w:val="en-US"/>
        </w:rPr>
        <w:t>D</w:t>
      </w:r>
      <w:r w:rsidRPr="00A41EB5">
        <w:rPr>
          <w:rFonts w:cs="Times New Roman"/>
          <w:b/>
          <w:szCs w:val="28"/>
        </w:rPr>
        <w:t>o list з нагадуванням про невиконані завдання</w:t>
      </w:r>
    </w:p>
    <w:p w14:paraId="518EEC7D" w14:textId="710AEDFC" w:rsidR="00C544F8" w:rsidRDefault="00B25E9D" w:rsidP="00BC0C11">
      <w:pPr>
        <w:spacing w:line="240" w:lineRule="auto"/>
        <w:ind w:firstLine="0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Курсовий проект з дисципліни</w:t>
      </w:r>
    </w:p>
    <w:p w14:paraId="1F2B8E2C" w14:textId="0AB5D545" w:rsidR="00B25E9D" w:rsidRPr="00A41EB5" w:rsidRDefault="00B25E9D" w:rsidP="00B25E9D">
      <w:pPr>
        <w:ind w:firstLine="0"/>
        <w:jc w:val="center"/>
        <w:rPr>
          <w:rFonts w:cs="Times New Roman"/>
          <w:bCs/>
          <w:szCs w:val="28"/>
        </w:rPr>
      </w:pPr>
      <w:r w:rsidRPr="00A41EB5">
        <w:rPr>
          <w:rFonts w:cs="Times New Roman"/>
          <w:bCs/>
          <w:szCs w:val="28"/>
        </w:rPr>
        <w:t>«Об’єктно-орієнтоване програмування»</w:t>
      </w:r>
    </w:p>
    <w:p w14:paraId="7CC37B46" w14:textId="77777777" w:rsidR="00B25E9D" w:rsidRPr="006B5A46" w:rsidRDefault="00B25E9D" w:rsidP="00B25E9D">
      <w:pPr>
        <w:ind w:firstLine="0"/>
        <w:jc w:val="center"/>
        <w:rPr>
          <w:rFonts w:cs="Times New Roman"/>
          <w:bCs/>
          <w:szCs w:val="28"/>
        </w:rPr>
      </w:pPr>
    </w:p>
    <w:p w14:paraId="059747B0" w14:textId="77777777" w:rsidR="0063453E" w:rsidRPr="006B5A46" w:rsidRDefault="0063453E" w:rsidP="003A33A4">
      <w:pPr>
        <w:ind w:firstLine="0"/>
        <w:jc w:val="center"/>
        <w:rPr>
          <w:rFonts w:cs="Times New Roman"/>
          <w:bCs/>
          <w:szCs w:val="28"/>
        </w:rPr>
      </w:pPr>
    </w:p>
    <w:tbl>
      <w:tblPr>
        <w:tblStyle w:val="af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45"/>
        <w:gridCol w:w="4100"/>
      </w:tblGrid>
      <w:tr w:rsidR="00976506" w:rsidRPr="006B5A46" w14:paraId="68BDC750" w14:textId="77777777" w:rsidTr="00CD4638">
        <w:tc>
          <w:tcPr>
            <w:tcW w:w="5245" w:type="dxa"/>
            <w:vAlign w:val="center"/>
          </w:tcPr>
          <w:p w14:paraId="17A5F0C6" w14:textId="0ED1EE43" w:rsidR="00976506" w:rsidRPr="00A41EB5" w:rsidRDefault="00BC0C11" w:rsidP="005E4639">
            <w:pPr>
              <w:pStyle w:val="a7"/>
              <w:spacing w:line="360" w:lineRule="auto"/>
              <w:ind w:firstLine="0"/>
              <w:rPr>
                <w:rFonts w:cs="Times New Roman"/>
                <w:bCs/>
                <w:lang w:val="uk-UA"/>
              </w:rPr>
            </w:pPr>
            <w:r w:rsidRPr="002B1906">
              <w:rPr>
                <w:szCs w:val="28"/>
                <w:lang w:val="uk-UA"/>
              </w:rPr>
              <w:t>Рекомендовано до захисту:</w:t>
            </w:r>
          </w:p>
        </w:tc>
        <w:tc>
          <w:tcPr>
            <w:tcW w:w="4100" w:type="dxa"/>
            <w:vAlign w:val="center"/>
          </w:tcPr>
          <w:p w14:paraId="54129A7E" w14:textId="77777777" w:rsidR="00976506" w:rsidRPr="00A41EB5" w:rsidRDefault="00976506" w:rsidP="005E4639">
            <w:pPr>
              <w:pStyle w:val="a7"/>
              <w:spacing w:line="360" w:lineRule="auto"/>
              <w:ind w:firstLine="0"/>
              <w:rPr>
                <w:rFonts w:cs="Times New Roman"/>
                <w:bCs/>
                <w:lang w:val="uk-UA"/>
              </w:rPr>
            </w:pPr>
            <w:r w:rsidRPr="00A41EB5">
              <w:rPr>
                <w:rFonts w:cs="Times New Roman"/>
                <w:bCs/>
                <w:lang w:val="uk-UA"/>
              </w:rPr>
              <w:t>Науковий керівник:</w:t>
            </w:r>
          </w:p>
        </w:tc>
      </w:tr>
      <w:tr w:rsidR="00D77070" w:rsidRPr="006B5A46" w14:paraId="0FA9C684" w14:textId="77777777" w:rsidTr="00D77070">
        <w:trPr>
          <w:trHeight w:val="1432"/>
        </w:trPr>
        <w:tc>
          <w:tcPr>
            <w:tcW w:w="5245" w:type="dxa"/>
          </w:tcPr>
          <w:p w14:paraId="5604BB90" w14:textId="77777777" w:rsidR="00BC0C11" w:rsidRPr="002B1906" w:rsidRDefault="00BC0C11" w:rsidP="00BC0C11">
            <w:pPr>
              <w:tabs>
                <w:tab w:val="left" w:pos="3715"/>
              </w:tabs>
              <w:spacing w:line="240" w:lineRule="auto"/>
              <w:ind w:firstLine="0"/>
              <w:rPr>
                <w:rFonts w:cs="Times New Roman"/>
                <w:u w:val="single"/>
              </w:rPr>
            </w:pPr>
            <w:r w:rsidRPr="002B1906">
              <w:rPr>
                <w:rFonts w:cs="Times New Roman"/>
                <w:u w:val="single"/>
              </w:rPr>
              <w:tab/>
            </w:r>
          </w:p>
          <w:p w14:paraId="33BC3331" w14:textId="434AB28F" w:rsidR="00BC0C11" w:rsidRDefault="00BC0C11" w:rsidP="00BC0C11">
            <w:pPr>
              <w:tabs>
                <w:tab w:val="left" w:pos="1305"/>
                <w:tab w:val="left" w:pos="2722"/>
              </w:tabs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B1906">
              <w:rPr>
                <w:vertAlign w:val="superscript"/>
              </w:rPr>
              <w:t>Підпис  наукового керівника</w:t>
            </w:r>
          </w:p>
          <w:p w14:paraId="7569A6A3" w14:textId="56FC1B42" w:rsidR="00D77070" w:rsidRPr="00D77070" w:rsidRDefault="00D77070" w:rsidP="00BC0C11">
            <w:pPr>
              <w:tabs>
                <w:tab w:val="left" w:pos="1305"/>
                <w:tab w:val="left" w:pos="2722"/>
              </w:tabs>
              <w:ind w:firstLine="0"/>
              <w:rPr>
                <w:rFonts w:cs="Times New Roman"/>
                <w:szCs w:val="28"/>
              </w:rPr>
            </w:pPr>
            <w:r w:rsidRPr="006B5A46">
              <w:rPr>
                <w:rFonts w:cs="Times New Roman"/>
                <w:sz w:val="24"/>
                <w:szCs w:val="24"/>
              </w:rPr>
              <w:t>Дата</w:t>
            </w:r>
            <w:r w:rsidRPr="006B5A46">
              <w:rPr>
                <w:rFonts w:cs="Times New Roman"/>
                <w:szCs w:val="28"/>
              </w:rPr>
              <w:t xml:space="preserve"> «</w:t>
            </w:r>
            <w:r w:rsidRPr="006B5A46">
              <w:rPr>
                <w:rFonts w:cs="Times New Roman"/>
                <w:u w:val="single"/>
              </w:rPr>
              <w:tab/>
              <w:t> </w:t>
            </w:r>
            <w:r w:rsidRPr="006B5A46">
              <w:rPr>
                <w:rFonts w:cs="Times New Roman"/>
                <w:szCs w:val="28"/>
              </w:rPr>
              <w:t>»</w:t>
            </w:r>
            <w:r w:rsidRPr="006B5A46">
              <w:rPr>
                <w:rFonts w:cs="Times New Roman"/>
                <w:u w:val="single"/>
              </w:rPr>
              <w:tab/>
              <w:t> </w:t>
            </w:r>
            <w:r w:rsidRPr="006B5A46">
              <w:rPr>
                <w:rFonts w:cs="Times New Roman"/>
                <w:szCs w:val="28"/>
              </w:rPr>
              <w:t xml:space="preserve"> 202</w:t>
            </w:r>
            <w:r>
              <w:rPr>
                <w:rFonts w:cs="Times New Roman"/>
                <w:szCs w:val="28"/>
              </w:rPr>
              <w:t>2</w:t>
            </w:r>
            <w:r w:rsidRPr="006B5A46">
              <w:rPr>
                <w:rFonts w:cs="Times New Roman"/>
                <w:szCs w:val="28"/>
              </w:rPr>
              <w:t xml:space="preserve"> р.</w:t>
            </w:r>
          </w:p>
        </w:tc>
        <w:tc>
          <w:tcPr>
            <w:tcW w:w="4100" w:type="dxa"/>
          </w:tcPr>
          <w:p w14:paraId="712ABD36" w14:textId="4A6BFE0E" w:rsidR="00D77070" w:rsidRPr="00A41EB5" w:rsidRDefault="00D77070" w:rsidP="00D77070">
            <w:pPr>
              <w:pStyle w:val="a7"/>
              <w:spacing w:before="240" w:line="360" w:lineRule="auto"/>
              <w:ind w:firstLine="0"/>
              <w:rPr>
                <w:rFonts w:cs="Times New Roman"/>
                <w:bCs/>
                <w:lang w:val="uk-UA"/>
              </w:rPr>
            </w:pPr>
            <w:r w:rsidRPr="00A41EB5">
              <w:rPr>
                <w:rFonts w:cs="Times New Roman"/>
                <w:bCs/>
                <w:szCs w:val="28"/>
                <w:lang w:val="uk-UA"/>
              </w:rPr>
              <w:t xml:space="preserve">Викл. </w:t>
            </w:r>
            <w:r w:rsidR="00B25E9D" w:rsidRPr="00A41EB5">
              <w:rPr>
                <w:rFonts w:cs="Times New Roman"/>
                <w:bCs/>
                <w:szCs w:val="28"/>
                <w:lang w:val="uk-UA"/>
              </w:rPr>
              <w:t>Матоляк І.В.</w:t>
            </w:r>
          </w:p>
        </w:tc>
      </w:tr>
    </w:tbl>
    <w:p w14:paraId="7F318034" w14:textId="77777777" w:rsidR="00C544F8" w:rsidRPr="00BC0C11" w:rsidRDefault="00C544F8" w:rsidP="00F0190F">
      <w:pPr>
        <w:tabs>
          <w:tab w:val="left" w:pos="3261"/>
          <w:tab w:val="left" w:pos="5245"/>
        </w:tabs>
        <w:spacing w:before="480"/>
        <w:ind w:firstLine="0"/>
        <w:contextualSpacing w:val="0"/>
        <w:rPr>
          <w:rFonts w:cs="Times New Roman"/>
          <w:bCs/>
        </w:rPr>
      </w:pPr>
      <w:r w:rsidRPr="00BC0C11">
        <w:rPr>
          <w:rFonts w:cs="Times New Roman"/>
          <w:bCs/>
        </w:rPr>
        <w:t>Робота зах</w:t>
      </w:r>
      <w:r w:rsidR="00F36D75" w:rsidRPr="00BC0C11">
        <w:rPr>
          <w:rFonts w:cs="Times New Roman"/>
          <w:bCs/>
        </w:rPr>
        <w:t>ищена «</w:t>
      </w:r>
      <w:r w:rsidR="003A33A4" w:rsidRPr="00BC0C11">
        <w:rPr>
          <w:rFonts w:cs="Times New Roman"/>
          <w:bCs/>
          <w:u w:val="single"/>
        </w:rPr>
        <w:tab/>
        <w:t> </w:t>
      </w:r>
      <w:r w:rsidR="00F36D75" w:rsidRPr="00BC0C11">
        <w:rPr>
          <w:rFonts w:cs="Times New Roman"/>
          <w:bCs/>
        </w:rPr>
        <w:t xml:space="preserve">» </w:t>
      </w:r>
      <w:r w:rsidR="003A33A4" w:rsidRPr="00BC0C11">
        <w:rPr>
          <w:rFonts w:cs="Times New Roman"/>
          <w:bCs/>
          <w:u w:val="single"/>
        </w:rPr>
        <w:tab/>
        <w:t> </w:t>
      </w:r>
      <w:r w:rsidR="00F36D75" w:rsidRPr="00BC0C11">
        <w:rPr>
          <w:rFonts w:cs="Times New Roman"/>
          <w:bCs/>
        </w:rPr>
        <w:t xml:space="preserve"> 202</w:t>
      </w:r>
      <w:r w:rsidR="00083F49" w:rsidRPr="00BC0C11">
        <w:rPr>
          <w:rFonts w:cs="Times New Roman"/>
          <w:bCs/>
        </w:rPr>
        <w:t>2</w:t>
      </w:r>
      <w:r w:rsidRPr="00BC0C11">
        <w:rPr>
          <w:rFonts w:cs="Times New Roman"/>
          <w:bCs/>
        </w:rPr>
        <w:t xml:space="preserve"> р. </w:t>
      </w:r>
    </w:p>
    <w:p w14:paraId="29104B52" w14:textId="77777777" w:rsidR="00C544F8" w:rsidRPr="00BC0C11" w:rsidRDefault="00C544F8" w:rsidP="003A33A4">
      <w:pPr>
        <w:ind w:firstLine="0"/>
        <w:rPr>
          <w:rFonts w:cs="Times New Roman"/>
          <w:bCs/>
        </w:rPr>
      </w:pPr>
      <w:r w:rsidRPr="00BC0C11">
        <w:rPr>
          <w:rFonts w:cs="Times New Roman"/>
          <w:bCs/>
        </w:rPr>
        <w:t>з оцінкою «</w:t>
      </w:r>
      <w:r w:rsidR="003A33A4" w:rsidRPr="00BC0C11">
        <w:rPr>
          <w:rFonts w:cs="Times New Roman"/>
          <w:bCs/>
          <w:u w:val="single"/>
        </w:rPr>
        <w:tab/>
        <w:t> </w:t>
      </w:r>
      <w:r w:rsidRPr="00BC0C11">
        <w:rPr>
          <w:rFonts w:cs="Times New Roman"/>
          <w:bCs/>
        </w:rPr>
        <w:t>/</w:t>
      </w:r>
      <w:r w:rsidR="003A33A4" w:rsidRPr="00BC0C11">
        <w:rPr>
          <w:rFonts w:cs="Times New Roman"/>
          <w:bCs/>
          <w:u w:val="single"/>
        </w:rPr>
        <w:tab/>
        <w:t> </w:t>
      </w:r>
      <w:r w:rsidRPr="00BC0C11">
        <w:rPr>
          <w:rFonts w:cs="Times New Roman"/>
          <w:bCs/>
        </w:rPr>
        <w:t>/</w:t>
      </w:r>
      <w:r w:rsidR="003A33A4" w:rsidRPr="00BC0C11">
        <w:rPr>
          <w:rFonts w:cs="Times New Roman"/>
          <w:bCs/>
          <w:u w:val="single"/>
        </w:rPr>
        <w:tab/>
        <w:t> </w:t>
      </w:r>
      <w:r w:rsidRPr="00BC0C11">
        <w:rPr>
          <w:rFonts w:cs="Times New Roman"/>
          <w:bCs/>
        </w:rPr>
        <w:t>»</w:t>
      </w:r>
    </w:p>
    <w:p w14:paraId="71264926" w14:textId="77777777" w:rsidR="00F0190F" w:rsidRPr="00BC0C11" w:rsidRDefault="00C544F8" w:rsidP="00F0190F">
      <w:pPr>
        <w:tabs>
          <w:tab w:val="left" w:pos="9355"/>
        </w:tabs>
        <w:ind w:firstLine="0"/>
        <w:rPr>
          <w:rFonts w:cs="Times New Roman"/>
          <w:bCs/>
          <w:u w:val="single"/>
        </w:rPr>
      </w:pPr>
      <w:r w:rsidRPr="00BC0C11">
        <w:rPr>
          <w:rFonts w:cs="Times New Roman"/>
          <w:bCs/>
        </w:rPr>
        <w:t>Підписи членів комісії</w:t>
      </w:r>
      <w:r w:rsidR="003A33A4" w:rsidRPr="00BC0C11">
        <w:rPr>
          <w:rFonts w:cs="Times New Roman"/>
          <w:bCs/>
          <w:u w:val="single"/>
        </w:rPr>
        <w:t> </w:t>
      </w:r>
      <w:r w:rsidR="003A33A4" w:rsidRPr="00BC0C11">
        <w:rPr>
          <w:rFonts w:cs="Times New Roman"/>
          <w:bCs/>
          <w:u w:val="single"/>
        </w:rPr>
        <w:tab/>
      </w:r>
    </w:p>
    <w:p w14:paraId="64D13821" w14:textId="77777777" w:rsidR="006A3BF3" w:rsidRPr="00BC0C11" w:rsidRDefault="003A33A4" w:rsidP="00F0190F">
      <w:pPr>
        <w:tabs>
          <w:tab w:val="left" w:pos="9355"/>
        </w:tabs>
        <w:ind w:firstLine="0"/>
        <w:rPr>
          <w:bCs/>
        </w:rPr>
      </w:pPr>
      <w:r w:rsidRPr="00BC0C11">
        <w:rPr>
          <w:rFonts w:cs="Times New Roman"/>
          <w:bCs/>
          <w:u w:val="single"/>
        </w:rPr>
        <w:tab/>
      </w:r>
    </w:p>
    <w:p w14:paraId="4963379C" w14:textId="77777777" w:rsidR="0063453E" w:rsidRPr="006B5A46" w:rsidRDefault="003A33A4" w:rsidP="00083F49">
      <w:pPr>
        <w:spacing w:before="960"/>
        <w:ind w:firstLine="0"/>
        <w:contextualSpacing w:val="0"/>
        <w:jc w:val="center"/>
        <w:rPr>
          <w:szCs w:val="28"/>
        </w:rPr>
        <w:sectPr w:rsidR="0063453E" w:rsidRPr="006B5A46" w:rsidSect="006E4C2C">
          <w:headerReference w:type="default" r:id="rId8"/>
          <w:footerReference w:type="default" r:id="rId9"/>
          <w:headerReference w:type="first" r:id="rId10"/>
          <w:pgSz w:w="11906" w:h="16838"/>
          <w:pgMar w:top="709" w:right="850" w:bottom="1134" w:left="1701" w:header="708" w:footer="708" w:gutter="0"/>
          <w:cols w:space="708"/>
          <w:docGrid w:linePitch="360"/>
        </w:sectPr>
      </w:pPr>
      <w:r w:rsidRPr="006B5A46">
        <w:rPr>
          <w:szCs w:val="28"/>
        </w:rPr>
        <w:t>Ужгород 202</w:t>
      </w:r>
      <w:r w:rsidR="00083F49">
        <w:rPr>
          <w:szCs w:val="28"/>
        </w:rPr>
        <w:t>2</w:t>
      </w:r>
    </w:p>
    <w:p w14:paraId="7E592B8B" w14:textId="77777777" w:rsidR="00B14411" w:rsidRPr="006B5A46" w:rsidRDefault="00896E83" w:rsidP="00A4582C">
      <w:pPr>
        <w:ind w:firstLine="0"/>
        <w:jc w:val="center"/>
        <w:rPr>
          <w:b/>
        </w:rPr>
      </w:pPr>
      <w:r w:rsidRPr="006B5A46">
        <w:rPr>
          <w:b/>
        </w:rPr>
        <w:lastRenderedPageBreak/>
        <w:t>ЗМІСТ</w:t>
      </w:r>
    </w:p>
    <w:p w14:paraId="3DE86576" w14:textId="6E2E8035" w:rsidR="00C14C24" w:rsidRPr="00C14C24" w:rsidRDefault="00C14C24">
      <w:pPr>
        <w:pStyle w:val="11"/>
        <w:rPr>
          <w:noProof w:val="0"/>
        </w:rPr>
      </w:pPr>
      <w:r>
        <w:rPr>
          <w:noProof w:val="0"/>
        </w:rPr>
        <w:t>ВСТУП</w:t>
      </w:r>
      <w:r>
        <w:rPr>
          <w:noProof w:val="0"/>
        </w:rPr>
        <w:tab/>
      </w:r>
      <w:r w:rsidR="00B85257">
        <w:rPr>
          <w:noProof w:val="0"/>
        </w:rPr>
        <w:t>3</w:t>
      </w:r>
    </w:p>
    <w:p w14:paraId="17894459" w14:textId="4793B924" w:rsidR="00C14C24" w:rsidRDefault="00062CDA">
      <w:pPr>
        <w:pStyle w:val="11"/>
        <w:rPr>
          <w:rFonts w:asciiTheme="minorHAnsi" w:eastAsiaTheme="minorEastAsia" w:hAnsiTheme="minorHAnsi" w:cstheme="minorBidi"/>
          <w:iCs w:val="0"/>
          <w:sz w:val="22"/>
          <w:szCs w:val="22"/>
          <w:lang w:val="ru-RU"/>
        </w:rPr>
      </w:pPr>
      <w:r w:rsidRPr="006B5A46">
        <w:rPr>
          <w:noProof w:val="0"/>
        </w:rPr>
        <w:fldChar w:fldCharType="begin"/>
      </w:r>
      <w:r w:rsidRPr="006B5A46">
        <w:rPr>
          <w:noProof w:val="0"/>
        </w:rPr>
        <w:instrText xml:space="preserve"> TOC \o "1-3" \h \z \u </w:instrText>
      </w:r>
      <w:r w:rsidRPr="006B5A46">
        <w:rPr>
          <w:noProof w:val="0"/>
        </w:rPr>
        <w:fldChar w:fldCharType="separate"/>
      </w:r>
      <w:hyperlink w:anchor="_Toc103984905" w:history="1">
        <w:r w:rsidR="00C14C24" w:rsidRPr="00603798">
          <w:rPr>
            <w:rStyle w:val="ac"/>
          </w:rPr>
          <w:t>1.</w:t>
        </w:r>
        <w:r w:rsidR="00C14C24">
          <w:rPr>
            <w:rFonts w:asciiTheme="minorHAnsi" w:eastAsiaTheme="minorEastAsia" w:hAnsiTheme="minorHAnsi" w:cstheme="minorBidi"/>
            <w:iCs w:val="0"/>
            <w:sz w:val="22"/>
            <w:szCs w:val="22"/>
            <w:lang w:val="ru-RU"/>
          </w:rPr>
          <w:tab/>
        </w:r>
        <w:r w:rsidR="00C14C24" w:rsidRPr="00603798">
          <w:rPr>
            <w:rStyle w:val="ac"/>
          </w:rPr>
          <w:t>ТЕОРЕТИЧНА ЧАСТИНА</w:t>
        </w:r>
        <w:r w:rsidR="00C14C24">
          <w:rPr>
            <w:webHidden/>
          </w:rPr>
          <w:tab/>
        </w:r>
        <w:r w:rsidR="00B85257">
          <w:rPr>
            <w:webHidden/>
          </w:rPr>
          <w:t>4</w:t>
        </w:r>
      </w:hyperlink>
    </w:p>
    <w:p w14:paraId="080FD411" w14:textId="32428425" w:rsidR="00C14C24" w:rsidRDefault="00285B98">
      <w:pPr>
        <w:pStyle w:val="23"/>
        <w:rPr>
          <w:rFonts w:asciiTheme="minorHAnsi" w:eastAsiaTheme="minorEastAsia" w:hAnsiTheme="minorHAnsi"/>
          <w:bCs w:val="0"/>
          <w:noProof/>
          <w:sz w:val="22"/>
          <w:lang w:val="ru-RU" w:eastAsia="ru-RU"/>
        </w:rPr>
      </w:pPr>
      <w:hyperlink w:anchor="_Toc103984906" w:history="1">
        <w:r w:rsidR="00C14C24" w:rsidRPr="00603798">
          <w:rPr>
            <w:rStyle w:val="ac"/>
            <w:noProof/>
          </w:rPr>
          <w:t>1.1</w:t>
        </w:r>
        <w:r w:rsidR="00C14C24">
          <w:rPr>
            <w:rFonts w:asciiTheme="minorHAnsi" w:eastAsiaTheme="minorEastAsia" w:hAnsiTheme="minorHAnsi"/>
            <w:bCs w:val="0"/>
            <w:noProof/>
            <w:sz w:val="22"/>
            <w:lang w:val="ru-RU" w:eastAsia="ru-RU"/>
          </w:rPr>
          <w:tab/>
        </w:r>
        <w:r w:rsidR="00C14C24" w:rsidRPr="00603798">
          <w:rPr>
            <w:rStyle w:val="ac"/>
            <w:noProof/>
          </w:rPr>
          <w:t>Загальні відомості про предметну область</w:t>
        </w:r>
        <w:r w:rsidR="00C14C24">
          <w:rPr>
            <w:noProof/>
            <w:webHidden/>
          </w:rPr>
          <w:tab/>
        </w:r>
        <w:r w:rsidR="00B85257">
          <w:rPr>
            <w:noProof/>
            <w:webHidden/>
          </w:rPr>
          <w:t>5</w:t>
        </w:r>
      </w:hyperlink>
    </w:p>
    <w:p w14:paraId="62473976" w14:textId="1E7DF5E5" w:rsidR="00C14C24" w:rsidRDefault="00285B98">
      <w:pPr>
        <w:pStyle w:val="23"/>
        <w:rPr>
          <w:noProof/>
        </w:rPr>
      </w:pPr>
      <w:hyperlink w:anchor="_Toc103984910" w:history="1">
        <w:r w:rsidR="00C14C24" w:rsidRPr="00603798">
          <w:rPr>
            <w:rStyle w:val="ac"/>
            <w:noProof/>
          </w:rPr>
          <w:t>1.2</w:t>
        </w:r>
        <w:r w:rsidR="00C14C24">
          <w:rPr>
            <w:rFonts w:asciiTheme="minorHAnsi" w:eastAsiaTheme="minorEastAsia" w:hAnsiTheme="minorHAnsi"/>
            <w:bCs w:val="0"/>
            <w:noProof/>
            <w:sz w:val="22"/>
            <w:lang w:val="ru-RU" w:eastAsia="ru-RU"/>
          </w:rPr>
          <w:tab/>
        </w:r>
        <w:r w:rsidR="00C14C24" w:rsidRPr="00603798">
          <w:rPr>
            <w:rStyle w:val="ac"/>
            <w:noProof/>
          </w:rPr>
          <w:t>Загальні відомості про використані технології</w:t>
        </w:r>
        <w:r w:rsidR="00C14C24">
          <w:rPr>
            <w:noProof/>
            <w:webHidden/>
          </w:rPr>
          <w:tab/>
        </w:r>
        <w:r w:rsidR="00B85257">
          <w:rPr>
            <w:noProof/>
            <w:webHidden/>
          </w:rPr>
          <w:t>5</w:t>
        </w:r>
      </w:hyperlink>
    </w:p>
    <w:p w14:paraId="617440ED" w14:textId="4181420D" w:rsidR="0079337A" w:rsidRPr="0079337A" w:rsidRDefault="0079337A" w:rsidP="0079337A">
      <w:pPr>
        <w:ind w:firstLine="567"/>
      </w:pPr>
      <w:r w:rsidRPr="0079337A">
        <w:t>1.</w:t>
      </w:r>
      <w:r w:rsidR="003C4902">
        <w:t>2</w:t>
      </w:r>
      <w:r w:rsidRPr="0079337A">
        <w:t>.1</w:t>
      </w:r>
      <w:r w:rsidR="00E82F46">
        <w:t xml:space="preserve">  </w:t>
      </w:r>
      <w:r w:rsidRPr="0079337A">
        <w:t>Основні поняття баз даних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</w:t>
      </w:r>
      <w:r w:rsidR="00E305E2">
        <w:t>7</w:t>
      </w:r>
    </w:p>
    <w:p w14:paraId="44866A49" w14:textId="7F06F2AA" w:rsidR="00C14C24" w:rsidRDefault="00285B98">
      <w:pPr>
        <w:pStyle w:val="33"/>
        <w:rPr>
          <w:rFonts w:asciiTheme="minorHAnsi" w:eastAsiaTheme="minorEastAsia" w:hAnsiTheme="minorHAnsi"/>
          <w:noProof/>
          <w:sz w:val="22"/>
          <w:szCs w:val="22"/>
          <w:lang w:val="ru-RU" w:eastAsia="ru-RU"/>
        </w:rPr>
      </w:pPr>
      <w:hyperlink w:anchor="_Toc103984913" w:history="1">
        <w:r w:rsidR="00C14C24" w:rsidRPr="00603798">
          <w:rPr>
            <w:rStyle w:val="ac"/>
            <w:noProof/>
          </w:rPr>
          <w:t>1.2.</w:t>
        </w:r>
        <w:r w:rsidR="006D6C0D">
          <w:rPr>
            <w:rStyle w:val="ac"/>
            <w:noProof/>
          </w:rPr>
          <w:t>2</w:t>
        </w:r>
        <w:r w:rsidR="00C14C24">
          <w:rPr>
            <w:rFonts w:asciiTheme="minorHAnsi" w:eastAsiaTheme="minorEastAsia" w:hAnsiTheme="minorHAnsi"/>
            <w:noProof/>
            <w:sz w:val="22"/>
            <w:szCs w:val="22"/>
            <w:lang w:val="ru-RU" w:eastAsia="ru-RU"/>
          </w:rPr>
          <w:tab/>
        </w:r>
        <w:r w:rsidR="00C14C24" w:rsidRPr="00603798">
          <w:rPr>
            <w:rStyle w:val="ac"/>
            <w:noProof/>
          </w:rPr>
          <w:t>Концептуальна схема</w:t>
        </w:r>
        <w:r w:rsidR="00C14C24">
          <w:rPr>
            <w:noProof/>
            <w:webHidden/>
          </w:rPr>
          <w:tab/>
        </w:r>
      </w:hyperlink>
      <w:r w:rsidR="00E305E2">
        <w:rPr>
          <w:noProof/>
        </w:rPr>
        <w:t>8</w:t>
      </w:r>
    </w:p>
    <w:p w14:paraId="73A850DA" w14:textId="13C6B13E" w:rsidR="00C14C24" w:rsidRDefault="00285B98">
      <w:pPr>
        <w:pStyle w:val="33"/>
        <w:rPr>
          <w:noProof/>
        </w:rPr>
      </w:pPr>
      <w:hyperlink w:anchor="_Toc103984914" w:history="1">
        <w:r w:rsidR="00C14C24" w:rsidRPr="00603798">
          <w:rPr>
            <w:rStyle w:val="ac"/>
            <w:noProof/>
          </w:rPr>
          <w:t>1.2.</w:t>
        </w:r>
        <w:r w:rsidR="006D6C0D">
          <w:rPr>
            <w:rStyle w:val="ac"/>
            <w:noProof/>
          </w:rPr>
          <w:t>3</w:t>
        </w:r>
        <w:r w:rsidR="00C14C24">
          <w:rPr>
            <w:rFonts w:asciiTheme="minorHAnsi" w:eastAsiaTheme="minorEastAsia" w:hAnsiTheme="minorHAnsi"/>
            <w:noProof/>
            <w:sz w:val="22"/>
            <w:szCs w:val="22"/>
            <w:lang w:val="ru-RU" w:eastAsia="ru-RU"/>
          </w:rPr>
          <w:tab/>
        </w:r>
        <w:r w:rsidR="00C14C24" w:rsidRPr="00603798">
          <w:rPr>
            <w:rStyle w:val="ac"/>
            <w:noProof/>
          </w:rPr>
          <w:t>Логічна та фізична схеми</w:t>
        </w:r>
        <w:r w:rsidR="00C14C24">
          <w:rPr>
            <w:noProof/>
            <w:webHidden/>
          </w:rPr>
          <w:tab/>
        </w:r>
      </w:hyperlink>
      <w:r w:rsidR="00E305E2">
        <w:rPr>
          <w:noProof/>
        </w:rPr>
        <w:t>8</w:t>
      </w:r>
    </w:p>
    <w:p w14:paraId="027D3EB4" w14:textId="2B22AAC6" w:rsidR="00C14C24" w:rsidRDefault="00285B98">
      <w:pPr>
        <w:pStyle w:val="23"/>
        <w:rPr>
          <w:rFonts w:asciiTheme="minorHAnsi" w:eastAsiaTheme="minorEastAsia" w:hAnsiTheme="minorHAnsi"/>
          <w:bCs w:val="0"/>
          <w:noProof/>
          <w:sz w:val="22"/>
          <w:lang w:val="ru-RU" w:eastAsia="ru-RU"/>
        </w:rPr>
      </w:pPr>
      <w:hyperlink w:anchor="_Toc103984915" w:history="1">
        <w:r w:rsidR="00C14C24" w:rsidRPr="00603798">
          <w:rPr>
            <w:rStyle w:val="ac"/>
            <w:noProof/>
          </w:rPr>
          <w:t>1.3</w:t>
        </w:r>
        <w:r w:rsidR="00C14C24">
          <w:rPr>
            <w:rFonts w:asciiTheme="minorHAnsi" w:eastAsiaTheme="minorEastAsia" w:hAnsiTheme="minorHAnsi"/>
            <w:bCs w:val="0"/>
            <w:noProof/>
            <w:sz w:val="22"/>
            <w:lang w:val="ru-RU" w:eastAsia="ru-RU"/>
          </w:rPr>
          <w:tab/>
        </w:r>
        <w:r w:rsidR="00C14C24" w:rsidRPr="00603798">
          <w:rPr>
            <w:rStyle w:val="ac"/>
            <w:noProof/>
          </w:rPr>
          <w:t>Опис предметної області та постановка задачі</w:t>
        </w:r>
        <w:r w:rsidR="00C14C24">
          <w:rPr>
            <w:noProof/>
            <w:webHidden/>
          </w:rPr>
          <w:tab/>
        </w:r>
      </w:hyperlink>
      <w:r w:rsidR="00E305E2">
        <w:rPr>
          <w:noProof/>
        </w:rPr>
        <w:t>9</w:t>
      </w:r>
    </w:p>
    <w:p w14:paraId="19DB254F" w14:textId="3B810752" w:rsidR="00C14C24" w:rsidRDefault="00285B98">
      <w:pPr>
        <w:pStyle w:val="23"/>
        <w:rPr>
          <w:rFonts w:asciiTheme="minorHAnsi" w:eastAsiaTheme="minorEastAsia" w:hAnsiTheme="minorHAnsi"/>
          <w:bCs w:val="0"/>
          <w:noProof/>
          <w:sz w:val="22"/>
          <w:lang w:val="ru-RU" w:eastAsia="ru-RU"/>
        </w:rPr>
      </w:pPr>
      <w:hyperlink w:anchor="_Toc103984916" w:history="1">
        <w:r w:rsidR="00C14C24" w:rsidRPr="00603798">
          <w:rPr>
            <w:rStyle w:val="ac"/>
            <w:noProof/>
          </w:rPr>
          <w:t>1.4</w:t>
        </w:r>
        <w:r w:rsidR="00C14C24">
          <w:rPr>
            <w:rFonts w:asciiTheme="minorHAnsi" w:eastAsiaTheme="minorEastAsia" w:hAnsiTheme="minorHAnsi"/>
            <w:bCs w:val="0"/>
            <w:noProof/>
            <w:sz w:val="22"/>
            <w:lang w:val="ru-RU" w:eastAsia="ru-RU"/>
          </w:rPr>
          <w:tab/>
        </w:r>
        <w:r w:rsidR="00C14C24" w:rsidRPr="00603798">
          <w:rPr>
            <w:rStyle w:val="ac"/>
            <w:noProof/>
          </w:rPr>
          <w:t>Огляд аналогів</w:t>
        </w:r>
        <w:r w:rsidR="00C14C24">
          <w:rPr>
            <w:noProof/>
            <w:webHidden/>
          </w:rPr>
          <w:tab/>
        </w:r>
        <w:r w:rsidR="007348BA">
          <w:rPr>
            <w:noProof/>
            <w:webHidden/>
          </w:rPr>
          <w:t>1</w:t>
        </w:r>
      </w:hyperlink>
      <w:r w:rsidR="00E305E2">
        <w:rPr>
          <w:noProof/>
        </w:rPr>
        <w:t>0</w:t>
      </w:r>
    </w:p>
    <w:p w14:paraId="0732F7BC" w14:textId="2B414C5A" w:rsidR="00C14C24" w:rsidRDefault="00285B98">
      <w:pPr>
        <w:pStyle w:val="23"/>
        <w:rPr>
          <w:rFonts w:asciiTheme="minorHAnsi" w:eastAsiaTheme="minorEastAsia" w:hAnsiTheme="minorHAnsi"/>
          <w:bCs w:val="0"/>
          <w:noProof/>
          <w:sz w:val="22"/>
          <w:lang w:val="ru-RU" w:eastAsia="ru-RU"/>
        </w:rPr>
      </w:pPr>
      <w:hyperlink w:anchor="_Toc103984917" w:history="1">
        <w:r w:rsidR="00C14C24" w:rsidRPr="00603798">
          <w:rPr>
            <w:rStyle w:val="ac"/>
            <w:noProof/>
          </w:rPr>
          <w:t>1.5</w:t>
        </w:r>
        <w:r w:rsidR="00C14C24">
          <w:rPr>
            <w:rFonts w:asciiTheme="minorHAnsi" w:eastAsiaTheme="minorEastAsia" w:hAnsiTheme="minorHAnsi"/>
            <w:bCs w:val="0"/>
            <w:noProof/>
            <w:sz w:val="22"/>
            <w:lang w:val="ru-RU" w:eastAsia="ru-RU"/>
          </w:rPr>
          <w:tab/>
        </w:r>
        <w:r w:rsidR="00C14C24" w:rsidRPr="00603798">
          <w:rPr>
            <w:rStyle w:val="ac"/>
            <w:noProof/>
          </w:rPr>
          <w:t>Обґрунтування вибору методу розв’язку задачі</w:t>
        </w:r>
        <w:r w:rsidR="00C14C24">
          <w:rPr>
            <w:noProof/>
            <w:webHidden/>
          </w:rPr>
          <w:tab/>
        </w:r>
        <w:r w:rsidR="007348BA">
          <w:rPr>
            <w:noProof/>
            <w:webHidden/>
          </w:rPr>
          <w:t>1</w:t>
        </w:r>
      </w:hyperlink>
      <w:r w:rsidR="00E305E2">
        <w:rPr>
          <w:noProof/>
        </w:rPr>
        <w:t>3</w:t>
      </w:r>
    </w:p>
    <w:p w14:paraId="49569BF9" w14:textId="51EB0B65" w:rsidR="00C14C24" w:rsidRDefault="00285B98">
      <w:pPr>
        <w:pStyle w:val="11"/>
        <w:rPr>
          <w:rFonts w:asciiTheme="minorHAnsi" w:eastAsiaTheme="minorEastAsia" w:hAnsiTheme="minorHAnsi" w:cstheme="minorBidi"/>
          <w:iCs w:val="0"/>
          <w:sz w:val="22"/>
          <w:szCs w:val="22"/>
          <w:lang w:val="ru-RU"/>
        </w:rPr>
      </w:pPr>
      <w:hyperlink w:anchor="_Toc103984918" w:history="1">
        <w:r w:rsidR="00C14C24" w:rsidRPr="00603798">
          <w:rPr>
            <w:rStyle w:val="ac"/>
          </w:rPr>
          <w:t>2.</w:t>
        </w:r>
        <w:r w:rsidR="00C14C24">
          <w:rPr>
            <w:rFonts w:asciiTheme="minorHAnsi" w:eastAsiaTheme="minorEastAsia" w:hAnsiTheme="minorHAnsi" w:cstheme="minorBidi"/>
            <w:iCs w:val="0"/>
            <w:sz w:val="22"/>
            <w:szCs w:val="22"/>
            <w:lang w:val="ru-RU"/>
          </w:rPr>
          <w:tab/>
        </w:r>
        <w:r w:rsidR="00C14C24" w:rsidRPr="00603798">
          <w:rPr>
            <w:rStyle w:val="ac"/>
          </w:rPr>
          <w:t>ПРАКТИЧНА ЧАСТИНА</w:t>
        </w:r>
        <w:r w:rsidR="00C14C24">
          <w:rPr>
            <w:webHidden/>
          </w:rPr>
          <w:tab/>
        </w:r>
        <w:r w:rsidR="007348BA">
          <w:rPr>
            <w:webHidden/>
          </w:rPr>
          <w:t>1</w:t>
        </w:r>
      </w:hyperlink>
      <w:r w:rsidR="00E305E2">
        <w:t>4</w:t>
      </w:r>
    </w:p>
    <w:p w14:paraId="1AAA6D89" w14:textId="6561E50B" w:rsidR="00C14C24" w:rsidRDefault="00285B98">
      <w:pPr>
        <w:pStyle w:val="23"/>
        <w:rPr>
          <w:rFonts w:asciiTheme="minorHAnsi" w:eastAsiaTheme="minorEastAsia" w:hAnsiTheme="minorHAnsi"/>
          <w:bCs w:val="0"/>
          <w:noProof/>
          <w:sz w:val="22"/>
          <w:lang w:val="ru-RU" w:eastAsia="ru-RU"/>
        </w:rPr>
      </w:pPr>
      <w:hyperlink w:anchor="_Toc103984919" w:history="1">
        <w:r w:rsidR="00C14C24" w:rsidRPr="00603798">
          <w:rPr>
            <w:rStyle w:val="ac"/>
            <w:noProof/>
          </w:rPr>
          <w:t>2.1</w:t>
        </w:r>
        <w:r w:rsidR="00C14C24">
          <w:rPr>
            <w:rFonts w:asciiTheme="minorHAnsi" w:eastAsiaTheme="minorEastAsia" w:hAnsiTheme="minorHAnsi"/>
            <w:bCs w:val="0"/>
            <w:noProof/>
            <w:sz w:val="22"/>
            <w:lang w:val="ru-RU" w:eastAsia="ru-RU"/>
          </w:rPr>
          <w:tab/>
        </w:r>
        <w:r w:rsidR="00C14C24" w:rsidRPr="00603798">
          <w:rPr>
            <w:rStyle w:val="ac"/>
            <w:noProof/>
          </w:rPr>
          <w:t>Визначення сутностей та їх атрибутів</w:t>
        </w:r>
        <w:r w:rsidR="00C14C24">
          <w:rPr>
            <w:noProof/>
            <w:webHidden/>
          </w:rPr>
          <w:tab/>
        </w:r>
      </w:hyperlink>
      <w:r w:rsidR="00E305E2">
        <w:rPr>
          <w:noProof/>
        </w:rPr>
        <w:t>14</w:t>
      </w:r>
    </w:p>
    <w:p w14:paraId="1738DE97" w14:textId="77777777" w:rsidR="00C14C24" w:rsidRDefault="00285B98">
      <w:pPr>
        <w:pStyle w:val="23"/>
        <w:rPr>
          <w:rFonts w:asciiTheme="minorHAnsi" w:eastAsiaTheme="minorEastAsia" w:hAnsiTheme="minorHAnsi"/>
          <w:bCs w:val="0"/>
          <w:noProof/>
          <w:sz w:val="22"/>
          <w:lang w:val="ru-RU" w:eastAsia="ru-RU"/>
        </w:rPr>
      </w:pPr>
      <w:hyperlink w:anchor="_Toc103984920" w:history="1">
        <w:r w:rsidR="00C14C24" w:rsidRPr="00603798">
          <w:rPr>
            <w:rStyle w:val="ac"/>
            <w:noProof/>
          </w:rPr>
          <w:t>2.2</w:t>
        </w:r>
        <w:r w:rsidR="00C14C24">
          <w:rPr>
            <w:rFonts w:asciiTheme="minorHAnsi" w:eastAsiaTheme="minorEastAsia" w:hAnsiTheme="minorHAnsi"/>
            <w:bCs w:val="0"/>
            <w:noProof/>
            <w:sz w:val="22"/>
            <w:lang w:val="ru-RU" w:eastAsia="ru-RU"/>
          </w:rPr>
          <w:tab/>
        </w:r>
        <w:r w:rsidR="00C14C24" w:rsidRPr="00603798">
          <w:rPr>
            <w:rStyle w:val="ac"/>
            <w:noProof/>
          </w:rPr>
          <w:t>Інформаційно-логічна модель</w:t>
        </w:r>
        <w:r w:rsidR="00C14C24">
          <w:rPr>
            <w:noProof/>
            <w:webHidden/>
          </w:rPr>
          <w:tab/>
        </w:r>
        <w:r w:rsidR="007348BA">
          <w:rPr>
            <w:noProof/>
            <w:webHidden/>
          </w:rPr>
          <w:t>16</w:t>
        </w:r>
      </w:hyperlink>
    </w:p>
    <w:p w14:paraId="7BBFF4B5" w14:textId="4F30B883" w:rsidR="00C14C24" w:rsidRDefault="00285B98">
      <w:pPr>
        <w:pStyle w:val="23"/>
        <w:rPr>
          <w:rFonts w:asciiTheme="minorHAnsi" w:eastAsiaTheme="minorEastAsia" w:hAnsiTheme="minorHAnsi"/>
          <w:bCs w:val="0"/>
          <w:noProof/>
          <w:sz w:val="22"/>
          <w:lang w:val="ru-RU" w:eastAsia="ru-RU"/>
        </w:rPr>
      </w:pPr>
      <w:hyperlink w:anchor="_Toc103984921" w:history="1">
        <w:r w:rsidR="00C14C24" w:rsidRPr="00603798">
          <w:rPr>
            <w:rStyle w:val="ac"/>
            <w:noProof/>
          </w:rPr>
          <w:t>2.3</w:t>
        </w:r>
        <w:r w:rsidR="00C14C24">
          <w:rPr>
            <w:rFonts w:asciiTheme="minorHAnsi" w:eastAsiaTheme="minorEastAsia" w:hAnsiTheme="minorHAnsi"/>
            <w:bCs w:val="0"/>
            <w:noProof/>
            <w:sz w:val="22"/>
            <w:lang w:val="ru-RU" w:eastAsia="ru-RU"/>
          </w:rPr>
          <w:tab/>
        </w:r>
        <w:r w:rsidR="00C14C24" w:rsidRPr="00603798">
          <w:rPr>
            <w:rStyle w:val="ac"/>
            <w:noProof/>
          </w:rPr>
          <w:t>Перевірка таблиць на відповідність нормальним формам</w:t>
        </w:r>
        <w:r w:rsidR="00C14C24">
          <w:rPr>
            <w:noProof/>
            <w:webHidden/>
          </w:rPr>
          <w:tab/>
        </w:r>
      </w:hyperlink>
      <w:r w:rsidR="00E305E2">
        <w:rPr>
          <w:noProof/>
        </w:rPr>
        <w:t>19</w:t>
      </w:r>
    </w:p>
    <w:p w14:paraId="0E1BCA41" w14:textId="246502F7" w:rsidR="00C14C24" w:rsidRDefault="00285B98">
      <w:pPr>
        <w:pStyle w:val="23"/>
        <w:rPr>
          <w:rFonts w:asciiTheme="minorHAnsi" w:eastAsiaTheme="minorEastAsia" w:hAnsiTheme="minorHAnsi"/>
          <w:bCs w:val="0"/>
          <w:noProof/>
          <w:sz w:val="22"/>
          <w:lang w:val="ru-RU" w:eastAsia="ru-RU"/>
        </w:rPr>
      </w:pPr>
      <w:hyperlink w:anchor="_Toc103984922" w:history="1">
        <w:r w:rsidR="00C14C24" w:rsidRPr="00603798">
          <w:rPr>
            <w:rStyle w:val="ac"/>
            <w:noProof/>
          </w:rPr>
          <w:t>2.4</w:t>
        </w:r>
        <w:r w:rsidR="00C14C24">
          <w:rPr>
            <w:rFonts w:asciiTheme="minorHAnsi" w:eastAsiaTheme="minorEastAsia" w:hAnsiTheme="minorHAnsi"/>
            <w:bCs w:val="0"/>
            <w:noProof/>
            <w:sz w:val="22"/>
            <w:lang w:val="ru-RU" w:eastAsia="ru-RU"/>
          </w:rPr>
          <w:tab/>
        </w:r>
        <w:r w:rsidR="00C14C24" w:rsidRPr="00603798">
          <w:rPr>
            <w:rStyle w:val="ac"/>
            <w:noProof/>
          </w:rPr>
          <w:t>Функціональні частини програми</w:t>
        </w:r>
        <w:r w:rsidR="00C14C24">
          <w:rPr>
            <w:noProof/>
            <w:webHidden/>
          </w:rPr>
          <w:tab/>
        </w:r>
      </w:hyperlink>
      <w:r w:rsidR="00E305E2">
        <w:rPr>
          <w:noProof/>
        </w:rPr>
        <w:t>19</w:t>
      </w:r>
    </w:p>
    <w:p w14:paraId="5B2AD4E3" w14:textId="38276BD9" w:rsidR="00C14C24" w:rsidRDefault="00285B98">
      <w:pPr>
        <w:pStyle w:val="23"/>
        <w:rPr>
          <w:rFonts w:asciiTheme="minorHAnsi" w:eastAsiaTheme="minorEastAsia" w:hAnsiTheme="minorHAnsi"/>
          <w:bCs w:val="0"/>
          <w:noProof/>
          <w:sz w:val="22"/>
          <w:lang w:val="ru-RU" w:eastAsia="ru-RU"/>
        </w:rPr>
      </w:pPr>
      <w:hyperlink w:anchor="_Toc103984923" w:history="1">
        <w:r w:rsidR="00C14C24" w:rsidRPr="00603798">
          <w:rPr>
            <w:rStyle w:val="ac"/>
            <w:noProof/>
          </w:rPr>
          <w:t>2.5</w:t>
        </w:r>
        <w:r w:rsidR="00C14C24">
          <w:rPr>
            <w:rFonts w:asciiTheme="minorHAnsi" w:eastAsiaTheme="minorEastAsia" w:hAnsiTheme="minorHAnsi"/>
            <w:bCs w:val="0"/>
            <w:noProof/>
            <w:sz w:val="22"/>
            <w:lang w:val="ru-RU" w:eastAsia="ru-RU"/>
          </w:rPr>
          <w:tab/>
        </w:r>
        <w:r w:rsidR="00C14C24" w:rsidRPr="00603798">
          <w:rPr>
            <w:rStyle w:val="ac"/>
            <w:noProof/>
          </w:rPr>
          <w:t>Фізична структура програми</w:t>
        </w:r>
        <w:r w:rsidR="00C14C24">
          <w:rPr>
            <w:noProof/>
            <w:webHidden/>
          </w:rPr>
          <w:tab/>
        </w:r>
        <w:r w:rsidR="007348BA">
          <w:rPr>
            <w:noProof/>
            <w:webHidden/>
          </w:rPr>
          <w:t>3</w:t>
        </w:r>
      </w:hyperlink>
      <w:r w:rsidR="00E305E2">
        <w:rPr>
          <w:noProof/>
        </w:rPr>
        <w:t>1</w:t>
      </w:r>
    </w:p>
    <w:p w14:paraId="1535E7ED" w14:textId="2377B082" w:rsidR="00C14C24" w:rsidRDefault="00285B98">
      <w:pPr>
        <w:pStyle w:val="23"/>
        <w:rPr>
          <w:rFonts w:asciiTheme="minorHAnsi" w:eastAsiaTheme="minorEastAsia" w:hAnsiTheme="minorHAnsi"/>
          <w:bCs w:val="0"/>
          <w:noProof/>
          <w:sz w:val="22"/>
          <w:lang w:val="ru-RU" w:eastAsia="ru-RU"/>
        </w:rPr>
      </w:pPr>
      <w:hyperlink w:anchor="_Toc103984924" w:history="1">
        <w:r w:rsidR="00C14C24" w:rsidRPr="00603798">
          <w:rPr>
            <w:rStyle w:val="ac"/>
            <w:noProof/>
          </w:rPr>
          <w:t>2.6</w:t>
        </w:r>
        <w:r w:rsidR="00C14C24">
          <w:rPr>
            <w:rFonts w:asciiTheme="minorHAnsi" w:eastAsiaTheme="minorEastAsia" w:hAnsiTheme="minorHAnsi"/>
            <w:bCs w:val="0"/>
            <w:noProof/>
            <w:sz w:val="22"/>
            <w:lang w:val="ru-RU" w:eastAsia="ru-RU"/>
          </w:rPr>
          <w:tab/>
        </w:r>
        <w:r w:rsidR="00C14C24" w:rsidRPr="00603798">
          <w:rPr>
            <w:rStyle w:val="ac"/>
            <w:noProof/>
          </w:rPr>
          <w:t>Тестування про</w:t>
        </w:r>
        <w:r w:rsidR="00322829">
          <w:rPr>
            <w:rStyle w:val="ac"/>
            <w:noProof/>
          </w:rPr>
          <w:t>е</w:t>
        </w:r>
        <w:r w:rsidR="00C14C24" w:rsidRPr="00603798">
          <w:rPr>
            <w:rStyle w:val="ac"/>
            <w:noProof/>
          </w:rPr>
          <w:t>кту</w:t>
        </w:r>
        <w:r w:rsidR="00C14C24">
          <w:rPr>
            <w:noProof/>
            <w:webHidden/>
          </w:rPr>
          <w:tab/>
        </w:r>
        <w:r w:rsidR="007348BA">
          <w:rPr>
            <w:noProof/>
            <w:webHidden/>
          </w:rPr>
          <w:t>3</w:t>
        </w:r>
      </w:hyperlink>
      <w:r w:rsidR="00974971">
        <w:rPr>
          <w:noProof/>
        </w:rPr>
        <w:t>1</w:t>
      </w:r>
    </w:p>
    <w:p w14:paraId="500F324F" w14:textId="7BE23F56" w:rsidR="00C14C24" w:rsidRDefault="00285B98">
      <w:pPr>
        <w:pStyle w:val="23"/>
        <w:rPr>
          <w:rFonts w:asciiTheme="minorHAnsi" w:eastAsiaTheme="minorEastAsia" w:hAnsiTheme="minorHAnsi"/>
          <w:bCs w:val="0"/>
          <w:noProof/>
          <w:sz w:val="22"/>
          <w:lang w:val="ru-RU" w:eastAsia="ru-RU"/>
        </w:rPr>
      </w:pPr>
      <w:hyperlink w:anchor="_Toc103984925" w:history="1">
        <w:r w:rsidR="00C14C24" w:rsidRPr="00603798">
          <w:rPr>
            <w:rStyle w:val="ac"/>
            <w:noProof/>
          </w:rPr>
          <w:t>2.7</w:t>
        </w:r>
        <w:r w:rsidR="00C14C24">
          <w:rPr>
            <w:rFonts w:asciiTheme="minorHAnsi" w:eastAsiaTheme="minorEastAsia" w:hAnsiTheme="minorHAnsi"/>
            <w:bCs w:val="0"/>
            <w:noProof/>
            <w:sz w:val="22"/>
            <w:lang w:val="ru-RU" w:eastAsia="ru-RU"/>
          </w:rPr>
          <w:tab/>
        </w:r>
        <w:r w:rsidR="00C14C24" w:rsidRPr="00603798">
          <w:rPr>
            <w:rStyle w:val="ac"/>
            <w:noProof/>
          </w:rPr>
          <w:t>Інтерфейс та керівництво користувача</w:t>
        </w:r>
        <w:r w:rsidR="00C14C24">
          <w:rPr>
            <w:noProof/>
            <w:webHidden/>
          </w:rPr>
          <w:tab/>
        </w:r>
        <w:r w:rsidR="007348BA">
          <w:rPr>
            <w:noProof/>
            <w:webHidden/>
          </w:rPr>
          <w:t>3</w:t>
        </w:r>
      </w:hyperlink>
      <w:r w:rsidR="00974971">
        <w:rPr>
          <w:noProof/>
        </w:rPr>
        <w:t>4</w:t>
      </w:r>
    </w:p>
    <w:p w14:paraId="7209D7EA" w14:textId="0F4023B8" w:rsidR="00C14C24" w:rsidRDefault="00285B98">
      <w:pPr>
        <w:pStyle w:val="11"/>
        <w:rPr>
          <w:rFonts w:asciiTheme="minorHAnsi" w:eastAsiaTheme="minorEastAsia" w:hAnsiTheme="minorHAnsi" w:cstheme="minorBidi"/>
          <w:iCs w:val="0"/>
          <w:sz w:val="22"/>
          <w:szCs w:val="22"/>
          <w:lang w:val="ru-RU"/>
        </w:rPr>
      </w:pPr>
      <w:hyperlink w:anchor="_Toc103984926" w:history="1">
        <w:r w:rsidR="00C14C24" w:rsidRPr="00603798">
          <w:rPr>
            <w:rStyle w:val="ac"/>
          </w:rPr>
          <w:t>ВИСНОВКИ</w:t>
        </w:r>
        <w:r w:rsidR="00C14C24">
          <w:rPr>
            <w:webHidden/>
          </w:rPr>
          <w:tab/>
        </w:r>
      </w:hyperlink>
      <w:r w:rsidR="00566340">
        <w:t>39</w:t>
      </w:r>
    </w:p>
    <w:p w14:paraId="7EAD1654" w14:textId="35E53020" w:rsidR="00C14C24" w:rsidRDefault="00285B98">
      <w:pPr>
        <w:pStyle w:val="11"/>
        <w:rPr>
          <w:rFonts w:asciiTheme="minorHAnsi" w:eastAsiaTheme="minorEastAsia" w:hAnsiTheme="minorHAnsi" w:cstheme="minorBidi"/>
          <w:iCs w:val="0"/>
          <w:sz w:val="22"/>
          <w:szCs w:val="22"/>
          <w:lang w:val="ru-RU"/>
        </w:rPr>
      </w:pPr>
      <w:hyperlink w:anchor="_Toc103984927" w:history="1">
        <w:r w:rsidR="00C14C24" w:rsidRPr="00603798">
          <w:rPr>
            <w:rStyle w:val="ac"/>
          </w:rPr>
          <w:t>ПЕРЕЛІК ВИКОРИСТАНИХ ДЖЕРЕЛ</w:t>
        </w:r>
        <w:r w:rsidR="00C14C24">
          <w:rPr>
            <w:webHidden/>
          </w:rPr>
          <w:tab/>
        </w:r>
        <w:r w:rsidR="003C4902">
          <w:rPr>
            <w:webHidden/>
          </w:rPr>
          <w:t>4</w:t>
        </w:r>
      </w:hyperlink>
      <w:r w:rsidR="00566340">
        <w:t>0</w:t>
      </w:r>
    </w:p>
    <w:p w14:paraId="513E8B20" w14:textId="77777777" w:rsidR="00C14C24" w:rsidRDefault="00285B98">
      <w:pPr>
        <w:pStyle w:val="11"/>
        <w:rPr>
          <w:rFonts w:asciiTheme="minorHAnsi" w:eastAsiaTheme="minorEastAsia" w:hAnsiTheme="minorHAnsi" w:cstheme="minorBidi"/>
          <w:iCs w:val="0"/>
          <w:sz w:val="22"/>
          <w:szCs w:val="22"/>
          <w:lang w:val="ru-RU"/>
        </w:rPr>
      </w:pPr>
      <w:hyperlink w:anchor="_Toc103984928" w:history="1">
        <w:r w:rsidR="00C14C24" w:rsidRPr="00603798">
          <w:rPr>
            <w:rStyle w:val="ac"/>
          </w:rPr>
          <w:t>Додаток 1. Концептуальна схема</w:t>
        </w:r>
        <w:r w:rsidR="00C14C24">
          <w:rPr>
            <w:webHidden/>
          </w:rPr>
          <w:tab/>
        </w:r>
      </w:hyperlink>
    </w:p>
    <w:p w14:paraId="0E91E7E8" w14:textId="77777777" w:rsidR="006D6C0D" w:rsidRDefault="00285B98">
      <w:pPr>
        <w:pStyle w:val="11"/>
      </w:pPr>
      <w:hyperlink w:anchor="_Toc103984929" w:history="1">
        <w:r w:rsidR="00C14C24" w:rsidRPr="00603798">
          <w:rPr>
            <w:rStyle w:val="ac"/>
          </w:rPr>
          <w:t xml:space="preserve">Додаток </w:t>
        </w:r>
        <w:r w:rsidR="00C14C24" w:rsidRPr="00603798">
          <w:rPr>
            <w:rStyle w:val="ac"/>
            <w:lang w:val="en-US"/>
          </w:rPr>
          <w:t>2</w:t>
        </w:r>
        <w:r w:rsidR="00C14C24" w:rsidRPr="00603798">
          <w:rPr>
            <w:rStyle w:val="ac"/>
          </w:rPr>
          <w:t>. Фізична схема</w:t>
        </w:r>
        <w:r w:rsidR="00C14C24">
          <w:rPr>
            <w:webHidden/>
          </w:rPr>
          <w:tab/>
        </w:r>
      </w:hyperlink>
    </w:p>
    <w:p w14:paraId="1BA2595A" w14:textId="3B0BC04C" w:rsidR="00C14C24" w:rsidRDefault="00C14C24">
      <w:pPr>
        <w:pStyle w:val="11"/>
      </w:pPr>
      <w:r w:rsidRPr="006D6C0D">
        <w:t>Додаток 3. Схема класів</w:t>
      </w:r>
      <w:r w:rsidR="006D6C0D">
        <w:tab/>
      </w:r>
    </w:p>
    <w:p w14:paraId="3DD91735" w14:textId="446FB4C9" w:rsidR="004F2C54" w:rsidRPr="00DF7EE8" w:rsidRDefault="00285B98" w:rsidP="00DF7EE8">
      <w:pPr>
        <w:pStyle w:val="11"/>
        <w:rPr>
          <w:rFonts w:asciiTheme="minorHAnsi" w:eastAsiaTheme="minorEastAsia" w:hAnsiTheme="minorHAnsi" w:cstheme="minorBidi"/>
          <w:iCs w:val="0"/>
          <w:sz w:val="22"/>
          <w:szCs w:val="22"/>
          <w:lang w:val="ru-RU"/>
        </w:rPr>
        <w:sectPr w:rsidR="004F2C54" w:rsidRPr="00DF7EE8" w:rsidSect="006E4C2C">
          <w:headerReference w:type="default" r:id="rId11"/>
          <w:footerReference w:type="default" r:id="rId12"/>
          <w:pgSz w:w="11906" w:h="16838"/>
          <w:pgMar w:top="993" w:right="850" w:bottom="2694" w:left="1701" w:header="708" w:footer="708" w:gutter="0"/>
          <w:cols w:space="708"/>
          <w:docGrid w:linePitch="360"/>
        </w:sectPr>
      </w:pPr>
      <w:hyperlink w:anchor="_Toc103984932" w:history="1">
        <w:r w:rsidR="004F2C54" w:rsidRPr="00603798">
          <w:rPr>
            <w:rStyle w:val="ac"/>
          </w:rPr>
          <w:t xml:space="preserve">Додаток </w:t>
        </w:r>
        <w:r w:rsidR="004F2C54">
          <w:rPr>
            <w:rStyle w:val="ac"/>
          </w:rPr>
          <w:t>4</w:t>
        </w:r>
        <w:r w:rsidR="004F2C54" w:rsidRPr="00603798">
          <w:rPr>
            <w:rStyle w:val="ac"/>
          </w:rPr>
          <w:t>. Лістинг програми</w:t>
        </w:r>
        <w:r w:rsidR="004F2C54">
          <w:rPr>
            <w:webHidden/>
          </w:rPr>
          <w:tab/>
        </w:r>
      </w:hyperlink>
    </w:p>
    <w:p w14:paraId="15633D5A" w14:textId="57C69051" w:rsidR="008F6F69" w:rsidRDefault="00062CDA" w:rsidP="004F2C54">
      <w:r w:rsidRPr="006B5A46">
        <w:rPr>
          <w:iCs/>
        </w:rPr>
        <w:lastRenderedPageBreak/>
        <w:fldChar w:fldCharType="end"/>
      </w:r>
      <w:bookmarkStart w:id="0" w:name="_Toc324189101"/>
      <w:r w:rsidR="008F6F69" w:rsidRPr="008F6F69">
        <w:t xml:space="preserve">Життя змушує нас завжди залишатися в тонусі. Щоб нічого не забувати і все </w:t>
      </w:r>
      <w:r w:rsidR="00036CBB" w:rsidRPr="00036CBB">
        <w:t>постійно</w:t>
      </w:r>
      <w:r w:rsidR="008F6F69" w:rsidRPr="008F6F69">
        <w:t xml:space="preserve"> встигати, ви змушені записувати справи в списки. Для цих цілей ви напевно використовуєте не тільки паперові носії, а й спеціальні додатки для смартфонів.</w:t>
      </w:r>
    </w:p>
    <w:p w14:paraId="1B357280" w14:textId="3E5D3037" w:rsidR="00D77070" w:rsidRDefault="00D77070" w:rsidP="00D77070">
      <w:pPr>
        <w:rPr>
          <w:color w:val="000000"/>
        </w:rPr>
      </w:pPr>
      <w:r>
        <w:t>Метою роботи є застосування</w:t>
      </w:r>
      <w:r w:rsidR="00D37C8F">
        <w:t xml:space="preserve"> та покращення</w:t>
      </w:r>
      <w:r>
        <w:t xml:space="preserve"> набутих навичок з </w:t>
      </w:r>
      <w:r>
        <w:rPr>
          <w:color w:val="000000"/>
        </w:rPr>
        <w:t>дисциплін «Об</w:t>
      </w:r>
      <w:r>
        <w:rPr>
          <w:noProof/>
        </w:rPr>
        <w:t>’</w:t>
      </w:r>
      <w:r>
        <w:rPr>
          <w:color w:val="000000"/>
        </w:rPr>
        <w:t>єктно-орієнтоване програмування» та створення програми, основн</w:t>
      </w:r>
      <w:r w:rsidR="00036CBB">
        <w:rPr>
          <w:color w:val="000000"/>
        </w:rPr>
        <w:t>е</w:t>
      </w:r>
      <w:r w:rsidRPr="00C94FC3">
        <w:t xml:space="preserve"> з</w:t>
      </w:r>
      <w:r w:rsidR="00036CBB">
        <w:t>авдання</w:t>
      </w:r>
      <w:r w:rsidRPr="00C94FC3">
        <w:t xml:space="preserve"> </w:t>
      </w:r>
      <w:r>
        <w:t>якої</w:t>
      </w:r>
      <w:r w:rsidRPr="00C94FC3">
        <w:t xml:space="preserve"> —</w:t>
      </w:r>
      <w:r>
        <w:t xml:space="preserve"> дати користувачам </w:t>
      </w:r>
      <w:r w:rsidR="00036CBB">
        <w:t>змогу</w:t>
      </w:r>
      <w:r>
        <w:t xml:space="preserve"> створювати та виконувати завдання з нагадуванням про них.</w:t>
      </w:r>
    </w:p>
    <w:p w14:paraId="6C7652F1" w14:textId="2F0A54E2" w:rsidR="00D77070" w:rsidRDefault="00D77070" w:rsidP="00D77070">
      <w:pPr>
        <w:rPr>
          <w:color w:val="000000" w:themeColor="text1"/>
        </w:rPr>
      </w:pPr>
      <w:r>
        <w:t xml:space="preserve">Завдання — створення якісного </w:t>
      </w:r>
      <w:r w:rsidR="00B1227E">
        <w:t xml:space="preserve">мобільного </w:t>
      </w:r>
      <w:r>
        <w:t>додатк</w:t>
      </w:r>
      <w:r w:rsidR="00CB62BD">
        <w:t>а</w:t>
      </w:r>
      <w:r>
        <w:t>, з максимально інформативним, простим та зручним</w:t>
      </w:r>
      <w:r w:rsidR="00D37C8F">
        <w:t xml:space="preserve"> у використанні</w:t>
      </w:r>
      <w:r w:rsidR="00964651">
        <w:t xml:space="preserve"> графічним</w:t>
      </w:r>
      <w:r>
        <w:t xml:space="preserve"> інтерфейсом</w:t>
      </w:r>
      <w:r>
        <w:rPr>
          <w:color w:val="000000" w:themeColor="text1"/>
        </w:rPr>
        <w:t>.</w:t>
      </w:r>
      <w:r w:rsidR="00C445DB">
        <w:rPr>
          <w:color w:val="000000" w:themeColor="text1"/>
        </w:rPr>
        <w:t xml:space="preserve"> Створити реляційну базу даних на основі </w:t>
      </w:r>
      <w:r w:rsidR="00C445DB">
        <w:rPr>
          <w:color w:val="000000" w:themeColor="text1"/>
          <w:lang w:val="en-US"/>
        </w:rPr>
        <w:t>SQL</w:t>
      </w:r>
      <w:r w:rsidR="00C445DB">
        <w:rPr>
          <w:color w:val="000000" w:themeColor="text1"/>
        </w:rPr>
        <w:t xml:space="preserve">. </w:t>
      </w:r>
      <w:r w:rsidR="00C445DB" w:rsidRPr="00C56D05">
        <w:rPr>
          <w:color w:val="000000" w:themeColor="text1"/>
        </w:rPr>
        <w:t>Мова програмування Java</w:t>
      </w:r>
      <w:r w:rsidR="00C445DB">
        <w:rPr>
          <w:color w:val="000000" w:themeColor="text1"/>
        </w:rPr>
        <w:t>.</w:t>
      </w:r>
      <w:r w:rsidR="001D5A3A">
        <w:rPr>
          <w:color w:val="000000" w:themeColor="text1"/>
        </w:rPr>
        <w:t xml:space="preserve"> </w:t>
      </w:r>
      <w:r w:rsidR="00B1227E">
        <w:rPr>
          <w:color w:val="000000" w:themeColor="text1"/>
        </w:rPr>
        <w:t>Мобільний д</w:t>
      </w:r>
      <w:r w:rsidR="001D5A3A">
        <w:rPr>
          <w:color w:val="000000" w:themeColor="text1"/>
        </w:rPr>
        <w:t>одаток повинен відповідати таким критеріям:</w:t>
      </w:r>
    </w:p>
    <w:p w14:paraId="1258DB78" w14:textId="77777777" w:rsidR="001D5A3A" w:rsidRDefault="001D5A3A" w:rsidP="001D5A3A">
      <w:pPr>
        <w:pStyle w:val="a"/>
      </w:pPr>
      <w:r>
        <w:t>Мова програмування Java;</w:t>
      </w:r>
    </w:p>
    <w:p w14:paraId="75E83E11" w14:textId="77777777" w:rsidR="001D5A3A" w:rsidRDefault="001D5A3A" w:rsidP="001D5A3A">
      <w:pPr>
        <w:pStyle w:val="a"/>
      </w:pPr>
      <w:r>
        <w:t>ООП підхід</w:t>
      </w:r>
      <w:r w:rsidR="00FA2868">
        <w:t>;</w:t>
      </w:r>
    </w:p>
    <w:p w14:paraId="69A20A35" w14:textId="570966CF" w:rsidR="001D5A3A" w:rsidRDefault="001D5A3A" w:rsidP="001D5A3A">
      <w:pPr>
        <w:pStyle w:val="a"/>
      </w:pPr>
      <w:r>
        <w:t xml:space="preserve">Робота з </w:t>
      </w:r>
      <w:r w:rsidR="00817345">
        <w:t>базою даних</w:t>
      </w:r>
      <w:r>
        <w:t>;</w:t>
      </w:r>
    </w:p>
    <w:p w14:paraId="086E9329" w14:textId="1574E06D" w:rsidR="00FA2868" w:rsidRPr="003D5566" w:rsidRDefault="00FA2868" w:rsidP="001D5A3A">
      <w:pPr>
        <w:pStyle w:val="a"/>
      </w:pPr>
      <w:r>
        <w:t>Коректна робота додатк</w:t>
      </w:r>
      <w:r w:rsidR="00CB62BD">
        <w:t>а</w:t>
      </w:r>
      <w:r>
        <w:t>.</w:t>
      </w:r>
    </w:p>
    <w:p w14:paraId="151041B2" w14:textId="54D9CD07" w:rsidR="00D77070" w:rsidRDefault="00D77070" w:rsidP="00D77070">
      <w:r w:rsidRPr="006F5943">
        <w:t>Актуальність цього програмного продукту полягає у тому, щоб користувач зміг</w:t>
      </w:r>
      <w:r>
        <w:t xml:space="preserve"> створювати або виконувати завдання, не забуваючи про них. Головн</w:t>
      </w:r>
      <w:r w:rsidR="00B1227E">
        <w:t>а</w:t>
      </w:r>
      <w:r>
        <w:t xml:space="preserve"> за</w:t>
      </w:r>
      <w:r w:rsidR="00B1227E">
        <w:t>дача</w:t>
      </w:r>
      <w:r>
        <w:t xml:space="preserve"> даного програмного продукту — нагадувати користувачеві про невиконані завдання, щ</w:t>
      </w:r>
      <w:r w:rsidRPr="001C5F74">
        <w:t>об нічого не забувати і все завжди встигати</w:t>
      </w:r>
      <w:r>
        <w:t>.</w:t>
      </w:r>
    </w:p>
    <w:p w14:paraId="2BB50D2D" w14:textId="77777777" w:rsidR="006924AB" w:rsidRPr="00CA39AD" w:rsidRDefault="006924AB" w:rsidP="00D77070">
      <w:r>
        <w:t>Предметом дослідження</w:t>
      </w:r>
      <w:r w:rsidR="0034753A">
        <w:t xml:space="preserve"> стали</w:t>
      </w:r>
      <w:r>
        <w:t xml:space="preserve"> користувачі, які створюють та виконують завдання</w:t>
      </w:r>
      <w:r w:rsidR="0034753A">
        <w:t>,</w:t>
      </w:r>
      <w:r>
        <w:t xml:space="preserve"> і саме завдання.</w:t>
      </w:r>
    </w:p>
    <w:p w14:paraId="5BC74413" w14:textId="77777777" w:rsidR="00D77070" w:rsidRDefault="008F6F69" w:rsidP="00D77070">
      <w:pPr>
        <w:rPr>
          <w:color w:val="000000"/>
        </w:rPr>
      </w:pPr>
      <w:r>
        <w:rPr>
          <w:color w:val="000000"/>
        </w:rPr>
        <w:t>Об’єктом</w:t>
      </w:r>
      <w:r w:rsidR="00D77070">
        <w:rPr>
          <w:color w:val="000000"/>
        </w:rPr>
        <w:t xml:space="preserve"> дослідження виступає реляційна база даних </w:t>
      </w:r>
      <w:r w:rsidR="00D77070">
        <w:rPr>
          <w:color w:val="000000"/>
          <w:lang w:val="en-US"/>
        </w:rPr>
        <w:t>SQLite</w:t>
      </w:r>
      <w:r w:rsidR="00D77070">
        <w:rPr>
          <w:color w:val="000000"/>
        </w:rPr>
        <w:t xml:space="preserve">, середовище керування базами даних </w:t>
      </w:r>
      <w:r w:rsidR="00D77070">
        <w:rPr>
          <w:color w:val="000000"/>
          <w:lang w:val="en-US"/>
        </w:rPr>
        <w:t>SQLiteStudio</w:t>
      </w:r>
      <w:r w:rsidR="00D77070" w:rsidRPr="008A611F">
        <w:rPr>
          <w:color w:val="000000"/>
        </w:rPr>
        <w:t>,</w:t>
      </w:r>
      <w:r w:rsidR="00D77070">
        <w:rPr>
          <w:color w:val="000000"/>
        </w:rPr>
        <w:t xml:space="preserve"> мова програмування </w:t>
      </w:r>
      <w:r w:rsidR="00D77070">
        <w:rPr>
          <w:lang w:val="en-US"/>
        </w:rPr>
        <w:t>Java</w:t>
      </w:r>
      <w:r w:rsidR="00D77070">
        <w:rPr>
          <w:color w:val="000000"/>
        </w:rPr>
        <w:t xml:space="preserve"> та середовище розробки </w:t>
      </w:r>
      <w:r w:rsidR="00D77070">
        <w:rPr>
          <w:color w:val="000000"/>
          <w:lang w:val="en-US"/>
        </w:rPr>
        <w:t>Android</w:t>
      </w:r>
      <w:r w:rsidR="00D77070" w:rsidRPr="008A611F">
        <w:rPr>
          <w:color w:val="000000"/>
        </w:rPr>
        <w:t xml:space="preserve"> </w:t>
      </w:r>
      <w:r w:rsidR="00D77070">
        <w:rPr>
          <w:color w:val="000000"/>
          <w:lang w:val="en-US"/>
        </w:rPr>
        <w:t>Studio</w:t>
      </w:r>
      <w:r w:rsidR="00D77070">
        <w:rPr>
          <w:color w:val="000000"/>
        </w:rPr>
        <w:t>.</w:t>
      </w:r>
    </w:p>
    <w:p w14:paraId="068B66BF" w14:textId="0483DE91" w:rsidR="00577700" w:rsidRPr="008F6F69" w:rsidRDefault="00D77070" w:rsidP="008F6F69">
      <w:pPr>
        <w:rPr>
          <w:color w:val="000000"/>
        </w:rPr>
      </w:pPr>
      <w:r>
        <w:rPr>
          <w:color w:val="000000"/>
        </w:rPr>
        <w:t xml:space="preserve">Зважаючи на тему роботи, вік цільової аудиторії є необмеженим, </w:t>
      </w:r>
      <w:r w:rsidR="00B1227E">
        <w:rPr>
          <w:color w:val="000000"/>
        </w:rPr>
        <w:t>тому що</w:t>
      </w:r>
      <w:r>
        <w:rPr>
          <w:color w:val="000000"/>
        </w:rPr>
        <w:t xml:space="preserve"> в будь-якому віці </w:t>
      </w:r>
      <w:r w:rsidR="00B1227E">
        <w:rPr>
          <w:color w:val="000000"/>
        </w:rPr>
        <w:t>дозволено</w:t>
      </w:r>
      <w:r>
        <w:rPr>
          <w:color w:val="000000"/>
        </w:rPr>
        <w:t xml:space="preserve"> створювати та виконувати завдання з нагадуванням про них.</w:t>
      </w:r>
    </w:p>
    <w:p w14:paraId="2CF158B2" w14:textId="77777777" w:rsidR="00073D48" w:rsidRDefault="004E60A0" w:rsidP="00565B0B">
      <w:pPr>
        <w:pStyle w:val="1"/>
        <w:rPr>
          <w:rStyle w:val="10"/>
          <w:b/>
          <w:bCs/>
          <w:caps/>
        </w:rPr>
      </w:pPr>
      <w:bookmarkStart w:id="1" w:name="_Toc533560117"/>
      <w:bookmarkStart w:id="2" w:name="_Toc6750985"/>
      <w:bookmarkStart w:id="3" w:name="_Toc7775418"/>
      <w:bookmarkStart w:id="4" w:name="_Toc7775628"/>
      <w:bookmarkStart w:id="5" w:name="_Toc7907017"/>
      <w:bookmarkStart w:id="6" w:name="_Toc11947778"/>
      <w:bookmarkStart w:id="7" w:name="_Toc39041649"/>
      <w:bookmarkStart w:id="8" w:name="_Toc103984905"/>
      <w:r w:rsidRPr="00565B0B">
        <w:rPr>
          <w:rStyle w:val="10"/>
          <w:b/>
          <w:bCs/>
          <w:caps/>
        </w:rPr>
        <w:lastRenderedPageBreak/>
        <w:t>ТЕОРЕТИЧНА ЧАСТИНА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41E47E0E" w14:textId="77777777" w:rsidR="00235DCF" w:rsidRDefault="00235DCF" w:rsidP="00235DCF">
      <w:pPr>
        <w:rPr>
          <w:lang w:eastAsia="ru-RU"/>
        </w:rPr>
      </w:pPr>
      <w:r>
        <w:rPr>
          <w:lang w:eastAsia="ru-RU"/>
        </w:rPr>
        <w:t>У даному розділі пояснюються терміни  і визначення, які допомагають зрозуміти практичну частину звіту.</w:t>
      </w:r>
    </w:p>
    <w:p w14:paraId="75C4AD4F" w14:textId="77777777" w:rsidR="00235DCF" w:rsidRDefault="00235DCF" w:rsidP="00235DCF">
      <w:pPr>
        <w:rPr>
          <w:lang w:eastAsia="ru-RU"/>
        </w:rPr>
      </w:pPr>
      <w:r>
        <w:rPr>
          <w:lang w:eastAsia="ru-RU"/>
        </w:rPr>
        <w:t>Проект характеризується наступними термінами, технологіями і інструментальними засобами:</w:t>
      </w:r>
    </w:p>
    <w:p w14:paraId="1539A1D1" w14:textId="77777777" w:rsidR="00235DCF" w:rsidRDefault="00235DCF" w:rsidP="00235DCF">
      <w:pPr>
        <w:pStyle w:val="a"/>
        <w:rPr>
          <w:lang w:eastAsia="ru-RU"/>
        </w:rPr>
      </w:pPr>
      <w:r>
        <w:rPr>
          <w:lang w:eastAsia="ru-RU"/>
        </w:rPr>
        <w:t>Керівник</w:t>
      </w:r>
      <w:r w:rsidR="00BF3A60">
        <w:rPr>
          <w:lang w:eastAsia="ru-RU"/>
        </w:rPr>
        <w:t>;</w:t>
      </w:r>
    </w:p>
    <w:p w14:paraId="5F019AFA" w14:textId="77777777" w:rsidR="00235DCF" w:rsidRDefault="00235DCF" w:rsidP="00235DCF">
      <w:pPr>
        <w:pStyle w:val="a"/>
        <w:rPr>
          <w:lang w:eastAsia="ru-RU"/>
        </w:rPr>
      </w:pPr>
      <w:r>
        <w:rPr>
          <w:lang w:eastAsia="ru-RU"/>
        </w:rPr>
        <w:t>Працівник;</w:t>
      </w:r>
    </w:p>
    <w:p w14:paraId="5BA350AB" w14:textId="77777777" w:rsidR="00235DCF" w:rsidRDefault="00FA2097" w:rsidP="00FA2097">
      <w:pPr>
        <w:pStyle w:val="a"/>
        <w:rPr>
          <w:lang w:eastAsia="ru-RU"/>
        </w:rPr>
      </w:pPr>
      <w:r>
        <w:rPr>
          <w:lang w:eastAsia="ru-RU"/>
        </w:rPr>
        <w:t>Завдання</w:t>
      </w:r>
      <w:r w:rsidR="00BF3A60">
        <w:rPr>
          <w:lang w:eastAsia="ru-RU"/>
        </w:rPr>
        <w:t>;</w:t>
      </w:r>
    </w:p>
    <w:p w14:paraId="235AA6E2" w14:textId="77777777" w:rsidR="00870CEA" w:rsidRDefault="00870CEA" w:rsidP="00FA2097">
      <w:pPr>
        <w:pStyle w:val="a"/>
        <w:rPr>
          <w:lang w:eastAsia="ru-RU"/>
        </w:rPr>
      </w:pPr>
      <w:r w:rsidRPr="00904B6A">
        <w:t xml:space="preserve">To </w:t>
      </w:r>
      <w:r>
        <w:rPr>
          <w:lang w:val="en-US"/>
        </w:rPr>
        <w:t>D</w:t>
      </w:r>
      <w:r w:rsidRPr="00904B6A">
        <w:t xml:space="preserve">o </w:t>
      </w:r>
      <w:r>
        <w:rPr>
          <w:lang w:val="en-US"/>
        </w:rPr>
        <w:t>L</w:t>
      </w:r>
      <w:r w:rsidRPr="00904B6A">
        <w:t>ist</w:t>
      </w:r>
      <w:r w:rsidR="00BF3A60">
        <w:rPr>
          <w:lang w:eastAsia="ru-RU"/>
        </w:rPr>
        <w:t>;</w:t>
      </w:r>
    </w:p>
    <w:p w14:paraId="67C1021E" w14:textId="77777777" w:rsidR="0011498C" w:rsidRDefault="0011498C" w:rsidP="00FA2097">
      <w:pPr>
        <w:pStyle w:val="a"/>
        <w:rPr>
          <w:lang w:eastAsia="ru-RU"/>
        </w:rPr>
      </w:pPr>
      <w:r>
        <w:rPr>
          <w:lang w:val="en-US" w:eastAsia="ru-RU"/>
        </w:rPr>
        <w:t>Android Studio;</w:t>
      </w:r>
    </w:p>
    <w:p w14:paraId="727B26D1" w14:textId="77777777" w:rsidR="00870CEA" w:rsidRPr="00870CEA" w:rsidRDefault="00870CEA" w:rsidP="00FA2097">
      <w:pPr>
        <w:pStyle w:val="a"/>
        <w:rPr>
          <w:lang w:eastAsia="ru-RU"/>
        </w:rPr>
      </w:pPr>
      <w:r>
        <w:rPr>
          <w:lang w:eastAsia="ru-RU"/>
        </w:rPr>
        <w:t>База даних</w:t>
      </w:r>
      <w:r w:rsidR="00BF3A60">
        <w:rPr>
          <w:lang w:eastAsia="ru-RU"/>
        </w:rPr>
        <w:t>;</w:t>
      </w:r>
    </w:p>
    <w:p w14:paraId="798D0BAB" w14:textId="77777777" w:rsidR="00870CEA" w:rsidRPr="00870CEA" w:rsidRDefault="00870CEA" w:rsidP="00FA2097">
      <w:pPr>
        <w:pStyle w:val="a"/>
        <w:rPr>
          <w:lang w:eastAsia="ru-RU"/>
        </w:rPr>
      </w:pPr>
      <w:r>
        <w:rPr>
          <w:lang w:eastAsia="ru-RU"/>
        </w:rPr>
        <w:t>СКБД</w:t>
      </w:r>
      <w:r w:rsidR="00BF3A60">
        <w:rPr>
          <w:lang w:eastAsia="ru-RU"/>
        </w:rPr>
        <w:t>;</w:t>
      </w:r>
    </w:p>
    <w:p w14:paraId="3305A71E" w14:textId="77777777" w:rsidR="00FA2097" w:rsidRPr="00870CEA" w:rsidRDefault="00870CEA" w:rsidP="00FA2097">
      <w:pPr>
        <w:pStyle w:val="a"/>
        <w:rPr>
          <w:lang w:eastAsia="ru-RU"/>
        </w:rPr>
      </w:pPr>
      <w:r>
        <w:rPr>
          <w:lang w:val="en-US" w:eastAsia="ru-RU"/>
        </w:rPr>
        <w:t>SQL</w:t>
      </w:r>
      <w:r w:rsidR="00BF3A60">
        <w:rPr>
          <w:lang w:eastAsia="ru-RU"/>
        </w:rPr>
        <w:t>;</w:t>
      </w:r>
    </w:p>
    <w:p w14:paraId="7AE8F772" w14:textId="77777777" w:rsidR="00870CEA" w:rsidRPr="00870CEA" w:rsidRDefault="00870CEA" w:rsidP="00FA2097">
      <w:pPr>
        <w:pStyle w:val="a"/>
        <w:rPr>
          <w:lang w:eastAsia="ru-RU"/>
        </w:rPr>
      </w:pPr>
      <w:r>
        <w:rPr>
          <w:lang w:val="en-US" w:eastAsia="ru-RU"/>
        </w:rPr>
        <w:t>SQLite</w:t>
      </w:r>
      <w:r w:rsidR="00BF3A60">
        <w:rPr>
          <w:lang w:eastAsia="ru-RU"/>
        </w:rPr>
        <w:t>;</w:t>
      </w:r>
    </w:p>
    <w:p w14:paraId="5669D08A" w14:textId="77777777" w:rsidR="00870CEA" w:rsidRPr="00870CEA" w:rsidRDefault="00870CEA" w:rsidP="00FA2097">
      <w:pPr>
        <w:pStyle w:val="a"/>
        <w:rPr>
          <w:lang w:eastAsia="ru-RU"/>
        </w:rPr>
      </w:pPr>
      <w:r>
        <w:rPr>
          <w:lang w:val="en-US" w:eastAsia="ru-RU"/>
        </w:rPr>
        <w:t xml:space="preserve">DDL </w:t>
      </w:r>
      <w:r>
        <w:rPr>
          <w:lang w:eastAsia="ru-RU"/>
        </w:rPr>
        <w:t xml:space="preserve">і </w:t>
      </w:r>
      <w:r>
        <w:rPr>
          <w:lang w:val="en-US" w:eastAsia="ru-RU"/>
        </w:rPr>
        <w:t>DML</w:t>
      </w:r>
      <w:r w:rsidR="00BF3A60">
        <w:rPr>
          <w:lang w:eastAsia="ru-RU"/>
        </w:rPr>
        <w:t>;</w:t>
      </w:r>
    </w:p>
    <w:p w14:paraId="34722F5A" w14:textId="77777777" w:rsidR="00870CEA" w:rsidRPr="00870CEA" w:rsidRDefault="00870CEA" w:rsidP="00FA2097">
      <w:pPr>
        <w:pStyle w:val="a"/>
        <w:rPr>
          <w:lang w:eastAsia="ru-RU"/>
        </w:rPr>
      </w:pPr>
      <w:r>
        <w:rPr>
          <w:lang w:val="en-US" w:eastAsia="ru-RU"/>
        </w:rPr>
        <w:t>Java</w:t>
      </w:r>
      <w:r w:rsidR="00BF3A60">
        <w:rPr>
          <w:lang w:eastAsia="ru-RU"/>
        </w:rPr>
        <w:t>;</w:t>
      </w:r>
    </w:p>
    <w:p w14:paraId="1B8F54C8" w14:textId="77777777" w:rsidR="00870CEA" w:rsidRDefault="00870CEA" w:rsidP="00FA2097">
      <w:pPr>
        <w:pStyle w:val="a"/>
        <w:rPr>
          <w:lang w:eastAsia="ru-RU"/>
        </w:rPr>
      </w:pPr>
      <w:r>
        <w:rPr>
          <w:lang w:eastAsia="ru-RU"/>
        </w:rPr>
        <w:t>ООП</w:t>
      </w:r>
      <w:r w:rsidR="00BF3A60">
        <w:rPr>
          <w:lang w:eastAsia="ru-RU"/>
        </w:rPr>
        <w:t>;</w:t>
      </w:r>
    </w:p>
    <w:p w14:paraId="64B44243" w14:textId="77777777" w:rsidR="00870CEA" w:rsidRDefault="00870CEA" w:rsidP="00FA2097">
      <w:pPr>
        <w:pStyle w:val="a"/>
        <w:rPr>
          <w:lang w:eastAsia="ru-RU"/>
        </w:rPr>
      </w:pPr>
      <w:r>
        <w:rPr>
          <w:lang w:eastAsia="ru-RU"/>
        </w:rPr>
        <w:t>Принципи ООП</w:t>
      </w:r>
      <w:r w:rsidR="00BF3A60">
        <w:rPr>
          <w:lang w:eastAsia="ru-RU"/>
        </w:rPr>
        <w:t>;</w:t>
      </w:r>
    </w:p>
    <w:p w14:paraId="725EFAB9" w14:textId="77777777" w:rsidR="00870CEA" w:rsidRPr="00870CEA" w:rsidRDefault="00870CEA" w:rsidP="00FA2097">
      <w:pPr>
        <w:pStyle w:val="a"/>
        <w:rPr>
          <w:lang w:eastAsia="ru-RU"/>
        </w:rPr>
      </w:pPr>
      <w:r>
        <w:rPr>
          <w:lang w:val="en-US" w:eastAsia="ru-RU"/>
        </w:rPr>
        <w:t>DAO</w:t>
      </w:r>
      <w:r w:rsidR="00BF3A60">
        <w:rPr>
          <w:lang w:eastAsia="ru-RU"/>
        </w:rPr>
        <w:t>;</w:t>
      </w:r>
    </w:p>
    <w:p w14:paraId="40C58B1C" w14:textId="77777777" w:rsidR="00870CEA" w:rsidRDefault="00870CEA" w:rsidP="00FA2097">
      <w:pPr>
        <w:pStyle w:val="a"/>
        <w:rPr>
          <w:lang w:eastAsia="ru-RU"/>
        </w:rPr>
      </w:pPr>
      <w:r>
        <w:t>Модель «сутність-зв'язок»</w:t>
      </w:r>
      <w:r w:rsidR="00BF3A60" w:rsidRPr="00BF3A60">
        <w:rPr>
          <w:lang w:eastAsia="ru-RU"/>
        </w:rPr>
        <w:t xml:space="preserve"> </w:t>
      </w:r>
      <w:r w:rsidR="00BF3A60">
        <w:rPr>
          <w:lang w:eastAsia="ru-RU"/>
        </w:rPr>
        <w:t>;</w:t>
      </w:r>
    </w:p>
    <w:p w14:paraId="75768D68" w14:textId="77777777" w:rsidR="00870CEA" w:rsidRDefault="00870CEA" w:rsidP="00FA2097">
      <w:pPr>
        <w:pStyle w:val="a"/>
        <w:rPr>
          <w:lang w:eastAsia="ru-RU"/>
        </w:rPr>
      </w:pPr>
      <w:r w:rsidRPr="00E67A75">
        <w:t>Концептуальна схема</w:t>
      </w:r>
      <w:r w:rsidR="00BF3A60">
        <w:rPr>
          <w:lang w:eastAsia="ru-RU"/>
        </w:rPr>
        <w:t>;</w:t>
      </w:r>
    </w:p>
    <w:p w14:paraId="601BBF9F" w14:textId="77777777" w:rsidR="00870CEA" w:rsidRDefault="00870CEA" w:rsidP="00FA2097">
      <w:pPr>
        <w:pStyle w:val="a"/>
        <w:rPr>
          <w:lang w:eastAsia="ru-RU"/>
        </w:rPr>
      </w:pPr>
      <w:r>
        <w:t>Логічна</w:t>
      </w:r>
      <w:r w:rsidRPr="00E67A75">
        <w:t xml:space="preserve"> схема</w:t>
      </w:r>
      <w:r w:rsidR="00BF3A60">
        <w:rPr>
          <w:lang w:eastAsia="ru-RU"/>
        </w:rPr>
        <w:t>;</w:t>
      </w:r>
    </w:p>
    <w:p w14:paraId="239325E2" w14:textId="77777777" w:rsidR="00870CEA" w:rsidRDefault="00870CEA" w:rsidP="00FA2097">
      <w:pPr>
        <w:pStyle w:val="a"/>
        <w:rPr>
          <w:lang w:eastAsia="ru-RU"/>
        </w:rPr>
      </w:pPr>
      <w:r>
        <w:t>Фізична</w:t>
      </w:r>
      <w:r w:rsidRPr="00E67A75">
        <w:t xml:space="preserve"> схема</w:t>
      </w:r>
      <w:r w:rsidR="00BF3A60">
        <w:rPr>
          <w:lang w:eastAsia="ru-RU"/>
        </w:rPr>
        <w:t>;</w:t>
      </w:r>
    </w:p>
    <w:p w14:paraId="5F2110E3" w14:textId="77777777" w:rsidR="00870CEA" w:rsidRDefault="00870CEA" w:rsidP="00870CEA">
      <w:pPr>
        <w:pStyle w:val="a"/>
        <w:rPr>
          <w:lang w:eastAsia="ru-RU"/>
        </w:rPr>
      </w:pPr>
      <w:r w:rsidRPr="00870CEA">
        <w:rPr>
          <w:lang w:eastAsia="ru-RU"/>
        </w:rPr>
        <w:t>Нормалізація бази даних</w:t>
      </w:r>
      <w:r w:rsidR="00BF3A60">
        <w:rPr>
          <w:lang w:eastAsia="ru-RU"/>
        </w:rPr>
        <w:t>;</w:t>
      </w:r>
    </w:p>
    <w:p w14:paraId="1291C0BD" w14:textId="77777777" w:rsidR="00BF3A60" w:rsidRDefault="00BF3A60" w:rsidP="00870CEA">
      <w:pPr>
        <w:pStyle w:val="a"/>
        <w:rPr>
          <w:lang w:eastAsia="ru-RU"/>
        </w:rPr>
      </w:pPr>
      <w:r w:rsidRPr="00046C70">
        <w:t>Реляційна модель даних</w:t>
      </w:r>
      <w:r>
        <w:t>;</w:t>
      </w:r>
    </w:p>
    <w:p w14:paraId="7C9BD831" w14:textId="77777777" w:rsidR="00BF3A60" w:rsidRDefault="00BF3A60" w:rsidP="00870CEA">
      <w:pPr>
        <w:pStyle w:val="a"/>
        <w:rPr>
          <w:lang w:eastAsia="ru-RU"/>
        </w:rPr>
      </w:pPr>
      <w:r>
        <w:t>ER діаграма;</w:t>
      </w:r>
    </w:p>
    <w:p w14:paraId="01C1BF39" w14:textId="77777777" w:rsidR="00BF3A60" w:rsidRDefault="00BF3A60" w:rsidP="00870CEA">
      <w:pPr>
        <w:pStyle w:val="a"/>
        <w:rPr>
          <w:lang w:eastAsia="ru-RU"/>
        </w:rPr>
      </w:pPr>
      <w:r w:rsidRPr="001C237C">
        <w:t>Цілісність даних</w:t>
      </w:r>
      <w:r w:rsidR="002E45BF">
        <w:t>;</w:t>
      </w:r>
    </w:p>
    <w:p w14:paraId="00D1A515" w14:textId="77777777" w:rsidR="002E45BF" w:rsidRPr="00870CEA" w:rsidRDefault="002E45BF" w:rsidP="00870CEA">
      <w:pPr>
        <w:pStyle w:val="a"/>
        <w:rPr>
          <w:lang w:eastAsia="ru-RU"/>
        </w:rPr>
      </w:pPr>
      <w:r>
        <w:t>Нормальна форма.</w:t>
      </w:r>
    </w:p>
    <w:p w14:paraId="05B6D307" w14:textId="77777777" w:rsidR="00DA4182" w:rsidRPr="006B5A46" w:rsidRDefault="00DA4182" w:rsidP="00BF3A60">
      <w:pPr>
        <w:ind w:firstLine="0"/>
        <w:rPr>
          <w:lang w:eastAsia="ru-RU"/>
        </w:rPr>
      </w:pPr>
    </w:p>
    <w:p w14:paraId="51CA6716" w14:textId="77777777" w:rsidR="00CD1C5A" w:rsidRPr="006B5A46" w:rsidRDefault="004E60A0" w:rsidP="004F067B">
      <w:pPr>
        <w:pStyle w:val="2"/>
        <w:rPr>
          <w:rStyle w:val="20"/>
          <w:b/>
          <w:bCs/>
          <w:noProof w:val="0"/>
        </w:rPr>
      </w:pPr>
      <w:bookmarkStart w:id="9" w:name="_Toc533560118"/>
      <w:bookmarkStart w:id="10" w:name="_Toc6750986"/>
      <w:bookmarkStart w:id="11" w:name="_Toc7775419"/>
      <w:bookmarkStart w:id="12" w:name="_Toc7775629"/>
      <w:bookmarkStart w:id="13" w:name="_Toc7907018"/>
      <w:bookmarkStart w:id="14" w:name="_Toc11947779"/>
      <w:bookmarkStart w:id="15" w:name="_Toc39041650"/>
      <w:bookmarkStart w:id="16" w:name="_Toc103984906"/>
      <w:r w:rsidRPr="006B5A46">
        <w:rPr>
          <w:rStyle w:val="20"/>
          <w:b/>
          <w:bCs/>
          <w:noProof w:val="0"/>
        </w:rPr>
        <w:lastRenderedPageBreak/>
        <w:t>Загальні відомості</w:t>
      </w:r>
      <w:bookmarkEnd w:id="9"/>
      <w:bookmarkEnd w:id="10"/>
      <w:bookmarkEnd w:id="11"/>
      <w:bookmarkEnd w:id="12"/>
      <w:bookmarkEnd w:id="13"/>
      <w:bookmarkEnd w:id="14"/>
      <w:bookmarkEnd w:id="15"/>
      <w:r w:rsidR="00CD1C5A" w:rsidRPr="006B5A46">
        <w:rPr>
          <w:rStyle w:val="20"/>
          <w:b/>
          <w:bCs/>
          <w:noProof w:val="0"/>
        </w:rPr>
        <w:t xml:space="preserve"> про предметну область</w:t>
      </w:r>
      <w:bookmarkEnd w:id="16"/>
    </w:p>
    <w:p w14:paraId="5CE1A2DE" w14:textId="6508E73B" w:rsidR="00716913" w:rsidRDefault="00CB62BD" w:rsidP="00716913">
      <w:r>
        <w:t>«</w:t>
      </w:r>
      <w:r w:rsidR="00716913" w:rsidRPr="00904B6A">
        <w:t xml:space="preserve">To </w:t>
      </w:r>
      <w:r w:rsidR="00716913">
        <w:rPr>
          <w:lang w:val="en-US"/>
        </w:rPr>
        <w:t>D</w:t>
      </w:r>
      <w:r w:rsidR="00716913" w:rsidRPr="00904B6A">
        <w:t xml:space="preserve">o </w:t>
      </w:r>
      <w:r w:rsidR="00716913">
        <w:rPr>
          <w:lang w:val="en-US"/>
        </w:rPr>
        <w:t>L</w:t>
      </w:r>
      <w:r w:rsidR="00716913" w:rsidRPr="00904B6A">
        <w:t>ist</w:t>
      </w:r>
      <w:r>
        <w:t>»</w:t>
      </w:r>
      <w:r w:rsidR="00716913" w:rsidRPr="00904B6A">
        <w:t xml:space="preserve"> або Список TO DO </w:t>
      </w:r>
      <w:r w:rsidR="00716913">
        <w:t>—</w:t>
      </w:r>
      <w:r w:rsidR="00716913" w:rsidRPr="00904B6A">
        <w:t xml:space="preserve"> це простий список справ або список завдань.</w:t>
      </w:r>
      <w:r w:rsidR="00716913">
        <w:t xml:space="preserve"> У додатку є дві ролі «керівник» і «працівник»</w:t>
      </w:r>
      <w:r w:rsidR="002E45BF">
        <w:t>:</w:t>
      </w:r>
      <w:r w:rsidR="00716913">
        <w:t xml:space="preserve"> </w:t>
      </w:r>
    </w:p>
    <w:p w14:paraId="573215EF" w14:textId="77777777" w:rsidR="002E45BF" w:rsidRDefault="002E45BF" w:rsidP="002E45BF">
      <w:pPr>
        <w:pStyle w:val="a"/>
        <w:rPr>
          <w:lang w:eastAsia="ru-RU"/>
        </w:rPr>
      </w:pPr>
      <w:r>
        <w:rPr>
          <w:lang w:eastAsia="ru-RU"/>
        </w:rPr>
        <w:t>Керівник — це користувач, який може створювати, задавати дату закінчення та редагувати виконавців завдання;</w:t>
      </w:r>
    </w:p>
    <w:p w14:paraId="37805242" w14:textId="77777777" w:rsidR="002E45BF" w:rsidRDefault="002E45BF" w:rsidP="002E45BF">
      <w:pPr>
        <w:pStyle w:val="a"/>
        <w:rPr>
          <w:lang w:eastAsia="ru-RU"/>
        </w:rPr>
      </w:pPr>
      <w:r>
        <w:rPr>
          <w:lang w:eastAsia="ru-RU"/>
        </w:rPr>
        <w:t>Працівник — це користувач, який може тільки виконувати завдання.</w:t>
      </w:r>
    </w:p>
    <w:p w14:paraId="50E07F0C" w14:textId="09153B22" w:rsidR="002E45BF" w:rsidRDefault="002E45BF" w:rsidP="002E45BF">
      <w:pPr>
        <w:rPr>
          <w:lang w:eastAsia="ru-RU"/>
        </w:rPr>
      </w:pPr>
      <w:r>
        <w:rPr>
          <w:lang w:eastAsia="ru-RU"/>
        </w:rPr>
        <w:t xml:space="preserve">Завдання — це завдання, яке створив керівник. Завдання може виконувати як працівник, так і керівник. Завдання характеризується назвою, змістом, керівником який створив його, датою публікації, датою закінчення, </w:t>
      </w:r>
      <w:r w:rsidR="007D02C4">
        <w:rPr>
          <w:lang w:eastAsia="ru-RU"/>
        </w:rPr>
        <w:t>датою виконання і коментарями</w:t>
      </w:r>
      <w:r w:rsidR="00CB62BD">
        <w:rPr>
          <w:lang w:eastAsia="ru-RU"/>
        </w:rPr>
        <w:t xml:space="preserve"> до нього</w:t>
      </w:r>
      <w:r w:rsidR="007D02C4">
        <w:rPr>
          <w:lang w:eastAsia="ru-RU"/>
        </w:rPr>
        <w:t>.</w:t>
      </w:r>
    </w:p>
    <w:p w14:paraId="4F76DDBA" w14:textId="7F8445FE" w:rsidR="002E45BF" w:rsidRDefault="007D02C4" w:rsidP="00716913">
      <w:r>
        <w:t xml:space="preserve">Коментар — це текст, який користувач може додати до завдання в цілях уточнення завдання. Коментар характеризується змістом, датою написання </w:t>
      </w:r>
      <w:r w:rsidR="00CB62BD">
        <w:t>та</w:t>
      </w:r>
      <w:r>
        <w:t xml:space="preserve"> автором.</w:t>
      </w:r>
    </w:p>
    <w:p w14:paraId="1E2517C4" w14:textId="77777777" w:rsidR="00DA4182" w:rsidRPr="006B5A46" w:rsidRDefault="00716913" w:rsidP="007D02C4">
      <w:r>
        <w:t xml:space="preserve">Додаток потрібен для того, </w:t>
      </w:r>
      <w:r w:rsidRPr="0017653E">
        <w:t>щоб не забу</w:t>
      </w:r>
      <w:r w:rsidR="007D02C4">
        <w:t>вати</w:t>
      </w:r>
      <w:r w:rsidRPr="0017653E">
        <w:t xml:space="preserve"> </w:t>
      </w:r>
      <w:r w:rsidR="007D02C4">
        <w:t xml:space="preserve">про </w:t>
      </w:r>
      <w:r w:rsidRPr="0017653E">
        <w:t>справи та не завантажувати пам'ять</w:t>
      </w:r>
      <w:r>
        <w:t xml:space="preserve">. </w:t>
      </w:r>
      <w:r w:rsidRPr="0017653E">
        <w:t>Список справ дозволить вам ефективно організувати свій робочий час. До нього можна записати все: від списку покупок до важливих ділових зустрічей.</w:t>
      </w:r>
    </w:p>
    <w:p w14:paraId="100D82F6" w14:textId="77777777" w:rsidR="00DA4182" w:rsidRPr="006B5A46" w:rsidRDefault="00DA4182" w:rsidP="00DA4182"/>
    <w:p w14:paraId="7165D927" w14:textId="77777777" w:rsidR="00DA4182" w:rsidRPr="006B5A46" w:rsidRDefault="00DA4182" w:rsidP="00DA4182">
      <w:pPr>
        <w:pStyle w:val="2"/>
        <w:rPr>
          <w:rStyle w:val="20"/>
          <w:b/>
          <w:bCs/>
          <w:noProof w:val="0"/>
        </w:rPr>
      </w:pPr>
      <w:bookmarkStart w:id="17" w:name="_Toc103984910"/>
      <w:r w:rsidRPr="006B5A46">
        <w:rPr>
          <w:rStyle w:val="20"/>
          <w:b/>
          <w:bCs/>
          <w:noProof w:val="0"/>
        </w:rPr>
        <w:t>Загальні відомості про використані технології</w:t>
      </w:r>
      <w:bookmarkEnd w:id="17"/>
    </w:p>
    <w:p w14:paraId="5B3349A8" w14:textId="77777777" w:rsidR="00716913" w:rsidRDefault="00716913" w:rsidP="00716913">
      <w:pPr>
        <w:rPr>
          <w:lang w:val="ru-RU"/>
        </w:rPr>
      </w:pPr>
      <w:r>
        <w:rPr>
          <w:lang w:val="en-US"/>
        </w:rPr>
        <w:t>DDL</w:t>
      </w:r>
      <w:r>
        <w:rPr>
          <w:lang w:val="ru-RU"/>
        </w:rPr>
        <w:t xml:space="preserve"> або мова визначення даних фактично складається з команд </w:t>
      </w:r>
      <w:r>
        <w:rPr>
          <w:lang w:val="en-US"/>
        </w:rPr>
        <w:t>SQL</w:t>
      </w:r>
      <w:r>
        <w:rPr>
          <w:lang w:val="ru-RU"/>
        </w:rPr>
        <w:t xml:space="preserve">, які можна використовувати визначення схеми бази даних. Він просто має справу з описами схеми бази даних і використовується для створення та зміни структури об'єктів бази даних у базі даних. </w:t>
      </w:r>
      <w:r>
        <w:rPr>
          <w:lang w:val="en-US"/>
        </w:rPr>
        <w:t>DDL</w:t>
      </w:r>
      <w:r>
        <w:rPr>
          <w:lang w:val="ru-RU"/>
        </w:rPr>
        <w:t xml:space="preserve"> є набором команд </w:t>
      </w:r>
      <w:r>
        <w:rPr>
          <w:lang w:val="en-US"/>
        </w:rPr>
        <w:t>SQL</w:t>
      </w:r>
      <w:r>
        <w:rPr>
          <w:lang w:val="ru-RU"/>
        </w:rPr>
        <w:t>, що використовуються для створення, зміни та видалення структур бази даних, але не даних.</w:t>
      </w:r>
    </w:p>
    <w:p w14:paraId="599DA87E" w14:textId="77777777" w:rsidR="00716913" w:rsidRDefault="00716913" w:rsidP="00716913">
      <w:pPr>
        <w:rPr>
          <w:lang w:val="ru-RU"/>
        </w:rPr>
      </w:pPr>
      <w:r>
        <w:rPr>
          <w:lang w:val="ru-RU"/>
        </w:rPr>
        <w:t>DML (мова обробки даних) — команди SQL, які мають справу з маніпулюванням даними, присутніми в базі даних, відносяться до DML або мови маніпулювання даними, і це включає більшість операторів SQL. Це компонент оператора SQL, який управляє доступом до даних та бази даних [</w:t>
      </w:r>
      <w:r w:rsidRPr="007D03D1">
        <w:rPr>
          <w:lang w:val="ru-RU"/>
        </w:rPr>
        <w:t>1</w:t>
      </w:r>
      <w:r>
        <w:rPr>
          <w:lang w:val="ru-RU"/>
        </w:rPr>
        <w:t>].</w:t>
      </w:r>
    </w:p>
    <w:p w14:paraId="1055CA49" w14:textId="77777777" w:rsidR="00716913" w:rsidRDefault="00716913" w:rsidP="00716913">
      <w:pPr>
        <w:rPr>
          <w:lang w:val="ru-RU"/>
        </w:rPr>
      </w:pPr>
      <w:r>
        <w:rPr>
          <w:lang w:val="ru-RU"/>
        </w:rPr>
        <w:t>Базові принципи ООП:</w:t>
      </w:r>
    </w:p>
    <w:p w14:paraId="463E0432" w14:textId="77777777" w:rsidR="00716913" w:rsidRDefault="00716913" w:rsidP="00716913">
      <w:pPr>
        <w:pStyle w:val="a"/>
        <w:numPr>
          <w:ilvl w:val="0"/>
          <w:numId w:val="37"/>
        </w:numPr>
        <w:ind w:left="0" w:firstLine="709"/>
        <w:rPr>
          <w:lang w:val="ru-RU"/>
        </w:rPr>
      </w:pPr>
      <w:r>
        <w:rPr>
          <w:lang w:val="ru-RU"/>
        </w:rPr>
        <w:lastRenderedPageBreak/>
        <w:t>Абстракція - відокремлення концепції від її екземпляра;</w:t>
      </w:r>
    </w:p>
    <w:p w14:paraId="5433DC69" w14:textId="77777777" w:rsidR="00716913" w:rsidRDefault="00716913" w:rsidP="00716913">
      <w:pPr>
        <w:pStyle w:val="a"/>
        <w:numPr>
          <w:ilvl w:val="0"/>
          <w:numId w:val="37"/>
        </w:numPr>
        <w:ind w:left="0" w:firstLine="709"/>
        <w:rPr>
          <w:lang w:val="ru-RU"/>
        </w:rPr>
      </w:pPr>
      <w:r>
        <w:rPr>
          <w:lang w:val="ru-RU"/>
        </w:rPr>
        <w:t>Поліморфізм - реалізація завдань однієї і тієї ж ідеї різними способами;</w:t>
      </w:r>
    </w:p>
    <w:p w14:paraId="649B97B6" w14:textId="77777777" w:rsidR="00716913" w:rsidRDefault="00716913" w:rsidP="00716913">
      <w:pPr>
        <w:pStyle w:val="a"/>
        <w:numPr>
          <w:ilvl w:val="0"/>
          <w:numId w:val="37"/>
        </w:numPr>
        <w:ind w:left="0" w:firstLine="709"/>
        <w:rPr>
          <w:lang w:val="ru-RU"/>
        </w:rPr>
      </w:pPr>
      <w:r>
        <w:rPr>
          <w:lang w:val="ru-RU"/>
        </w:rPr>
        <w:t>Наслідування — здатність об'єкта чи класу базуватися іншому об'єкті чи класі. Це головний механізм повторного використання коду. Спадкове ставлення класів чітко визначає їхню ієрархію;</w:t>
      </w:r>
    </w:p>
    <w:p w14:paraId="40180CB7" w14:textId="77777777" w:rsidR="00716913" w:rsidRDefault="00716913" w:rsidP="00716913">
      <w:pPr>
        <w:pStyle w:val="a"/>
        <w:numPr>
          <w:ilvl w:val="0"/>
          <w:numId w:val="37"/>
        </w:numPr>
        <w:ind w:left="0" w:firstLine="709"/>
        <w:rPr>
          <w:lang w:val="ru-RU"/>
        </w:rPr>
      </w:pPr>
      <w:r>
        <w:rPr>
          <w:lang w:val="ru-RU"/>
        </w:rPr>
        <w:t>Інкапсуляція – розміщення одного об'єкта або класу всередині іншого для розмежування доступу до них.</w:t>
      </w:r>
    </w:p>
    <w:p w14:paraId="75AC9C06" w14:textId="77777777" w:rsidR="00716913" w:rsidRDefault="00716913" w:rsidP="00716913">
      <w:pPr>
        <w:rPr>
          <w:lang w:val="ru-RU"/>
        </w:rPr>
      </w:pPr>
      <w:r>
        <w:rPr>
          <w:lang w:val="ru-RU"/>
        </w:rPr>
        <w:t>Не повторяйся (</w:t>
      </w:r>
      <w:r>
        <w:rPr>
          <w:lang w:val="en-US"/>
        </w:rPr>
        <w:t>Don</w:t>
      </w:r>
      <w:r>
        <w:rPr>
          <w:lang w:val="ru-RU"/>
        </w:rPr>
        <w:t>’</w:t>
      </w:r>
      <w:r>
        <w:rPr>
          <w:lang w:val="en-US"/>
        </w:rPr>
        <w:t>t</w:t>
      </w:r>
      <w:r>
        <w:rPr>
          <w:lang w:val="ru-RU"/>
        </w:rPr>
        <w:t xml:space="preserve"> </w:t>
      </w:r>
      <w:r>
        <w:rPr>
          <w:lang w:val="en-US"/>
        </w:rPr>
        <w:t>repeat</w:t>
      </w:r>
      <w:r>
        <w:rPr>
          <w:lang w:val="ru-RU"/>
        </w:rPr>
        <w:t xml:space="preserve"> </w:t>
      </w:r>
      <w:r>
        <w:rPr>
          <w:lang w:val="en-US"/>
        </w:rPr>
        <w:t>yourself</w:t>
      </w:r>
      <w:r>
        <w:rPr>
          <w:lang w:val="ru-RU"/>
        </w:rPr>
        <w:t xml:space="preserve"> — </w:t>
      </w:r>
      <w:r>
        <w:rPr>
          <w:lang w:val="en-US"/>
        </w:rPr>
        <w:t>DRY</w:t>
      </w:r>
      <w:r>
        <w:rPr>
          <w:lang w:val="ru-RU"/>
        </w:rPr>
        <w:t>)</w:t>
      </w:r>
      <w:r>
        <w:t xml:space="preserve"> — у</w:t>
      </w:r>
      <w:r>
        <w:rPr>
          <w:lang w:val="ru-RU"/>
        </w:rPr>
        <w:t>никання повторного написання коду, виносячи в абстракції завдання і дані, що часто використовуються. Кожна частина коду або інформації повинна знаходитися в однині в доступному місці. Це один з принципів коду, що читається.</w:t>
      </w:r>
    </w:p>
    <w:p w14:paraId="79EA8052" w14:textId="77777777" w:rsidR="00716913" w:rsidRDefault="00716913" w:rsidP="00716913">
      <w:r>
        <w:t>Принцип єдиного обов'язку — для кожного класу має бути визначено єдине призначення. Всі ресурси, необхідні для його здійснення, повинні бути інкапсульовані в цей клас і підпорядковані тільки цьому завданню.</w:t>
      </w:r>
    </w:p>
    <w:p w14:paraId="3449CA98" w14:textId="77777777" w:rsidR="00716913" w:rsidRDefault="00716913" w:rsidP="00716913">
      <w:r>
        <w:t>Принцип відкритості/закритості — програмні сутності мають бути відкриті розширення, але закриті змін [</w:t>
      </w:r>
      <w:r w:rsidRPr="007D03D1">
        <w:t>2</w:t>
      </w:r>
      <w:r>
        <w:t>].</w:t>
      </w:r>
    </w:p>
    <w:p w14:paraId="0DEDE5FD" w14:textId="77777777" w:rsidR="007D02C4" w:rsidRDefault="00716913" w:rsidP="003C4902">
      <w:r>
        <w:t>DAO — об'єкт доступу до даних. Це клас, який дозволяє завантажувати, додавати, видаляти та змінювати дані. Цей об’єкт не обмежується зберіганням будь-якого конкретного типу даних. З його використанням можна оперувати багатьма типами даних. Це забезпечує високу гнучкість. Однак, завдяки підтримці коду хорошої якості, кожному об’єкту призначається свій DAO, наприклад, User/User</w:t>
      </w:r>
      <w:r>
        <w:rPr>
          <w:lang w:val="en-US"/>
        </w:rPr>
        <w:t>Dao</w:t>
      </w:r>
      <w:r>
        <w:t>, Animal/Animal</w:t>
      </w:r>
      <w:r>
        <w:rPr>
          <w:lang w:val="en-US"/>
        </w:rPr>
        <w:t>Dao</w:t>
      </w:r>
      <w:r>
        <w:t>.</w:t>
      </w:r>
    </w:p>
    <w:p w14:paraId="7A9CDA4C" w14:textId="77777777" w:rsidR="007D02C4" w:rsidRDefault="007D02C4" w:rsidP="00716913">
      <w:r w:rsidRPr="007D02C4">
        <w:t>Java — об'єктно-орієнтована мова програмування, випущена 1995 року компанією «Sun Microsystems» як основний компонент платформи Java. З 2009 року мовою займається компанія «Oracle», яка того року придбала «Sun Microsystems»</w:t>
      </w:r>
      <w:r w:rsidR="003C4902">
        <w:t>.</w:t>
      </w:r>
    </w:p>
    <w:p w14:paraId="6E6F8912" w14:textId="77777777" w:rsidR="004F067B" w:rsidRPr="006B5A46" w:rsidRDefault="004F067B" w:rsidP="00DA4182">
      <w:pPr>
        <w:ind w:firstLine="0"/>
      </w:pPr>
    </w:p>
    <w:p w14:paraId="47EA744B" w14:textId="77777777" w:rsidR="00716913" w:rsidRPr="00716913" w:rsidRDefault="00716913" w:rsidP="00716913">
      <w:pPr>
        <w:pStyle w:val="a"/>
        <w:keepNext/>
        <w:keepLines/>
        <w:numPr>
          <w:ilvl w:val="0"/>
          <w:numId w:val="15"/>
        </w:numPr>
        <w:tabs>
          <w:tab w:val="clear" w:pos="993"/>
        </w:tabs>
        <w:contextualSpacing/>
        <w:jc w:val="center"/>
        <w:outlineLvl w:val="2"/>
        <w:rPr>
          <w:rFonts w:eastAsiaTheme="majorEastAsia" w:cstheme="majorBidi"/>
          <w:b/>
          <w:noProof/>
          <w:vanish/>
          <w:szCs w:val="24"/>
        </w:rPr>
      </w:pPr>
      <w:bookmarkStart w:id="18" w:name="_Toc103984857"/>
      <w:bookmarkStart w:id="19" w:name="_Toc103984911"/>
      <w:bookmarkEnd w:id="18"/>
      <w:bookmarkEnd w:id="19"/>
    </w:p>
    <w:p w14:paraId="087C4BB9" w14:textId="77777777" w:rsidR="00716913" w:rsidRPr="00716913" w:rsidRDefault="00716913" w:rsidP="00716913">
      <w:pPr>
        <w:pStyle w:val="a"/>
        <w:keepNext/>
        <w:keepLines/>
        <w:numPr>
          <w:ilvl w:val="1"/>
          <w:numId w:val="15"/>
        </w:numPr>
        <w:tabs>
          <w:tab w:val="clear" w:pos="993"/>
        </w:tabs>
        <w:contextualSpacing/>
        <w:jc w:val="center"/>
        <w:outlineLvl w:val="2"/>
        <w:rPr>
          <w:rFonts w:eastAsiaTheme="majorEastAsia" w:cstheme="majorBidi"/>
          <w:b/>
          <w:noProof/>
          <w:vanish/>
          <w:szCs w:val="24"/>
        </w:rPr>
      </w:pPr>
    </w:p>
    <w:p w14:paraId="2371AFF5" w14:textId="77777777" w:rsidR="00716913" w:rsidRPr="00716913" w:rsidRDefault="00716913" w:rsidP="00716913">
      <w:pPr>
        <w:pStyle w:val="a"/>
        <w:keepNext/>
        <w:keepLines/>
        <w:numPr>
          <w:ilvl w:val="1"/>
          <w:numId w:val="15"/>
        </w:numPr>
        <w:tabs>
          <w:tab w:val="clear" w:pos="993"/>
        </w:tabs>
        <w:contextualSpacing/>
        <w:jc w:val="center"/>
        <w:outlineLvl w:val="2"/>
        <w:rPr>
          <w:rFonts w:eastAsiaTheme="majorEastAsia" w:cstheme="majorBidi"/>
          <w:b/>
          <w:noProof/>
          <w:vanish/>
          <w:szCs w:val="24"/>
        </w:rPr>
      </w:pPr>
    </w:p>
    <w:p w14:paraId="5B7802E0" w14:textId="77777777" w:rsidR="00716913" w:rsidRPr="00303C1D" w:rsidRDefault="00716913" w:rsidP="00716913">
      <w:pPr>
        <w:pStyle w:val="3"/>
      </w:pPr>
      <w:r w:rsidRPr="00303C1D">
        <w:t>Основні поняття баз даних</w:t>
      </w:r>
    </w:p>
    <w:p w14:paraId="2613200C" w14:textId="77777777" w:rsidR="00716913" w:rsidRDefault="00716913" w:rsidP="00716913">
      <w:bookmarkStart w:id="20" w:name="_Hlk103960528"/>
      <w:r>
        <w:t>База даних — це певний набір даних, які пов'язані між собою спільною ознакою або властивістю, та впорядковані, наприклад, за алфавітом.</w:t>
      </w:r>
    </w:p>
    <w:p w14:paraId="46C12993" w14:textId="77777777" w:rsidR="00716913" w:rsidRDefault="00716913" w:rsidP="00716913">
      <w:r>
        <w:t>Об'єднання великої кількості даних в єдину базу дає змогу для формування безлічі варіації групування інформації — особисті дані клієнта, історія замовлень, каталог товарів та будь-що інше.</w:t>
      </w:r>
    </w:p>
    <w:p w14:paraId="7B64D599" w14:textId="77777777" w:rsidR="00716913" w:rsidRDefault="00716913" w:rsidP="00716913">
      <w:r>
        <w:t xml:space="preserve">Головною перевагою БД є швидкість внесення та використання потрібної інформації. Завдяки спеціальним алгоритмам, які використовуються для баз даних, можна легко знаходити необхідні дані всього за декілька секунд. Також в базі даних існує певний взаємозв'язок інформації: зміна в одному рядку може спричинити зміни в інших рядках — це допомагає працювати з інформацією простіше і швидше </w:t>
      </w:r>
      <w:r w:rsidRPr="008D5FE6">
        <w:t>[</w:t>
      </w:r>
      <w:r w:rsidRPr="007D03D1">
        <w:t>3</w:t>
      </w:r>
      <w:r w:rsidRPr="008D5FE6">
        <w:t>]</w:t>
      </w:r>
      <w:r>
        <w:t>.</w:t>
      </w:r>
    </w:p>
    <w:p w14:paraId="66634FAE" w14:textId="657F43A7" w:rsidR="00716913" w:rsidRDefault="00716913" w:rsidP="00716913">
      <w:r w:rsidRPr="00046C70">
        <w:t>Реляційна модель даних — це модель даних, де текстова чи числова інформація, що зображається за допомогою таблиць. Кожна таблиця, яка називається відношенням, складається з рядків, які називаються кортежами, та стовпчиків, які називаються атрибутами. Реляційна модель визначає представлення даних (структура), захищеність від некоректних змін (цілісність) та операції, що можуть бути виконані з даними (операції з даними)</w:t>
      </w:r>
      <w:r>
        <w:t xml:space="preserve"> </w:t>
      </w:r>
      <w:r w:rsidRPr="00046C70">
        <w:rPr>
          <w:lang w:val="ru-RU"/>
        </w:rPr>
        <w:t>[</w:t>
      </w:r>
      <w:r w:rsidRPr="007D03D1">
        <w:rPr>
          <w:lang w:val="ru-RU"/>
        </w:rPr>
        <w:t>4</w:t>
      </w:r>
      <w:r w:rsidRPr="00046C70">
        <w:rPr>
          <w:lang w:val="ru-RU"/>
        </w:rPr>
        <w:t>]</w:t>
      </w:r>
      <w:r w:rsidRPr="00046C70">
        <w:t>.</w:t>
      </w:r>
      <w:bookmarkEnd w:id="20"/>
    </w:p>
    <w:p w14:paraId="3D341D7B" w14:textId="77777777" w:rsidR="006D6C0D" w:rsidRDefault="006D6C0D" w:rsidP="006D6C0D">
      <w:r w:rsidRPr="001C237C">
        <w:t>Цілісність даних — підтримка та забезпечення точності та цілісності даних протягом всього життєвого циклу</w:t>
      </w:r>
      <w:r>
        <w:t xml:space="preserve">. </w:t>
      </w:r>
      <w:r w:rsidRPr="001C237C">
        <w:t>Нормалізація схеми бази даних — покроковий процес розбиття одного відношення відповідно до алгоритму нормалізації на декілька відношень на базі функціональних залежностей.</w:t>
      </w:r>
    </w:p>
    <w:p w14:paraId="0AF4C538" w14:textId="58891885" w:rsidR="00716913" w:rsidRPr="006B5A46" w:rsidRDefault="006D6C0D" w:rsidP="006D6C0D">
      <w:r w:rsidRPr="001C237C">
        <w:t>Нормальна форма - це така форма чого-небудь, що не допускає подальших спрощень.</w:t>
      </w:r>
    </w:p>
    <w:p w14:paraId="65B1EE51" w14:textId="1E7E8E18" w:rsidR="006D6C0D" w:rsidRDefault="00716913" w:rsidP="006D6C0D">
      <w:bookmarkStart w:id="21" w:name="_Toc104449782"/>
      <w:bookmarkEnd w:id="21"/>
      <w:r>
        <w:t>Модель «сутність-зв'язок» — модель даних, яка дозволяє описувати концептуальні схеми за допомогою узагальнених конструкцій блоків.</w:t>
      </w:r>
    </w:p>
    <w:p w14:paraId="1490E881" w14:textId="2B473466" w:rsidR="00716913" w:rsidRDefault="00716913" w:rsidP="00716913">
      <w:r>
        <w:t xml:space="preserve">Типи зв’язків між сутностями за множинністю: </w:t>
      </w:r>
    </w:p>
    <w:p w14:paraId="16345B35" w14:textId="77777777" w:rsidR="00716913" w:rsidRDefault="00716913" w:rsidP="00716913">
      <w:pPr>
        <w:pStyle w:val="a"/>
      </w:pPr>
      <w:r>
        <w:t>Один — до одного 1 : 1. Одному екземпляру однієї сутності відповідає один екземпляр іншої.</w:t>
      </w:r>
    </w:p>
    <w:p w14:paraId="719BB886" w14:textId="77777777" w:rsidR="00716913" w:rsidRDefault="00716913" w:rsidP="00716913">
      <w:pPr>
        <w:pStyle w:val="a"/>
      </w:pPr>
      <w:r>
        <w:lastRenderedPageBreak/>
        <w:t>Один — до багатьох 1 : ∞ або 1 : М. Одному екземпляру однієї сутності може відповідати кілька екземплярів іншої сутності</w:t>
      </w:r>
    </w:p>
    <w:p w14:paraId="7E02D653" w14:textId="77777777" w:rsidR="00716913" w:rsidRDefault="00716913" w:rsidP="00716913">
      <w:pPr>
        <w:pStyle w:val="a"/>
      </w:pPr>
      <w:r>
        <w:t>Багато — до одного ∞ : 1 або М : 1. Багатьом екземплярам однієї сутності відповідає один екземпляр іншої сутності.</w:t>
      </w:r>
    </w:p>
    <w:p w14:paraId="4DE532DA" w14:textId="77777777" w:rsidR="00716913" w:rsidRDefault="00716913" w:rsidP="00716913">
      <w:pPr>
        <w:pStyle w:val="a"/>
      </w:pPr>
      <w:r>
        <w:t>Багато — до багатьох ∞ : ∞ або М : М. Багатьом екземплярам однієї сутності може відповідати кілька екземплярів іншої сутності.</w:t>
      </w:r>
    </w:p>
    <w:p w14:paraId="6CDCA30B" w14:textId="77777777" w:rsidR="00716913" w:rsidRDefault="00716913" w:rsidP="00716913">
      <w:r>
        <w:t>Діаграма прив'язки сутності ER - це блок-схеми, які ілюструють, як «сутності» (люди, об'єкти або концепції) ставляться один до одного в системі. ER-діаграма - це та модель, яка найчастіше використовуються для розробки або налагодження реляційних баз даних в областях, бізнес-інформаційних систем і досліджень. Вона використовує набір геометричних символів, таких як прямокутник, ромб, овал і лінії, для відображення взаємозв'язку об'єктів, відносин і їх атрибутів [</w:t>
      </w:r>
      <w:r w:rsidRPr="007D03D1">
        <w:t>5</w:t>
      </w:r>
      <w:r>
        <w:t>].</w:t>
      </w:r>
    </w:p>
    <w:p w14:paraId="6767D2A2" w14:textId="77777777" w:rsidR="00716913" w:rsidRPr="006B5A46" w:rsidRDefault="00716913" w:rsidP="00716913"/>
    <w:p w14:paraId="15087196" w14:textId="77777777" w:rsidR="00716913" w:rsidRPr="006B5A46" w:rsidRDefault="00716913" w:rsidP="00716913">
      <w:pPr>
        <w:pStyle w:val="3"/>
        <w:ind w:left="426" w:hanging="426"/>
        <w:rPr>
          <w:noProof w:val="0"/>
        </w:rPr>
      </w:pPr>
      <w:bookmarkStart w:id="22" w:name="_Toc104449784"/>
      <w:r w:rsidRPr="006B5A46">
        <w:rPr>
          <w:noProof w:val="0"/>
        </w:rPr>
        <w:t>Концептуальна схема</w:t>
      </w:r>
      <w:bookmarkEnd w:id="22"/>
    </w:p>
    <w:p w14:paraId="7FFA4E12" w14:textId="77777777" w:rsidR="00716913" w:rsidRDefault="00716913" w:rsidP="00716913">
      <w:r w:rsidRPr="00E67A75">
        <w:t>Концептуальна схема — це опис високого рівня інформаційних потреб, що лежать в основі дизайну бази даних. Зазвичай вона включає лише основні поняття та зв'язки між ними. Як правило, це початкова модель з недостатньою деталізацією для створення фактичної бази даних.</w:t>
      </w:r>
    </w:p>
    <w:p w14:paraId="40920CCA" w14:textId="77777777" w:rsidR="00716913" w:rsidRDefault="00716913" w:rsidP="00716913">
      <w:r>
        <w:t>Нотація Пітера Чена. Сутності відображуються у вигляді прямокутнків, зв'язки у вигляді ромбів. Якщо сутність бере участь у відносинах, вони пов'язані лінією. Якщо відносини не є обов'язковими, то лінія пунктирна. Атрибути позначаються в вигляді овалів і пов'язані з однією сутністю або зв'язком. Овал похідних атрибутів зображується пунктирним контуром.</w:t>
      </w:r>
    </w:p>
    <w:p w14:paraId="3E016BC9" w14:textId="77777777" w:rsidR="00716913" w:rsidRPr="006B5A46" w:rsidRDefault="00716913" w:rsidP="00716913"/>
    <w:p w14:paraId="5790E605" w14:textId="77777777" w:rsidR="00716913" w:rsidRPr="006B5A46" w:rsidRDefault="00716913" w:rsidP="00716913">
      <w:pPr>
        <w:pStyle w:val="3"/>
        <w:ind w:left="426" w:hanging="426"/>
        <w:rPr>
          <w:noProof w:val="0"/>
        </w:rPr>
      </w:pPr>
      <w:bookmarkStart w:id="23" w:name="_Toc104449785"/>
      <w:r w:rsidRPr="006B5A46">
        <w:rPr>
          <w:noProof w:val="0"/>
        </w:rPr>
        <w:t>Логічна та фізична схеми</w:t>
      </w:r>
      <w:bookmarkEnd w:id="23"/>
    </w:p>
    <w:p w14:paraId="6CD52C26" w14:textId="77777777" w:rsidR="00716913" w:rsidRDefault="00716913" w:rsidP="00716913">
      <w:r w:rsidRPr="00B741BB">
        <w:t xml:space="preserve">Логічна схема </w:t>
      </w:r>
      <w:r>
        <w:t>—</w:t>
      </w:r>
      <w:r w:rsidRPr="00B741BB">
        <w:t xml:space="preserve"> </w:t>
      </w:r>
      <w:r>
        <w:t>ф</w:t>
      </w:r>
      <w:r w:rsidRPr="00B741BB">
        <w:t>ункційна схема, в якій використовуються формальні методи опису.</w:t>
      </w:r>
    </w:p>
    <w:p w14:paraId="490BA1F1" w14:textId="77777777" w:rsidR="00716913" w:rsidRDefault="00716913" w:rsidP="00716913">
      <w:r w:rsidRPr="00B741BB">
        <w:lastRenderedPageBreak/>
        <w:t xml:space="preserve">Фізична схема — </w:t>
      </w:r>
      <w:r>
        <w:t>це</w:t>
      </w:r>
      <w:r w:rsidRPr="00B741BB">
        <w:t xml:space="preserve"> опис</w:t>
      </w:r>
      <w:r>
        <w:t xml:space="preserve"> того</w:t>
      </w:r>
      <w:r w:rsidRPr="00B741BB">
        <w:t>, як дані представлені та зберігаються (файли, індекси та ін.) у другорядному сховищі, використовуючи конкретну систему керування базами даних (СКБД)</w:t>
      </w:r>
      <w:r>
        <w:t>.</w:t>
      </w:r>
    </w:p>
    <w:p w14:paraId="5D431FA8" w14:textId="77777777" w:rsidR="00E55D5B" w:rsidRPr="006B5A46" w:rsidRDefault="00E55D5B" w:rsidP="00094FA9">
      <w:pPr>
        <w:ind w:firstLine="0"/>
      </w:pPr>
    </w:p>
    <w:p w14:paraId="73225362" w14:textId="77777777" w:rsidR="00E55D5B" w:rsidRPr="006B5A46" w:rsidRDefault="00367311" w:rsidP="00DA4C20">
      <w:pPr>
        <w:pStyle w:val="2"/>
        <w:rPr>
          <w:noProof w:val="0"/>
        </w:rPr>
      </w:pPr>
      <w:bookmarkStart w:id="24" w:name="_Toc533560119"/>
      <w:bookmarkStart w:id="25" w:name="_Toc6750987"/>
      <w:bookmarkStart w:id="26" w:name="_Toc7775420"/>
      <w:bookmarkStart w:id="27" w:name="_Toc7775630"/>
      <w:bookmarkStart w:id="28" w:name="_Toc7907019"/>
      <w:bookmarkStart w:id="29" w:name="_Toc8380975"/>
      <w:bookmarkStart w:id="30" w:name="_Toc39041658"/>
      <w:bookmarkStart w:id="31" w:name="_Toc103984915"/>
      <w:r w:rsidRPr="006B5A46">
        <w:rPr>
          <w:rStyle w:val="20"/>
          <w:b/>
          <w:bCs/>
          <w:noProof w:val="0"/>
        </w:rPr>
        <w:t>Опис предметної області та постановка задачі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06E5D143" w14:textId="77777777" w:rsidR="00716913" w:rsidRDefault="00716913" w:rsidP="00716913">
      <w:pPr>
        <w:rPr>
          <w:color w:val="000000" w:themeColor="text1"/>
        </w:rPr>
      </w:pPr>
      <w:r>
        <w:rPr>
          <w:color w:val="000000" w:themeColor="text1"/>
        </w:rPr>
        <w:t xml:space="preserve">У додатку повинна бути можливість авторизуватися як «керівник» або «працівник». </w:t>
      </w:r>
      <w:r w:rsidRPr="004C012D">
        <w:rPr>
          <w:color w:val="000000" w:themeColor="text1"/>
        </w:rPr>
        <w:t xml:space="preserve">Керівник </w:t>
      </w:r>
      <w:r>
        <w:rPr>
          <w:color w:val="000000" w:themeColor="text1"/>
        </w:rPr>
        <w:t>створює</w:t>
      </w:r>
      <w:r w:rsidRPr="004C012D">
        <w:rPr>
          <w:color w:val="000000" w:themeColor="text1"/>
        </w:rPr>
        <w:t xml:space="preserve"> завдання і час за скільки воно має бути виконане, працівник виконує його.</w:t>
      </w:r>
      <w:r>
        <w:rPr>
          <w:color w:val="000000" w:themeColor="text1"/>
        </w:rPr>
        <w:t xml:space="preserve"> </w:t>
      </w:r>
      <w:r w:rsidRPr="004C012D">
        <w:rPr>
          <w:color w:val="000000" w:themeColor="text1"/>
        </w:rPr>
        <w:t>Працівник і керівник можуть бачити</w:t>
      </w:r>
      <w:r>
        <w:rPr>
          <w:color w:val="000000" w:themeColor="text1"/>
        </w:rPr>
        <w:t xml:space="preserve"> </w:t>
      </w:r>
      <w:r w:rsidRPr="004C012D">
        <w:rPr>
          <w:color w:val="000000" w:themeColor="text1"/>
        </w:rPr>
        <w:t>активні</w:t>
      </w:r>
      <w:r>
        <w:rPr>
          <w:color w:val="000000" w:themeColor="text1"/>
        </w:rPr>
        <w:t>,</w:t>
      </w:r>
      <w:r w:rsidRPr="004C012D">
        <w:rPr>
          <w:color w:val="000000" w:themeColor="text1"/>
        </w:rPr>
        <w:t xml:space="preserve"> виконані</w:t>
      </w:r>
      <w:r>
        <w:rPr>
          <w:color w:val="000000" w:themeColor="text1"/>
        </w:rPr>
        <w:t xml:space="preserve"> і створені завдання (якщо це керівник)</w:t>
      </w:r>
      <w:r w:rsidRPr="004C012D">
        <w:rPr>
          <w:color w:val="000000" w:themeColor="text1"/>
        </w:rPr>
        <w:t>.</w:t>
      </w:r>
    </w:p>
    <w:p w14:paraId="3999B827" w14:textId="77777777" w:rsidR="00716913" w:rsidRDefault="00716913" w:rsidP="00716913">
      <w:pPr>
        <w:rPr>
          <w:color w:val="000000" w:themeColor="text1"/>
        </w:rPr>
      </w:pPr>
      <w:r w:rsidRPr="004C012D">
        <w:rPr>
          <w:color w:val="000000" w:themeColor="text1"/>
        </w:rPr>
        <w:t xml:space="preserve">Завдання </w:t>
      </w:r>
      <w:r>
        <w:rPr>
          <w:color w:val="000000" w:themeColor="text1"/>
        </w:rPr>
        <w:t>повинно</w:t>
      </w:r>
      <w:r w:rsidRPr="004C012D">
        <w:rPr>
          <w:color w:val="000000" w:themeColor="text1"/>
        </w:rPr>
        <w:t xml:space="preserve"> </w:t>
      </w:r>
      <w:r>
        <w:rPr>
          <w:color w:val="000000" w:themeColor="text1"/>
        </w:rPr>
        <w:t>складатися з</w:t>
      </w:r>
      <w:r w:rsidRPr="004C012D">
        <w:rPr>
          <w:color w:val="000000" w:themeColor="text1"/>
        </w:rPr>
        <w:t xml:space="preserve"> назв</w:t>
      </w:r>
      <w:r>
        <w:rPr>
          <w:color w:val="000000" w:themeColor="text1"/>
        </w:rPr>
        <w:t>и</w:t>
      </w:r>
      <w:r w:rsidRPr="004C012D">
        <w:rPr>
          <w:color w:val="000000" w:themeColor="text1"/>
        </w:rPr>
        <w:t>, зміст</w:t>
      </w:r>
      <w:r>
        <w:rPr>
          <w:color w:val="000000" w:themeColor="text1"/>
        </w:rPr>
        <w:t>у</w:t>
      </w:r>
      <w:r w:rsidRPr="004C012D">
        <w:rPr>
          <w:color w:val="000000" w:themeColor="text1"/>
        </w:rPr>
        <w:t>, дат</w:t>
      </w:r>
      <w:r>
        <w:rPr>
          <w:color w:val="000000" w:themeColor="text1"/>
        </w:rPr>
        <w:t>и публікації, дати закінчення, дати</w:t>
      </w:r>
      <w:r w:rsidRPr="004C012D">
        <w:rPr>
          <w:color w:val="000000" w:themeColor="text1"/>
        </w:rPr>
        <w:t xml:space="preserve"> виконання, </w:t>
      </w:r>
      <w:r>
        <w:rPr>
          <w:color w:val="000000" w:themeColor="text1"/>
        </w:rPr>
        <w:t>перегляду виконавців</w:t>
      </w:r>
      <w:r w:rsidRPr="004C012D">
        <w:rPr>
          <w:color w:val="000000" w:themeColor="text1"/>
        </w:rPr>
        <w:t>.</w:t>
      </w:r>
      <w:r>
        <w:rPr>
          <w:color w:val="000000" w:themeColor="text1"/>
        </w:rPr>
        <w:t xml:space="preserve"> У завданні повинна бути можливість створення коментарів.</w:t>
      </w:r>
    </w:p>
    <w:p w14:paraId="593A8E94" w14:textId="77777777" w:rsidR="00716913" w:rsidRDefault="00716913" w:rsidP="00716913">
      <w:pPr>
        <w:rPr>
          <w:color w:val="000000" w:themeColor="text1"/>
        </w:rPr>
      </w:pPr>
      <w:r>
        <w:rPr>
          <w:color w:val="000000" w:themeColor="text1"/>
        </w:rPr>
        <w:t>Додаток повинен повідомляти виконавця завдання про невиконане завдання.</w:t>
      </w:r>
    </w:p>
    <w:p w14:paraId="64F39DC6" w14:textId="311B6B95" w:rsidR="00B212E7" w:rsidRDefault="00716913" w:rsidP="00DF7EE8">
      <w:pPr>
        <w:rPr>
          <w:color w:val="000000" w:themeColor="text1"/>
        </w:rPr>
      </w:pPr>
      <w:r>
        <w:t>Завдання — створення якісного додатк</w:t>
      </w:r>
      <w:r w:rsidR="00DF7EE8">
        <w:t>а</w:t>
      </w:r>
      <w:r>
        <w:t xml:space="preserve">, з максимально інформативним, простим та зручним інтерфейсом. </w:t>
      </w:r>
      <w:r>
        <w:rPr>
          <w:color w:val="000000" w:themeColor="text1"/>
        </w:rPr>
        <w:t xml:space="preserve">Створити реляційну базу даних на основі </w:t>
      </w:r>
      <w:r>
        <w:rPr>
          <w:color w:val="000000" w:themeColor="text1"/>
          <w:lang w:val="en-US"/>
        </w:rPr>
        <w:t>SQL</w:t>
      </w:r>
      <w:r>
        <w:rPr>
          <w:color w:val="000000" w:themeColor="text1"/>
        </w:rPr>
        <w:t xml:space="preserve">. </w:t>
      </w:r>
      <w:r w:rsidRPr="00C56D05">
        <w:rPr>
          <w:color w:val="000000" w:themeColor="text1"/>
        </w:rPr>
        <w:t>Мова програмування Java</w:t>
      </w:r>
      <w:r>
        <w:rPr>
          <w:color w:val="000000" w:themeColor="text1"/>
        </w:rPr>
        <w:t>.</w:t>
      </w:r>
    </w:p>
    <w:p w14:paraId="70F89A01" w14:textId="1E9D84D2" w:rsidR="00B212E7" w:rsidRDefault="00B212E7" w:rsidP="002E45BF">
      <w:pPr>
        <w:rPr>
          <w:color w:val="000000" w:themeColor="text1"/>
        </w:rPr>
      </w:pPr>
      <w:r>
        <w:rPr>
          <w:color w:val="000000" w:themeColor="text1"/>
        </w:rPr>
        <w:t xml:space="preserve">Порядок виконання завдання можна </w:t>
      </w:r>
      <w:r w:rsidR="00DF7EE8">
        <w:rPr>
          <w:color w:val="000000" w:themeColor="text1"/>
        </w:rPr>
        <w:t>с</w:t>
      </w:r>
      <w:r>
        <w:rPr>
          <w:color w:val="000000" w:themeColor="text1"/>
        </w:rPr>
        <w:t>характеризувати наступними кроками:</w:t>
      </w:r>
    </w:p>
    <w:p w14:paraId="0C3919D8" w14:textId="77777777" w:rsidR="00DD37ED" w:rsidRDefault="00DD37ED" w:rsidP="00B212E7">
      <w:pPr>
        <w:pStyle w:val="a"/>
      </w:pPr>
      <w:r>
        <w:t xml:space="preserve">Для виконання завдання було обрано реляційну модель бази даних. </w:t>
      </w:r>
      <w:r w:rsidR="0011498C">
        <w:t xml:space="preserve">Базуючись на тому, що додаток для операційної системи </w:t>
      </w:r>
      <w:r w:rsidR="00B212E7">
        <w:rPr>
          <w:lang w:val="en-US"/>
        </w:rPr>
        <w:t>A</w:t>
      </w:r>
      <w:r w:rsidR="0011498C">
        <w:rPr>
          <w:lang w:val="en-US"/>
        </w:rPr>
        <w:t>ndroid</w:t>
      </w:r>
      <w:r w:rsidR="0011498C">
        <w:t xml:space="preserve"> с</w:t>
      </w:r>
      <w:r>
        <w:t xml:space="preserve">ередовищем розробки було вибрано </w:t>
      </w:r>
      <w:r>
        <w:rPr>
          <w:lang w:val="en-US"/>
        </w:rPr>
        <w:t>Android</w:t>
      </w:r>
      <w:r w:rsidRPr="0011498C">
        <w:t xml:space="preserve"> </w:t>
      </w:r>
      <w:r>
        <w:rPr>
          <w:lang w:val="en-US"/>
        </w:rPr>
        <w:t>Studio</w:t>
      </w:r>
      <w:r w:rsidRPr="0011498C">
        <w:t>.</w:t>
      </w:r>
      <w:r>
        <w:t xml:space="preserve"> </w:t>
      </w:r>
      <w:r w:rsidR="0011498C">
        <w:t xml:space="preserve">Реляційною </w:t>
      </w:r>
      <w:r w:rsidRPr="0011498C">
        <w:t xml:space="preserve">СКБД стала </w:t>
      </w:r>
      <w:r>
        <w:rPr>
          <w:lang w:val="en-US"/>
        </w:rPr>
        <w:t>SQLite</w:t>
      </w:r>
      <w:r w:rsidR="0011498C">
        <w:t xml:space="preserve"> оскільки вона не є серверною</w:t>
      </w:r>
      <w:r w:rsidRPr="0011498C">
        <w:t>.</w:t>
      </w:r>
    </w:p>
    <w:p w14:paraId="05A12227" w14:textId="77777777" w:rsidR="00B212E7" w:rsidRDefault="00B212E7" w:rsidP="00B212E7">
      <w:pPr>
        <w:pStyle w:val="a"/>
      </w:pPr>
      <w:r>
        <w:t>Створити концептуальну схему.</w:t>
      </w:r>
    </w:p>
    <w:p w14:paraId="11A7EBDE" w14:textId="77777777" w:rsidR="00B212E7" w:rsidRDefault="00B212E7" w:rsidP="00B212E7">
      <w:pPr>
        <w:pStyle w:val="a"/>
      </w:pPr>
      <w:r>
        <w:t>Створити фізичну схему.</w:t>
      </w:r>
    </w:p>
    <w:p w14:paraId="721051E0" w14:textId="77777777" w:rsidR="00B212E7" w:rsidRPr="00B212E7" w:rsidRDefault="00B212E7" w:rsidP="00B212E7">
      <w:pPr>
        <w:pStyle w:val="a"/>
      </w:pPr>
      <w:r>
        <w:t xml:space="preserve">Створити </w:t>
      </w:r>
      <w:r>
        <w:rPr>
          <w:lang w:val="en-US"/>
        </w:rPr>
        <w:t xml:space="preserve">DDL </w:t>
      </w:r>
      <w:r>
        <w:t xml:space="preserve">і </w:t>
      </w:r>
      <w:r>
        <w:rPr>
          <w:lang w:val="en-US"/>
        </w:rPr>
        <w:t>DML.</w:t>
      </w:r>
    </w:p>
    <w:p w14:paraId="77220159" w14:textId="77777777" w:rsidR="00B212E7" w:rsidRDefault="00403610" w:rsidP="00B212E7">
      <w:pPr>
        <w:pStyle w:val="a"/>
      </w:pPr>
      <w:r>
        <w:t>Написати</w:t>
      </w:r>
      <w:r w:rsidR="00B212E7">
        <w:t xml:space="preserve"> класи для роботи з базою даних.</w:t>
      </w:r>
    </w:p>
    <w:p w14:paraId="6E9AA0A6" w14:textId="6726064E" w:rsidR="00B212E7" w:rsidRDefault="00403610" w:rsidP="00B212E7">
      <w:pPr>
        <w:pStyle w:val="a"/>
      </w:pPr>
      <w:r>
        <w:t>Написа</w:t>
      </w:r>
      <w:r w:rsidR="00B212E7">
        <w:t>ти класи з бізнес</w:t>
      </w:r>
      <w:r w:rsidR="00C445DB">
        <w:t>-</w:t>
      </w:r>
      <w:r w:rsidR="00B212E7">
        <w:t>логікою.</w:t>
      </w:r>
    </w:p>
    <w:p w14:paraId="3D12011B" w14:textId="77777777" w:rsidR="00B212E7" w:rsidRDefault="00403610" w:rsidP="00B212E7">
      <w:pPr>
        <w:pStyle w:val="a"/>
      </w:pPr>
      <w:r>
        <w:t>Написати інтерфейс.</w:t>
      </w:r>
    </w:p>
    <w:p w14:paraId="76C14BF0" w14:textId="77777777" w:rsidR="00403610" w:rsidRDefault="00403610" w:rsidP="00B212E7">
      <w:pPr>
        <w:pStyle w:val="a"/>
      </w:pPr>
      <w:r>
        <w:lastRenderedPageBreak/>
        <w:t>Зробити тестування.</w:t>
      </w:r>
    </w:p>
    <w:p w14:paraId="708B1BF0" w14:textId="77777777" w:rsidR="00403610" w:rsidRPr="0011498C" w:rsidRDefault="00403610" w:rsidP="00B212E7">
      <w:pPr>
        <w:pStyle w:val="a"/>
      </w:pPr>
      <w:r>
        <w:t>Написати звіт.</w:t>
      </w:r>
    </w:p>
    <w:p w14:paraId="23BBB9CE" w14:textId="77777777" w:rsidR="00D9285C" w:rsidRPr="006B5A46" w:rsidRDefault="00D9285C" w:rsidP="00CD4638">
      <w:pPr>
        <w:ind w:firstLine="851"/>
      </w:pPr>
    </w:p>
    <w:p w14:paraId="73D3D1CC" w14:textId="77777777" w:rsidR="00E55D5B" w:rsidRPr="006B5A46" w:rsidRDefault="00E55D5B" w:rsidP="00DA4C20">
      <w:pPr>
        <w:pStyle w:val="2"/>
        <w:rPr>
          <w:noProof w:val="0"/>
        </w:rPr>
      </w:pPr>
      <w:bookmarkStart w:id="32" w:name="_Toc103984916"/>
      <w:r w:rsidRPr="006B5A46">
        <w:rPr>
          <w:noProof w:val="0"/>
        </w:rPr>
        <w:t>Огляд аналогів</w:t>
      </w:r>
      <w:bookmarkEnd w:id="32"/>
    </w:p>
    <w:p w14:paraId="202487A2" w14:textId="2B1F882D" w:rsidR="00716913" w:rsidRDefault="00716913" w:rsidP="00716913">
      <w:pPr>
        <w:rPr>
          <w:lang w:val="ru-RU"/>
        </w:rPr>
      </w:pPr>
      <w:r>
        <w:t>Першим аналогом став мобільний додаток «Список завдань» (див</w:t>
      </w:r>
      <w:r w:rsidR="00D239C1">
        <w:t>.</w:t>
      </w:r>
      <w:r>
        <w:t xml:space="preserve"> рисунок 1.1</w:t>
      </w:r>
      <w:r w:rsidR="004B2575">
        <w:t>–</w:t>
      </w:r>
      <w:r>
        <w:t xml:space="preserve">1.2) </w:t>
      </w:r>
      <w:r w:rsidRPr="00CE5EC8">
        <w:rPr>
          <w:lang w:val="ru-RU"/>
        </w:rPr>
        <w:t>[6].</w:t>
      </w:r>
    </w:p>
    <w:p w14:paraId="34740388" w14:textId="6CBAA8E7" w:rsidR="00716913" w:rsidRDefault="00716913" w:rsidP="00716913">
      <w:r>
        <w:t>Переваги мобільного додатк</w:t>
      </w:r>
      <w:r w:rsidR="003B371D">
        <w:t>а</w:t>
      </w:r>
      <w:r>
        <w:t>:</w:t>
      </w:r>
    </w:p>
    <w:p w14:paraId="61B83C4A" w14:textId="4FC36366" w:rsidR="00716913" w:rsidRDefault="00716913" w:rsidP="00716913">
      <w:pPr>
        <w:pStyle w:val="a"/>
      </w:pPr>
      <w:r>
        <w:t>зручний та інтуїтивно зрозумілий інтерфейс додатк</w:t>
      </w:r>
      <w:r w:rsidR="002D2DCB">
        <w:t>а</w:t>
      </w:r>
      <w:r>
        <w:t>;</w:t>
      </w:r>
    </w:p>
    <w:p w14:paraId="73EDD273" w14:textId="77777777" w:rsidR="00716913" w:rsidRDefault="00716913" w:rsidP="00716913">
      <w:pPr>
        <w:pStyle w:val="a"/>
      </w:pPr>
      <w:r>
        <w:t>багато різного типу налаштувань;</w:t>
      </w:r>
    </w:p>
    <w:p w14:paraId="05AF7161" w14:textId="77777777" w:rsidR="00716913" w:rsidRDefault="00716913" w:rsidP="00716913">
      <w:pPr>
        <w:pStyle w:val="a"/>
      </w:pPr>
      <w:r>
        <w:t>можливість зациклити виконання завдань.</w:t>
      </w:r>
    </w:p>
    <w:p w14:paraId="369D436C" w14:textId="5E499F7E" w:rsidR="00716913" w:rsidRDefault="00716913" w:rsidP="00716913">
      <w:r>
        <w:t>Недоліки додатк</w:t>
      </w:r>
      <w:r w:rsidR="002D2DCB">
        <w:t>а</w:t>
      </w:r>
      <w:r>
        <w:t>:</w:t>
      </w:r>
    </w:p>
    <w:p w14:paraId="4A304E04" w14:textId="77777777" w:rsidR="00716913" w:rsidRDefault="00716913" w:rsidP="00716913">
      <w:pPr>
        <w:pStyle w:val="a"/>
      </w:pPr>
      <w:r>
        <w:t>присутня реклама;</w:t>
      </w:r>
    </w:p>
    <w:p w14:paraId="3A2DC9BE" w14:textId="77777777" w:rsidR="00716913" w:rsidRDefault="00716913" w:rsidP="00716913">
      <w:pPr>
        <w:pStyle w:val="a"/>
      </w:pPr>
      <w:r>
        <w:t>відсутній зміст завдання;</w:t>
      </w:r>
    </w:p>
    <w:p w14:paraId="09A15325" w14:textId="77777777" w:rsidR="00716913" w:rsidRDefault="00716913" w:rsidP="00716913">
      <w:pPr>
        <w:pStyle w:val="a"/>
      </w:pPr>
      <w:r>
        <w:t>завдання призначаються тільки для самого себе.</w:t>
      </w:r>
    </w:p>
    <w:p w14:paraId="0CFF731C" w14:textId="77777777" w:rsidR="00716913" w:rsidRDefault="00716913" w:rsidP="00716913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51A2EAE" wp14:editId="23E87816">
            <wp:extent cx="1943100" cy="41043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5572" cy="419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A348" w14:textId="77777777" w:rsidR="00716913" w:rsidRDefault="00716913" w:rsidP="00716913">
      <w:pPr>
        <w:ind w:firstLine="0"/>
        <w:jc w:val="center"/>
        <w:rPr>
          <w:noProof/>
        </w:rPr>
      </w:pPr>
      <w:r>
        <w:rPr>
          <w:noProof/>
        </w:rPr>
        <w:t>Рисунок 1.1 Додаток «</w:t>
      </w:r>
      <w:r>
        <w:t>Список завдань</w:t>
      </w:r>
      <w:r>
        <w:rPr>
          <w:noProof/>
        </w:rPr>
        <w:t>» перегляд завдань</w:t>
      </w:r>
    </w:p>
    <w:p w14:paraId="0A57DE25" w14:textId="77777777" w:rsidR="00716913" w:rsidRDefault="00716913" w:rsidP="00716913">
      <w:pPr>
        <w:ind w:firstLine="0"/>
        <w:jc w:val="center"/>
        <w:rPr>
          <w:noProof/>
        </w:rPr>
      </w:pPr>
      <w:r w:rsidRPr="004E7796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1674E071" wp14:editId="189E06A1">
            <wp:extent cx="1360024" cy="2872740"/>
            <wp:effectExtent l="0" t="0" r="0" b="381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99404" cy="295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F4E0" w14:textId="77777777" w:rsidR="00716913" w:rsidRPr="004E7796" w:rsidRDefault="00716913" w:rsidP="00716913">
      <w:pPr>
        <w:ind w:firstLine="0"/>
        <w:jc w:val="center"/>
        <w:rPr>
          <w:noProof/>
        </w:rPr>
      </w:pPr>
      <w:r>
        <w:rPr>
          <w:noProof/>
        </w:rPr>
        <w:t>Рисунок 1.2 Додаток «</w:t>
      </w:r>
      <w:r>
        <w:t>Список завдань</w:t>
      </w:r>
      <w:r>
        <w:rPr>
          <w:noProof/>
        </w:rPr>
        <w:t>» перегляд вмісту завдання</w:t>
      </w:r>
    </w:p>
    <w:p w14:paraId="484C217F" w14:textId="73B7E4AF" w:rsidR="00716913" w:rsidRDefault="00716913" w:rsidP="00716913">
      <w:pPr>
        <w:rPr>
          <w:lang w:val="ru-RU"/>
        </w:rPr>
      </w:pPr>
      <w:r>
        <w:t>Другим аналогом став мобільний додаток «</w:t>
      </w:r>
      <w:r>
        <w:rPr>
          <w:lang w:val="en-US"/>
        </w:rPr>
        <w:t>Google</w:t>
      </w:r>
      <w:r w:rsidRPr="0001276D">
        <w:rPr>
          <w:lang w:val="ru-RU"/>
        </w:rPr>
        <w:t xml:space="preserve"> </w:t>
      </w:r>
      <w:r>
        <w:rPr>
          <w:lang w:val="en-US"/>
        </w:rPr>
        <w:t>Classroom</w:t>
      </w:r>
      <w:r>
        <w:t>» (див</w:t>
      </w:r>
      <w:r w:rsidR="00D239C1">
        <w:t>.</w:t>
      </w:r>
      <w:r>
        <w:t xml:space="preserve"> рисунок 1.</w:t>
      </w:r>
      <w:r w:rsidRPr="0001276D">
        <w:rPr>
          <w:lang w:val="ru-RU"/>
        </w:rPr>
        <w:t>3</w:t>
      </w:r>
      <w:r w:rsidR="004B2575">
        <w:t>–</w:t>
      </w:r>
      <w:r>
        <w:t>1.</w:t>
      </w:r>
      <w:r w:rsidRPr="0001276D">
        <w:rPr>
          <w:lang w:val="ru-RU"/>
        </w:rPr>
        <w:t>5</w:t>
      </w:r>
      <w:r>
        <w:t xml:space="preserve">) </w:t>
      </w:r>
      <w:r w:rsidRPr="00CE5EC8">
        <w:rPr>
          <w:lang w:val="ru-RU"/>
        </w:rPr>
        <w:t>[</w:t>
      </w:r>
      <w:r w:rsidRPr="0001276D">
        <w:rPr>
          <w:lang w:val="ru-RU"/>
        </w:rPr>
        <w:t>7</w:t>
      </w:r>
      <w:r w:rsidRPr="00CE5EC8">
        <w:rPr>
          <w:lang w:val="ru-RU"/>
        </w:rPr>
        <w:t>].</w:t>
      </w:r>
    </w:p>
    <w:p w14:paraId="2BADE319" w14:textId="38B986B0" w:rsidR="00716913" w:rsidRDefault="00716913" w:rsidP="00716913">
      <w:r>
        <w:t>Переваги мобільного додатк</w:t>
      </w:r>
      <w:r w:rsidR="002D2DCB">
        <w:t>а</w:t>
      </w:r>
      <w:r>
        <w:t>:</w:t>
      </w:r>
    </w:p>
    <w:p w14:paraId="48EE0761" w14:textId="470E083D" w:rsidR="00716913" w:rsidRDefault="00716913" w:rsidP="00716913">
      <w:pPr>
        <w:pStyle w:val="a"/>
      </w:pPr>
      <w:r>
        <w:t>зручний та інтуїтивно зрозумілий інтерфейс додатк</w:t>
      </w:r>
      <w:r w:rsidR="002D2DCB">
        <w:t>а</w:t>
      </w:r>
      <w:r>
        <w:t>;</w:t>
      </w:r>
    </w:p>
    <w:p w14:paraId="6E9DF126" w14:textId="77777777" w:rsidR="00716913" w:rsidRDefault="00716913" w:rsidP="00716913">
      <w:pPr>
        <w:pStyle w:val="a"/>
      </w:pPr>
      <w:r>
        <w:t>багато різного типу налаштувань;</w:t>
      </w:r>
    </w:p>
    <w:p w14:paraId="3C3921A3" w14:textId="77777777" w:rsidR="00716913" w:rsidRDefault="00716913" w:rsidP="00716913">
      <w:pPr>
        <w:pStyle w:val="a"/>
      </w:pPr>
      <w:r>
        <w:t>можливість відправляти різні файли;</w:t>
      </w:r>
    </w:p>
    <w:p w14:paraId="76CC342B" w14:textId="77777777" w:rsidR="00716913" w:rsidRDefault="00716913" w:rsidP="00716913">
      <w:pPr>
        <w:pStyle w:val="a"/>
      </w:pPr>
      <w:r>
        <w:t>розбиття на класи;</w:t>
      </w:r>
    </w:p>
    <w:p w14:paraId="12FA3A2E" w14:textId="77777777" w:rsidR="00716913" w:rsidRDefault="00716913" w:rsidP="00716913">
      <w:pPr>
        <w:pStyle w:val="a"/>
      </w:pPr>
      <w:r>
        <w:t>можливість публікувати не лише завдання.</w:t>
      </w:r>
    </w:p>
    <w:p w14:paraId="2496A133" w14:textId="77777777" w:rsidR="00716913" w:rsidRDefault="00716913" w:rsidP="00716913">
      <w:pPr>
        <w:ind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671A5AF2" wp14:editId="21CE02F9">
            <wp:extent cx="1490407" cy="290322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16638" cy="295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D4A1" w14:textId="77777777" w:rsidR="00716913" w:rsidRDefault="00716913" w:rsidP="00716913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1.3 </w:t>
      </w:r>
      <w:r>
        <w:rPr>
          <w:noProof/>
        </w:rPr>
        <w:t>Додаток «</w:t>
      </w:r>
      <w:r>
        <w:rPr>
          <w:lang w:val="en-US"/>
        </w:rPr>
        <w:t>Google</w:t>
      </w:r>
      <w:r w:rsidRPr="0001276D">
        <w:rPr>
          <w:lang w:val="ru-RU"/>
        </w:rPr>
        <w:t xml:space="preserve"> </w:t>
      </w:r>
      <w:r>
        <w:rPr>
          <w:lang w:val="en-US"/>
        </w:rPr>
        <w:t>Classroom</w:t>
      </w:r>
      <w:r>
        <w:rPr>
          <w:noProof/>
        </w:rPr>
        <w:t>» перегляд класів</w:t>
      </w:r>
    </w:p>
    <w:p w14:paraId="0493F9B0" w14:textId="77777777" w:rsidR="00716913" w:rsidRDefault="00716913" w:rsidP="00716913">
      <w:pPr>
        <w:ind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5AB42B0" wp14:editId="6FE9CB3F">
            <wp:extent cx="1851660" cy="39112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15553" cy="404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7635" w14:textId="77777777" w:rsidR="00716913" w:rsidRDefault="00716913" w:rsidP="00DD37ED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1.4 </w:t>
      </w:r>
      <w:r>
        <w:rPr>
          <w:noProof/>
        </w:rPr>
        <w:t>Додаток «</w:t>
      </w:r>
      <w:r>
        <w:rPr>
          <w:lang w:val="en-US"/>
        </w:rPr>
        <w:t>Google</w:t>
      </w:r>
      <w:r w:rsidRPr="0001276D">
        <w:rPr>
          <w:lang w:val="ru-RU"/>
        </w:rPr>
        <w:t xml:space="preserve"> </w:t>
      </w:r>
      <w:r>
        <w:rPr>
          <w:lang w:val="en-US"/>
        </w:rPr>
        <w:t>Classroom</w:t>
      </w:r>
      <w:r>
        <w:rPr>
          <w:noProof/>
        </w:rPr>
        <w:t>» перегляд вмісту класу</w:t>
      </w:r>
    </w:p>
    <w:p w14:paraId="60699B9B" w14:textId="77777777" w:rsidR="00716913" w:rsidRDefault="00716913" w:rsidP="00716913">
      <w:pPr>
        <w:ind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DAF1858" wp14:editId="70BA6257">
            <wp:extent cx="1976905" cy="4175760"/>
            <wp:effectExtent l="0" t="0" r="444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15404" cy="425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66AB" w14:textId="77777777" w:rsidR="00716913" w:rsidRDefault="00716913" w:rsidP="00716913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1.5 </w:t>
      </w:r>
      <w:r>
        <w:rPr>
          <w:noProof/>
        </w:rPr>
        <w:t>Додаток «</w:t>
      </w:r>
      <w:r>
        <w:rPr>
          <w:lang w:val="en-US"/>
        </w:rPr>
        <w:t>Google</w:t>
      </w:r>
      <w:r w:rsidRPr="0001276D">
        <w:rPr>
          <w:lang w:val="ru-RU"/>
        </w:rPr>
        <w:t xml:space="preserve"> </w:t>
      </w:r>
      <w:r>
        <w:rPr>
          <w:lang w:val="en-US"/>
        </w:rPr>
        <w:t>Classroom</w:t>
      </w:r>
      <w:r>
        <w:rPr>
          <w:noProof/>
        </w:rPr>
        <w:t>» перегляд завдань</w:t>
      </w:r>
    </w:p>
    <w:p w14:paraId="22069466" w14:textId="77777777" w:rsidR="0051132A" w:rsidRPr="00716913" w:rsidRDefault="0051132A" w:rsidP="006B5A46">
      <w:pPr>
        <w:rPr>
          <w:lang w:val="ru-RU"/>
        </w:rPr>
      </w:pPr>
    </w:p>
    <w:p w14:paraId="7177E491" w14:textId="77777777" w:rsidR="0051132A" w:rsidRDefault="0051132A" w:rsidP="0051132A">
      <w:pPr>
        <w:pStyle w:val="2"/>
      </w:pPr>
      <w:bookmarkStart w:id="33" w:name="_Toc74126234"/>
      <w:bookmarkStart w:id="34" w:name="_Toc103984917"/>
      <w:r>
        <w:lastRenderedPageBreak/>
        <w:t>Обґрунтування вибору методу розв’язку задачі</w:t>
      </w:r>
      <w:bookmarkEnd w:id="33"/>
      <w:bookmarkEnd w:id="34"/>
    </w:p>
    <w:p w14:paraId="1F8894E0" w14:textId="77777777" w:rsidR="006B5A46" w:rsidRDefault="00080D59" w:rsidP="0051132A">
      <w:pPr>
        <w:pStyle w:val="a"/>
      </w:pPr>
      <w:r>
        <w:t xml:space="preserve">Модель даних обрана «сутність-зв'язок» </w:t>
      </w:r>
      <w:r w:rsidR="00530F5F">
        <w:t>тому, що це</w:t>
      </w:r>
      <w:r>
        <w:t xml:space="preserve"> модель даних, яка дозволяє описувати концептуальні схеми за допомогою узагальнених конструкцій блоків.</w:t>
      </w:r>
    </w:p>
    <w:p w14:paraId="55C41523" w14:textId="77777777" w:rsidR="0051132A" w:rsidRDefault="00530F5F" w:rsidP="0051132A">
      <w:pPr>
        <w:pStyle w:val="a"/>
      </w:pPr>
      <w:r>
        <w:t>Реляційна база даних обрана тому, що вона найбільш інтуїтивно зрозуміла і під час навчання ми практикували тільки її.</w:t>
      </w:r>
    </w:p>
    <w:p w14:paraId="5E6BCFA8" w14:textId="247900DC" w:rsidR="0051132A" w:rsidRDefault="0051132A" w:rsidP="0051132A">
      <w:pPr>
        <w:pStyle w:val="a"/>
      </w:pPr>
      <w:r>
        <w:t>СКБД</w:t>
      </w:r>
      <w:r w:rsidR="00530F5F">
        <w:t xml:space="preserve"> </w:t>
      </w:r>
      <w:r w:rsidR="00530F5F">
        <w:rPr>
          <w:lang w:val="en-US"/>
        </w:rPr>
        <w:t>SQLite</w:t>
      </w:r>
      <w:r w:rsidR="00530F5F" w:rsidRPr="00530F5F">
        <w:rPr>
          <w:lang w:val="ru-RU"/>
        </w:rPr>
        <w:t xml:space="preserve"> </w:t>
      </w:r>
      <w:r w:rsidR="00530F5F">
        <w:t>обрана тому, бо для її використання не потрібне підключення до сервер</w:t>
      </w:r>
      <w:r w:rsidR="00A23105">
        <w:t>а</w:t>
      </w:r>
      <w:r w:rsidR="00530F5F">
        <w:t>.</w:t>
      </w:r>
    </w:p>
    <w:p w14:paraId="690A481B" w14:textId="77777777" w:rsidR="0051132A" w:rsidRDefault="00530F5F" w:rsidP="0051132A">
      <w:pPr>
        <w:pStyle w:val="a"/>
      </w:pPr>
      <w:r>
        <w:t xml:space="preserve">Алгоритмом хешування паролів був обраний </w:t>
      </w:r>
      <w:r>
        <w:rPr>
          <w:lang w:val="en-US"/>
        </w:rPr>
        <w:t>SHA</w:t>
      </w:r>
      <w:r w:rsidRPr="00530F5F">
        <w:t xml:space="preserve">-1, тому що він надійний і </w:t>
      </w:r>
      <w:r>
        <w:t>досить легкий у використанні.</w:t>
      </w:r>
      <w:r w:rsidRPr="00530F5F">
        <w:t xml:space="preserve"> </w:t>
      </w:r>
    </w:p>
    <w:p w14:paraId="4A7D191D" w14:textId="77777777" w:rsidR="006235F1" w:rsidRDefault="006E349D" w:rsidP="0051132A">
      <w:pPr>
        <w:pStyle w:val="a"/>
      </w:pPr>
      <w:r>
        <w:t>К</w:t>
      </w:r>
      <w:r w:rsidR="006235F1">
        <w:t xml:space="preserve">лієнт для управління СКБД </w:t>
      </w:r>
      <w:r>
        <w:t xml:space="preserve">був обраний </w:t>
      </w:r>
      <w:r>
        <w:rPr>
          <w:lang w:val="en-US"/>
        </w:rPr>
        <w:t>SQLiteStudio</w:t>
      </w:r>
      <w:r>
        <w:t xml:space="preserve"> </w:t>
      </w:r>
      <w:r w:rsidRPr="006E349D">
        <w:t>ос</w:t>
      </w:r>
      <w:r>
        <w:t>кільки у ньому простий і зрозумілий інтерфейс, а також є все, що потрібно для реалізації поставленого завдання.</w:t>
      </w:r>
    </w:p>
    <w:p w14:paraId="3C393731" w14:textId="77777777" w:rsidR="006235F1" w:rsidRDefault="006E349D" w:rsidP="0051132A">
      <w:pPr>
        <w:pStyle w:val="a"/>
      </w:pPr>
      <w:r>
        <w:t>С</w:t>
      </w:r>
      <w:r w:rsidR="006235F1">
        <w:t>ередовище розробки</w:t>
      </w:r>
      <w:r>
        <w:t xml:space="preserve"> було обрано </w:t>
      </w:r>
      <w:r>
        <w:rPr>
          <w:lang w:val="en-US"/>
        </w:rPr>
        <w:t>Android</w:t>
      </w:r>
      <w:r w:rsidRPr="006E349D">
        <w:t xml:space="preserve"> </w:t>
      </w:r>
      <w:r>
        <w:rPr>
          <w:lang w:val="en-US"/>
        </w:rPr>
        <w:t>Studio</w:t>
      </w:r>
      <w:r>
        <w:t xml:space="preserve">, оскільки воно як найкраще підходить для реалізації </w:t>
      </w:r>
      <w:r>
        <w:rPr>
          <w:lang w:val="en-US"/>
        </w:rPr>
        <w:t>Android</w:t>
      </w:r>
      <w:r w:rsidRPr="006E349D">
        <w:t xml:space="preserve"> </w:t>
      </w:r>
      <w:r>
        <w:t>додатків.</w:t>
      </w:r>
    </w:p>
    <w:p w14:paraId="7A071B7A" w14:textId="77777777" w:rsidR="006E349D" w:rsidRPr="00945BE3" w:rsidRDefault="006235F1" w:rsidP="00945BE3">
      <w:pPr>
        <w:pStyle w:val="a"/>
        <w:rPr>
          <w:rStyle w:val="10"/>
          <w:rFonts w:eastAsiaTheme="minorHAnsi" w:cstheme="minorBidi"/>
          <w:b w:val="0"/>
          <w:bCs w:val="0"/>
          <w:caps w:val="0"/>
          <w:szCs w:val="22"/>
          <w:lang w:eastAsia="en-US"/>
        </w:rPr>
      </w:pPr>
      <w:r>
        <w:rPr>
          <w:lang w:val="en-US"/>
        </w:rPr>
        <w:t>UI</w:t>
      </w:r>
      <w:r w:rsidRPr="00D77070">
        <w:t xml:space="preserve"> </w:t>
      </w:r>
      <w:r>
        <w:t>фреймворк</w:t>
      </w:r>
      <w:r w:rsidR="006E349D">
        <w:t xml:space="preserve"> був обраний</w:t>
      </w:r>
      <w:r w:rsidRPr="00D77070">
        <w:t xml:space="preserve"> </w:t>
      </w:r>
      <w:r>
        <w:rPr>
          <w:lang w:val="en-US"/>
        </w:rPr>
        <w:t>Android</w:t>
      </w:r>
      <w:r w:rsidR="006E349D">
        <w:t xml:space="preserve">, оскільки додаток розробляється під операційну систему </w:t>
      </w:r>
      <w:r w:rsidR="006E349D">
        <w:rPr>
          <w:lang w:val="en-US"/>
        </w:rPr>
        <w:t>Android</w:t>
      </w:r>
      <w:r w:rsidR="00945BE3">
        <w:t>.</w:t>
      </w:r>
      <w:bookmarkStart w:id="35" w:name="_Toc533560123"/>
      <w:bookmarkStart w:id="36" w:name="_Toc6750991"/>
      <w:bookmarkStart w:id="37" w:name="_Toc7775424"/>
      <w:bookmarkStart w:id="38" w:name="_Toc7775634"/>
      <w:bookmarkStart w:id="39" w:name="_Toc7907023"/>
      <w:bookmarkStart w:id="40" w:name="_Toc8380978"/>
      <w:bookmarkStart w:id="41" w:name="_Toc39041659"/>
      <w:bookmarkStart w:id="42" w:name="_Toc103984918"/>
      <w:bookmarkEnd w:id="0"/>
      <w:r w:rsidR="006E349D" w:rsidRPr="00945BE3">
        <w:rPr>
          <w:rStyle w:val="10"/>
          <w:rFonts w:eastAsiaTheme="minorHAnsi"/>
          <w:b w:val="0"/>
          <w:caps w:val="0"/>
        </w:rPr>
        <w:br w:type="page"/>
      </w:r>
    </w:p>
    <w:p w14:paraId="7DB61EDD" w14:textId="709C4731" w:rsidR="00920DB0" w:rsidRPr="006B5A46" w:rsidRDefault="00345E17" w:rsidP="00565B0B">
      <w:pPr>
        <w:pStyle w:val="1"/>
        <w:rPr>
          <w:rStyle w:val="10"/>
          <w:rFonts w:eastAsiaTheme="minorHAnsi"/>
          <w:b/>
          <w:caps/>
        </w:rPr>
      </w:pPr>
      <w:r w:rsidRPr="006B5A46">
        <w:rPr>
          <w:rStyle w:val="10"/>
          <w:rFonts w:eastAsiaTheme="minorHAnsi"/>
          <w:b/>
          <w:caps/>
        </w:rPr>
        <w:lastRenderedPageBreak/>
        <w:t>ПРАКТИЧНА ЧАСТИНА</w:t>
      </w:r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4ECAF4C0" w14:textId="77777777" w:rsidR="00CE7E47" w:rsidRPr="006B5A46" w:rsidRDefault="00CE7E47" w:rsidP="00DA4C20">
      <w:pPr>
        <w:pStyle w:val="a"/>
        <w:numPr>
          <w:ilvl w:val="0"/>
          <w:numId w:val="3"/>
        </w:numPr>
        <w:rPr>
          <w:rStyle w:val="20"/>
          <w:noProof w:val="0"/>
          <w:vanish/>
        </w:rPr>
      </w:pPr>
      <w:bookmarkStart w:id="43" w:name="_Toc71603606"/>
      <w:bookmarkStart w:id="44" w:name="_Toc71604050"/>
      <w:bookmarkStart w:id="45" w:name="_Toc71604073"/>
      <w:bookmarkStart w:id="46" w:name="_Toc39041660"/>
      <w:bookmarkEnd w:id="43"/>
      <w:bookmarkEnd w:id="44"/>
      <w:bookmarkEnd w:id="45"/>
    </w:p>
    <w:p w14:paraId="5B1C5C50" w14:textId="77777777" w:rsidR="009D04BF" w:rsidRDefault="009D04BF" w:rsidP="00DA4C20">
      <w:pPr>
        <w:pStyle w:val="2"/>
        <w:rPr>
          <w:rStyle w:val="20"/>
          <w:b/>
          <w:bCs/>
          <w:noProof w:val="0"/>
        </w:rPr>
      </w:pPr>
      <w:bookmarkStart w:id="47" w:name="_Toc103984919"/>
      <w:r w:rsidRPr="009D04BF">
        <w:rPr>
          <w:rStyle w:val="20"/>
          <w:b/>
          <w:bCs/>
          <w:noProof w:val="0"/>
        </w:rPr>
        <w:t>Визначення сутностей та їх атрибутів</w:t>
      </w:r>
      <w:bookmarkEnd w:id="47"/>
    </w:p>
    <w:p w14:paraId="6A0E5ED9" w14:textId="77777777" w:rsidR="007C6B71" w:rsidRDefault="005178C6" w:rsidP="00AA4EB2">
      <w:r>
        <w:t>У концептуальній схемі описані такі сутності: користувач, вибраний користувач, виконавець, завдання і коментар</w:t>
      </w:r>
      <w:r w:rsidR="00AA4EB2">
        <w:t xml:space="preserve"> (див. таблиця 2.1)</w:t>
      </w:r>
      <w:r>
        <w:t>.</w:t>
      </w:r>
    </w:p>
    <w:p w14:paraId="4459995A" w14:textId="77777777" w:rsidR="00AA4EB2" w:rsidRPr="00AA4EB2" w:rsidRDefault="00AA4EB2" w:rsidP="00AA4EB2">
      <w:pPr>
        <w:pStyle w:val="afb"/>
        <w:keepNext/>
        <w:jc w:val="right"/>
        <w:rPr>
          <w:i/>
          <w:iCs w:val="0"/>
        </w:rPr>
      </w:pPr>
      <w:r w:rsidRPr="00AA4EB2">
        <w:rPr>
          <w:i/>
          <w:iCs w:val="0"/>
        </w:rPr>
        <w:t xml:space="preserve">Таблиця </w:t>
      </w:r>
      <w:r w:rsidR="00275EAD">
        <w:rPr>
          <w:i/>
          <w:iCs w:val="0"/>
        </w:rPr>
        <w:fldChar w:fldCharType="begin"/>
      </w:r>
      <w:r w:rsidR="00275EAD">
        <w:rPr>
          <w:i/>
          <w:iCs w:val="0"/>
        </w:rPr>
        <w:instrText xml:space="preserve"> STYLEREF 1 \s </w:instrText>
      </w:r>
      <w:r w:rsidR="00275EAD">
        <w:rPr>
          <w:i/>
          <w:iCs w:val="0"/>
        </w:rPr>
        <w:fldChar w:fldCharType="separate"/>
      </w:r>
      <w:r w:rsidR="00B25E9D">
        <w:rPr>
          <w:i/>
          <w:iCs w:val="0"/>
          <w:noProof/>
        </w:rPr>
        <w:t>2</w:t>
      </w:r>
      <w:r w:rsidR="00275EAD">
        <w:rPr>
          <w:i/>
          <w:iCs w:val="0"/>
        </w:rPr>
        <w:fldChar w:fldCharType="end"/>
      </w:r>
      <w:r w:rsidR="00275EAD">
        <w:rPr>
          <w:i/>
          <w:iCs w:val="0"/>
        </w:rPr>
        <w:t>.</w:t>
      </w:r>
      <w:r w:rsidR="00275EAD">
        <w:rPr>
          <w:i/>
          <w:iCs w:val="0"/>
        </w:rPr>
        <w:fldChar w:fldCharType="begin"/>
      </w:r>
      <w:r w:rsidR="00275EAD">
        <w:rPr>
          <w:i/>
          <w:iCs w:val="0"/>
        </w:rPr>
        <w:instrText xml:space="preserve"> SEQ Таблиця \* ARABIC \s 1 </w:instrText>
      </w:r>
      <w:r w:rsidR="00275EAD">
        <w:rPr>
          <w:i/>
          <w:iCs w:val="0"/>
        </w:rPr>
        <w:fldChar w:fldCharType="separate"/>
      </w:r>
      <w:r w:rsidR="00B25E9D">
        <w:rPr>
          <w:i/>
          <w:iCs w:val="0"/>
          <w:noProof/>
        </w:rPr>
        <w:t>1</w:t>
      </w:r>
      <w:r w:rsidR="00275EAD">
        <w:rPr>
          <w:i/>
          <w:iCs w:val="0"/>
        </w:rPr>
        <w:fldChar w:fldCharType="end"/>
      </w:r>
      <w:r w:rsidRPr="00AA4EB2">
        <w:rPr>
          <w:i/>
          <w:iCs w:val="0"/>
        </w:rPr>
        <w:t xml:space="preserve"> Сутності і їх атрибути</w:t>
      </w:r>
    </w:p>
    <w:tbl>
      <w:tblPr>
        <w:tblStyle w:val="af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649"/>
      </w:tblGrid>
      <w:tr w:rsidR="007A4828" w14:paraId="139DAAED" w14:textId="77777777" w:rsidTr="00552647">
        <w:tc>
          <w:tcPr>
            <w:tcW w:w="1696" w:type="dxa"/>
            <w:vMerge w:val="restart"/>
            <w:vAlign w:val="center"/>
          </w:tcPr>
          <w:p w14:paraId="3C5CE876" w14:textId="77777777" w:rsidR="007A4828" w:rsidRDefault="0013101D" w:rsidP="004E5001">
            <w:pPr>
              <w:ind w:firstLine="0"/>
            </w:pPr>
            <w:r>
              <w:t>К</w:t>
            </w:r>
            <w:r w:rsidR="007A4828">
              <w:t>ористувач</w:t>
            </w:r>
          </w:p>
        </w:tc>
        <w:tc>
          <w:tcPr>
            <w:tcW w:w="7649" w:type="dxa"/>
          </w:tcPr>
          <w:p w14:paraId="534EDDBE" w14:textId="784F2BD6" w:rsidR="007A4828" w:rsidRDefault="0013101D" w:rsidP="004E5001">
            <w:pPr>
              <w:ind w:firstLine="0"/>
            </w:pPr>
            <w:r>
              <w:t>Ц</w:t>
            </w:r>
            <w:r w:rsidR="007A4828">
              <w:t>е людина, яка користується додатком.</w:t>
            </w:r>
            <w:r w:rsidR="005A0F90">
              <w:t xml:space="preserve"> Користувач поділяється на керівника і працівника.</w:t>
            </w:r>
          </w:p>
        </w:tc>
      </w:tr>
      <w:tr w:rsidR="007A4828" w14:paraId="4417E7AC" w14:textId="77777777" w:rsidTr="00552647">
        <w:tc>
          <w:tcPr>
            <w:tcW w:w="1696" w:type="dxa"/>
            <w:vMerge/>
            <w:vAlign w:val="center"/>
          </w:tcPr>
          <w:p w14:paraId="22B304F7" w14:textId="77777777" w:rsidR="007A4828" w:rsidRDefault="007A4828" w:rsidP="004E5001">
            <w:pPr>
              <w:ind w:firstLine="0"/>
            </w:pPr>
          </w:p>
        </w:tc>
        <w:tc>
          <w:tcPr>
            <w:tcW w:w="7649" w:type="dxa"/>
          </w:tcPr>
          <w:p w14:paraId="48D23A6B" w14:textId="7A7B48AE" w:rsidR="007A4828" w:rsidRDefault="0013101D" w:rsidP="004E5001">
            <w:pPr>
              <w:ind w:firstLine="0"/>
            </w:pPr>
            <w:r>
              <w:t>І</w:t>
            </w:r>
            <w:r w:rsidR="007A4828">
              <w:t>дентифікатор</w:t>
            </w:r>
            <w:r w:rsidR="00552647">
              <w:t xml:space="preserve"> </w:t>
            </w:r>
            <w:r w:rsidR="007A4828">
              <w:t>(ключове поле, обов’язковий кортеж), ПІБ</w:t>
            </w:r>
            <w:r w:rsidR="00552647">
              <w:t xml:space="preserve"> </w:t>
            </w:r>
            <w:r w:rsidR="007A4828">
              <w:t>(обов’язковий кортеж), логін</w:t>
            </w:r>
            <w:r w:rsidR="00552647">
              <w:t xml:space="preserve"> </w:t>
            </w:r>
            <w:r w:rsidR="007A4828">
              <w:t>(обов’язковий кортеж), роль</w:t>
            </w:r>
            <w:r w:rsidR="00552647">
              <w:t xml:space="preserve"> </w:t>
            </w:r>
            <w:r w:rsidR="007A4828">
              <w:t>(обов’язковий кортеж), пароль</w:t>
            </w:r>
            <w:r w:rsidR="00552647">
              <w:t xml:space="preserve"> </w:t>
            </w:r>
            <w:r w:rsidR="007A4828">
              <w:t>(обов’язковий кортеж).</w:t>
            </w:r>
          </w:p>
        </w:tc>
      </w:tr>
      <w:tr w:rsidR="007A4828" w14:paraId="4B713325" w14:textId="77777777" w:rsidTr="00552647">
        <w:tc>
          <w:tcPr>
            <w:tcW w:w="1696" w:type="dxa"/>
            <w:vMerge/>
            <w:vAlign w:val="center"/>
          </w:tcPr>
          <w:p w14:paraId="641F924A" w14:textId="77777777" w:rsidR="007A4828" w:rsidRDefault="007A4828" w:rsidP="004E5001">
            <w:pPr>
              <w:ind w:firstLine="0"/>
            </w:pPr>
          </w:p>
        </w:tc>
        <w:tc>
          <w:tcPr>
            <w:tcW w:w="7649" w:type="dxa"/>
          </w:tcPr>
          <w:p w14:paraId="2A3C14CC" w14:textId="77777777" w:rsidR="007A4828" w:rsidRPr="0013101D" w:rsidRDefault="0013101D" w:rsidP="004E5001">
            <w:pPr>
              <w:ind w:firstLine="0"/>
            </w:pPr>
            <w:r>
              <w:t>П</w:t>
            </w:r>
            <w:r w:rsidR="007A4828">
              <w:t xml:space="preserve">ов’язаний з сутністю </w:t>
            </w:r>
            <w:r>
              <w:t>в</w:t>
            </w:r>
            <w:r w:rsidR="007A4828">
              <w:rPr>
                <w:lang w:val="ru-RU"/>
              </w:rPr>
              <w:t>иконавець типом 1:</w:t>
            </w:r>
            <w:r w:rsidR="003F172F">
              <w:t>багатьох</w:t>
            </w:r>
            <w:r>
              <w:t>;</w:t>
            </w:r>
          </w:p>
          <w:p w14:paraId="5DF6AFDF" w14:textId="77777777" w:rsidR="0013101D" w:rsidRDefault="0013101D" w:rsidP="004E5001">
            <w:pPr>
              <w:ind w:firstLine="0"/>
            </w:pPr>
            <w:r>
              <w:t>пов’язаний з сутністю вибраний користувач</w:t>
            </w:r>
            <w:r>
              <w:rPr>
                <w:lang w:val="ru-RU"/>
              </w:rPr>
              <w:t xml:space="preserve"> типом 1:</w:t>
            </w:r>
            <w:r w:rsidR="003F172F">
              <w:t xml:space="preserve"> багатьох</w:t>
            </w:r>
            <w:r>
              <w:t>;</w:t>
            </w:r>
          </w:p>
          <w:p w14:paraId="5BC5EF14" w14:textId="77777777" w:rsidR="003F172F" w:rsidRDefault="003F172F" w:rsidP="004E5001">
            <w:pPr>
              <w:ind w:firstLine="0"/>
            </w:pPr>
            <w:r>
              <w:t>пов’язаний з сутністю завдання</w:t>
            </w:r>
            <w:r w:rsidR="005A0F90">
              <w:t xml:space="preserve"> </w:t>
            </w:r>
            <w:r w:rsidR="005A0F90">
              <w:rPr>
                <w:lang w:val="ru-RU"/>
              </w:rPr>
              <w:t>типом</w:t>
            </w:r>
            <w:r>
              <w:t xml:space="preserve"> </w:t>
            </w:r>
            <w:r>
              <w:rPr>
                <w:lang w:val="ru-RU"/>
              </w:rPr>
              <w:t>1:</w:t>
            </w:r>
            <w:r>
              <w:t xml:space="preserve"> багатьох;</w:t>
            </w:r>
          </w:p>
          <w:p w14:paraId="5371AFC6" w14:textId="77777777" w:rsidR="003F172F" w:rsidRPr="003F172F" w:rsidRDefault="003F172F" w:rsidP="004E5001">
            <w:pPr>
              <w:ind w:firstLine="0"/>
            </w:pPr>
            <w:r>
              <w:t>пов’язаний з сутністю коментар</w:t>
            </w:r>
            <w:r w:rsidR="005A0F90">
              <w:t xml:space="preserve"> </w:t>
            </w:r>
            <w:r w:rsidR="005A0F90">
              <w:rPr>
                <w:lang w:val="ru-RU"/>
              </w:rPr>
              <w:t>типом</w:t>
            </w:r>
            <w:r>
              <w:t xml:space="preserve"> </w:t>
            </w:r>
            <w:r>
              <w:rPr>
                <w:lang w:val="ru-RU"/>
              </w:rPr>
              <w:t>1:</w:t>
            </w:r>
            <w:r>
              <w:t xml:space="preserve"> багатьох.</w:t>
            </w:r>
          </w:p>
        </w:tc>
      </w:tr>
      <w:tr w:rsidR="0013101D" w14:paraId="5A09E6D2" w14:textId="77777777" w:rsidTr="00552647">
        <w:tc>
          <w:tcPr>
            <w:tcW w:w="1696" w:type="dxa"/>
            <w:vMerge w:val="restart"/>
            <w:vAlign w:val="center"/>
          </w:tcPr>
          <w:p w14:paraId="50C3E1B7" w14:textId="77777777" w:rsidR="0013101D" w:rsidRDefault="0013101D" w:rsidP="004E5001">
            <w:pPr>
              <w:ind w:firstLine="0"/>
            </w:pPr>
            <w:r>
              <w:t>Вибраний користувач</w:t>
            </w:r>
          </w:p>
        </w:tc>
        <w:tc>
          <w:tcPr>
            <w:tcW w:w="7649" w:type="dxa"/>
          </w:tcPr>
          <w:p w14:paraId="05B70A11" w14:textId="77777777" w:rsidR="0013101D" w:rsidRDefault="0013101D" w:rsidP="004E5001">
            <w:pPr>
              <w:ind w:firstLine="0"/>
            </w:pPr>
            <w:r>
              <w:t>Це користувач, якого обрав інший користувач в цілях скорочення часу пошуку його вдруге.</w:t>
            </w:r>
          </w:p>
        </w:tc>
      </w:tr>
      <w:tr w:rsidR="0013101D" w14:paraId="04DFB9DB" w14:textId="77777777" w:rsidTr="00552647">
        <w:tc>
          <w:tcPr>
            <w:tcW w:w="1696" w:type="dxa"/>
            <w:vMerge/>
            <w:vAlign w:val="center"/>
          </w:tcPr>
          <w:p w14:paraId="48E8EC6B" w14:textId="77777777" w:rsidR="0013101D" w:rsidRDefault="0013101D" w:rsidP="004E5001">
            <w:pPr>
              <w:ind w:firstLine="0"/>
            </w:pPr>
          </w:p>
        </w:tc>
        <w:tc>
          <w:tcPr>
            <w:tcW w:w="7649" w:type="dxa"/>
          </w:tcPr>
          <w:p w14:paraId="2AC28E74" w14:textId="2884EC54" w:rsidR="0013101D" w:rsidRPr="0013101D" w:rsidRDefault="0013101D" w:rsidP="004E5001">
            <w:pPr>
              <w:ind w:firstLine="0"/>
            </w:pPr>
            <w:r>
              <w:t xml:space="preserve">Ідентифікатор </w:t>
            </w:r>
            <w:r w:rsidR="003F172F">
              <w:t>поточного користувача</w:t>
            </w:r>
            <w:r w:rsidR="00552647">
              <w:t xml:space="preserve"> </w:t>
            </w:r>
            <w:r>
              <w:t xml:space="preserve">(обов’язковий кортеж), ідентифікатор </w:t>
            </w:r>
            <w:r w:rsidR="003F172F">
              <w:t xml:space="preserve">вибраного </w:t>
            </w:r>
            <w:r>
              <w:t>користувача</w:t>
            </w:r>
            <w:r w:rsidR="00552647">
              <w:t xml:space="preserve"> </w:t>
            </w:r>
            <w:r>
              <w:t>(обов’язковий кортеж).</w:t>
            </w:r>
          </w:p>
        </w:tc>
      </w:tr>
      <w:tr w:rsidR="0013101D" w14:paraId="7A7C8C35" w14:textId="77777777" w:rsidTr="00552647">
        <w:tc>
          <w:tcPr>
            <w:tcW w:w="1696" w:type="dxa"/>
            <w:vMerge/>
            <w:vAlign w:val="center"/>
          </w:tcPr>
          <w:p w14:paraId="15E9C580" w14:textId="77777777" w:rsidR="0013101D" w:rsidRDefault="0013101D" w:rsidP="004E5001">
            <w:pPr>
              <w:ind w:firstLine="0"/>
            </w:pPr>
          </w:p>
        </w:tc>
        <w:tc>
          <w:tcPr>
            <w:tcW w:w="7649" w:type="dxa"/>
          </w:tcPr>
          <w:p w14:paraId="444A8928" w14:textId="77777777" w:rsidR="003F172F" w:rsidRDefault="003F172F" w:rsidP="004E5001">
            <w:pPr>
              <w:ind w:firstLine="0"/>
            </w:pPr>
            <w:r>
              <w:t>Пов’язаний з сутністю користувач</w:t>
            </w:r>
            <w:r w:rsidR="005A0F90">
              <w:t xml:space="preserve"> </w:t>
            </w:r>
            <w:r w:rsidR="005A0F90">
              <w:rPr>
                <w:lang w:val="ru-RU"/>
              </w:rPr>
              <w:t>типом</w:t>
            </w:r>
            <w:r>
              <w:t xml:space="preserve"> багато:1.</w:t>
            </w:r>
          </w:p>
        </w:tc>
      </w:tr>
      <w:tr w:rsidR="003F172F" w14:paraId="4B9AA7E4" w14:textId="77777777" w:rsidTr="00552647">
        <w:tc>
          <w:tcPr>
            <w:tcW w:w="1696" w:type="dxa"/>
            <w:vMerge w:val="restart"/>
            <w:vAlign w:val="center"/>
          </w:tcPr>
          <w:p w14:paraId="171BD4CD" w14:textId="77777777" w:rsidR="003F172F" w:rsidRDefault="003F172F" w:rsidP="004E5001">
            <w:pPr>
              <w:ind w:firstLine="0"/>
            </w:pPr>
            <w:r>
              <w:t>Виконавець</w:t>
            </w:r>
          </w:p>
        </w:tc>
        <w:tc>
          <w:tcPr>
            <w:tcW w:w="7649" w:type="dxa"/>
          </w:tcPr>
          <w:p w14:paraId="21BF8694" w14:textId="7CEB0B26" w:rsidR="003F172F" w:rsidRDefault="003F172F" w:rsidP="004E5001">
            <w:pPr>
              <w:ind w:firstLine="0"/>
            </w:pPr>
            <w:r>
              <w:t>Це користувач, для якого було створено завдання.</w:t>
            </w:r>
          </w:p>
        </w:tc>
      </w:tr>
      <w:tr w:rsidR="003F172F" w14:paraId="45478A85" w14:textId="77777777" w:rsidTr="00552647">
        <w:tc>
          <w:tcPr>
            <w:tcW w:w="1696" w:type="dxa"/>
            <w:vMerge/>
            <w:vAlign w:val="center"/>
          </w:tcPr>
          <w:p w14:paraId="0727C4A7" w14:textId="77777777" w:rsidR="003F172F" w:rsidRDefault="003F172F" w:rsidP="003F172F">
            <w:pPr>
              <w:ind w:firstLine="0"/>
            </w:pPr>
          </w:p>
        </w:tc>
        <w:tc>
          <w:tcPr>
            <w:tcW w:w="7649" w:type="dxa"/>
          </w:tcPr>
          <w:p w14:paraId="1BAFE096" w14:textId="49EF505E" w:rsidR="003F172F" w:rsidRDefault="003F172F" w:rsidP="003F172F">
            <w:pPr>
              <w:ind w:firstLine="0"/>
            </w:pPr>
            <w:r>
              <w:t>Ідентифікатор завдання</w:t>
            </w:r>
            <w:r w:rsidR="00552647">
              <w:t xml:space="preserve"> </w:t>
            </w:r>
            <w:r>
              <w:t>(обов’язковий кортеж), ідентифікатор користувача</w:t>
            </w:r>
            <w:r w:rsidR="00552647">
              <w:t xml:space="preserve"> </w:t>
            </w:r>
            <w:r>
              <w:t>(обов’язковий кортеж)</w:t>
            </w:r>
            <w:r w:rsidR="00A23105">
              <w:t>, повідомлення про створення завдання</w:t>
            </w:r>
            <w:r w:rsidR="00552647">
              <w:t xml:space="preserve"> </w:t>
            </w:r>
            <w:r w:rsidR="00A23105">
              <w:t>(обов’язковий кортеж), повідомлення з</w:t>
            </w:r>
            <w:r w:rsidR="00C971D7">
              <w:t xml:space="preserve"> </w:t>
            </w:r>
            <w:r w:rsidR="00A23105">
              <w:t>попередженням</w:t>
            </w:r>
            <w:r w:rsidR="00552647">
              <w:t xml:space="preserve"> </w:t>
            </w:r>
            <w:r w:rsidR="00A23105">
              <w:t>(обов’язковий кортеж), повідомлення про не виконання завдання</w:t>
            </w:r>
            <w:r w:rsidR="00552647">
              <w:t xml:space="preserve"> </w:t>
            </w:r>
            <w:r w:rsidR="00A23105">
              <w:t>(обов’язковий кортеж).</w:t>
            </w:r>
          </w:p>
        </w:tc>
      </w:tr>
    </w:tbl>
    <w:p w14:paraId="7A2CAF65" w14:textId="43B414AD" w:rsidR="00663BF5" w:rsidRDefault="00663BF5"/>
    <w:p w14:paraId="6E89FF72" w14:textId="3E72310A" w:rsidR="00663BF5" w:rsidRPr="00663BF5" w:rsidRDefault="00663BF5" w:rsidP="00663BF5">
      <w:pPr>
        <w:pStyle w:val="afb"/>
        <w:keepNext/>
        <w:jc w:val="right"/>
        <w:rPr>
          <w:i/>
          <w:iCs w:val="0"/>
        </w:rPr>
      </w:pPr>
      <w:r w:rsidRPr="00AA4EB2">
        <w:rPr>
          <w:i/>
          <w:iCs w:val="0"/>
        </w:rPr>
        <w:lastRenderedPageBreak/>
        <w:t>Продовження таблиц</w:t>
      </w:r>
      <w:r>
        <w:rPr>
          <w:i/>
          <w:iCs w:val="0"/>
        </w:rPr>
        <w:t>я</w:t>
      </w:r>
      <w:r w:rsidRPr="00AA4EB2">
        <w:rPr>
          <w:i/>
          <w:iCs w:val="0"/>
        </w:rPr>
        <w:t xml:space="preserve"> </w:t>
      </w:r>
      <w:r w:rsidRPr="00AA4EB2">
        <w:rPr>
          <w:i/>
          <w:iCs w:val="0"/>
        </w:rPr>
        <w:fldChar w:fldCharType="begin"/>
      </w:r>
      <w:r w:rsidRPr="00AA4EB2">
        <w:rPr>
          <w:i/>
          <w:iCs w:val="0"/>
        </w:rPr>
        <w:instrText xml:space="preserve"> STYLEREF 1 \s </w:instrText>
      </w:r>
      <w:r w:rsidRPr="00AA4EB2">
        <w:rPr>
          <w:i/>
          <w:iCs w:val="0"/>
        </w:rPr>
        <w:fldChar w:fldCharType="separate"/>
      </w:r>
      <w:r>
        <w:rPr>
          <w:i/>
          <w:iCs w:val="0"/>
          <w:noProof/>
        </w:rPr>
        <w:t>2</w:t>
      </w:r>
      <w:r w:rsidRPr="00AA4EB2">
        <w:rPr>
          <w:i/>
          <w:iCs w:val="0"/>
        </w:rPr>
        <w:fldChar w:fldCharType="end"/>
      </w:r>
      <w:r w:rsidRPr="00AA4EB2">
        <w:rPr>
          <w:i/>
          <w:iCs w:val="0"/>
        </w:rPr>
        <w:t>.1</w:t>
      </w:r>
    </w:p>
    <w:tbl>
      <w:tblPr>
        <w:tblStyle w:val="af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649"/>
      </w:tblGrid>
      <w:tr w:rsidR="003F172F" w14:paraId="010C94E9" w14:textId="77777777" w:rsidTr="00C971D7">
        <w:tc>
          <w:tcPr>
            <w:tcW w:w="1696" w:type="dxa"/>
            <w:vAlign w:val="center"/>
          </w:tcPr>
          <w:p w14:paraId="6499FAB6" w14:textId="77777777" w:rsidR="003F172F" w:rsidRDefault="003F172F" w:rsidP="003F172F">
            <w:pPr>
              <w:ind w:firstLine="0"/>
            </w:pPr>
          </w:p>
        </w:tc>
        <w:tc>
          <w:tcPr>
            <w:tcW w:w="7649" w:type="dxa"/>
          </w:tcPr>
          <w:p w14:paraId="023415A0" w14:textId="77777777" w:rsidR="005A0F90" w:rsidRDefault="005A0F90" w:rsidP="003F172F">
            <w:pPr>
              <w:ind w:firstLine="0"/>
              <w:rPr>
                <w:lang w:val="ru-RU"/>
              </w:rPr>
            </w:pPr>
            <w:r>
              <w:t xml:space="preserve">Пов’язаний  з сутністю користувач </w:t>
            </w:r>
            <w:r>
              <w:rPr>
                <w:lang w:val="ru-RU"/>
              </w:rPr>
              <w:t>типом багато:1;</w:t>
            </w:r>
          </w:p>
          <w:p w14:paraId="232E581E" w14:textId="77777777" w:rsidR="005A0F90" w:rsidRDefault="005A0F90" w:rsidP="003F172F">
            <w:pPr>
              <w:ind w:firstLine="0"/>
              <w:rPr>
                <w:lang w:val="ru-RU"/>
              </w:rPr>
            </w:pPr>
            <w:r>
              <w:t xml:space="preserve">Пов’язаний  з сутністю коментар </w:t>
            </w:r>
            <w:r>
              <w:rPr>
                <w:lang w:val="ru-RU"/>
              </w:rPr>
              <w:t>типом 1:багато;</w:t>
            </w:r>
          </w:p>
          <w:p w14:paraId="43F74B32" w14:textId="77777777" w:rsidR="003F172F" w:rsidRPr="005A0F90" w:rsidRDefault="005A0F90" w:rsidP="003F172F">
            <w:pPr>
              <w:ind w:firstLine="0"/>
            </w:pPr>
            <w:r>
              <w:t xml:space="preserve">Пов’язаний  з сутністю завдання </w:t>
            </w:r>
            <w:r>
              <w:rPr>
                <w:lang w:val="ru-RU"/>
              </w:rPr>
              <w:t>типом багато:багато.</w:t>
            </w:r>
          </w:p>
        </w:tc>
      </w:tr>
      <w:tr w:rsidR="00663BF5" w14:paraId="47BA7B9A" w14:textId="77777777" w:rsidTr="00C971D7">
        <w:tc>
          <w:tcPr>
            <w:tcW w:w="1696" w:type="dxa"/>
            <w:vMerge w:val="restart"/>
          </w:tcPr>
          <w:p w14:paraId="686B64CB" w14:textId="77777777" w:rsidR="00663BF5" w:rsidRDefault="00663BF5" w:rsidP="00E27654">
            <w:pPr>
              <w:ind w:firstLine="0"/>
            </w:pPr>
            <w:r>
              <w:t>Завдання</w:t>
            </w:r>
          </w:p>
        </w:tc>
        <w:tc>
          <w:tcPr>
            <w:tcW w:w="7649" w:type="dxa"/>
          </w:tcPr>
          <w:p w14:paraId="7B069CCE" w14:textId="77777777" w:rsidR="00663BF5" w:rsidRDefault="00663BF5" w:rsidP="00E27654">
            <w:pPr>
              <w:ind w:firstLine="0"/>
            </w:pPr>
            <w:r>
              <w:t>Це завдання, яке створив керівник і виконує працівник.</w:t>
            </w:r>
          </w:p>
        </w:tc>
      </w:tr>
      <w:tr w:rsidR="00663BF5" w14:paraId="518DA2EA" w14:textId="77777777" w:rsidTr="00C971D7">
        <w:tc>
          <w:tcPr>
            <w:tcW w:w="1696" w:type="dxa"/>
            <w:vMerge/>
          </w:tcPr>
          <w:p w14:paraId="5824AB05" w14:textId="77777777" w:rsidR="00663BF5" w:rsidRDefault="00663BF5" w:rsidP="00E27654">
            <w:pPr>
              <w:ind w:firstLine="0"/>
            </w:pPr>
          </w:p>
        </w:tc>
        <w:tc>
          <w:tcPr>
            <w:tcW w:w="7649" w:type="dxa"/>
          </w:tcPr>
          <w:p w14:paraId="11C1C41F" w14:textId="77777777" w:rsidR="00663BF5" w:rsidRDefault="00663BF5" w:rsidP="00E27654">
            <w:pPr>
              <w:ind w:firstLine="0"/>
            </w:pPr>
            <w:r>
              <w:t>Ідентифікатор(ключове поле, обов’язковий кортеж), ідентифікатор керівника(обов’язковий кортеж), назва(обов’язковий кортеж), зміст, дата публікації(обов’язковий кортеж), дата закінчення(обов’язковий кортеж), дата виконання, виконане? (обов’язковий кортеж).</w:t>
            </w:r>
          </w:p>
        </w:tc>
      </w:tr>
      <w:tr w:rsidR="00663BF5" w14:paraId="2C756849" w14:textId="77777777" w:rsidTr="00C971D7">
        <w:tc>
          <w:tcPr>
            <w:tcW w:w="1696" w:type="dxa"/>
            <w:vMerge/>
          </w:tcPr>
          <w:p w14:paraId="41AFDA0D" w14:textId="77777777" w:rsidR="00663BF5" w:rsidRDefault="00663BF5" w:rsidP="00E27654">
            <w:pPr>
              <w:ind w:firstLine="0"/>
            </w:pPr>
          </w:p>
        </w:tc>
        <w:tc>
          <w:tcPr>
            <w:tcW w:w="7649" w:type="dxa"/>
          </w:tcPr>
          <w:p w14:paraId="124D05E8" w14:textId="77777777" w:rsidR="00663BF5" w:rsidRDefault="00663BF5" w:rsidP="00E27654">
            <w:pPr>
              <w:ind w:firstLine="0"/>
            </w:pPr>
            <w:r>
              <w:t>Пов’язане з сутністю користувач типом багато:1;</w:t>
            </w:r>
          </w:p>
          <w:p w14:paraId="2FE85F50" w14:textId="77777777" w:rsidR="00663BF5" w:rsidRDefault="00663BF5" w:rsidP="00E27654">
            <w:pPr>
              <w:ind w:firstLine="0"/>
            </w:pPr>
            <w:r>
              <w:t>Пов’язане з сутністю виконавець типом багато:багато;</w:t>
            </w:r>
          </w:p>
          <w:p w14:paraId="009D453A" w14:textId="77777777" w:rsidR="00663BF5" w:rsidRDefault="00663BF5" w:rsidP="00E27654">
            <w:pPr>
              <w:ind w:firstLine="0"/>
            </w:pPr>
            <w:r>
              <w:t>Пов’язане з сутністю коментар типом 1:багато.</w:t>
            </w:r>
          </w:p>
        </w:tc>
      </w:tr>
      <w:tr w:rsidR="00663BF5" w14:paraId="24A7AF98" w14:textId="77777777" w:rsidTr="00C971D7">
        <w:tc>
          <w:tcPr>
            <w:tcW w:w="1696" w:type="dxa"/>
            <w:vMerge w:val="restart"/>
          </w:tcPr>
          <w:p w14:paraId="2F2E846D" w14:textId="77777777" w:rsidR="00663BF5" w:rsidRDefault="00663BF5" w:rsidP="00E27654">
            <w:pPr>
              <w:ind w:firstLine="0"/>
            </w:pPr>
            <w:r>
              <w:t>Коментар</w:t>
            </w:r>
          </w:p>
        </w:tc>
        <w:tc>
          <w:tcPr>
            <w:tcW w:w="7649" w:type="dxa"/>
          </w:tcPr>
          <w:p w14:paraId="269B08A7" w14:textId="77777777" w:rsidR="00663BF5" w:rsidRDefault="00663BF5" w:rsidP="00E27654">
            <w:pPr>
              <w:ind w:firstLine="0"/>
            </w:pPr>
            <w:r>
              <w:t>Це коментар до завдання. Використовується у цілях уточнення деякої інформації по завданню.</w:t>
            </w:r>
          </w:p>
        </w:tc>
      </w:tr>
      <w:tr w:rsidR="00663BF5" w14:paraId="74A18AC1" w14:textId="77777777" w:rsidTr="00C971D7">
        <w:tc>
          <w:tcPr>
            <w:tcW w:w="1696" w:type="dxa"/>
            <w:vMerge/>
          </w:tcPr>
          <w:p w14:paraId="50082FE6" w14:textId="77777777" w:rsidR="00663BF5" w:rsidRDefault="00663BF5" w:rsidP="00E27654">
            <w:pPr>
              <w:ind w:firstLine="0"/>
            </w:pPr>
          </w:p>
        </w:tc>
        <w:tc>
          <w:tcPr>
            <w:tcW w:w="7649" w:type="dxa"/>
          </w:tcPr>
          <w:p w14:paraId="65226C4C" w14:textId="77777777" w:rsidR="00663BF5" w:rsidRDefault="00663BF5" w:rsidP="00E27654">
            <w:pPr>
              <w:ind w:firstLine="0"/>
            </w:pPr>
            <w:r>
              <w:t>Ідентифікатор(ключове поле, обов’язковий кортеж), ідентифікатор завдання(обов’язковий кортеж), ідентифікатор користувача(обов’язковий кортеж), зміст(обов’язковий кортеж), дата написання(обов’язковий кортеж).</w:t>
            </w:r>
          </w:p>
        </w:tc>
      </w:tr>
      <w:tr w:rsidR="00663BF5" w14:paraId="710FD1D2" w14:textId="77777777" w:rsidTr="00C971D7">
        <w:tc>
          <w:tcPr>
            <w:tcW w:w="1696" w:type="dxa"/>
            <w:vMerge/>
          </w:tcPr>
          <w:p w14:paraId="74550492" w14:textId="77777777" w:rsidR="00663BF5" w:rsidRDefault="00663BF5" w:rsidP="00E27654">
            <w:pPr>
              <w:ind w:firstLine="0"/>
            </w:pPr>
          </w:p>
        </w:tc>
        <w:tc>
          <w:tcPr>
            <w:tcW w:w="7649" w:type="dxa"/>
          </w:tcPr>
          <w:p w14:paraId="7C9D5BFB" w14:textId="77777777" w:rsidR="00663BF5" w:rsidRDefault="00663BF5" w:rsidP="00E27654">
            <w:pPr>
              <w:ind w:firstLine="0"/>
              <w:rPr>
                <w:lang w:val="ru-RU"/>
              </w:rPr>
            </w:pPr>
            <w:r>
              <w:t xml:space="preserve">Пов’язаний  з сутністю користувач </w:t>
            </w:r>
            <w:r>
              <w:rPr>
                <w:lang w:val="ru-RU"/>
              </w:rPr>
              <w:t>типом багато:1;</w:t>
            </w:r>
          </w:p>
          <w:p w14:paraId="3BDEB1A2" w14:textId="77777777" w:rsidR="00663BF5" w:rsidRDefault="00663BF5" w:rsidP="00E27654">
            <w:pPr>
              <w:ind w:firstLine="0"/>
              <w:rPr>
                <w:lang w:val="ru-RU"/>
              </w:rPr>
            </w:pPr>
            <w:r>
              <w:t xml:space="preserve">Пов’язаний  з сутністю виконавець </w:t>
            </w:r>
            <w:r>
              <w:rPr>
                <w:lang w:val="ru-RU"/>
              </w:rPr>
              <w:t>типом багато:1;</w:t>
            </w:r>
          </w:p>
          <w:p w14:paraId="69515AA8" w14:textId="77777777" w:rsidR="00663BF5" w:rsidRDefault="00663BF5" w:rsidP="00E27654">
            <w:pPr>
              <w:keepNext/>
              <w:ind w:firstLine="0"/>
            </w:pPr>
            <w:r>
              <w:t xml:space="preserve">Пов’язаний  з сутністю завдання </w:t>
            </w:r>
            <w:r>
              <w:rPr>
                <w:lang w:val="ru-RU"/>
              </w:rPr>
              <w:t>типом багато:1.</w:t>
            </w:r>
          </w:p>
        </w:tc>
      </w:tr>
    </w:tbl>
    <w:p w14:paraId="133E44BA" w14:textId="3DD01457" w:rsidR="00AA4EB2" w:rsidRPr="00AA4EB2" w:rsidRDefault="00AA4EB2" w:rsidP="00663BF5">
      <w:pPr>
        <w:pStyle w:val="afb"/>
        <w:keepNext/>
        <w:jc w:val="both"/>
        <w:rPr>
          <w:i/>
          <w:iCs w:val="0"/>
        </w:rPr>
      </w:pPr>
    </w:p>
    <w:p w14:paraId="0171456B" w14:textId="02B61D87" w:rsidR="0060674F" w:rsidRDefault="0060674F" w:rsidP="00AA4EB2">
      <w:pPr>
        <w:ind w:firstLine="0"/>
      </w:pPr>
    </w:p>
    <w:p w14:paraId="1F9773A0" w14:textId="6013A6F3" w:rsidR="00C971D7" w:rsidRDefault="00C971D7" w:rsidP="00AA4EB2">
      <w:pPr>
        <w:ind w:firstLine="0"/>
      </w:pPr>
    </w:p>
    <w:p w14:paraId="56AC52E4" w14:textId="77777777" w:rsidR="00C971D7" w:rsidRPr="009D04BF" w:rsidRDefault="00C971D7" w:rsidP="00AA4EB2">
      <w:pPr>
        <w:ind w:firstLine="0"/>
      </w:pPr>
    </w:p>
    <w:p w14:paraId="7180C9D3" w14:textId="77777777" w:rsidR="00B2558D" w:rsidRDefault="00B2558D" w:rsidP="00DA4C20">
      <w:pPr>
        <w:pStyle w:val="2"/>
        <w:rPr>
          <w:rStyle w:val="20"/>
          <w:b/>
          <w:bCs/>
          <w:noProof w:val="0"/>
        </w:rPr>
      </w:pPr>
      <w:bookmarkStart w:id="48" w:name="_Toc103984920"/>
      <w:r w:rsidRPr="006B5A46">
        <w:rPr>
          <w:rStyle w:val="20"/>
          <w:b/>
          <w:bCs/>
          <w:noProof w:val="0"/>
        </w:rPr>
        <w:lastRenderedPageBreak/>
        <w:t>Інформаційн</w:t>
      </w:r>
      <w:r w:rsidR="00094FA9">
        <w:rPr>
          <w:rStyle w:val="20"/>
          <w:b/>
          <w:bCs/>
          <w:noProof w:val="0"/>
        </w:rPr>
        <w:t>о-логічна модель</w:t>
      </w:r>
      <w:bookmarkEnd w:id="46"/>
      <w:bookmarkEnd w:id="48"/>
    </w:p>
    <w:p w14:paraId="74CB8715" w14:textId="77777777" w:rsidR="009C6018" w:rsidRDefault="009C6018" w:rsidP="00A70227">
      <w:r>
        <w:t>Таблиця «</w:t>
      </w:r>
      <w:r>
        <w:rPr>
          <w:lang w:val="en-US"/>
        </w:rPr>
        <w:t>users</w:t>
      </w:r>
      <w:r>
        <w:t>» (див рисунок 2.1):</w:t>
      </w:r>
    </w:p>
    <w:p w14:paraId="3F0A1781" w14:textId="2DE26BE5" w:rsidR="00A70227" w:rsidRDefault="009C6018" w:rsidP="009C6018">
      <w:pPr>
        <w:pStyle w:val="a"/>
      </w:pPr>
      <w:r>
        <w:t>б</w:t>
      </w:r>
      <w:r w:rsidRPr="009C6018">
        <w:t>атьківська т</w:t>
      </w:r>
      <w:r>
        <w:t>аблиця;</w:t>
      </w:r>
    </w:p>
    <w:p w14:paraId="013498D8" w14:textId="77777777" w:rsidR="009C6018" w:rsidRPr="009C6018" w:rsidRDefault="009C6018" w:rsidP="009C6018">
      <w:pPr>
        <w:pStyle w:val="a"/>
      </w:pPr>
      <w:r>
        <w:t>статичний тип;</w:t>
      </w:r>
    </w:p>
    <w:p w14:paraId="59D835F0" w14:textId="77777777" w:rsidR="004F0F67" w:rsidRDefault="009C6018" w:rsidP="009C6018">
      <w:pPr>
        <w:pStyle w:val="a"/>
      </w:pPr>
      <w:bookmarkStart w:id="49" w:name="_Toc39041662"/>
      <w:r>
        <w:t>ключове поле «</w:t>
      </w:r>
      <w:r>
        <w:rPr>
          <w:lang w:val="en-US"/>
        </w:rPr>
        <w:t>id</w:t>
      </w:r>
      <w:r>
        <w:t>»</w:t>
      </w:r>
      <w:r w:rsidR="004F0F67">
        <w:rPr>
          <w:lang w:val="en-US"/>
        </w:rPr>
        <w:t>;</w:t>
      </w:r>
    </w:p>
    <w:p w14:paraId="569A1D1E" w14:textId="77777777" w:rsidR="004F0F67" w:rsidRDefault="004F0F67" w:rsidP="009C6018">
      <w:pPr>
        <w:pStyle w:val="a"/>
      </w:pPr>
      <w:r>
        <w:t>унікальне поле «</w:t>
      </w:r>
      <w:r>
        <w:rPr>
          <w:lang w:val="en-US"/>
        </w:rPr>
        <w:t>login</w:t>
      </w:r>
      <w:r>
        <w:t>»</w:t>
      </w:r>
      <w:r>
        <w:rPr>
          <w:lang w:val="en-US"/>
        </w:rPr>
        <w:t>;</w:t>
      </w:r>
    </w:p>
    <w:p w14:paraId="715BE089" w14:textId="77777777" w:rsidR="009C6018" w:rsidRDefault="004F0F67" w:rsidP="009C6018">
      <w:pPr>
        <w:pStyle w:val="a"/>
      </w:pPr>
      <w:r>
        <w:rPr>
          <w:lang w:val="en-US"/>
        </w:rPr>
        <w:t xml:space="preserve">CHECK </w:t>
      </w:r>
      <w:r>
        <w:t>поле «</w:t>
      </w:r>
      <w:r>
        <w:rPr>
          <w:lang w:val="en-US"/>
        </w:rPr>
        <w:t>role</w:t>
      </w:r>
      <w:r>
        <w:t>»</w:t>
      </w:r>
      <w:r w:rsidR="009C6018">
        <w:t>.</w:t>
      </w:r>
    </w:p>
    <w:p w14:paraId="6CC1E366" w14:textId="77777777" w:rsidR="00FF2EF5" w:rsidRDefault="00FF2EF5" w:rsidP="00FF2EF5">
      <w:pPr>
        <w:ind w:firstLine="0"/>
        <w:jc w:val="center"/>
      </w:pPr>
      <w:r>
        <w:rPr>
          <w:noProof/>
        </w:rPr>
        <w:drawing>
          <wp:inline distT="0" distB="0" distL="0" distR="0" wp14:anchorId="6965D3AF" wp14:editId="1334C273">
            <wp:extent cx="4640580" cy="1198465"/>
            <wp:effectExtent l="0" t="0" r="7620" b="190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6578" cy="120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B52A" w14:textId="77777777" w:rsidR="00FF2EF5" w:rsidRDefault="00FF2EF5" w:rsidP="00FF2EF5">
      <w:pPr>
        <w:ind w:firstLine="0"/>
        <w:jc w:val="center"/>
      </w:pPr>
      <w:r>
        <w:t>Рисунок 2.1 Структура таблиці «</w:t>
      </w:r>
      <w:r>
        <w:rPr>
          <w:lang w:val="en-US"/>
        </w:rPr>
        <w:t>users</w:t>
      </w:r>
      <w:r>
        <w:t>»</w:t>
      </w:r>
    </w:p>
    <w:p w14:paraId="0B5C08DE" w14:textId="77777777" w:rsidR="009C6018" w:rsidRDefault="009C6018" w:rsidP="009C6018">
      <w:r>
        <w:t>Таблиця «</w:t>
      </w:r>
      <w:r>
        <w:rPr>
          <w:lang w:val="en-US"/>
        </w:rPr>
        <w:t>executors</w:t>
      </w:r>
      <w:r>
        <w:t>»</w:t>
      </w:r>
      <w:r w:rsidRPr="00B25E9D">
        <w:t xml:space="preserve"> (</w:t>
      </w:r>
      <w:r>
        <w:t>див. рисунок 2.2</w:t>
      </w:r>
      <w:r w:rsidRPr="00B25E9D">
        <w:t>)</w:t>
      </w:r>
      <w:r>
        <w:t>:</w:t>
      </w:r>
    </w:p>
    <w:p w14:paraId="64CCE2BF" w14:textId="77777777" w:rsidR="009C6018" w:rsidRDefault="00FF2EF5" w:rsidP="009C6018">
      <w:pPr>
        <w:pStyle w:val="a"/>
      </w:pPr>
      <w:r>
        <w:t>залежна таблиця;</w:t>
      </w:r>
    </w:p>
    <w:p w14:paraId="232398C6" w14:textId="06447016" w:rsidR="00FF2EF5" w:rsidRDefault="00FF2EF5" w:rsidP="00FF2EF5">
      <w:pPr>
        <w:pStyle w:val="a"/>
      </w:pPr>
      <w:r>
        <w:t>динамічний тип</w:t>
      </w:r>
      <w:r w:rsidR="003F546A">
        <w:t>;</w:t>
      </w:r>
    </w:p>
    <w:p w14:paraId="0A8CB94A" w14:textId="05BF71BD" w:rsidR="003F546A" w:rsidRDefault="003F546A" w:rsidP="00FF2EF5">
      <w:pPr>
        <w:pStyle w:val="a"/>
      </w:pPr>
      <w:r>
        <w:rPr>
          <w:lang w:val="en-US"/>
        </w:rPr>
        <w:t xml:space="preserve">CHECK </w:t>
      </w:r>
      <w:r>
        <w:t>поля «</w:t>
      </w:r>
      <w:r w:rsidRPr="003F546A">
        <w:t>about_creating_task</w:t>
      </w:r>
      <w:r>
        <w:t>», «</w:t>
      </w:r>
      <w:r w:rsidRPr="003F546A">
        <w:t>task_completion_warning</w:t>
      </w:r>
      <w:r>
        <w:t>», «</w:t>
      </w:r>
      <w:r w:rsidRPr="003F546A">
        <w:t>late_completion_of_task</w:t>
      </w:r>
      <w:r>
        <w:t>».</w:t>
      </w:r>
    </w:p>
    <w:p w14:paraId="27A8A02D" w14:textId="39F6869D" w:rsidR="00FF2EF5" w:rsidRDefault="003F546A" w:rsidP="00FF2EF5">
      <w:pPr>
        <w:ind w:firstLine="0"/>
        <w:jc w:val="center"/>
      </w:pPr>
      <w:r>
        <w:rPr>
          <w:noProof/>
        </w:rPr>
        <w:drawing>
          <wp:inline distT="0" distB="0" distL="0" distR="0" wp14:anchorId="41971744" wp14:editId="007D67BF">
            <wp:extent cx="4724400" cy="1041842"/>
            <wp:effectExtent l="0" t="0" r="0" b="6350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6013" cy="105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9353" w14:textId="77777777" w:rsidR="00FF2EF5" w:rsidRDefault="00FF2EF5" w:rsidP="00FF2EF5">
      <w:pPr>
        <w:ind w:firstLine="0"/>
        <w:jc w:val="center"/>
      </w:pPr>
      <w:r>
        <w:t>Рисунок 2.2 Структура таблиці «</w:t>
      </w:r>
      <w:r w:rsidR="004F0F67">
        <w:rPr>
          <w:lang w:val="en-US"/>
        </w:rPr>
        <w:t>executors</w:t>
      </w:r>
      <w:r>
        <w:t>»</w:t>
      </w:r>
    </w:p>
    <w:p w14:paraId="55C19ABD" w14:textId="77777777" w:rsidR="00FF2EF5" w:rsidRDefault="00FF2EF5" w:rsidP="00FF2EF5">
      <w:r>
        <w:t>Таблиця «</w:t>
      </w:r>
      <w:r>
        <w:rPr>
          <w:lang w:val="en-US"/>
        </w:rPr>
        <w:t>favorite</w:t>
      </w:r>
      <w:r w:rsidRPr="004F0F67">
        <w:t>_</w:t>
      </w:r>
      <w:r>
        <w:rPr>
          <w:lang w:val="en-US"/>
        </w:rPr>
        <w:t>users</w:t>
      </w:r>
      <w:r>
        <w:t>» (</w:t>
      </w:r>
      <w:r w:rsidRPr="004F0F67">
        <w:t xml:space="preserve">див. </w:t>
      </w:r>
      <w:r w:rsidR="00060D2D" w:rsidRPr="00B25E9D">
        <w:t>р</w:t>
      </w:r>
      <w:r w:rsidRPr="00B25E9D">
        <w:t>исунок 2.3</w:t>
      </w:r>
      <w:r>
        <w:t>):</w:t>
      </w:r>
    </w:p>
    <w:p w14:paraId="7F5A185A" w14:textId="77777777" w:rsidR="00FF2EF5" w:rsidRDefault="00FF2EF5" w:rsidP="00FF2EF5">
      <w:pPr>
        <w:pStyle w:val="a"/>
      </w:pPr>
      <w:r>
        <w:t>залежна таблиця;</w:t>
      </w:r>
    </w:p>
    <w:p w14:paraId="3E6530C7" w14:textId="77777777" w:rsidR="004F0F67" w:rsidRDefault="00FF2EF5" w:rsidP="00FF2EF5">
      <w:pPr>
        <w:pStyle w:val="a"/>
      </w:pPr>
      <w:r>
        <w:t>динамічний тип</w:t>
      </w:r>
      <w:r w:rsidR="004F0F67">
        <w:t>;</w:t>
      </w:r>
    </w:p>
    <w:p w14:paraId="4B0D1457" w14:textId="77777777" w:rsidR="00FF2EF5" w:rsidRDefault="004F0F67" w:rsidP="00FF2EF5">
      <w:pPr>
        <w:pStyle w:val="a"/>
      </w:pPr>
      <w:r>
        <w:rPr>
          <w:lang w:val="en-US"/>
        </w:rPr>
        <w:t xml:space="preserve">CHECK </w:t>
      </w:r>
      <w:r>
        <w:t>поле «</w:t>
      </w:r>
      <w:r>
        <w:rPr>
          <w:lang w:val="en-US"/>
        </w:rPr>
        <w:t>id_favorite_user</w:t>
      </w:r>
      <w:r>
        <w:t>»</w:t>
      </w:r>
      <w:r w:rsidR="00FF2EF5">
        <w:t>.</w:t>
      </w:r>
    </w:p>
    <w:p w14:paraId="4FD22379" w14:textId="77777777" w:rsidR="004F0F67" w:rsidRDefault="004F0F67" w:rsidP="004F0F67">
      <w:pPr>
        <w:ind w:firstLine="0"/>
        <w:jc w:val="center"/>
      </w:pPr>
      <w:r>
        <w:rPr>
          <w:noProof/>
        </w:rPr>
        <w:drawing>
          <wp:inline distT="0" distB="0" distL="0" distR="0" wp14:anchorId="64C77AEE" wp14:editId="71090BC7">
            <wp:extent cx="4556760" cy="642475"/>
            <wp:effectExtent l="0" t="0" r="0" b="571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4622" cy="65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B8F1" w14:textId="77777777" w:rsidR="004F0F67" w:rsidRDefault="004F0F67" w:rsidP="004F0F67">
      <w:pPr>
        <w:ind w:firstLine="0"/>
        <w:jc w:val="center"/>
      </w:pPr>
      <w:r>
        <w:t>Рисунок 2.3 Структура таблиці «</w:t>
      </w:r>
      <w:r>
        <w:rPr>
          <w:lang w:val="en-US"/>
        </w:rPr>
        <w:t>favorite</w:t>
      </w:r>
      <w:r w:rsidRPr="004F0F67">
        <w:t>_</w:t>
      </w:r>
      <w:r>
        <w:rPr>
          <w:lang w:val="en-US"/>
        </w:rPr>
        <w:t>users</w:t>
      </w:r>
      <w:r>
        <w:t>»</w:t>
      </w:r>
    </w:p>
    <w:p w14:paraId="7C6EC32C" w14:textId="0E0B3148" w:rsidR="00FF2EF5" w:rsidRDefault="00FF2EF5" w:rsidP="00FF2EF5">
      <w:r>
        <w:lastRenderedPageBreak/>
        <w:t>Таблиця «</w:t>
      </w:r>
      <w:r>
        <w:rPr>
          <w:lang w:val="en-US"/>
        </w:rPr>
        <w:t>tasks</w:t>
      </w:r>
      <w:r>
        <w:t>» (</w:t>
      </w:r>
      <w:r>
        <w:rPr>
          <w:lang w:val="ru-RU"/>
        </w:rPr>
        <w:t>див</w:t>
      </w:r>
      <w:r w:rsidRPr="00FF2EF5">
        <w:rPr>
          <w:lang w:val="en-US"/>
        </w:rPr>
        <w:t xml:space="preserve">. </w:t>
      </w:r>
      <w:r w:rsidR="00060D2D">
        <w:rPr>
          <w:lang w:val="ru-RU"/>
        </w:rPr>
        <w:t>р</w:t>
      </w:r>
      <w:r>
        <w:rPr>
          <w:lang w:val="ru-RU"/>
        </w:rPr>
        <w:t>исунок</w:t>
      </w:r>
      <w:r w:rsidRPr="00FF2EF5">
        <w:rPr>
          <w:lang w:val="en-US"/>
        </w:rPr>
        <w:t xml:space="preserve"> 2.</w:t>
      </w:r>
      <w:r>
        <w:rPr>
          <w:lang w:val="en-US"/>
        </w:rPr>
        <w:t>4</w:t>
      </w:r>
      <w:r>
        <w:t>):</w:t>
      </w:r>
    </w:p>
    <w:p w14:paraId="40427615" w14:textId="77777777" w:rsidR="00FF2EF5" w:rsidRDefault="00FF2EF5" w:rsidP="00FF2EF5">
      <w:pPr>
        <w:pStyle w:val="a"/>
      </w:pPr>
      <w:r>
        <w:t>залежна таблиця;</w:t>
      </w:r>
    </w:p>
    <w:p w14:paraId="50B8CA49" w14:textId="77777777" w:rsidR="00FF2EF5" w:rsidRDefault="00FF2EF5" w:rsidP="00FF2EF5">
      <w:pPr>
        <w:pStyle w:val="a"/>
      </w:pPr>
      <w:r>
        <w:t>динамічний тип;</w:t>
      </w:r>
    </w:p>
    <w:p w14:paraId="5C35375F" w14:textId="77777777" w:rsidR="00B87D5E" w:rsidRDefault="00FF2EF5" w:rsidP="00FF2EF5">
      <w:pPr>
        <w:pStyle w:val="a"/>
      </w:pPr>
      <w:r>
        <w:t>ключове поле «</w:t>
      </w:r>
      <w:r>
        <w:rPr>
          <w:lang w:val="en-US"/>
        </w:rPr>
        <w:t>id</w:t>
      </w:r>
      <w:r>
        <w:t>»</w:t>
      </w:r>
      <w:r w:rsidR="00B87D5E">
        <w:t>;</w:t>
      </w:r>
    </w:p>
    <w:p w14:paraId="009A2416" w14:textId="77777777" w:rsidR="00B87D5E" w:rsidRDefault="00B87D5E" w:rsidP="00B87D5E">
      <w:pPr>
        <w:pStyle w:val="a"/>
      </w:pPr>
      <w:r>
        <w:rPr>
          <w:lang w:val="en-US"/>
        </w:rPr>
        <w:t xml:space="preserve">CHECK </w:t>
      </w:r>
      <w:r>
        <w:t>поле «</w:t>
      </w:r>
      <w:r>
        <w:rPr>
          <w:lang w:val="en-US"/>
        </w:rPr>
        <w:t>done</w:t>
      </w:r>
      <w:r>
        <w:t>».</w:t>
      </w:r>
    </w:p>
    <w:p w14:paraId="34671B09" w14:textId="77777777" w:rsidR="004F0F67" w:rsidRDefault="004F0F67" w:rsidP="004F0F67">
      <w:pPr>
        <w:ind w:firstLine="0"/>
        <w:jc w:val="center"/>
      </w:pPr>
      <w:r>
        <w:rPr>
          <w:noProof/>
        </w:rPr>
        <w:drawing>
          <wp:inline distT="0" distB="0" distL="0" distR="0" wp14:anchorId="1D797D32" wp14:editId="613D07F2">
            <wp:extent cx="4492000" cy="1516380"/>
            <wp:effectExtent l="0" t="0" r="3810" b="762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6614" cy="15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0734" w14:textId="77777777" w:rsidR="004F0F67" w:rsidRDefault="004F0F67" w:rsidP="004F0F67">
      <w:pPr>
        <w:ind w:firstLine="0"/>
        <w:jc w:val="center"/>
      </w:pPr>
      <w:r>
        <w:t>Рисунок 2.4 Структура таблиці «</w:t>
      </w:r>
      <w:r>
        <w:rPr>
          <w:lang w:val="en-US"/>
        </w:rPr>
        <w:t>tasks</w:t>
      </w:r>
      <w:r>
        <w:t>»</w:t>
      </w:r>
    </w:p>
    <w:p w14:paraId="7472408C" w14:textId="77777777" w:rsidR="00FF2EF5" w:rsidRDefault="00FF2EF5" w:rsidP="00FF2EF5">
      <w:r>
        <w:t>Таблиця «</w:t>
      </w:r>
      <w:r w:rsidR="004F0F67">
        <w:rPr>
          <w:lang w:val="en-US"/>
        </w:rPr>
        <w:t>comments</w:t>
      </w:r>
      <w:r>
        <w:t>» (</w:t>
      </w:r>
      <w:r>
        <w:rPr>
          <w:lang w:val="ru-RU"/>
        </w:rPr>
        <w:t>див</w:t>
      </w:r>
      <w:r w:rsidRPr="004F0F67">
        <w:rPr>
          <w:lang w:val="ru-RU"/>
        </w:rPr>
        <w:t xml:space="preserve">. </w:t>
      </w:r>
      <w:r w:rsidR="00060D2D">
        <w:rPr>
          <w:lang w:val="ru-RU"/>
        </w:rPr>
        <w:t>р</w:t>
      </w:r>
      <w:r>
        <w:rPr>
          <w:lang w:val="ru-RU"/>
        </w:rPr>
        <w:t>исунок</w:t>
      </w:r>
      <w:r w:rsidRPr="00B25E9D">
        <w:rPr>
          <w:lang w:val="ru-RU"/>
        </w:rPr>
        <w:t xml:space="preserve"> 2.</w:t>
      </w:r>
      <w:r>
        <w:t>5):</w:t>
      </w:r>
    </w:p>
    <w:p w14:paraId="5E233D9C" w14:textId="77777777" w:rsidR="00FF2EF5" w:rsidRDefault="00FF2EF5" w:rsidP="00FF2EF5">
      <w:pPr>
        <w:pStyle w:val="a"/>
      </w:pPr>
      <w:r>
        <w:t>залежна таблиця;</w:t>
      </w:r>
    </w:p>
    <w:p w14:paraId="08FF622A" w14:textId="77777777" w:rsidR="00FF2EF5" w:rsidRDefault="00FF2EF5" w:rsidP="00FF2EF5">
      <w:pPr>
        <w:pStyle w:val="a"/>
      </w:pPr>
      <w:r>
        <w:t>динамічний тип;</w:t>
      </w:r>
    </w:p>
    <w:p w14:paraId="4865AC97" w14:textId="77777777" w:rsidR="00FF2EF5" w:rsidRDefault="00FF2EF5" w:rsidP="00FF2EF5">
      <w:pPr>
        <w:pStyle w:val="a"/>
      </w:pPr>
      <w:r>
        <w:t>ключове поле «</w:t>
      </w:r>
      <w:r>
        <w:rPr>
          <w:lang w:val="en-US"/>
        </w:rPr>
        <w:t>id</w:t>
      </w:r>
      <w:r>
        <w:t>».</w:t>
      </w:r>
    </w:p>
    <w:p w14:paraId="7F9AF3B2" w14:textId="77777777" w:rsidR="009C6018" w:rsidRDefault="004F0F67" w:rsidP="004F0F67">
      <w:pPr>
        <w:ind w:firstLine="0"/>
        <w:jc w:val="center"/>
      </w:pPr>
      <w:r>
        <w:rPr>
          <w:noProof/>
        </w:rPr>
        <w:drawing>
          <wp:inline distT="0" distB="0" distL="0" distR="0" wp14:anchorId="0B787FB7" wp14:editId="370C6898">
            <wp:extent cx="4632459" cy="1158240"/>
            <wp:effectExtent l="0" t="0" r="0" b="381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7866" cy="116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E182" w14:textId="77777777" w:rsidR="00234F2B" w:rsidRPr="00234F2B" w:rsidRDefault="004F0F67" w:rsidP="00B87D5E">
      <w:pPr>
        <w:ind w:firstLine="0"/>
        <w:jc w:val="center"/>
      </w:pPr>
      <w:r>
        <w:t>Рисунок 2.5 Структура таблиці «</w:t>
      </w:r>
      <w:r>
        <w:rPr>
          <w:lang w:val="en-US"/>
        </w:rPr>
        <w:t>comments</w:t>
      </w:r>
      <w:r>
        <w:t>»</w:t>
      </w:r>
    </w:p>
    <w:p w14:paraId="3C6F1D28" w14:textId="77777777" w:rsidR="00CA4046" w:rsidRDefault="00CA4046" w:rsidP="00B87D5E">
      <w:r>
        <w:t xml:space="preserve">Приклад заповнених даних </w:t>
      </w:r>
      <w:r w:rsidR="00060D2D">
        <w:t>показаний у таблицях 2.2-2.6</w:t>
      </w:r>
      <w:r>
        <w:t>:</w:t>
      </w:r>
    </w:p>
    <w:p w14:paraId="0DBE54C9" w14:textId="77777777" w:rsidR="00CA4046" w:rsidRDefault="00CA4046" w:rsidP="00CA4046">
      <w:pPr>
        <w:pStyle w:val="afe"/>
        <w:divId w:val="1901935752"/>
      </w:pPr>
      <w:r>
        <w:t xml:space="preserve">Таблиця </w:t>
      </w:r>
      <w:r w:rsidR="00AA4EB2">
        <w:fldChar w:fldCharType="begin"/>
      </w:r>
      <w:r w:rsidR="00AA4EB2">
        <w:instrText xml:space="preserve"> STYLEREF 1 \s </w:instrText>
      </w:r>
      <w:r w:rsidR="00AA4EB2">
        <w:fldChar w:fldCharType="separate"/>
      </w:r>
      <w:r w:rsidR="00B25E9D">
        <w:rPr>
          <w:noProof/>
        </w:rPr>
        <w:t>2</w:t>
      </w:r>
      <w:r w:rsidR="00AA4EB2">
        <w:fldChar w:fldCharType="end"/>
      </w:r>
      <w:r w:rsidR="00AA4EB2">
        <w:t>.</w:t>
      </w:r>
      <w:r w:rsidR="00060D2D">
        <w:t>2</w:t>
      </w:r>
      <w:r>
        <w:t xml:space="preserve"> «</w:t>
      </w:r>
      <w:r w:rsidR="00060D2D">
        <w:rPr>
          <w:lang w:val="en-US"/>
        </w:rPr>
        <w:t>users</w:t>
      </w:r>
      <w:r>
        <w:t>»</w:t>
      </w:r>
    </w:p>
    <w:tbl>
      <w:tblPr>
        <w:tblW w:w="921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2976"/>
        <w:gridCol w:w="1051"/>
        <w:gridCol w:w="2635"/>
        <w:gridCol w:w="988"/>
      </w:tblGrid>
      <w:tr w:rsidR="00CA4046" w14:paraId="3744A093" w14:textId="77777777" w:rsidTr="008655FC">
        <w:trPr>
          <w:divId w:val="1901935752"/>
          <w:trHeight w:val="481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C760E9" w14:textId="77777777" w:rsidR="00CA4046" w:rsidRDefault="00060D2D" w:rsidP="0060674F">
            <w:pPr>
              <w:autoSpaceDE w:val="0"/>
              <w:autoSpaceDN w:val="0"/>
              <w:adjustRightInd w:val="0"/>
              <w:spacing w:before="40" w:after="40" w:line="240" w:lineRule="auto"/>
              <w:ind w:left="57" w:right="57" w:firstLine="0"/>
              <w:contextualSpacing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Ідентифікатор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DDA5D5" w14:textId="77777777" w:rsidR="00CA4046" w:rsidRDefault="00060D2D" w:rsidP="0060674F">
            <w:pPr>
              <w:autoSpaceDE w:val="0"/>
              <w:autoSpaceDN w:val="0"/>
              <w:adjustRightInd w:val="0"/>
              <w:spacing w:before="40" w:after="40" w:line="240" w:lineRule="auto"/>
              <w:ind w:left="57" w:right="57" w:firstLine="0"/>
              <w:contextualSpacing w:val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ПІБ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FB864" w14:textId="77777777" w:rsidR="00CA4046" w:rsidRDefault="00060D2D" w:rsidP="0060674F">
            <w:pPr>
              <w:autoSpaceDE w:val="0"/>
              <w:autoSpaceDN w:val="0"/>
              <w:adjustRightInd w:val="0"/>
              <w:spacing w:before="40" w:after="40" w:line="240" w:lineRule="auto"/>
              <w:ind w:left="57" w:right="57" w:firstLine="0"/>
              <w:contextualSpacing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Логін</w:t>
            </w:r>
          </w:p>
        </w:tc>
        <w:tc>
          <w:tcPr>
            <w:tcW w:w="2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C1B044" w14:textId="77777777" w:rsidR="00CA4046" w:rsidRDefault="00060D2D" w:rsidP="0060674F">
            <w:pPr>
              <w:autoSpaceDE w:val="0"/>
              <w:autoSpaceDN w:val="0"/>
              <w:adjustRightInd w:val="0"/>
              <w:spacing w:before="40" w:after="40" w:line="240" w:lineRule="auto"/>
              <w:ind w:left="57" w:right="57" w:firstLine="0"/>
              <w:contextualSpacing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Пароль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3F5AC" w14:textId="77777777" w:rsidR="00CA4046" w:rsidRPr="00060D2D" w:rsidRDefault="00060D2D" w:rsidP="0060674F">
            <w:pPr>
              <w:autoSpaceDE w:val="0"/>
              <w:autoSpaceDN w:val="0"/>
              <w:adjustRightInd w:val="0"/>
              <w:spacing w:before="40" w:after="40" w:line="240" w:lineRule="auto"/>
              <w:ind w:left="57" w:right="57" w:firstLine="0"/>
              <w:contextualSpacing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Роль</w:t>
            </w:r>
          </w:p>
        </w:tc>
      </w:tr>
      <w:tr w:rsidR="00CA4046" w14:paraId="79E9B7CE" w14:textId="77777777" w:rsidTr="008655FC">
        <w:trPr>
          <w:divId w:val="1901935752"/>
          <w:trHeight w:val="231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1001E" w14:textId="77777777" w:rsidR="00CA4046" w:rsidRPr="00060D2D" w:rsidRDefault="00060D2D" w:rsidP="0060674F">
            <w:pPr>
              <w:spacing w:before="40" w:after="40" w:line="240" w:lineRule="auto"/>
              <w:ind w:left="57" w:right="57" w:firstLine="0"/>
              <w:contextualSpacing w:val="0"/>
              <w:jc w:val="center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FE5B23" w14:textId="77777777" w:rsidR="00CA4046" w:rsidRDefault="00060D2D" w:rsidP="0060674F">
            <w:pPr>
              <w:spacing w:before="40" w:after="40" w:line="240" w:lineRule="auto"/>
              <w:ind w:left="57" w:right="57" w:firstLine="0"/>
              <w:contextualSpacing w:val="0"/>
              <w:jc w:val="center"/>
              <w:rPr>
                <w:sz w:val="20"/>
                <w:szCs w:val="20"/>
              </w:rPr>
            </w:pPr>
            <w:r w:rsidRPr="00060D2D">
              <w:rPr>
                <w:sz w:val="20"/>
                <w:szCs w:val="20"/>
                <w:lang w:val="en-US"/>
              </w:rPr>
              <w:t>Росоха Максим Валентинович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FB1832" w14:textId="77777777" w:rsidR="00CA4046" w:rsidRDefault="00060D2D" w:rsidP="0060674F">
            <w:pPr>
              <w:spacing w:before="40" w:after="40" w:line="240" w:lineRule="auto"/>
              <w:ind w:left="57" w:right="57" w:firstLine="0"/>
              <w:contextualSpacing w:val="0"/>
              <w:jc w:val="center"/>
              <w:rPr>
                <w:color w:val="000000"/>
                <w:sz w:val="20"/>
                <w:szCs w:val="20"/>
              </w:rPr>
            </w:pPr>
            <w:r w:rsidRPr="00060D2D">
              <w:rPr>
                <w:color w:val="000000"/>
                <w:sz w:val="20"/>
                <w:szCs w:val="20"/>
              </w:rPr>
              <w:t>rosokha</w:t>
            </w:r>
          </w:p>
        </w:tc>
        <w:tc>
          <w:tcPr>
            <w:tcW w:w="2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BFEC5" w14:textId="77777777" w:rsidR="00CA4046" w:rsidRDefault="00060D2D" w:rsidP="0060674F">
            <w:pPr>
              <w:spacing w:before="40" w:after="40" w:line="240" w:lineRule="auto"/>
              <w:ind w:left="57" w:right="57" w:firstLine="0"/>
              <w:contextualSpacing w:val="0"/>
              <w:jc w:val="center"/>
              <w:rPr>
                <w:color w:val="000000"/>
                <w:sz w:val="20"/>
                <w:szCs w:val="20"/>
              </w:rPr>
            </w:pPr>
            <w:r w:rsidRPr="00060D2D">
              <w:rPr>
                <w:color w:val="000000"/>
                <w:sz w:val="20"/>
                <w:szCs w:val="20"/>
              </w:rPr>
              <w:t>7C222FB2927D828AF22F592134E8932480637C0D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C9A5C7" w14:textId="77777777" w:rsidR="00CA4046" w:rsidRDefault="00060D2D" w:rsidP="0060674F">
            <w:pPr>
              <w:spacing w:before="40" w:after="40" w:line="240" w:lineRule="auto"/>
              <w:ind w:left="57" w:right="57" w:firstLine="0"/>
              <w:contextualSpacing w:val="0"/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060D2D">
              <w:rPr>
                <w:color w:val="000000"/>
                <w:sz w:val="20"/>
                <w:szCs w:val="20"/>
                <w:lang w:val="en-US"/>
              </w:rPr>
              <w:t>Leader</w:t>
            </w:r>
          </w:p>
        </w:tc>
      </w:tr>
      <w:tr w:rsidR="008655FC" w14:paraId="5418C629" w14:textId="77777777" w:rsidTr="008655FC">
        <w:trPr>
          <w:divId w:val="1901935752"/>
          <w:trHeight w:val="231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3D44FC" w14:textId="77777777" w:rsidR="008655FC" w:rsidRDefault="008655FC" w:rsidP="0060674F">
            <w:pPr>
              <w:spacing w:before="40" w:after="40" w:line="240" w:lineRule="auto"/>
              <w:ind w:left="57" w:right="57" w:firstLine="0"/>
              <w:contextualSpacing w:val="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8C47CC" w14:textId="77777777" w:rsidR="008655FC" w:rsidRPr="00060D2D" w:rsidRDefault="00B77138" w:rsidP="0060674F">
            <w:pPr>
              <w:spacing w:before="40" w:after="40" w:line="240" w:lineRule="auto"/>
              <w:ind w:left="57" w:right="57" w:firstLine="0"/>
              <w:contextualSpacing w:val="0"/>
              <w:jc w:val="center"/>
              <w:rPr>
                <w:sz w:val="20"/>
                <w:szCs w:val="20"/>
                <w:lang w:val="en-US"/>
              </w:rPr>
            </w:pPr>
            <w:r w:rsidRPr="00B77138">
              <w:rPr>
                <w:sz w:val="20"/>
                <w:szCs w:val="20"/>
                <w:lang w:val="en-US"/>
              </w:rPr>
              <w:t>Павло Валерійович Дуров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AB2530" w14:textId="77777777" w:rsidR="008655FC" w:rsidRPr="00060D2D" w:rsidRDefault="00B77138" w:rsidP="0060674F">
            <w:pPr>
              <w:spacing w:before="40" w:after="40" w:line="240" w:lineRule="auto"/>
              <w:ind w:left="57" w:right="57" w:firstLine="0"/>
              <w:contextualSpacing w:val="0"/>
              <w:jc w:val="center"/>
              <w:rPr>
                <w:color w:val="000000"/>
                <w:sz w:val="20"/>
                <w:szCs w:val="20"/>
              </w:rPr>
            </w:pPr>
            <w:r w:rsidRPr="00B77138">
              <w:rPr>
                <w:color w:val="000000"/>
                <w:sz w:val="20"/>
                <w:szCs w:val="20"/>
              </w:rPr>
              <w:t>durov</w:t>
            </w:r>
          </w:p>
        </w:tc>
        <w:tc>
          <w:tcPr>
            <w:tcW w:w="2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E989A" w14:textId="77777777" w:rsidR="008655FC" w:rsidRPr="00060D2D" w:rsidRDefault="00B77138" w:rsidP="0060674F">
            <w:pPr>
              <w:spacing w:before="40" w:after="40" w:line="240" w:lineRule="auto"/>
              <w:ind w:left="57" w:right="57" w:firstLine="0"/>
              <w:contextualSpacing w:val="0"/>
              <w:jc w:val="center"/>
              <w:rPr>
                <w:color w:val="000000"/>
                <w:sz w:val="20"/>
                <w:szCs w:val="20"/>
              </w:rPr>
            </w:pPr>
            <w:r w:rsidRPr="00B77138">
              <w:rPr>
                <w:color w:val="000000"/>
                <w:sz w:val="20"/>
                <w:szCs w:val="20"/>
              </w:rPr>
              <w:t>D36DA3E6884F6D1E9E7983FF13E99CF5C8F5745A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F110A7" w14:textId="77777777" w:rsidR="008655FC" w:rsidRPr="00060D2D" w:rsidRDefault="00B77138" w:rsidP="0060674F">
            <w:pPr>
              <w:spacing w:before="40" w:after="40" w:line="240" w:lineRule="auto"/>
              <w:ind w:left="57" w:right="57" w:firstLine="0"/>
              <w:contextualSpacing w:val="0"/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8655FC">
              <w:rPr>
                <w:color w:val="000000"/>
                <w:sz w:val="20"/>
                <w:szCs w:val="20"/>
                <w:lang w:val="en-US"/>
              </w:rPr>
              <w:t>Worker</w:t>
            </w:r>
          </w:p>
        </w:tc>
      </w:tr>
      <w:tr w:rsidR="00B77138" w14:paraId="2F9CD195" w14:textId="77777777" w:rsidTr="008655FC">
        <w:trPr>
          <w:divId w:val="1901935752"/>
          <w:trHeight w:val="231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76F786" w14:textId="77777777" w:rsidR="00B77138" w:rsidRDefault="00B77138" w:rsidP="0060674F">
            <w:pPr>
              <w:spacing w:before="40" w:after="40" w:line="240" w:lineRule="auto"/>
              <w:ind w:left="57" w:right="57" w:firstLine="0"/>
              <w:contextualSpacing w:val="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02A758" w14:textId="77777777" w:rsidR="00B77138" w:rsidRPr="00B77138" w:rsidRDefault="00B77138" w:rsidP="0060674F">
            <w:pPr>
              <w:spacing w:before="40" w:after="40" w:line="240" w:lineRule="auto"/>
              <w:ind w:left="57" w:right="57" w:firstLine="0"/>
              <w:contextualSpacing w:val="0"/>
              <w:jc w:val="center"/>
              <w:rPr>
                <w:sz w:val="20"/>
                <w:szCs w:val="20"/>
                <w:lang w:val="en-US"/>
              </w:rPr>
            </w:pPr>
            <w:r w:rsidRPr="00B77138">
              <w:rPr>
                <w:sz w:val="20"/>
                <w:szCs w:val="20"/>
                <w:lang w:val="en-US"/>
              </w:rPr>
              <w:t>Ліонель Андрес Мессі Куччиттіні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DAC8BE" w14:textId="77777777" w:rsidR="00B77138" w:rsidRPr="00B77138" w:rsidRDefault="00B77138" w:rsidP="0060674F">
            <w:pPr>
              <w:spacing w:before="40" w:after="40" w:line="240" w:lineRule="auto"/>
              <w:ind w:left="57" w:right="57" w:firstLine="0"/>
              <w:contextualSpacing w:val="0"/>
              <w:jc w:val="center"/>
              <w:rPr>
                <w:color w:val="000000"/>
                <w:sz w:val="20"/>
                <w:szCs w:val="20"/>
              </w:rPr>
            </w:pPr>
            <w:r w:rsidRPr="00B77138">
              <w:rPr>
                <w:color w:val="000000"/>
                <w:sz w:val="20"/>
                <w:szCs w:val="20"/>
              </w:rPr>
              <w:t>messi</w:t>
            </w:r>
          </w:p>
        </w:tc>
        <w:tc>
          <w:tcPr>
            <w:tcW w:w="2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53D879" w14:textId="77777777" w:rsidR="00B77138" w:rsidRPr="00B77138" w:rsidRDefault="00B77138" w:rsidP="0060674F">
            <w:pPr>
              <w:spacing w:before="40" w:after="40" w:line="240" w:lineRule="auto"/>
              <w:ind w:left="57" w:right="57" w:firstLine="0"/>
              <w:contextualSpacing w:val="0"/>
              <w:jc w:val="center"/>
              <w:rPr>
                <w:color w:val="000000"/>
                <w:sz w:val="20"/>
                <w:szCs w:val="20"/>
              </w:rPr>
            </w:pPr>
            <w:r w:rsidRPr="00B77138">
              <w:rPr>
                <w:color w:val="000000"/>
                <w:sz w:val="20"/>
                <w:szCs w:val="20"/>
              </w:rPr>
              <w:t>7D8F4B4B4613DC7E15333E6449692AD4AF502D1D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A45D52" w14:textId="77777777" w:rsidR="00B77138" w:rsidRPr="008655FC" w:rsidRDefault="00B77138" w:rsidP="0060674F">
            <w:pPr>
              <w:spacing w:before="40" w:after="40" w:line="240" w:lineRule="auto"/>
              <w:ind w:left="57" w:right="57" w:firstLine="0"/>
              <w:contextualSpacing w:val="0"/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060D2D">
              <w:rPr>
                <w:color w:val="000000"/>
                <w:sz w:val="20"/>
                <w:szCs w:val="20"/>
                <w:lang w:val="en-US"/>
              </w:rPr>
              <w:t>Leader</w:t>
            </w:r>
          </w:p>
        </w:tc>
      </w:tr>
      <w:tr w:rsidR="00CA4046" w14:paraId="4290E1C1" w14:textId="77777777" w:rsidTr="00CA4046">
        <w:trPr>
          <w:divId w:val="1901935752"/>
          <w:trHeight w:val="231"/>
        </w:trPr>
        <w:tc>
          <w:tcPr>
            <w:tcW w:w="921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0FCD9" w14:textId="77777777" w:rsidR="00CA4046" w:rsidRDefault="00CA4046" w:rsidP="0060674F">
            <w:pPr>
              <w:autoSpaceDE w:val="0"/>
              <w:autoSpaceDN w:val="0"/>
              <w:adjustRightInd w:val="0"/>
              <w:spacing w:before="40" w:after="40" w:line="240" w:lineRule="auto"/>
              <w:ind w:left="57" w:right="57" w:firstLine="0"/>
              <w:contextualSpacing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….</w:t>
            </w:r>
          </w:p>
        </w:tc>
      </w:tr>
      <w:tr w:rsidR="00CA4046" w14:paraId="2F5C60BD" w14:textId="77777777" w:rsidTr="008655FC">
        <w:trPr>
          <w:divId w:val="1901935752"/>
          <w:trHeight w:val="38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31898C" w14:textId="77777777" w:rsidR="00CA4046" w:rsidRPr="008655FC" w:rsidRDefault="008655FC" w:rsidP="0060674F">
            <w:pPr>
              <w:spacing w:before="40" w:after="40" w:line="240" w:lineRule="auto"/>
              <w:ind w:left="57" w:right="57" w:firstLine="0"/>
              <w:contextualSpacing w:val="0"/>
              <w:jc w:val="center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20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690EF" w14:textId="77777777" w:rsidR="00CA4046" w:rsidRDefault="008655FC" w:rsidP="0060674F">
            <w:pPr>
              <w:spacing w:before="40" w:after="40" w:line="240" w:lineRule="auto"/>
              <w:ind w:left="57" w:right="57" w:firstLine="0"/>
              <w:contextualSpacing w:val="0"/>
              <w:jc w:val="center"/>
              <w:rPr>
                <w:color w:val="000000"/>
                <w:sz w:val="20"/>
                <w:szCs w:val="20"/>
              </w:rPr>
            </w:pPr>
            <w:r w:rsidRPr="008655FC">
              <w:rPr>
                <w:color w:val="000000"/>
                <w:sz w:val="20"/>
                <w:szCs w:val="20"/>
              </w:rPr>
              <w:t>Маск Ілон Рів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A2E8D4" w14:textId="77777777" w:rsidR="00CA4046" w:rsidRDefault="008655FC" w:rsidP="0060674F">
            <w:pPr>
              <w:spacing w:before="40" w:after="40" w:line="240" w:lineRule="auto"/>
              <w:ind w:left="57" w:right="57" w:firstLine="0"/>
              <w:contextualSpacing w:val="0"/>
              <w:jc w:val="center"/>
              <w:rPr>
                <w:color w:val="000000"/>
                <w:sz w:val="20"/>
                <w:szCs w:val="20"/>
              </w:rPr>
            </w:pPr>
            <w:r w:rsidRPr="008655FC">
              <w:rPr>
                <w:color w:val="000000"/>
                <w:sz w:val="20"/>
                <w:szCs w:val="20"/>
              </w:rPr>
              <w:t>mask</w:t>
            </w:r>
          </w:p>
        </w:tc>
        <w:tc>
          <w:tcPr>
            <w:tcW w:w="2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CAFC35" w14:textId="77777777" w:rsidR="00CA4046" w:rsidRDefault="008655FC" w:rsidP="0060674F">
            <w:pPr>
              <w:spacing w:before="40" w:after="40" w:line="240" w:lineRule="auto"/>
              <w:ind w:left="57" w:right="57" w:firstLine="0"/>
              <w:contextualSpacing w:val="0"/>
              <w:jc w:val="center"/>
              <w:rPr>
                <w:color w:val="000000"/>
                <w:sz w:val="20"/>
                <w:szCs w:val="20"/>
              </w:rPr>
            </w:pPr>
            <w:r w:rsidRPr="008655FC">
              <w:rPr>
                <w:color w:val="000000"/>
                <w:sz w:val="20"/>
                <w:szCs w:val="20"/>
              </w:rPr>
              <w:t>614E00A6CF5E0A27838EC055FF89E945F681054F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A6C5F" w14:textId="77777777" w:rsidR="00CA4046" w:rsidRDefault="008655FC" w:rsidP="0060674F">
            <w:pPr>
              <w:spacing w:before="40" w:after="40" w:line="240" w:lineRule="auto"/>
              <w:ind w:left="57" w:right="57" w:firstLine="0"/>
              <w:contextualSpacing w:val="0"/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8655FC">
              <w:rPr>
                <w:color w:val="000000"/>
                <w:sz w:val="20"/>
                <w:szCs w:val="20"/>
                <w:lang w:val="en-US"/>
              </w:rPr>
              <w:t>Worker</w:t>
            </w:r>
          </w:p>
        </w:tc>
      </w:tr>
    </w:tbl>
    <w:p w14:paraId="6301B82E" w14:textId="77777777" w:rsidR="008655FC" w:rsidRDefault="008655FC" w:rsidP="003F546A">
      <w:pPr>
        <w:pStyle w:val="afb"/>
        <w:keepNext/>
        <w:jc w:val="right"/>
      </w:pPr>
      <w:r>
        <w:lastRenderedPageBreak/>
        <w:t xml:space="preserve">Таблиця </w:t>
      </w:r>
      <w:r w:rsidR="00B77138">
        <w:fldChar w:fldCharType="begin"/>
      </w:r>
      <w:r w:rsidR="00B77138">
        <w:instrText xml:space="preserve"> STYLEREF 1 \s </w:instrText>
      </w:r>
      <w:r w:rsidR="00B77138">
        <w:fldChar w:fldCharType="separate"/>
      </w:r>
      <w:r w:rsidR="00B25E9D">
        <w:rPr>
          <w:noProof/>
        </w:rPr>
        <w:t>2</w:t>
      </w:r>
      <w:r w:rsidR="00B77138">
        <w:fldChar w:fldCharType="end"/>
      </w:r>
      <w:r w:rsidR="00B77138">
        <w:t>.3</w:t>
      </w:r>
      <w:r>
        <w:t xml:space="preserve"> «</w:t>
      </w:r>
      <w:r>
        <w:rPr>
          <w:lang w:val="en-US"/>
        </w:rPr>
        <w:t>executors</w:t>
      </w:r>
      <w:r>
        <w:t>»</w:t>
      </w: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1526"/>
        <w:gridCol w:w="1525"/>
        <w:gridCol w:w="1906"/>
        <w:gridCol w:w="2003"/>
        <w:gridCol w:w="2385"/>
      </w:tblGrid>
      <w:tr w:rsidR="00432DB1" w14:paraId="67789398" w14:textId="77777777" w:rsidTr="00432DB1">
        <w:tc>
          <w:tcPr>
            <w:tcW w:w="1526" w:type="dxa"/>
          </w:tcPr>
          <w:p w14:paraId="398EC578" w14:textId="7770D461" w:rsidR="00432DB1" w:rsidRDefault="00432DB1" w:rsidP="00432DB1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Ідентифікатор користувача</w:t>
            </w:r>
          </w:p>
        </w:tc>
        <w:tc>
          <w:tcPr>
            <w:tcW w:w="1525" w:type="dxa"/>
            <w:vAlign w:val="center"/>
          </w:tcPr>
          <w:p w14:paraId="353A5E44" w14:textId="5D9762EE" w:rsidR="00432DB1" w:rsidRDefault="00432DB1" w:rsidP="00432DB1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Ідентифікатор завдання</w:t>
            </w:r>
          </w:p>
        </w:tc>
        <w:tc>
          <w:tcPr>
            <w:tcW w:w="1906" w:type="dxa"/>
          </w:tcPr>
          <w:p w14:paraId="1B3F3018" w14:textId="10D60FFD" w:rsidR="00432DB1" w:rsidRDefault="00432DB1" w:rsidP="00432DB1">
            <w:pPr>
              <w:ind w:firstLine="0"/>
              <w:jc w:val="center"/>
              <w:rPr>
                <w:sz w:val="20"/>
                <w:szCs w:val="16"/>
              </w:rPr>
            </w:pPr>
            <w:r w:rsidRPr="00432DB1">
              <w:rPr>
                <w:sz w:val="20"/>
                <w:szCs w:val="16"/>
              </w:rPr>
              <w:t>повідомлення про створення завдання</w:t>
            </w:r>
          </w:p>
        </w:tc>
        <w:tc>
          <w:tcPr>
            <w:tcW w:w="2003" w:type="dxa"/>
            <w:vAlign w:val="center"/>
          </w:tcPr>
          <w:p w14:paraId="54039739" w14:textId="25994344" w:rsidR="00432DB1" w:rsidRPr="008655FC" w:rsidRDefault="00432DB1" w:rsidP="00432DB1">
            <w:pPr>
              <w:ind w:firstLine="0"/>
              <w:jc w:val="center"/>
              <w:rPr>
                <w:sz w:val="20"/>
                <w:szCs w:val="16"/>
              </w:rPr>
            </w:pPr>
            <w:r w:rsidRPr="00432DB1">
              <w:rPr>
                <w:sz w:val="20"/>
                <w:szCs w:val="16"/>
              </w:rPr>
              <w:t>повідомлення з попередженням</w:t>
            </w:r>
          </w:p>
        </w:tc>
        <w:tc>
          <w:tcPr>
            <w:tcW w:w="2385" w:type="dxa"/>
            <w:vAlign w:val="center"/>
          </w:tcPr>
          <w:p w14:paraId="28CD4FBB" w14:textId="607895E8" w:rsidR="00432DB1" w:rsidRPr="008655FC" w:rsidRDefault="00432DB1" w:rsidP="00432DB1">
            <w:pPr>
              <w:ind w:firstLine="0"/>
              <w:jc w:val="center"/>
              <w:rPr>
                <w:sz w:val="20"/>
                <w:szCs w:val="16"/>
              </w:rPr>
            </w:pPr>
            <w:r w:rsidRPr="00432DB1">
              <w:rPr>
                <w:sz w:val="20"/>
                <w:szCs w:val="16"/>
              </w:rPr>
              <w:t>повідомлення про не виконання завдання</w:t>
            </w:r>
          </w:p>
        </w:tc>
      </w:tr>
      <w:tr w:rsidR="00432DB1" w14:paraId="73AC3BB2" w14:textId="77777777" w:rsidTr="00432DB1">
        <w:tc>
          <w:tcPr>
            <w:tcW w:w="1526" w:type="dxa"/>
          </w:tcPr>
          <w:p w14:paraId="3A56CDAB" w14:textId="4884F5C4" w:rsidR="00432DB1" w:rsidRDefault="00432DB1" w:rsidP="00432DB1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1</w:t>
            </w:r>
          </w:p>
        </w:tc>
        <w:tc>
          <w:tcPr>
            <w:tcW w:w="1525" w:type="dxa"/>
          </w:tcPr>
          <w:p w14:paraId="2F1CE51A" w14:textId="32DD7092" w:rsidR="00432DB1" w:rsidRDefault="00432DB1" w:rsidP="00432DB1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4</w:t>
            </w:r>
          </w:p>
        </w:tc>
        <w:tc>
          <w:tcPr>
            <w:tcW w:w="1906" w:type="dxa"/>
          </w:tcPr>
          <w:p w14:paraId="028DD0F8" w14:textId="3AE0AA10" w:rsidR="00432DB1" w:rsidRDefault="00432DB1" w:rsidP="00432DB1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0</w:t>
            </w:r>
          </w:p>
        </w:tc>
        <w:tc>
          <w:tcPr>
            <w:tcW w:w="2003" w:type="dxa"/>
            <w:vAlign w:val="center"/>
          </w:tcPr>
          <w:p w14:paraId="17C3262F" w14:textId="22166827" w:rsidR="00432DB1" w:rsidRPr="008655FC" w:rsidRDefault="00432DB1" w:rsidP="00432DB1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0</w:t>
            </w:r>
          </w:p>
        </w:tc>
        <w:tc>
          <w:tcPr>
            <w:tcW w:w="2385" w:type="dxa"/>
            <w:vAlign w:val="center"/>
          </w:tcPr>
          <w:p w14:paraId="349C8522" w14:textId="1811B08C" w:rsidR="00432DB1" w:rsidRPr="008655FC" w:rsidRDefault="00432DB1" w:rsidP="00432DB1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0</w:t>
            </w:r>
          </w:p>
        </w:tc>
      </w:tr>
      <w:tr w:rsidR="00432DB1" w14:paraId="10A23F06" w14:textId="77777777" w:rsidTr="00432DB1">
        <w:tc>
          <w:tcPr>
            <w:tcW w:w="1526" w:type="dxa"/>
          </w:tcPr>
          <w:p w14:paraId="462A34E5" w14:textId="0FCAEAED" w:rsidR="00432DB1" w:rsidRDefault="00432DB1" w:rsidP="00432DB1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3</w:t>
            </w:r>
          </w:p>
        </w:tc>
        <w:tc>
          <w:tcPr>
            <w:tcW w:w="1525" w:type="dxa"/>
          </w:tcPr>
          <w:p w14:paraId="5C3C1745" w14:textId="24EBC76B" w:rsidR="00432DB1" w:rsidRDefault="00432DB1" w:rsidP="00432DB1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21</w:t>
            </w:r>
          </w:p>
        </w:tc>
        <w:tc>
          <w:tcPr>
            <w:tcW w:w="1906" w:type="dxa"/>
          </w:tcPr>
          <w:p w14:paraId="0855A95B" w14:textId="0CF37150" w:rsidR="00432DB1" w:rsidRDefault="00432DB1" w:rsidP="00432DB1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1</w:t>
            </w:r>
          </w:p>
        </w:tc>
        <w:tc>
          <w:tcPr>
            <w:tcW w:w="2003" w:type="dxa"/>
            <w:vAlign w:val="center"/>
          </w:tcPr>
          <w:p w14:paraId="317B0D68" w14:textId="520C45D4" w:rsidR="00432DB1" w:rsidRDefault="00432DB1" w:rsidP="00432DB1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0</w:t>
            </w:r>
          </w:p>
        </w:tc>
        <w:tc>
          <w:tcPr>
            <w:tcW w:w="2385" w:type="dxa"/>
            <w:vAlign w:val="center"/>
          </w:tcPr>
          <w:p w14:paraId="58BE1E6E" w14:textId="1266D3D5" w:rsidR="00432DB1" w:rsidRDefault="00432DB1" w:rsidP="00432DB1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0</w:t>
            </w:r>
          </w:p>
        </w:tc>
      </w:tr>
      <w:tr w:rsidR="00432DB1" w14:paraId="5022A321" w14:textId="77777777" w:rsidTr="00C122FC">
        <w:tc>
          <w:tcPr>
            <w:tcW w:w="9345" w:type="dxa"/>
            <w:gridSpan w:val="5"/>
          </w:tcPr>
          <w:p w14:paraId="3B589396" w14:textId="594EC220" w:rsidR="00432DB1" w:rsidRPr="008655FC" w:rsidRDefault="00432DB1" w:rsidP="00432DB1">
            <w:pPr>
              <w:ind w:firstLine="0"/>
              <w:jc w:val="center"/>
              <w:rPr>
                <w:sz w:val="20"/>
                <w:szCs w:val="16"/>
              </w:rPr>
            </w:pPr>
            <w:r w:rsidRPr="008655FC">
              <w:rPr>
                <w:sz w:val="20"/>
                <w:szCs w:val="16"/>
              </w:rPr>
              <w:t>…</w:t>
            </w:r>
          </w:p>
        </w:tc>
      </w:tr>
      <w:tr w:rsidR="00432DB1" w14:paraId="42FB1AC4" w14:textId="77777777" w:rsidTr="00432DB1">
        <w:tc>
          <w:tcPr>
            <w:tcW w:w="1526" w:type="dxa"/>
          </w:tcPr>
          <w:p w14:paraId="003D2E9C" w14:textId="30730F63" w:rsidR="00432DB1" w:rsidRDefault="00432DB1" w:rsidP="00432DB1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7</w:t>
            </w:r>
          </w:p>
        </w:tc>
        <w:tc>
          <w:tcPr>
            <w:tcW w:w="1525" w:type="dxa"/>
          </w:tcPr>
          <w:p w14:paraId="4631B637" w14:textId="49221085" w:rsidR="00432DB1" w:rsidRDefault="00432DB1" w:rsidP="00432DB1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3</w:t>
            </w:r>
          </w:p>
        </w:tc>
        <w:tc>
          <w:tcPr>
            <w:tcW w:w="1906" w:type="dxa"/>
          </w:tcPr>
          <w:p w14:paraId="7C2847E0" w14:textId="0DD955BE" w:rsidR="00432DB1" w:rsidRDefault="00432DB1" w:rsidP="00432DB1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1</w:t>
            </w:r>
          </w:p>
        </w:tc>
        <w:tc>
          <w:tcPr>
            <w:tcW w:w="2003" w:type="dxa"/>
            <w:vAlign w:val="center"/>
          </w:tcPr>
          <w:p w14:paraId="5BD90752" w14:textId="55B3C5A5" w:rsidR="00432DB1" w:rsidRPr="008655FC" w:rsidRDefault="00432DB1" w:rsidP="00432DB1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1</w:t>
            </w:r>
          </w:p>
        </w:tc>
        <w:tc>
          <w:tcPr>
            <w:tcW w:w="2385" w:type="dxa"/>
            <w:vAlign w:val="center"/>
          </w:tcPr>
          <w:p w14:paraId="2FFAC8EE" w14:textId="07E3CDB9" w:rsidR="00432DB1" w:rsidRPr="008655FC" w:rsidRDefault="00432DB1" w:rsidP="00432DB1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1</w:t>
            </w:r>
          </w:p>
        </w:tc>
      </w:tr>
    </w:tbl>
    <w:p w14:paraId="363EB5E8" w14:textId="77777777" w:rsidR="008655FC" w:rsidRDefault="008655FC" w:rsidP="0060674F">
      <w:pPr>
        <w:ind w:firstLine="0"/>
      </w:pPr>
    </w:p>
    <w:p w14:paraId="1ED563EB" w14:textId="77777777" w:rsidR="00B77138" w:rsidRDefault="00B77138" w:rsidP="00B77138">
      <w:pPr>
        <w:pStyle w:val="afb"/>
        <w:keepNext/>
        <w:jc w:val="right"/>
      </w:pPr>
      <w:r>
        <w:t xml:space="preserve">Таблиця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25E9D">
        <w:rPr>
          <w:noProof/>
        </w:rPr>
        <w:t>2</w:t>
      </w:r>
      <w:r>
        <w:fldChar w:fldCharType="end"/>
      </w:r>
      <w:r>
        <w:t>.4 «</w:t>
      </w:r>
      <w:r>
        <w:rPr>
          <w:lang w:val="en-US"/>
        </w:rPr>
        <w:t>favorite_users</w:t>
      </w:r>
      <w:r>
        <w:t>»</w:t>
      </w: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77138" w14:paraId="50495C42" w14:textId="77777777" w:rsidTr="00B77138">
        <w:tc>
          <w:tcPr>
            <w:tcW w:w="4672" w:type="dxa"/>
          </w:tcPr>
          <w:p w14:paraId="7B66F1A7" w14:textId="77777777" w:rsidR="00B77138" w:rsidRPr="00B77138" w:rsidRDefault="00B77138" w:rsidP="00B77138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Ідентифікатор поточного користувача</w:t>
            </w:r>
          </w:p>
        </w:tc>
        <w:tc>
          <w:tcPr>
            <w:tcW w:w="4673" w:type="dxa"/>
          </w:tcPr>
          <w:p w14:paraId="37519838" w14:textId="77777777" w:rsidR="00B77138" w:rsidRPr="00B77138" w:rsidRDefault="00B77138" w:rsidP="00B77138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Ідентифікатор вибраного користувача</w:t>
            </w:r>
          </w:p>
        </w:tc>
      </w:tr>
      <w:tr w:rsidR="00B77138" w14:paraId="7389DC5C" w14:textId="77777777" w:rsidTr="00B77138">
        <w:tc>
          <w:tcPr>
            <w:tcW w:w="4672" w:type="dxa"/>
          </w:tcPr>
          <w:p w14:paraId="2965277F" w14:textId="77777777" w:rsidR="00B77138" w:rsidRPr="00B77138" w:rsidRDefault="00B77138" w:rsidP="00B77138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2</w:t>
            </w:r>
          </w:p>
        </w:tc>
        <w:tc>
          <w:tcPr>
            <w:tcW w:w="4673" w:type="dxa"/>
          </w:tcPr>
          <w:p w14:paraId="28A8EC9C" w14:textId="77777777" w:rsidR="00B77138" w:rsidRPr="00B77138" w:rsidRDefault="00B77138" w:rsidP="00B77138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4</w:t>
            </w:r>
          </w:p>
        </w:tc>
      </w:tr>
      <w:tr w:rsidR="00B77138" w14:paraId="3367ED44" w14:textId="77777777" w:rsidTr="00B77138">
        <w:tc>
          <w:tcPr>
            <w:tcW w:w="4672" w:type="dxa"/>
          </w:tcPr>
          <w:p w14:paraId="0AD79E66" w14:textId="77777777" w:rsidR="00B77138" w:rsidRPr="00B77138" w:rsidRDefault="00B77138" w:rsidP="00B77138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1</w:t>
            </w:r>
          </w:p>
        </w:tc>
        <w:tc>
          <w:tcPr>
            <w:tcW w:w="4673" w:type="dxa"/>
          </w:tcPr>
          <w:p w14:paraId="0CE474F7" w14:textId="77777777" w:rsidR="00B77138" w:rsidRPr="00B77138" w:rsidRDefault="00B77138" w:rsidP="00B77138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7</w:t>
            </w:r>
          </w:p>
        </w:tc>
      </w:tr>
      <w:tr w:rsidR="00B77138" w14:paraId="450A7A23" w14:textId="77777777" w:rsidTr="00CC7D8F">
        <w:tc>
          <w:tcPr>
            <w:tcW w:w="9345" w:type="dxa"/>
            <w:gridSpan w:val="2"/>
          </w:tcPr>
          <w:p w14:paraId="350612C2" w14:textId="77777777" w:rsidR="00B77138" w:rsidRPr="00B77138" w:rsidRDefault="00B77138" w:rsidP="00B77138">
            <w:pPr>
              <w:ind w:firstLine="0"/>
              <w:jc w:val="center"/>
              <w:rPr>
                <w:sz w:val="20"/>
                <w:szCs w:val="16"/>
                <w:lang w:val="en-US"/>
              </w:rPr>
            </w:pPr>
            <w:r>
              <w:rPr>
                <w:sz w:val="20"/>
                <w:szCs w:val="16"/>
                <w:lang w:val="en-US"/>
              </w:rPr>
              <w:t>…</w:t>
            </w:r>
          </w:p>
        </w:tc>
      </w:tr>
      <w:tr w:rsidR="00B77138" w14:paraId="54C7CD86" w14:textId="77777777" w:rsidTr="00B77138">
        <w:tc>
          <w:tcPr>
            <w:tcW w:w="4672" w:type="dxa"/>
          </w:tcPr>
          <w:p w14:paraId="3DFC6C81" w14:textId="77777777" w:rsidR="00B77138" w:rsidRPr="00B77138" w:rsidRDefault="00B77138" w:rsidP="00B77138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9</w:t>
            </w:r>
          </w:p>
        </w:tc>
        <w:tc>
          <w:tcPr>
            <w:tcW w:w="4673" w:type="dxa"/>
          </w:tcPr>
          <w:p w14:paraId="17DB57E6" w14:textId="77777777" w:rsidR="00B77138" w:rsidRPr="00B77138" w:rsidRDefault="00B77138" w:rsidP="00B77138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4</w:t>
            </w:r>
          </w:p>
        </w:tc>
      </w:tr>
    </w:tbl>
    <w:p w14:paraId="102465A6" w14:textId="77777777" w:rsidR="00B77138" w:rsidRDefault="00B77138" w:rsidP="0060674F">
      <w:pPr>
        <w:ind w:firstLine="0"/>
      </w:pPr>
    </w:p>
    <w:p w14:paraId="5F5C4E38" w14:textId="77777777" w:rsidR="009B5FDC" w:rsidRDefault="009B5FDC" w:rsidP="009B5FDC">
      <w:pPr>
        <w:pStyle w:val="afb"/>
        <w:keepNext/>
        <w:jc w:val="right"/>
      </w:pPr>
      <w:r>
        <w:t xml:space="preserve">Таблиця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25E9D">
        <w:rPr>
          <w:noProof/>
        </w:rPr>
        <w:t>2</w:t>
      </w:r>
      <w:r>
        <w:fldChar w:fldCharType="end"/>
      </w:r>
      <w:r>
        <w:t>.5 «</w:t>
      </w:r>
      <w:r>
        <w:rPr>
          <w:lang w:val="en-US"/>
        </w:rPr>
        <w:t>tasks</w:t>
      </w:r>
      <w:r>
        <w:t>»</w:t>
      </w:r>
    </w:p>
    <w:tbl>
      <w:tblPr>
        <w:tblStyle w:val="afd"/>
        <w:tblW w:w="0" w:type="auto"/>
        <w:tblLayout w:type="fixed"/>
        <w:tblLook w:val="04A0" w:firstRow="1" w:lastRow="0" w:firstColumn="1" w:lastColumn="0" w:noHBand="0" w:noVBand="1"/>
      </w:tblPr>
      <w:tblGrid>
        <w:gridCol w:w="988"/>
        <w:gridCol w:w="1417"/>
        <w:gridCol w:w="992"/>
        <w:gridCol w:w="1560"/>
        <w:gridCol w:w="1134"/>
        <w:gridCol w:w="1275"/>
        <w:gridCol w:w="1134"/>
        <w:gridCol w:w="845"/>
      </w:tblGrid>
      <w:tr w:rsidR="00275EAD" w14:paraId="49D8F93D" w14:textId="77777777" w:rsidTr="0067106C">
        <w:tc>
          <w:tcPr>
            <w:tcW w:w="988" w:type="dxa"/>
          </w:tcPr>
          <w:p w14:paraId="7331AE08" w14:textId="77777777" w:rsidR="009B5FDC" w:rsidRPr="009B5FDC" w:rsidRDefault="009B5FDC" w:rsidP="009B5FDC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Ідентифікатор</w:t>
            </w:r>
          </w:p>
        </w:tc>
        <w:tc>
          <w:tcPr>
            <w:tcW w:w="1417" w:type="dxa"/>
          </w:tcPr>
          <w:p w14:paraId="53EE5421" w14:textId="77777777" w:rsidR="009B5FDC" w:rsidRPr="009B5FDC" w:rsidRDefault="009B5FDC" w:rsidP="009B5FDC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Ідентифікатор виконавця</w:t>
            </w:r>
          </w:p>
        </w:tc>
        <w:tc>
          <w:tcPr>
            <w:tcW w:w="992" w:type="dxa"/>
          </w:tcPr>
          <w:p w14:paraId="791E4D20" w14:textId="77777777" w:rsidR="009B5FDC" w:rsidRPr="009B5FDC" w:rsidRDefault="009B5FDC" w:rsidP="009B5FDC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Назва</w:t>
            </w:r>
          </w:p>
        </w:tc>
        <w:tc>
          <w:tcPr>
            <w:tcW w:w="1560" w:type="dxa"/>
          </w:tcPr>
          <w:p w14:paraId="1A81CE59" w14:textId="77777777" w:rsidR="009B5FDC" w:rsidRPr="009B5FDC" w:rsidRDefault="009B5FDC" w:rsidP="009B5FDC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Зміст</w:t>
            </w:r>
          </w:p>
        </w:tc>
        <w:tc>
          <w:tcPr>
            <w:tcW w:w="1134" w:type="dxa"/>
          </w:tcPr>
          <w:p w14:paraId="00D5DA6B" w14:textId="77777777" w:rsidR="009B5FDC" w:rsidRPr="009B5FDC" w:rsidRDefault="009B5FDC" w:rsidP="009B5FDC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Дата публікації</w:t>
            </w:r>
          </w:p>
        </w:tc>
        <w:tc>
          <w:tcPr>
            <w:tcW w:w="1275" w:type="dxa"/>
          </w:tcPr>
          <w:p w14:paraId="2728E32F" w14:textId="77777777" w:rsidR="009B5FDC" w:rsidRPr="009B5FDC" w:rsidRDefault="009B5FDC" w:rsidP="009B5FDC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Дата закінчення</w:t>
            </w:r>
          </w:p>
        </w:tc>
        <w:tc>
          <w:tcPr>
            <w:tcW w:w="1134" w:type="dxa"/>
          </w:tcPr>
          <w:p w14:paraId="66A05146" w14:textId="77777777" w:rsidR="009B5FDC" w:rsidRPr="009B5FDC" w:rsidRDefault="009B5FDC" w:rsidP="009B5FDC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Дата виконання</w:t>
            </w:r>
          </w:p>
        </w:tc>
        <w:tc>
          <w:tcPr>
            <w:tcW w:w="845" w:type="dxa"/>
          </w:tcPr>
          <w:p w14:paraId="2F5ACF8C" w14:textId="77777777" w:rsidR="009B5FDC" w:rsidRPr="009B5FDC" w:rsidRDefault="009B5FDC" w:rsidP="009B5FDC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Виконане?</w:t>
            </w:r>
          </w:p>
        </w:tc>
      </w:tr>
      <w:tr w:rsidR="00275EAD" w14:paraId="06E53754" w14:textId="77777777" w:rsidTr="0067106C">
        <w:tc>
          <w:tcPr>
            <w:tcW w:w="988" w:type="dxa"/>
          </w:tcPr>
          <w:p w14:paraId="23DE68A9" w14:textId="77777777" w:rsidR="009B5FDC" w:rsidRPr="009B5FDC" w:rsidRDefault="009B5FDC" w:rsidP="009B5FDC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1</w:t>
            </w:r>
          </w:p>
        </w:tc>
        <w:tc>
          <w:tcPr>
            <w:tcW w:w="1417" w:type="dxa"/>
          </w:tcPr>
          <w:p w14:paraId="2661EA85" w14:textId="77777777" w:rsidR="009B5FDC" w:rsidRPr="009B5FDC" w:rsidRDefault="009B5FDC" w:rsidP="009B5FDC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2</w:t>
            </w:r>
          </w:p>
        </w:tc>
        <w:tc>
          <w:tcPr>
            <w:tcW w:w="992" w:type="dxa"/>
          </w:tcPr>
          <w:p w14:paraId="156EC2F7" w14:textId="77777777" w:rsidR="009B5FDC" w:rsidRPr="009B5FDC" w:rsidRDefault="009B5FDC" w:rsidP="009B5FDC">
            <w:pPr>
              <w:ind w:firstLine="0"/>
              <w:jc w:val="center"/>
              <w:rPr>
                <w:sz w:val="20"/>
                <w:szCs w:val="16"/>
              </w:rPr>
            </w:pPr>
            <w:r w:rsidRPr="009B5FDC">
              <w:rPr>
                <w:sz w:val="20"/>
                <w:szCs w:val="16"/>
              </w:rPr>
              <w:t>Здати практику</w:t>
            </w:r>
          </w:p>
        </w:tc>
        <w:tc>
          <w:tcPr>
            <w:tcW w:w="1560" w:type="dxa"/>
          </w:tcPr>
          <w:p w14:paraId="553A3E9E" w14:textId="75B0D7E0" w:rsidR="009B5FDC" w:rsidRPr="009B5FDC" w:rsidRDefault="009B5FDC" w:rsidP="009B5FDC">
            <w:pPr>
              <w:ind w:firstLine="0"/>
              <w:jc w:val="center"/>
              <w:rPr>
                <w:sz w:val="20"/>
                <w:szCs w:val="16"/>
              </w:rPr>
            </w:pPr>
            <w:r w:rsidRPr="009B5FDC">
              <w:rPr>
                <w:sz w:val="20"/>
                <w:szCs w:val="16"/>
              </w:rPr>
              <w:t xml:space="preserve">Здай практику бо </w:t>
            </w:r>
            <w:r w:rsidR="0067106C">
              <w:rPr>
                <w:sz w:val="20"/>
                <w:szCs w:val="16"/>
              </w:rPr>
              <w:t>будеш без</w:t>
            </w:r>
            <w:r w:rsidRPr="009B5FDC">
              <w:rPr>
                <w:sz w:val="20"/>
                <w:szCs w:val="16"/>
              </w:rPr>
              <w:t xml:space="preserve"> стипенді</w:t>
            </w:r>
            <w:r w:rsidR="0067106C">
              <w:rPr>
                <w:sz w:val="20"/>
                <w:szCs w:val="16"/>
              </w:rPr>
              <w:t>ї</w:t>
            </w:r>
          </w:p>
        </w:tc>
        <w:tc>
          <w:tcPr>
            <w:tcW w:w="1134" w:type="dxa"/>
          </w:tcPr>
          <w:p w14:paraId="368118C7" w14:textId="77777777" w:rsidR="009B5FDC" w:rsidRPr="009B5FDC" w:rsidRDefault="009B5FDC" w:rsidP="009B5FDC">
            <w:pPr>
              <w:ind w:firstLine="0"/>
              <w:jc w:val="center"/>
              <w:rPr>
                <w:sz w:val="20"/>
                <w:szCs w:val="16"/>
              </w:rPr>
            </w:pPr>
            <w:r w:rsidRPr="009B5FDC">
              <w:rPr>
                <w:sz w:val="20"/>
                <w:szCs w:val="16"/>
              </w:rPr>
              <w:t>2022-05-13 11:26</w:t>
            </w:r>
          </w:p>
        </w:tc>
        <w:tc>
          <w:tcPr>
            <w:tcW w:w="1275" w:type="dxa"/>
          </w:tcPr>
          <w:p w14:paraId="11A05AEB" w14:textId="77777777" w:rsidR="009B5FDC" w:rsidRPr="009B5FDC" w:rsidRDefault="009B5FDC" w:rsidP="009B5FDC">
            <w:pPr>
              <w:ind w:firstLine="0"/>
              <w:jc w:val="center"/>
              <w:rPr>
                <w:sz w:val="20"/>
                <w:szCs w:val="16"/>
              </w:rPr>
            </w:pPr>
            <w:r w:rsidRPr="009B5FDC">
              <w:rPr>
                <w:sz w:val="20"/>
                <w:szCs w:val="16"/>
              </w:rPr>
              <w:t>2022-05-27 12:00</w:t>
            </w:r>
          </w:p>
        </w:tc>
        <w:tc>
          <w:tcPr>
            <w:tcW w:w="1134" w:type="dxa"/>
          </w:tcPr>
          <w:p w14:paraId="4FCCADEE" w14:textId="77777777" w:rsidR="009B5FDC" w:rsidRPr="009B5FDC" w:rsidRDefault="009B5FDC" w:rsidP="009B5FDC">
            <w:pPr>
              <w:ind w:firstLine="0"/>
              <w:jc w:val="center"/>
              <w:rPr>
                <w:sz w:val="20"/>
                <w:szCs w:val="16"/>
              </w:rPr>
            </w:pPr>
          </w:p>
        </w:tc>
        <w:tc>
          <w:tcPr>
            <w:tcW w:w="845" w:type="dxa"/>
          </w:tcPr>
          <w:p w14:paraId="7A396504" w14:textId="77777777" w:rsidR="009B5FDC" w:rsidRPr="009B5FDC" w:rsidRDefault="009B5FDC" w:rsidP="009B5FDC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0</w:t>
            </w:r>
          </w:p>
        </w:tc>
      </w:tr>
      <w:tr w:rsidR="009B5FDC" w14:paraId="605E5ADC" w14:textId="77777777" w:rsidTr="00275EAD">
        <w:tc>
          <w:tcPr>
            <w:tcW w:w="9345" w:type="dxa"/>
            <w:gridSpan w:val="8"/>
          </w:tcPr>
          <w:p w14:paraId="22884225" w14:textId="77777777" w:rsidR="009B5FDC" w:rsidRPr="009B5FDC" w:rsidRDefault="009B5FDC" w:rsidP="009B5FDC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…</w:t>
            </w:r>
          </w:p>
        </w:tc>
      </w:tr>
      <w:tr w:rsidR="00275EAD" w14:paraId="17357AC9" w14:textId="77777777" w:rsidTr="0067106C">
        <w:tc>
          <w:tcPr>
            <w:tcW w:w="988" w:type="dxa"/>
          </w:tcPr>
          <w:p w14:paraId="1ED08676" w14:textId="77777777" w:rsidR="00275EAD" w:rsidRPr="009B5FDC" w:rsidRDefault="00275EAD" w:rsidP="00275EAD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23</w:t>
            </w:r>
          </w:p>
        </w:tc>
        <w:tc>
          <w:tcPr>
            <w:tcW w:w="1417" w:type="dxa"/>
          </w:tcPr>
          <w:p w14:paraId="40C31CDB" w14:textId="77777777" w:rsidR="00275EAD" w:rsidRPr="009B5FDC" w:rsidRDefault="00275EAD" w:rsidP="00275EAD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7</w:t>
            </w:r>
          </w:p>
        </w:tc>
        <w:tc>
          <w:tcPr>
            <w:tcW w:w="992" w:type="dxa"/>
          </w:tcPr>
          <w:p w14:paraId="1836DC0C" w14:textId="77777777" w:rsidR="00275EAD" w:rsidRPr="009B5FDC" w:rsidRDefault="00275EAD" w:rsidP="00275EAD">
            <w:pPr>
              <w:ind w:firstLine="0"/>
              <w:jc w:val="center"/>
              <w:rPr>
                <w:sz w:val="20"/>
                <w:szCs w:val="16"/>
              </w:rPr>
            </w:pPr>
            <w:r w:rsidRPr="00275EAD">
              <w:rPr>
                <w:sz w:val="20"/>
                <w:szCs w:val="16"/>
              </w:rPr>
              <w:t>Піти у спотрза</w:t>
            </w:r>
            <w:r>
              <w:rPr>
                <w:sz w:val="20"/>
                <w:szCs w:val="16"/>
              </w:rPr>
              <w:t>л</w:t>
            </w:r>
          </w:p>
        </w:tc>
        <w:tc>
          <w:tcPr>
            <w:tcW w:w="1560" w:type="dxa"/>
          </w:tcPr>
          <w:p w14:paraId="0BA46DB6" w14:textId="77777777" w:rsidR="00275EAD" w:rsidRPr="009B5FDC" w:rsidRDefault="00275EAD" w:rsidP="00275EAD">
            <w:pPr>
              <w:ind w:firstLine="0"/>
              <w:jc w:val="center"/>
              <w:rPr>
                <w:sz w:val="20"/>
                <w:szCs w:val="16"/>
              </w:rPr>
            </w:pPr>
          </w:p>
        </w:tc>
        <w:tc>
          <w:tcPr>
            <w:tcW w:w="1134" w:type="dxa"/>
          </w:tcPr>
          <w:p w14:paraId="3E119F2E" w14:textId="77777777" w:rsidR="00275EAD" w:rsidRPr="009B5FDC" w:rsidRDefault="00275EAD" w:rsidP="00275EAD">
            <w:pPr>
              <w:ind w:firstLine="0"/>
              <w:jc w:val="center"/>
              <w:rPr>
                <w:sz w:val="20"/>
                <w:szCs w:val="16"/>
              </w:rPr>
            </w:pPr>
            <w:r w:rsidRPr="00275EAD">
              <w:rPr>
                <w:sz w:val="20"/>
                <w:szCs w:val="16"/>
              </w:rPr>
              <w:t>2022-04-26 13:33</w:t>
            </w:r>
          </w:p>
        </w:tc>
        <w:tc>
          <w:tcPr>
            <w:tcW w:w="1275" w:type="dxa"/>
          </w:tcPr>
          <w:p w14:paraId="45148D2A" w14:textId="77777777" w:rsidR="00275EAD" w:rsidRPr="009B5FDC" w:rsidRDefault="00275EAD" w:rsidP="00275EAD">
            <w:pPr>
              <w:ind w:firstLine="0"/>
              <w:jc w:val="center"/>
              <w:rPr>
                <w:sz w:val="20"/>
                <w:szCs w:val="16"/>
              </w:rPr>
            </w:pPr>
            <w:r w:rsidRPr="00275EAD">
              <w:rPr>
                <w:sz w:val="20"/>
                <w:szCs w:val="16"/>
              </w:rPr>
              <w:t>2022-06-10 22:00</w:t>
            </w:r>
          </w:p>
        </w:tc>
        <w:tc>
          <w:tcPr>
            <w:tcW w:w="1134" w:type="dxa"/>
          </w:tcPr>
          <w:p w14:paraId="40785BD9" w14:textId="77777777" w:rsidR="00275EAD" w:rsidRPr="009B5FDC" w:rsidRDefault="00275EAD" w:rsidP="00275EAD">
            <w:pPr>
              <w:ind w:firstLine="0"/>
              <w:jc w:val="center"/>
              <w:rPr>
                <w:sz w:val="20"/>
                <w:szCs w:val="16"/>
              </w:rPr>
            </w:pPr>
            <w:r w:rsidRPr="00275EAD">
              <w:rPr>
                <w:sz w:val="20"/>
                <w:szCs w:val="16"/>
              </w:rPr>
              <w:t>2022-06-</w:t>
            </w:r>
            <w:r>
              <w:rPr>
                <w:sz w:val="20"/>
                <w:szCs w:val="16"/>
              </w:rPr>
              <w:t>09</w:t>
            </w:r>
            <w:r w:rsidRPr="00275EAD">
              <w:rPr>
                <w:sz w:val="20"/>
                <w:szCs w:val="16"/>
              </w:rPr>
              <w:t xml:space="preserve"> </w:t>
            </w:r>
            <w:r>
              <w:rPr>
                <w:sz w:val="20"/>
                <w:szCs w:val="16"/>
              </w:rPr>
              <w:t>16</w:t>
            </w:r>
            <w:r w:rsidRPr="00275EAD">
              <w:rPr>
                <w:sz w:val="20"/>
                <w:szCs w:val="16"/>
              </w:rPr>
              <w:t>:</w:t>
            </w:r>
            <w:r>
              <w:rPr>
                <w:sz w:val="20"/>
                <w:szCs w:val="16"/>
              </w:rPr>
              <w:t>32</w:t>
            </w:r>
          </w:p>
        </w:tc>
        <w:tc>
          <w:tcPr>
            <w:tcW w:w="845" w:type="dxa"/>
          </w:tcPr>
          <w:p w14:paraId="64687AA2" w14:textId="77777777" w:rsidR="00275EAD" w:rsidRPr="009B5FDC" w:rsidRDefault="00275EAD" w:rsidP="00275EAD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1</w:t>
            </w:r>
          </w:p>
        </w:tc>
      </w:tr>
    </w:tbl>
    <w:p w14:paraId="79B43401" w14:textId="77777777" w:rsidR="00B77138" w:rsidRDefault="00B77138" w:rsidP="0060674F">
      <w:pPr>
        <w:ind w:firstLine="0"/>
      </w:pPr>
    </w:p>
    <w:p w14:paraId="113BF30B" w14:textId="77777777" w:rsidR="00275EAD" w:rsidRDefault="00275EAD" w:rsidP="00275EAD">
      <w:pPr>
        <w:pStyle w:val="afb"/>
        <w:keepNext/>
        <w:jc w:val="right"/>
      </w:pPr>
      <w:r>
        <w:t xml:space="preserve">Таблиця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25E9D">
        <w:rPr>
          <w:noProof/>
        </w:rPr>
        <w:t>2</w:t>
      </w:r>
      <w:r>
        <w:fldChar w:fldCharType="end"/>
      </w:r>
      <w:r>
        <w:t>.6 «</w:t>
      </w:r>
      <w:r>
        <w:rPr>
          <w:lang w:val="en-US"/>
        </w:rPr>
        <w:t>comments</w:t>
      </w:r>
      <w:r>
        <w:t>»</w:t>
      </w: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1444"/>
        <w:gridCol w:w="3229"/>
        <w:gridCol w:w="1713"/>
        <w:gridCol w:w="1515"/>
        <w:gridCol w:w="1444"/>
      </w:tblGrid>
      <w:tr w:rsidR="00275EAD" w14:paraId="7D9332A0" w14:textId="77777777" w:rsidTr="00431980">
        <w:tc>
          <w:tcPr>
            <w:tcW w:w="1444" w:type="dxa"/>
          </w:tcPr>
          <w:p w14:paraId="43E79708" w14:textId="77777777" w:rsidR="00275EAD" w:rsidRPr="00275EAD" w:rsidRDefault="00275EAD" w:rsidP="00275EAD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Ідентифікатор</w:t>
            </w:r>
          </w:p>
        </w:tc>
        <w:tc>
          <w:tcPr>
            <w:tcW w:w="3229" w:type="dxa"/>
          </w:tcPr>
          <w:p w14:paraId="2699E3ED" w14:textId="77777777" w:rsidR="00275EAD" w:rsidRPr="00275EAD" w:rsidRDefault="00275EAD" w:rsidP="00275EAD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Зміст</w:t>
            </w:r>
          </w:p>
        </w:tc>
        <w:tc>
          <w:tcPr>
            <w:tcW w:w="1713" w:type="dxa"/>
          </w:tcPr>
          <w:p w14:paraId="78C9C2A7" w14:textId="77777777" w:rsidR="00275EAD" w:rsidRPr="00275EAD" w:rsidRDefault="00275EAD" w:rsidP="00275EAD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Дата написання</w:t>
            </w:r>
          </w:p>
        </w:tc>
        <w:tc>
          <w:tcPr>
            <w:tcW w:w="1515" w:type="dxa"/>
          </w:tcPr>
          <w:p w14:paraId="6F3D6C6A" w14:textId="77777777" w:rsidR="00275EAD" w:rsidRPr="00275EAD" w:rsidRDefault="00275EAD" w:rsidP="00275EAD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Ідентифікатор користувача</w:t>
            </w:r>
          </w:p>
        </w:tc>
        <w:tc>
          <w:tcPr>
            <w:tcW w:w="1444" w:type="dxa"/>
          </w:tcPr>
          <w:p w14:paraId="22750024" w14:textId="77777777" w:rsidR="00275EAD" w:rsidRPr="00275EAD" w:rsidRDefault="00275EAD" w:rsidP="00275EAD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Ідентифікатор завдання</w:t>
            </w:r>
          </w:p>
        </w:tc>
      </w:tr>
      <w:tr w:rsidR="00275EAD" w14:paraId="3A60B29A" w14:textId="77777777" w:rsidTr="00431980">
        <w:tc>
          <w:tcPr>
            <w:tcW w:w="1444" w:type="dxa"/>
          </w:tcPr>
          <w:p w14:paraId="130A2441" w14:textId="77777777" w:rsidR="00275EAD" w:rsidRPr="00275EAD" w:rsidRDefault="00275EAD" w:rsidP="00275EAD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1</w:t>
            </w:r>
          </w:p>
        </w:tc>
        <w:tc>
          <w:tcPr>
            <w:tcW w:w="3229" w:type="dxa"/>
          </w:tcPr>
          <w:p w14:paraId="071D9C78" w14:textId="77777777" w:rsidR="00275EAD" w:rsidRPr="00275EAD" w:rsidRDefault="00275EAD" w:rsidP="00275EAD">
            <w:pPr>
              <w:ind w:firstLine="0"/>
              <w:jc w:val="center"/>
              <w:rPr>
                <w:sz w:val="20"/>
                <w:szCs w:val="16"/>
              </w:rPr>
            </w:pPr>
            <w:r w:rsidRPr="00275EAD">
              <w:rPr>
                <w:sz w:val="20"/>
                <w:szCs w:val="16"/>
              </w:rPr>
              <w:t>Я не знаю, що написати. Допоможіть</w:t>
            </w:r>
          </w:p>
        </w:tc>
        <w:tc>
          <w:tcPr>
            <w:tcW w:w="1713" w:type="dxa"/>
          </w:tcPr>
          <w:p w14:paraId="16086CAE" w14:textId="77777777" w:rsidR="00275EAD" w:rsidRPr="00275EAD" w:rsidRDefault="00275EAD" w:rsidP="00275EAD">
            <w:pPr>
              <w:ind w:firstLine="0"/>
              <w:jc w:val="center"/>
              <w:rPr>
                <w:sz w:val="20"/>
                <w:szCs w:val="16"/>
              </w:rPr>
            </w:pPr>
            <w:r w:rsidRPr="00275EAD">
              <w:rPr>
                <w:sz w:val="20"/>
                <w:szCs w:val="16"/>
              </w:rPr>
              <w:t>2022-05-13 12:13</w:t>
            </w:r>
          </w:p>
        </w:tc>
        <w:tc>
          <w:tcPr>
            <w:tcW w:w="1515" w:type="dxa"/>
          </w:tcPr>
          <w:p w14:paraId="5C3E14D1" w14:textId="77777777" w:rsidR="00275EAD" w:rsidRPr="00275EAD" w:rsidRDefault="00275EAD" w:rsidP="00275EAD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1</w:t>
            </w:r>
          </w:p>
        </w:tc>
        <w:tc>
          <w:tcPr>
            <w:tcW w:w="1444" w:type="dxa"/>
          </w:tcPr>
          <w:p w14:paraId="54B18C50" w14:textId="77777777" w:rsidR="00275EAD" w:rsidRPr="00275EAD" w:rsidRDefault="00275EAD" w:rsidP="00275EAD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3</w:t>
            </w:r>
          </w:p>
        </w:tc>
      </w:tr>
      <w:tr w:rsidR="00275EAD" w14:paraId="5414E7AE" w14:textId="77777777" w:rsidTr="00CA188C">
        <w:tc>
          <w:tcPr>
            <w:tcW w:w="9345" w:type="dxa"/>
            <w:gridSpan w:val="5"/>
          </w:tcPr>
          <w:p w14:paraId="2AB09A1C" w14:textId="77777777" w:rsidR="00275EAD" w:rsidRPr="00275EAD" w:rsidRDefault="00275EAD" w:rsidP="00275EAD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…</w:t>
            </w:r>
          </w:p>
        </w:tc>
      </w:tr>
      <w:tr w:rsidR="00275EAD" w14:paraId="05A99884" w14:textId="77777777" w:rsidTr="00431980">
        <w:tc>
          <w:tcPr>
            <w:tcW w:w="1444" w:type="dxa"/>
          </w:tcPr>
          <w:p w14:paraId="4108F14D" w14:textId="77777777" w:rsidR="00275EAD" w:rsidRPr="00275EAD" w:rsidRDefault="00275EAD" w:rsidP="00275EAD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9</w:t>
            </w:r>
          </w:p>
        </w:tc>
        <w:tc>
          <w:tcPr>
            <w:tcW w:w="3229" w:type="dxa"/>
          </w:tcPr>
          <w:p w14:paraId="0F1DF0D1" w14:textId="77777777" w:rsidR="00275EAD" w:rsidRPr="00275EAD" w:rsidRDefault="00275EAD" w:rsidP="00275EAD">
            <w:pPr>
              <w:ind w:firstLine="0"/>
              <w:jc w:val="center"/>
              <w:rPr>
                <w:sz w:val="20"/>
                <w:szCs w:val="16"/>
              </w:rPr>
            </w:pPr>
            <w:r w:rsidRPr="00275EAD">
              <w:rPr>
                <w:sz w:val="20"/>
                <w:szCs w:val="16"/>
              </w:rPr>
              <w:t>У кого взяти постановку задачі?</w:t>
            </w:r>
          </w:p>
        </w:tc>
        <w:tc>
          <w:tcPr>
            <w:tcW w:w="1713" w:type="dxa"/>
          </w:tcPr>
          <w:p w14:paraId="0AAC2D3D" w14:textId="77777777" w:rsidR="00275EAD" w:rsidRPr="00275EAD" w:rsidRDefault="00431980" w:rsidP="00275EAD">
            <w:pPr>
              <w:ind w:firstLine="0"/>
              <w:jc w:val="center"/>
              <w:rPr>
                <w:sz w:val="20"/>
                <w:szCs w:val="16"/>
              </w:rPr>
            </w:pPr>
            <w:r w:rsidRPr="00431980">
              <w:rPr>
                <w:sz w:val="20"/>
                <w:szCs w:val="16"/>
              </w:rPr>
              <w:t>2022-04-03 18:00</w:t>
            </w:r>
          </w:p>
        </w:tc>
        <w:tc>
          <w:tcPr>
            <w:tcW w:w="1515" w:type="dxa"/>
          </w:tcPr>
          <w:p w14:paraId="0A503031" w14:textId="77777777" w:rsidR="00275EAD" w:rsidRPr="00275EAD" w:rsidRDefault="00431980" w:rsidP="00275EAD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4</w:t>
            </w:r>
          </w:p>
        </w:tc>
        <w:tc>
          <w:tcPr>
            <w:tcW w:w="1444" w:type="dxa"/>
          </w:tcPr>
          <w:p w14:paraId="41556FAA" w14:textId="77777777" w:rsidR="00275EAD" w:rsidRPr="00275EAD" w:rsidRDefault="00431980" w:rsidP="00275EAD">
            <w:pPr>
              <w:ind w:firstLine="0"/>
              <w:jc w:val="center"/>
              <w:rPr>
                <w:sz w:val="20"/>
                <w:szCs w:val="16"/>
              </w:rPr>
            </w:pPr>
            <w:r>
              <w:rPr>
                <w:sz w:val="20"/>
                <w:szCs w:val="16"/>
              </w:rPr>
              <w:t>2</w:t>
            </w:r>
          </w:p>
        </w:tc>
      </w:tr>
    </w:tbl>
    <w:p w14:paraId="564CA591" w14:textId="77777777" w:rsidR="003B4C15" w:rsidRPr="006B5A46" w:rsidRDefault="00431980" w:rsidP="00431980">
      <w:r>
        <w:lastRenderedPageBreak/>
        <w:t>Наповнення бази даних здійснює керівник.</w:t>
      </w:r>
    </w:p>
    <w:p w14:paraId="55788C8F" w14:textId="77777777" w:rsidR="003B4C15" w:rsidRPr="006B5A46" w:rsidRDefault="00431980" w:rsidP="00431980">
      <w:r>
        <w:t>У базі даних</w:t>
      </w:r>
      <w:r w:rsidR="003B4C15" w:rsidRPr="006B5A46">
        <w:t xml:space="preserve"> підтримуються </w:t>
      </w:r>
      <w:r>
        <w:t>такі функції як:</w:t>
      </w:r>
      <w:r w:rsidR="003B4C15" w:rsidRPr="006B5A46">
        <w:t xml:space="preserve"> (CRUD)</w:t>
      </w:r>
      <w:r>
        <w:t>,</w:t>
      </w:r>
      <w:r w:rsidR="00B51B2C" w:rsidRPr="006B5A46">
        <w:t xml:space="preserve"> пошук</w:t>
      </w:r>
      <w:r>
        <w:t xml:space="preserve"> та </w:t>
      </w:r>
      <w:r w:rsidR="001144C6" w:rsidRPr="006B5A46">
        <w:t>фільтри</w:t>
      </w:r>
      <w:r w:rsidR="00A953AA">
        <w:t xml:space="preserve">. </w:t>
      </w:r>
    </w:p>
    <w:p w14:paraId="0CB51E79" w14:textId="26F285E2" w:rsidR="00D93118" w:rsidRPr="00431980" w:rsidRDefault="00431980" w:rsidP="00D93118">
      <w:r>
        <w:t xml:space="preserve">Всі мої таблиці </w:t>
      </w:r>
      <w:r w:rsidR="00EF0DE8">
        <w:t>та</w:t>
      </w:r>
      <w:r w:rsidR="00D93118">
        <w:t xml:space="preserve"> кортежі </w:t>
      </w:r>
      <w:r>
        <w:t>пишуться в нижньому регістрі з заміною пробілів на нижнє підкреслення.</w:t>
      </w:r>
      <w:r w:rsidR="00D93118">
        <w:t xml:space="preserve"> Назви таблиць записані в множині, а кортежів в однині.</w:t>
      </w:r>
    </w:p>
    <w:p w14:paraId="1B5EB73D" w14:textId="77777777" w:rsidR="00431980" w:rsidRPr="006B5A46" w:rsidRDefault="00431980" w:rsidP="00431980"/>
    <w:p w14:paraId="1BA86A3E" w14:textId="77777777" w:rsidR="00234F2B" w:rsidRDefault="00234F2B" w:rsidP="00234F2B">
      <w:pPr>
        <w:pStyle w:val="2"/>
        <w:rPr>
          <w:rStyle w:val="20"/>
          <w:b/>
          <w:bCs/>
          <w:noProof w:val="0"/>
        </w:rPr>
      </w:pPr>
      <w:bookmarkStart w:id="50" w:name="_Toc103984921"/>
      <w:r>
        <w:rPr>
          <w:rStyle w:val="20"/>
          <w:b/>
          <w:bCs/>
          <w:noProof w:val="0"/>
        </w:rPr>
        <w:t>Перевірка таблиць на відповідність нормальним формам</w:t>
      </w:r>
      <w:bookmarkEnd w:id="50"/>
    </w:p>
    <w:p w14:paraId="27008027" w14:textId="1396DC7B" w:rsidR="005C282C" w:rsidRDefault="005C282C" w:rsidP="005C282C">
      <w:r>
        <w:t>Таблиця «</w:t>
      </w:r>
      <w:r>
        <w:rPr>
          <w:lang w:val="en-US"/>
        </w:rPr>
        <w:t>users</w:t>
      </w:r>
      <w:r>
        <w:t>»</w:t>
      </w:r>
      <w:r w:rsidRPr="005C282C">
        <w:rPr>
          <w:lang w:val="ru-RU"/>
        </w:rPr>
        <w:t xml:space="preserve"> </w:t>
      </w:r>
      <w:r>
        <w:t xml:space="preserve">знаходиться в </w:t>
      </w:r>
      <w:r w:rsidR="002E3C78">
        <w:t>3</w:t>
      </w:r>
      <w:r>
        <w:t xml:space="preserve"> нормальній формі</w:t>
      </w:r>
      <w:r w:rsidR="002E3C78">
        <w:t>, тому що н</w:t>
      </w:r>
      <w:r w:rsidR="002E3C78" w:rsidRPr="00234F2B">
        <w:t>еключові атрибути не залежать один від одного, але залежать від ключового атрибут</w:t>
      </w:r>
      <w:r w:rsidR="00EF0DE8">
        <w:t>а</w:t>
      </w:r>
      <w:r w:rsidR="002E3C78" w:rsidRPr="00234F2B">
        <w:t>, це відповідає третій нормальній формі</w:t>
      </w:r>
      <w:r w:rsidR="002E3C78">
        <w:t>.</w:t>
      </w:r>
    </w:p>
    <w:p w14:paraId="59411169" w14:textId="7C1BD7BE" w:rsidR="005C282C" w:rsidRPr="005C282C" w:rsidRDefault="005C282C" w:rsidP="005C282C">
      <w:r>
        <w:t>Таблиця «</w:t>
      </w:r>
      <w:r>
        <w:rPr>
          <w:lang w:val="en-US"/>
        </w:rPr>
        <w:t>executors</w:t>
      </w:r>
      <w:r>
        <w:t>»</w:t>
      </w:r>
      <w:r w:rsidRPr="00E61869">
        <w:t xml:space="preserve"> </w:t>
      </w:r>
      <w:r>
        <w:t xml:space="preserve">знаходиться </w:t>
      </w:r>
      <w:r w:rsidR="00EF0DE8">
        <w:t>у</w:t>
      </w:r>
      <w:r>
        <w:t xml:space="preserve"> </w:t>
      </w:r>
      <w:r w:rsidR="002E3C78">
        <w:t>2</w:t>
      </w:r>
      <w:r>
        <w:t xml:space="preserve"> нормальній формі</w:t>
      </w:r>
      <w:r w:rsidR="002E3C78">
        <w:t>, тому що</w:t>
      </w:r>
      <w:r w:rsidR="00E61869">
        <w:t xml:space="preserve"> </w:t>
      </w:r>
      <w:r w:rsidR="00E61869" w:rsidRPr="00E61869">
        <w:t>у таблиці відсутні часткові залежності</w:t>
      </w:r>
      <w:r w:rsidR="00E61869">
        <w:t>.</w:t>
      </w:r>
    </w:p>
    <w:p w14:paraId="3045E0A8" w14:textId="07EFFB33" w:rsidR="005C282C" w:rsidRDefault="005C282C" w:rsidP="00E61869">
      <w:r>
        <w:t>Таблиця «</w:t>
      </w:r>
      <w:r>
        <w:rPr>
          <w:lang w:val="en-US"/>
        </w:rPr>
        <w:t>favorite</w:t>
      </w:r>
      <w:r w:rsidRPr="00E61869">
        <w:t>_</w:t>
      </w:r>
      <w:r>
        <w:rPr>
          <w:lang w:val="en-US"/>
        </w:rPr>
        <w:t>users</w:t>
      </w:r>
      <w:r>
        <w:t>»</w:t>
      </w:r>
      <w:r w:rsidRPr="00E61869">
        <w:t xml:space="preserve"> </w:t>
      </w:r>
      <w:r>
        <w:t xml:space="preserve">знаходиться </w:t>
      </w:r>
      <w:r w:rsidR="00EF0DE8">
        <w:t>у</w:t>
      </w:r>
      <w:r>
        <w:t xml:space="preserve"> </w:t>
      </w:r>
      <w:r w:rsidR="002E3C78">
        <w:t>2</w:t>
      </w:r>
      <w:r>
        <w:t xml:space="preserve"> нормальній формі</w:t>
      </w:r>
      <w:r w:rsidR="00E61869">
        <w:t xml:space="preserve">, тому що </w:t>
      </w:r>
      <w:r w:rsidR="00E61869" w:rsidRPr="00E61869">
        <w:t>у таблиці відсутні часткові залежності</w:t>
      </w:r>
      <w:r w:rsidR="00E61869">
        <w:t>.</w:t>
      </w:r>
    </w:p>
    <w:p w14:paraId="03C85C02" w14:textId="4BC489F4" w:rsidR="005C282C" w:rsidRPr="005C282C" w:rsidRDefault="005C282C" w:rsidP="005C282C">
      <w:r>
        <w:t>Таблиця «</w:t>
      </w:r>
      <w:r>
        <w:rPr>
          <w:lang w:val="en-US"/>
        </w:rPr>
        <w:t>tasks</w:t>
      </w:r>
      <w:r>
        <w:t>»</w:t>
      </w:r>
      <w:r w:rsidRPr="005C282C">
        <w:rPr>
          <w:lang w:val="ru-RU"/>
        </w:rPr>
        <w:t xml:space="preserve"> </w:t>
      </w:r>
      <w:r>
        <w:t xml:space="preserve">знаходиться </w:t>
      </w:r>
      <w:r w:rsidR="00EF0DE8">
        <w:t>в</w:t>
      </w:r>
      <w:r>
        <w:t xml:space="preserve"> </w:t>
      </w:r>
      <w:r w:rsidR="002E3C78">
        <w:t>3</w:t>
      </w:r>
      <w:r>
        <w:t xml:space="preserve"> нормальній формі</w:t>
      </w:r>
      <w:r w:rsidR="002E3C78">
        <w:t>, тому що н</w:t>
      </w:r>
      <w:r w:rsidR="002E3C78" w:rsidRPr="00234F2B">
        <w:t>еключові атрибути не залежать один від одного, але залежать від ключового атрибуту, це відповідає третій нормальній формі</w:t>
      </w:r>
      <w:r w:rsidR="002E3C78">
        <w:t>.</w:t>
      </w:r>
    </w:p>
    <w:p w14:paraId="387E7D70" w14:textId="1E1860CF" w:rsidR="005C282C" w:rsidRPr="005C282C" w:rsidRDefault="005C282C" w:rsidP="005C282C">
      <w:r>
        <w:t>Таблиця «</w:t>
      </w:r>
      <w:r>
        <w:rPr>
          <w:lang w:val="en-US"/>
        </w:rPr>
        <w:t>comments</w:t>
      </w:r>
      <w:r>
        <w:t>»</w:t>
      </w:r>
      <w:r w:rsidRPr="005C282C">
        <w:rPr>
          <w:lang w:val="ru-RU"/>
        </w:rPr>
        <w:t xml:space="preserve"> </w:t>
      </w:r>
      <w:r>
        <w:t xml:space="preserve">знаходиться </w:t>
      </w:r>
      <w:r w:rsidR="00EF0DE8">
        <w:t>в</w:t>
      </w:r>
      <w:r>
        <w:t xml:space="preserve"> </w:t>
      </w:r>
      <w:r w:rsidR="002E3C78">
        <w:t>3</w:t>
      </w:r>
      <w:r>
        <w:t xml:space="preserve"> нормальній формі</w:t>
      </w:r>
      <w:r w:rsidR="002E3C78">
        <w:t>, тому що н</w:t>
      </w:r>
      <w:r w:rsidR="002E3C78" w:rsidRPr="00234F2B">
        <w:t>еключові атрибути не залежать один від одного, але залежать від ключового атрибут</w:t>
      </w:r>
      <w:r w:rsidR="00EF0DE8">
        <w:t>а</w:t>
      </w:r>
      <w:r w:rsidR="002E3C78" w:rsidRPr="00234F2B">
        <w:t>, це відповідає третій нормальній формі</w:t>
      </w:r>
      <w:r w:rsidR="002E3C78">
        <w:t>.</w:t>
      </w:r>
    </w:p>
    <w:p w14:paraId="679EFAD1" w14:textId="77777777" w:rsidR="00234F2B" w:rsidRDefault="00E61869" w:rsidP="00E61869">
      <w:r>
        <w:t>Всі таблиці бази даних відповідають нормальним формам. Більшість відповідає третій нормальній формі, тому у мене не можуть бути аномалії в даних і структура даних не буде порушена.</w:t>
      </w:r>
    </w:p>
    <w:p w14:paraId="5909088E" w14:textId="77777777" w:rsidR="00E61869" w:rsidRPr="006B5A46" w:rsidRDefault="00E61869" w:rsidP="00E61869"/>
    <w:p w14:paraId="4A9A0740" w14:textId="77777777" w:rsidR="00920DB0" w:rsidRDefault="00920DB0" w:rsidP="00DA4C20">
      <w:pPr>
        <w:pStyle w:val="2"/>
        <w:rPr>
          <w:noProof w:val="0"/>
        </w:rPr>
      </w:pPr>
      <w:bookmarkStart w:id="51" w:name="_Toc103984922"/>
      <w:r w:rsidRPr="006B5A46">
        <w:rPr>
          <w:noProof w:val="0"/>
        </w:rPr>
        <w:t>Функціональні частини програми</w:t>
      </w:r>
      <w:bookmarkEnd w:id="49"/>
      <w:bookmarkEnd w:id="51"/>
    </w:p>
    <w:p w14:paraId="12151006" w14:textId="77777777" w:rsidR="00296FC8" w:rsidRDefault="00296FC8" w:rsidP="00296FC8">
      <w:r>
        <w:t xml:space="preserve">У файлі </w:t>
      </w:r>
      <w:r>
        <w:rPr>
          <w:lang w:val="en-US"/>
        </w:rPr>
        <w:t>DDL</w:t>
      </w:r>
      <w:r>
        <w:t xml:space="preserve"> зберігаються </w:t>
      </w:r>
      <w:r>
        <w:rPr>
          <w:lang w:val="en-US"/>
        </w:rPr>
        <w:t>SQL</w:t>
      </w:r>
      <w:r w:rsidRPr="00296FC8">
        <w:t xml:space="preserve"> </w:t>
      </w:r>
      <w:r>
        <w:t xml:space="preserve">запити для створення таблиць у базі даних. У файлі </w:t>
      </w:r>
      <w:r>
        <w:rPr>
          <w:lang w:val="en-US"/>
        </w:rPr>
        <w:t>DML</w:t>
      </w:r>
      <w:r>
        <w:t xml:space="preserve"> зберігаються </w:t>
      </w:r>
      <w:r>
        <w:rPr>
          <w:lang w:val="en-US"/>
        </w:rPr>
        <w:t>SQL</w:t>
      </w:r>
      <w:r w:rsidRPr="00296FC8">
        <w:t xml:space="preserve"> </w:t>
      </w:r>
      <w:r>
        <w:t>запити для заповнення таблиць. Ці файли я використав для створення і заповнення бази даних у цілях тестування і подальшого використання.</w:t>
      </w:r>
    </w:p>
    <w:p w14:paraId="4D146DA0" w14:textId="77777777" w:rsidR="000E1D28" w:rsidRPr="00296FC8" w:rsidRDefault="000E1D28" w:rsidP="00296FC8">
      <w:r>
        <w:t>База даних зберігається у внутрішніх файлах додатка.</w:t>
      </w:r>
    </w:p>
    <w:p w14:paraId="23BE7CDA" w14:textId="77777777" w:rsidR="000E1D28" w:rsidRDefault="005663FF" w:rsidP="000E1D28">
      <w:r>
        <w:lastRenderedPageBreak/>
        <w:t>Повний цикл спілкування з базою даних:</w:t>
      </w:r>
    </w:p>
    <w:p w14:paraId="5DC875FC" w14:textId="77777777" w:rsidR="005663FF" w:rsidRPr="005663FF" w:rsidRDefault="005663FF" w:rsidP="005663FF">
      <w:pPr>
        <w:pStyle w:val="a"/>
      </w:pPr>
      <w:r>
        <w:t>перевірка на наявність бази даних (якщо бази даних немає, тоді відбувається її створення)</w:t>
      </w:r>
      <w:r>
        <w:rPr>
          <w:lang w:val="ru-RU"/>
        </w:rPr>
        <w:t>;</w:t>
      </w:r>
    </w:p>
    <w:p w14:paraId="6E6326A0" w14:textId="77777777" w:rsidR="005663FF" w:rsidRDefault="005663FF" w:rsidP="005663FF">
      <w:pPr>
        <w:pStyle w:val="a"/>
      </w:pPr>
      <w:r>
        <w:t>відкриття підключення;</w:t>
      </w:r>
    </w:p>
    <w:p w14:paraId="6CCDBF69" w14:textId="77777777" w:rsidR="005663FF" w:rsidRDefault="005663FF" w:rsidP="005663FF">
      <w:pPr>
        <w:pStyle w:val="a"/>
      </w:pPr>
      <w:r>
        <w:t>запит на вибірку;</w:t>
      </w:r>
    </w:p>
    <w:p w14:paraId="2C34FF94" w14:textId="77777777" w:rsidR="005663FF" w:rsidRDefault="005663FF" w:rsidP="005663FF">
      <w:pPr>
        <w:pStyle w:val="a"/>
      </w:pPr>
      <w:r>
        <w:t>запит на створення;</w:t>
      </w:r>
    </w:p>
    <w:p w14:paraId="083DA1EB" w14:textId="77777777" w:rsidR="005663FF" w:rsidRDefault="005663FF" w:rsidP="005663FF">
      <w:pPr>
        <w:pStyle w:val="a"/>
      </w:pPr>
      <w:r>
        <w:t>запит на оновлення;</w:t>
      </w:r>
    </w:p>
    <w:p w14:paraId="3F795CFC" w14:textId="77777777" w:rsidR="005663FF" w:rsidRDefault="005663FF" w:rsidP="005663FF">
      <w:pPr>
        <w:pStyle w:val="a"/>
      </w:pPr>
      <w:r>
        <w:t>запит на видалення;</w:t>
      </w:r>
    </w:p>
    <w:p w14:paraId="2DF0F442" w14:textId="77777777" w:rsidR="005663FF" w:rsidRDefault="005663FF" w:rsidP="005663FF">
      <w:pPr>
        <w:pStyle w:val="a"/>
      </w:pPr>
      <w:r>
        <w:t>закриття підключення.</w:t>
      </w:r>
    </w:p>
    <w:p w14:paraId="0FD7511C" w14:textId="77777777" w:rsidR="0075737A" w:rsidRDefault="0075737A" w:rsidP="005663FF">
      <w:r>
        <w:t xml:space="preserve">В запитах використовував анонімні параметри. Великою перевагою їх використання є те, що за допомогою них не можна зробити </w:t>
      </w:r>
      <w:r>
        <w:rPr>
          <w:lang w:val="en-US"/>
        </w:rPr>
        <w:t>SQL</w:t>
      </w:r>
      <w:r w:rsidRPr="0075737A">
        <w:rPr>
          <w:lang w:val="ru-RU"/>
        </w:rPr>
        <w:t xml:space="preserve"> </w:t>
      </w:r>
      <w:r>
        <w:t>ін’єкцію.</w:t>
      </w:r>
    </w:p>
    <w:p w14:paraId="524F5D70" w14:textId="77777777" w:rsidR="000D687A" w:rsidRDefault="0075737A" w:rsidP="0075737A">
      <w:r>
        <w:t xml:space="preserve"> </w:t>
      </w:r>
      <w:r w:rsidR="000D687A" w:rsidRPr="0075737A">
        <w:rPr>
          <w:lang w:val="en-US"/>
        </w:rPr>
        <w:t>Data</w:t>
      </w:r>
      <w:r w:rsidR="000D687A" w:rsidRPr="0075737A">
        <w:t xml:space="preserve"> </w:t>
      </w:r>
      <w:r w:rsidR="000D687A" w:rsidRPr="0075737A">
        <w:rPr>
          <w:lang w:val="en-US"/>
        </w:rPr>
        <w:t>Access</w:t>
      </w:r>
      <w:r w:rsidR="000D687A" w:rsidRPr="0075737A">
        <w:t xml:space="preserve"> </w:t>
      </w:r>
      <w:r w:rsidR="000D687A" w:rsidRPr="0075737A">
        <w:rPr>
          <w:lang w:val="en-US"/>
        </w:rPr>
        <w:t>Object</w:t>
      </w:r>
      <w:r w:rsidR="000D687A" w:rsidRPr="0075737A">
        <w:t xml:space="preserve"> </w:t>
      </w:r>
      <w:r>
        <w:t xml:space="preserve">— </w:t>
      </w:r>
      <w:r w:rsidRPr="0075737A">
        <w:t>об'єкт що надає абстрактний інтерфейс до деяких видів баз даних чи механізмів персистентності реалізуючи певні операції без розкриття деталей бази даних. Він надає відображення від програмних викликів до рівня персистентності.</w:t>
      </w:r>
    </w:p>
    <w:p w14:paraId="49C0695A" w14:textId="77777777" w:rsidR="007B6700" w:rsidRDefault="0075737A" w:rsidP="0075737A">
      <w:r>
        <w:t xml:space="preserve">Використав такі </w:t>
      </w:r>
      <w:r w:rsidR="000D687A">
        <w:t xml:space="preserve">принципи ООП </w:t>
      </w:r>
      <w:r>
        <w:t>як інкапсуляція, наслідування, абстракції, інтерфейси</w:t>
      </w:r>
      <w:r w:rsidR="00C91DBC">
        <w:t>, принцип н</w:t>
      </w:r>
      <w:r w:rsidR="00C91DBC" w:rsidRPr="00C91DBC">
        <w:t>е повторяйся (</w:t>
      </w:r>
      <w:r w:rsidR="00C91DBC">
        <w:rPr>
          <w:lang w:val="en-US"/>
        </w:rPr>
        <w:t>Don</w:t>
      </w:r>
      <w:r w:rsidR="00C91DBC" w:rsidRPr="00C91DBC">
        <w:t>’</w:t>
      </w:r>
      <w:r w:rsidR="00C91DBC">
        <w:rPr>
          <w:lang w:val="en-US"/>
        </w:rPr>
        <w:t>t</w:t>
      </w:r>
      <w:r w:rsidR="00C91DBC" w:rsidRPr="00C91DBC">
        <w:t xml:space="preserve"> </w:t>
      </w:r>
      <w:r w:rsidR="00C91DBC">
        <w:rPr>
          <w:lang w:val="en-US"/>
        </w:rPr>
        <w:t>repeat</w:t>
      </w:r>
      <w:r w:rsidR="00C91DBC" w:rsidRPr="00C91DBC">
        <w:t xml:space="preserve"> </w:t>
      </w:r>
      <w:r w:rsidR="00C91DBC">
        <w:rPr>
          <w:lang w:val="en-US"/>
        </w:rPr>
        <w:t>yourself</w:t>
      </w:r>
      <w:r w:rsidR="00C91DBC" w:rsidRPr="00C91DBC">
        <w:t xml:space="preserve"> — </w:t>
      </w:r>
      <w:r w:rsidR="00C91DBC">
        <w:rPr>
          <w:lang w:val="en-US"/>
        </w:rPr>
        <w:t>DRY</w:t>
      </w:r>
      <w:r w:rsidR="00C91DBC" w:rsidRPr="00C91DBC">
        <w:t>)</w:t>
      </w:r>
      <w:r w:rsidR="00C91DBC">
        <w:t xml:space="preserve">, принцип єдиного обов'язку, принцип відкритості/закритості, </w:t>
      </w:r>
      <w:r w:rsidR="00C91DBC">
        <w:rPr>
          <w:lang w:val="en-US"/>
        </w:rPr>
        <w:t>KISS</w:t>
      </w:r>
      <w:r w:rsidR="00C91DBC">
        <w:t>.</w:t>
      </w:r>
    </w:p>
    <w:p w14:paraId="75968F76" w14:textId="77777777" w:rsidR="004411A3" w:rsidRDefault="004411A3" w:rsidP="0075737A">
      <w:r>
        <w:t>Структура проекту складається з чотирьох директорій</w:t>
      </w:r>
      <w:r w:rsidR="00A2298D">
        <w:t xml:space="preserve"> (див. рисунок 2.6)</w:t>
      </w:r>
      <w:r>
        <w:t xml:space="preserve">: </w:t>
      </w:r>
    </w:p>
    <w:p w14:paraId="2C0AA60B" w14:textId="77777777" w:rsidR="004411A3" w:rsidRDefault="004411A3" w:rsidP="004411A3">
      <w:pPr>
        <w:pStyle w:val="a"/>
      </w:pPr>
      <w:r>
        <w:t>авторизація;</w:t>
      </w:r>
    </w:p>
    <w:p w14:paraId="2F90B75C" w14:textId="77777777" w:rsidR="004411A3" w:rsidRPr="004411A3" w:rsidRDefault="004411A3" w:rsidP="004411A3">
      <w:pPr>
        <w:pStyle w:val="a"/>
      </w:pPr>
      <w:r>
        <w:rPr>
          <w:lang w:val="en-US"/>
        </w:rPr>
        <w:t>dao;</w:t>
      </w:r>
    </w:p>
    <w:p w14:paraId="5DD70336" w14:textId="77777777" w:rsidR="004411A3" w:rsidRDefault="004411A3" w:rsidP="004411A3">
      <w:pPr>
        <w:pStyle w:val="a"/>
      </w:pPr>
      <w:r>
        <w:t>завдання;</w:t>
      </w:r>
    </w:p>
    <w:p w14:paraId="1CA310B3" w14:textId="77777777" w:rsidR="004411A3" w:rsidRDefault="004411A3" w:rsidP="004411A3">
      <w:pPr>
        <w:pStyle w:val="a"/>
      </w:pPr>
      <w:r>
        <w:t>користувачі.</w:t>
      </w:r>
    </w:p>
    <w:p w14:paraId="36C473F3" w14:textId="77777777" w:rsidR="004411A3" w:rsidRDefault="004411A3" w:rsidP="004411A3">
      <w:r>
        <w:t>У директорії авторизація зберігаються класи для авторизації користувача у додатку.</w:t>
      </w:r>
    </w:p>
    <w:p w14:paraId="29A111B6" w14:textId="77777777" w:rsidR="004411A3" w:rsidRDefault="004411A3" w:rsidP="004411A3">
      <w:r>
        <w:t xml:space="preserve">У директорії </w:t>
      </w:r>
      <w:r>
        <w:rPr>
          <w:lang w:val="en-US"/>
        </w:rPr>
        <w:t>dao</w:t>
      </w:r>
      <w:r>
        <w:t xml:space="preserve"> зберігаються класи для роботи з базою даних.</w:t>
      </w:r>
    </w:p>
    <w:p w14:paraId="23314431" w14:textId="77777777" w:rsidR="004411A3" w:rsidRDefault="004411A3" w:rsidP="004411A3">
      <w:r>
        <w:t>У директорії завдання зберігаються класи для роботи із завданнями.</w:t>
      </w:r>
    </w:p>
    <w:p w14:paraId="3411D3CF" w14:textId="77777777" w:rsidR="004411A3" w:rsidRPr="004411A3" w:rsidRDefault="004411A3" w:rsidP="004411A3">
      <w:r>
        <w:lastRenderedPageBreak/>
        <w:t>У директорії користувачі зберігаються класи для роботи з користувачами.</w:t>
      </w:r>
    </w:p>
    <w:p w14:paraId="2AF77508" w14:textId="77777777" w:rsidR="004411A3" w:rsidRDefault="004411A3" w:rsidP="004411A3">
      <w:pPr>
        <w:ind w:firstLine="0"/>
        <w:jc w:val="center"/>
      </w:pPr>
      <w:r>
        <w:rPr>
          <w:noProof/>
        </w:rPr>
        <w:drawing>
          <wp:inline distT="0" distB="0" distL="0" distR="0" wp14:anchorId="284165B5" wp14:editId="6FE7A7BE">
            <wp:extent cx="1897380" cy="4886402"/>
            <wp:effectExtent l="0" t="0" r="762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142" cy="4908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17CA9" w14:textId="77777777" w:rsidR="004411A3" w:rsidRDefault="004411A3" w:rsidP="004411A3">
      <w:pPr>
        <w:ind w:firstLine="0"/>
        <w:jc w:val="center"/>
      </w:pPr>
      <w:r>
        <w:t>Рисунок 2.6 Структура проекту</w:t>
      </w:r>
    </w:p>
    <w:p w14:paraId="3B28478C" w14:textId="1B108DB2" w:rsidR="00E6610B" w:rsidRPr="00C91DBC" w:rsidRDefault="00F3251B" w:rsidP="00E6610B">
      <w:r>
        <w:t>Клас «</w:t>
      </w:r>
      <w:r>
        <w:rPr>
          <w:lang w:val="en-US"/>
        </w:rPr>
        <w:t>MainActivity</w:t>
      </w:r>
      <w:r>
        <w:t>»</w:t>
      </w:r>
      <w:r w:rsidR="00DA458A">
        <w:t xml:space="preserve"> </w:t>
      </w:r>
      <w:r w:rsidR="00112328">
        <w:t>— це к</w:t>
      </w:r>
      <w:r w:rsidR="00DA458A">
        <w:t>лас з якого починається запуск програми.</w:t>
      </w:r>
      <w:r w:rsidR="00496A0F">
        <w:t xml:space="preserve"> </w:t>
      </w:r>
      <w:r w:rsidR="00112328">
        <w:t>Я</w:t>
      </w:r>
      <w:r w:rsidR="00DA458A">
        <w:t>вляє собою графічний користувацький інтерфейс з вибором авторизації</w:t>
      </w:r>
      <w:r w:rsidR="00496A0F">
        <w:t xml:space="preserve"> (див. рисунок 2.7).</w:t>
      </w:r>
    </w:p>
    <w:p w14:paraId="134D8BEC" w14:textId="77777777" w:rsidR="00A138BD" w:rsidRPr="006B5A46" w:rsidRDefault="00F3251B" w:rsidP="00F3251B">
      <w:pPr>
        <w:pStyle w:val="a"/>
        <w:numPr>
          <w:ilvl w:val="0"/>
          <w:numId w:val="0"/>
        </w:numPr>
        <w:jc w:val="center"/>
      </w:pPr>
      <w:r w:rsidRPr="00F3251B">
        <w:rPr>
          <w:noProof/>
        </w:rPr>
        <w:drawing>
          <wp:inline distT="0" distB="0" distL="0" distR="0" wp14:anchorId="251B1FCF" wp14:editId="1C9FFE60">
            <wp:extent cx="3139440" cy="1764652"/>
            <wp:effectExtent l="0" t="0" r="3810" b="762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55002" cy="177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89D8" w14:textId="77777777" w:rsidR="00A138BD" w:rsidRDefault="00A138BD" w:rsidP="000D687A">
      <w:pPr>
        <w:pStyle w:val="afb"/>
      </w:pPr>
      <w:r w:rsidRPr="006B5A46">
        <w:t xml:space="preserve">Рисунок </w:t>
      </w:r>
      <w:r w:rsidR="0045345D" w:rsidRPr="006B5A46">
        <w:fldChar w:fldCharType="begin"/>
      </w:r>
      <w:r w:rsidR="0045345D" w:rsidRPr="006B5A46">
        <w:instrText xml:space="preserve"> STYLEREF 1 \s </w:instrText>
      </w:r>
      <w:r w:rsidR="0045345D" w:rsidRPr="006B5A46">
        <w:fldChar w:fldCharType="separate"/>
      </w:r>
      <w:r w:rsidR="00B25E9D">
        <w:rPr>
          <w:noProof/>
        </w:rPr>
        <w:t>2</w:t>
      </w:r>
      <w:r w:rsidR="0045345D" w:rsidRPr="006B5A46">
        <w:fldChar w:fldCharType="end"/>
      </w:r>
      <w:r w:rsidRPr="006B5A46">
        <w:t>.</w:t>
      </w:r>
      <w:r w:rsidR="00F3251B">
        <w:t>7</w:t>
      </w:r>
      <w:r w:rsidRPr="006B5A46">
        <w:t xml:space="preserve"> Внутрішня структура класу «</w:t>
      </w:r>
      <w:r w:rsidR="00F3251B">
        <w:rPr>
          <w:lang w:val="en-US"/>
        </w:rPr>
        <w:t>MainActivity</w:t>
      </w:r>
      <w:r w:rsidRPr="006B5A46">
        <w:t>»</w:t>
      </w:r>
    </w:p>
    <w:p w14:paraId="399DE448" w14:textId="3B008922" w:rsidR="000B1919" w:rsidRDefault="00E6610B" w:rsidP="00E6610B">
      <w:r>
        <w:lastRenderedPageBreak/>
        <w:t>Клас «</w:t>
      </w:r>
      <w:r w:rsidRPr="00E6610B">
        <w:t>SignUpActivity</w:t>
      </w:r>
      <w:r>
        <w:t xml:space="preserve">» </w:t>
      </w:r>
      <w:r w:rsidR="00112328">
        <w:t>я</w:t>
      </w:r>
      <w:r w:rsidRPr="00E6610B">
        <w:t>вляє собою графічний користувацький інтерфейс реєстрації</w:t>
      </w:r>
      <w:r>
        <w:t xml:space="preserve"> (див. рисунок 2.8)</w:t>
      </w:r>
      <w:r w:rsidR="001F5BCD">
        <w:t>.</w:t>
      </w:r>
    </w:p>
    <w:p w14:paraId="794B7C90" w14:textId="77777777" w:rsidR="00E6610B" w:rsidRDefault="00E6610B" w:rsidP="00E6610B">
      <w:pPr>
        <w:ind w:firstLine="0"/>
        <w:jc w:val="center"/>
      </w:pPr>
      <w:r w:rsidRPr="00E6610B">
        <w:rPr>
          <w:noProof/>
        </w:rPr>
        <w:drawing>
          <wp:inline distT="0" distB="0" distL="0" distR="0" wp14:anchorId="40EE68DD" wp14:editId="4BAC7BFB">
            <wp:extent cx="3873573" cy="198882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88473" cy="199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9B6B" w14:textId="77777777" w:rsidR="00E6610B" w:rsidRDefault="00E6610B" w:rsidP="00E6610B">
      <w:pPr>
        <w:pStyle w:val="afb"/>
      </w:pPr>
      <w:r w:rsidRPr="006B5A46">
        <w:t xml:space="preserve">Рисунок </w:t>
      </w:r>
      <w:r w:rsidRPr="006B5A46">
        <w:fldChar w:fldCharType="begin"/>
      </w:r>
      <w:r w:rsidRPr="006B5A46">
        <w:instrText xml:space="preserve"> STYLEREF 1 \s </w:instrText>
      </w:r>
      <w:r w:rsidRPr="006B5A46">
        <w:fldChar w:fldCharType="separate"/>
      </w:r>
      <w:r w:rsidR="00B25E9D">
        <w:rPr>
          <w:noProof/>
        </w:rPr>
        <w:t>2</w:t>
      </w:r>
      <w:r w:rsidRPr="006B5A46">
        <w:fldChar w:fldCharType="end"/>
      </w:r>
      <w:r w:rsidRPr="006B5A46">
        <w:t>.</w:t>
      </w:r>
      <w:r w:rsidR="001F5BCD">
        <w:t>8</w:t>
      </w:r>
      <w:r w:rsidRPr="006B5A46">
        <w:t xml:space="preserve"> Внутрішня структура класу «</w:t>
      </w:r>
      <w:r w:rsidR="001F5BCD" w:rsidRPr="00E6610B">
        <w:t>SignUpActivity</w:t>
      </w:r>
      <w:r w:rsidRPr="006B5A46">
        <w:t>»</w:t>
      </w:r>
    </w:p>
    <w:p w14:paraId="12B5427F" w14:textId="0AB69D3C" w:rsidR="001F5BCD" w:rsidRDefault="001F5BCD" w:rsidP="005060CE">
      <w:r>
        <w:t>Клас «</w:t>
      </w:r>
      <w:r w:rsidRPr="001F5BCD">
        <w:t>LogInActivity</w:t>
      </w:r>
      <w:r>
        <w:t xml:space="preserve">» </w:t>
      </w:r>
      <w:r w:rsidR="00112328">
        <w:t>я</w:t>
      </w:r>
      <w:r>
        <w:t>вляє собою графічний користувацький інтерфейс входу в програму (див. рисунок 2.9).</w:t>
      </w:r>
    </w:p>
    <w:p w14:paraId="4EC4C7D2" w14:textId="77777777" w:rsidR="001F5BCD" w:rsidRDefault="001F5BCD" w:rsidP="001F5BCD">
      <w:pPr>
        <w:ind w:firstLine="0"/>
        <w:jc w:val="center"/>
      </w:pPr>
      <w:r w:rsidRPr="001F5BCD">
        <w:rPr>
          <w:noProof/>
        </w:rPr>
        <w:drawing>
          <wp:inline distT="0" distB="0" distL="0" distR="0" wp14:anchorId="643E9547" wp14:editId="4FF1AB38">
            <wp:extent cx="4023360" cy="151326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6744"/>
                    <a:stretch/>
                  </pic:blipFill>
                  <pic:spPr bwMode="auto">
                    <a:xfrm>
                      <a:off x="0" y="0"/>
                      <a:ext cx="4033421" cy="1517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29A47" w14:textId="77777777" w:rsidR="001F5BCD" w:rsidRDefault="001F5BCD" w:rsidP="001F5BCD">
      <w:pPr>
        <w:pStyle w:val="afb"/>
      </w:pPr>
      <w:r w:rsidRPr="006B5A46">
        <w:t xml:space="preserve">Рисунок </w:t>
      </w:r>
      <w:r w:rsidRPr="006B5A46">
        <w:fldChar w:fldCharType="begin"/>
      </w:r>
      <w:r w:rsidRPr="006B5A46">
        <w:instrText xml:space="preserve"> STYLEREF 1 \s </w:instrText>
      </w:r>
      <w:r w:rsidRPr="006B5A46">
        <w:fldChar w:fldCharType="separate"/>
      </w:r>
      <w:r w:rsidR="00B25E9D">
        <w:rPr>
          <w:noProof/>
        </w:rPr>
        <w:t>2</w:t>
      </w:r>
      <w:r w:rsidRPr="006B5A46">
        <w:fldChar w:fldCharType="end"/>
      </w:r>
      <w:r w:rsidRPr="006B5A46">
        <w:t>.</w:t>
      </w:r>
      <w:r>
        <w:t>9</w:t>
      </w:r>
      <w:r w:rsidRPr="006B5A46">
        <w:t xml:space="preserve"> Внутрішня структура класу «</w:t>
      </w:r>
      <w:r w:rsidRPr="001F5BCD">
        <w:t>LogInActivity</w:t>
      </w:r>
      <w:r w:rsidRPr="006B5A46">
        <w:t>»</w:t>
      </w:r>
    </w:p>
    <w:p w14:paraId="26559194" w14:textId="77777777" w:rsidR="001F5BCD" w:rsidRDefault="001F5BCD" w:rsidP="005060CE">
      <w:r>
        <w:t xml:space="preserve">Клас </w:t>
      </w:r>
      <w:r w:rsidRPr="001F5BCD">
        <w:t>авторизації</w:t>
      </w:r>
      <w:r>
        <w:t xml:space="preserve"> «</w:t>
      </w:r>
      <w:r w:rsidRPr="001F5BCD">
        <w:t>AuthorizationDao</w:t>
      </w:r>
      <w:r>
        <w:t>»</w:t>
      </w:r>
      <w:r w:rsidRPr="001F5BCD">
        <w:t>, який працює з базою даних</w:t>
      </w:r>
      <w:r>
        <w:t xml:space="preserve"> (див. рисунок 2.10).</w:t>
      </w:r>
    </w:p>
    <w:p w14:paraId="3BBE90F0" w14:textId="77777777" w:rsidR="001F5BCD" w:rsidRDefault="001F5BCD" w:rsidP="001F5BCD">
      <w:pPr>
        <w:ind w:firstLine="0"/>
        <w:jc w:val="center"/>
      </w:pPr>
      <w:r w:rsidRPr="001F5BCD">
        <w:rPr>
          <w:noProof/>
        </w:rPr>
        <w:drawing>
          <wp:inline distT="0" distB="0" distL="0" distR="0" wp14:anchorId="054268CD" wp14:editId="55FEA217">
            <wp:extent cx="4151180" cy="1432560"/>
            <wp:effectExtent l="0" t="0" r="190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32786"/>
                    <a:stretch/>
                  </pic:blipFill>
                  <pic:spPr bwMode="auto">
                    <a:xfrm>
                      <a:off x="0" y="0"/>
                      <a:ext cx="4166194" cy="1437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B2D8B" w14:textId="77777777" w:rsidR="001F5BCD" w:rsidRDefault="001F5BCD" w:rsidP="001F5BCD">
      <w:pPr>
        <w:pStyle w:val="afb"/>
      </w:pPr>
      <w:r w:rsidRPr="006B5A46">
        <w:t xml:space="preserve">Рисунок </w:t>
      </w:r>
      <w:r w:rsidRPr="006B5A46">
        <w:fldChar w:fldCharType="begin"/>
      </w:r>
      <w:r w:rsidRPr="006B5A46">
        <w:instrText xml:space="preserve"> STYLEREF 1 \s </w:instrText>
      </w:r>
      <w:r w:rsidRPr="006B5A46">
        <w:fldChar w:fldCharType="separate"/>
      </w:r>
      <w:r w:rsidR="00B25E9D">
        <w:rPr>
          <w:noProof/>
        </w:rPr>
        <w:t>2</w:t>
      </w:r>
      <w:r w:rsidRPr="006B5A46">
        <w:fldChar w:fldCharType="end"/>
      </w:r>
      <w:r w:rsidRPr="006B5A46">
        <w:t>.</w:t>
      </w:r>
      <w:r>
        <w:t>10</w:t>
      </w:r>
      <w:r w:rsidRPr="006B5A46">
        <w:t xml:space="preserve"> Внутрішня структура класу «</w:t>
      </w:r>
      <w:r w:rsidRPr="001F5BCD">
        <w:t>AuthorizationDao</w:t>
      </w:r>
      <w:r w:rsidRPr="006B5A46">
        <w:t>»</w:t>
      </w:r>
    </w:p>
    <w:p w14:paraId="459EE59E" w14:textId="77777777" w:rsidR="00CD701C" w:rsidRDefault="00CD701C" w:rsidP="005060CE">
      <w:r>
        <w:t>«</w:t>
      </w:r>
      <w:r w:rsidRPr="00CD701C">
        <w:t>CommentDao</w:t>
      </w:r>
      <w:r>
        <w:t>»</w:t>
      </w:r>
      <w:r w:rsidRPr="00CD701C">
        <w:t xml:space="preserve"> </w:t>
      </w:r>
      <w:r>
        <w:t xml:space="preserve"> к</w:t>
      </w:r>
      <w:r w:rsidRPr="00CD701C">
        <w:t>лас коментаря, який працює з базою даних</w:t>
      </w:r>
      <w:r>
        <w:t xml:space="preserve"> (див. рисунок 2.11).</w:t>
      </w:r>
    </w:p>
    <w:p w14:paraId="7BDBBA1B" w14:textId="77777777" w:rsidR="00CD701C" w:rsidRDefault="00CD701C" w:rsidP="00CD701C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B6E86D5" wp14:editId="4A3754F2">
            <wp:extent cx="3710173" cy="1249680"/>
            <wp:effectExtent l="0" t="0" r="5080" b="762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49064" cy="12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AA9A" w14:textId="77777777" w:rsidR="00CD701C" w:rsidRDefault="00CD701C" w:rsidP="00CD701C">
      <w:pPr>
        <w:pStyle w:val="afb"/>
      </w:pPr>
      <w:r w:rsidRPr="006B5A46">
        <w:t xml:space="preserve">Рисунок </w:t>
      </w:r>
      <w:r w:rsidRPr="006B5A46">
        <w:fldChar w:fldCharType="begin"/>
      </w:r>
      <w:r w:rsidRPr="006B5A46">
        <w:instrText xml:space="preserve"> STYLEREF 1 \s </w:instrText>
      </w:r>
      <w:r w:rsidRPr="006B5A46">
        <w:fldChar w:fldCharType="separate"/>
      </w:r>
      <w:r w:rsidR="00B25E9D">
        <w:rPr>
          <w:noProof/>
        </w:rPr>
        <w:t>2</w:t>
      </w:r>
      <w:r w:rsidRPr="006B5A46">
        <w:fldChar w:fldCharType="end"/>
      </w:r>
      <w:r w:rsidRPr="006B5A46">
        <w:t>.</w:t>
      </w:r>
      <w:r>
        <w:t>11</w:t>
      </w:r>
      <w:r w:rsidRPr="006B5A46">
        <w:t xml:space="preserve"> Внутрішня структура класу «</w:t>
      </w:r>
      <w:r w:rsidRPr="00CD701C">
        <w:t>CommentDao</w:t>
      </w:r>
      <w:r w:rsidRPr="006B5A46">
        <w:t>»</w:t>
      </w:r>
    </w:p>
    <w:p w14:paraId="37C0951C" w14:textId="77777777" w:rsidR="00CD701C" w:rsidRDefault="00CD701C" w:rsidP="005060CE">
      <w:r>
        <w:t>«</w:t>
      </w:r>
      <w:r w:rsidRPr="00CD701C">
        <w:t>DatabaseHelper</w:t>
      </w:r>
      <w:r>
        <w:t>»</w:t>
      </w:r>
      <w:r w:rsidRPr="00CD701C">
        <w:t xml:space="preserve"> </w:t>
      </w:r>
      <w:r>
        <w:t xml:space="preserve"> д</w:t>
      </w:r>
      <w:r w:rsidRPr="00CD701C">
        <w:t>опомі</w:t>
      </w:r>
      <w:r>
        <w:t>ж</w:t>
      </w:r>
      <w:r w:rsidRPr="00CD701C">
        <w:t>ний клас для роботи з базою даних</w:t>
      </w:r>
      <w:r>
        <w:t xml:space="preserve"> (див. рисунок 2.12).</w:t>
      </w:r>
    </w:p>
    <w:p w14:paraId="722531BB" w14:textId="77777777" w:rsidR="00CD701C" w:rsidRDefault="00CD701C" w:rsidP="00CD701C">
      <w:pPr>
        <w:ind w:firstLine="0"/>
        <w:jc w:val="center"/>
      </w:pPr>
      <w:r w:rsidRPr="00CD701C">
        <w:rPr>
          <w:noProof/>
        </w:rPr>
        <w:drawing>
          <wp:inline distT="0" distB="0" distL="0" distR="0" wp14:anchorId="47C2B143" wp14:editId="13174005">
            <wp:extent cx="3375660" cy="1733175"/>
            <wp:effectExtent l="0" t="0" r="0" b="63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94353" cy="174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B59E" w14:textId="77777777" w:rsidR="00CD701C" w:rsidRDefault="00CD701C" w:rsidP="00CD701C">
      <w:pPr>
        <w:pStyle w:val="afb"/>
      </w:pPr>
      <w:r w:rsidRPr="006B5A46">
        <w:t xml:space="preserve">Рисунок </w:t>
      </w:r>
      <w:r w:rsidRPr="006B5A46">
        <w:fldChar w:fldCharType="begin"/>
      </w:r>
      <w:r w:rsidRPr="006B5A46">
        <w:instrText xml:space="preserve"> STYLEREF 1 \s </w:instrText>
      </w:r>
      <w:r w:rsidRPr="006B5A46">
        <w:fldChar w:fldCharType="separate"/>
      </w:r>
      <w:r w:rsidR="00B25E9D">
        <w:rPr>
          <w:noProof/>
        </w:rPr>
        <w:t>2</w:t>
      </w:r>
      <w:r w:rsidRPr="006B5A46">
        <w:fldChar w:fldCharType="end"/>
      </w:r>
      <w:r w:rsidRPr="006B5A46">
        <w:t>.</w:t>
      </w:r>
      <w:r>
        <w:t>12</w:t>
      </w:r>
      <w:r w:rsidRPr="006B5A46">
        <w:t xml:space="preserve"> Внутрішня структура класу «</w:t>
      </w:r>
      <w:r w:rsidRPr="00CD701C">
        <w:t>DatabaseHelper</w:t>
      </w:r>
      <w:r w:rsidRPr="006B5A46">
        <w:t>»</w:t>
      </w:r>
    </w:p>
    <w:p w14:paraId="2ED12A6B" w14:textId="7E6DD4C9" w:rsidR="007D3C3A" w:rsidRDefault="007D3C3A" w:rsidP="005060CE">
      <w:r>
        <w:t>«</w:t>
      </w:r>
      <w:r w:rsidRPr="007D3C3A">
        <w:t>LoaderOfFavoriteUsersDao</w:t>
      </w:r>
      <w:r>
        <w:t>»</w:t>
      </w:r>
      <w:r w:rsidRPr="00CD701C">
        <w:t xml:space="preserve"> </w:t>
      </w:r>
      <w:r>
        <w:t xml:space="preserve"> к</w:t>
      </w:r>
      <w:r w:rsidRPr="007D3C3A">
        <w:t>лас</w:t>
      </w:r>
      <w:r w:rsidR="00112328">
        <w:t>, що</w:t>
      </w:r>
      <w:r w:rsidRPr="007D3C3A">
        <w:t xml:space="preserve"> працю</w:t>
      </w:r>
      <w:r w:rsidR="00112328">
        <w:t>є</w:t>
      </w:r>
      <w:r w:rsidRPr="007D3C3A">
        <w:t xml:space="preserve"> з вибраними користувачами у базі даних</w:t>
      </w:r>
      <w:r>
        <w:t xml:space="preserve"> (див. рисунок 2.13).</w:t>
      </w:r>
    </w:p>
    <w:p w14:paraId="2955114E" w14:textId="77777777" w:rsidR="007D3C3A" w:rsidRDefault="007D3C3A" w:rsidP="007D3C3A">
      <w:pPr>
        <w:ind w:firstLine="0"/>
        <w:jc w:val="center"/>
      </w:pPr>
      <w:r>
        <w:rPr>
          <w:noProof/>
        </w:rPr>
        <w:drawing>
          <wp:inline distT="0" distB="0" distL="0" distR="0" wp14:anchorId="7DFFA9C6" wp14:editId="54210657">
            <wp:extent cx="3753485" cy="1115012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1629" cy="112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AD49" w14:textId="77777777" w:rsidR="007D3C3A" w:rsidRDefault="007D3C3A" w:rsidP="007D3C3A">
      <w:pPr>
        <w:pStyle w:val="afb"/>
      </w:pPr>
      <w:r w:rsidRPr="006B5A46">
        <w:t xml:space="preserve">Рисунок </w:t>
      </w:r>
      <w:r w:rsidRPr="006B5A46">
        <w:fldChar w:fldCharType="begin"/>
      </w:r>
      <w:r w:rsidRPr="006B5A46">
        <w:instrText xml:space="preserve"> STYLEREF 1 \s </w:instrText>
      </w:r>
      <w:r w:rsidRPr="006B5A46">
        <w:fldChar w:fldCharType="separate"/>
      </w:r>
      <w:r w:rsidR="00B25E9D">
        <w:rPr>
          <w:noProof/>
        </w:rPr>
        <w:t>2</w:t>
      </w:r>
      <w:r w:rsidRPr="006B5A46">
        <w:fldChar w:fldCharType="end"/>
      </w:r>
      <w:r w:rsidRPr="006B5A46">
        <w:t>.</w:t>
      </w:r>
      <w:r>
        <w:t>13</w:t>
      </w:r>
      <w:r w:rsidRPr="006B5A46">
        <w:t xml:space="preserve"> Внутрішня структура класу «</w:t>
      </w:r>
      <w:r w:rsidRPr="007D3C3A">
        <w:t>LoaderOfFavoriteUsersDao</w:t>
      </w:r>
      <w:r w:rsidRPr="006B5A46">
        <w:t>»</w:t>
      </w:r>
    </w:p>
    <w:p w14:paraId="06559C18" w14:textId="77777777" w:rsidR="007D3C3A" w:rsidRDefault="007D3C3A" w:rsidP="005060CE">
      <w:r>
        <w:t>«</w:t>
      </w:r>
      <w:r w:rsidRPr="007D3C3A">
        <w:t>LoaderOfTasksDao</w:t>
      </w:r>
      <w:r>
        <w:t>»</w:t>
      </w:r>
      <w:r w:rsidRPr="00CD701C">
        <w:t xml:space="preserve"> </w:t>
      </w:r>
      <w:r>
        <w:t xml:space="preserve"> к</w:t>
      </w:r>
      <w:r w:rsidRPr="007D3C3A">
        <w:t xml:space="preserve">лас який завантажує завдання з бази даних </w:t>
      </w:r>
      <w:r>
        <w:t>(див. рисунок 2.1</w:t>
      </w:r>
      <w:r>
        <w:tab/>
        <w:t>4).</w:t>
      </w:r>
    </w:p>
    <w:p w14:paraId="1D51FEA4" w14:textId="77777777" w:rsidR="007D3C3A" w:rsidRDefault="007D3C3A" w:rsidP="007D3C3A">
      <w:pPr>
        <w:ind w:firstLine="0"/>
        <w:jc w:val="center"/>
      </w:pPr>
      <w:r>
        <w:rPr>
          <w:noProof/>
        </w:rPr>
        <w:drawing>
          <wp:inline distT="0" distB="0" distL="0" distR="0" wp14:anchorId="11FD29B9" wp14:editId="38366A2F">
            <wp:extent cx="3733800" cy="1362208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42775" cy="136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9CB6" w14:textId="77777777" w:rsidR="007D3C3A" w:rsidRDefault="007D3C3A" w:rsidP="007D3C3A">
      <w:pPr>
        <w:pStyle w:val="afb"/>
      </w:pPr>
      <w:r w:rsidRPr="006B5A46">
        <w:t xml:space="preserve">Рисунок </w:t>
      </w:r>
      <w:r w:rsidRPr="006B5A46">
        <w:fldChar w:fldCharType="begin"/>
      </w:r>
      <w:r w:rsidRPr="006B5A46">
        <w:instrText xml:space="preserve"> STYLEREF 1 \s </w:instrText>
      </w:r>
      <w:r w:rsidRPr="006B5A46">
        <w:fldChar w:fldCharType="separate"/>
      </w:r>
      <w:r w:rsidR="00B25E9D">
        <w:rPr>
          <w:noProof/>
        </w:rPr>
        <w:t>2</w:t>
      </w:r>
      <w:r w:rsidRPr="006B5A46">
        <w:fldChar w:fldCharType="end"/>
      </w:r>
      <w:r w:rsidRPr="006B5A46">
        <w:t>.</w:t>
      </w:r>
      <w:r>
        <w:t>14</w:t>
      </w:r>
      <w:r w:rsidRPr="006B5A46">
        <w:t xml:space="preserve"> Внутрішня структура класу «</w:t>
      </w:r>
      <w:r w:rsidRPr="007D3C3A">
        <w:t>LoaderOfTasksDao</w:t>
      </w:r>
      <w:r w:rsidRPr="006B5A46">
        <w:t>»</w:t>
      </w:r>
    </w:p>
    <w:p w14:paraId="1262E8BB" w14:textId="77777777" w:rsidR="007D3C3A" w:rsidRDefault="007D3C3A" w:rsidP="005060CE">
      <w:r>
        <w:lastRenderedPageBreak/>
        <w:t>«</w:t>
      </w:r>
      <w:r w:rsidRPr="007D3C3A">
        <w:t>SearchDao</w:t>
      </w:r>
      <w:r>
        <w:t>»</w:t>
      </w:r>
      <w:r w:rsidRPr="00CD701C">
        <w:t xml:space="preserve"> </w:t>
      </w:r>
      <w:r>
        <w:t xml:space="preserve"> к</w:t>
      </w:r>
      <w:r w:rsidRPr="007D3C3A">
        <w:t xml:space="preserve">лас </w:t>
      </w:r>
      <w:r w:rsidR="005060CE">
        <w:t>пошуку</w:t>
      </w:r>
      <w:r w:rsidRPr="007D3C3A">
        <w:t xml:space="preserve"> </w:t>
      </w:r>
      <w:r>
        <w:t>(див. рисунок 2.</w:t>
      </w:r>
      <w:r w:rsidR="005060CE">
        <w:t>15</w:t>
      </w:r>
      <w:r>
        <w:t>).</w:t>
      </w:r>
    </w:p>
    <w:p w14:paraId="77871616" w14:textId="77777777" w:rsidR="007D3C3A" w:rsidRDefault="00D72A6D" w:rsidP="007D3C3A">
      <w:pPr>
        <w:ind w:firstLine="0"/>
        <w:jc w:val="center"/>
      </w:pPr>
      <w:r>
        <w:rPr>
          <w:noProof/>
        </w:rPr>
        <w:drawing>
          <wp:inline distT="0" distB="0" distL="0" distR="0" wp14:anchorId="1A946DF6" wp14:editId="4B4B2486">
            <wp:extent cx="3429000" cy="932849"/>
            <wp:effectExtent l="0" t="0" r="0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61499" cy="94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4720" w14:textId="77777777" w:rsidR="007D3C3A" w:rsidRDefault="007D3C3A" w:rsidP="007D3C3A">
      <w:pPr>
        <w:pStyle w:val="afb"/>
      </w:pPr>
      <w:r w:rsidRPr="006B5A46">
        <w:t xml:space="preserve">Рисунок </w:t>
      </w:r>
      <w:r w:rsidRPr="006B5A46">
        <w:fldChar w:fldCharType="begin"/>
      </w:r>
      <w:r w:rsidRPr="006B5A46">
        <w:instrText xml:space="preserve"> STYLEREF 1 \s </w:instrText>
      </w:r>
      <w:r w:rsidRPr="006B5A46">
        <w:fldChar w:fldCharType="separate"/>
      </w:r>
      <w:r w:rsidR="00B25E9D">
        <w:rPr>
          <w:noProof/>
        </w:rPr>
        <w:t>2</w:t>
      </w:r>
      <w:r w:rsidRPr="006B5A46">
        <w:fldChar w:fldCharType="end"/>
      </w:r>
      <w:r w:rsidRPr="006B5A46">
        <w:t>.</w:t>
      </w:r>
      <w:r>
        <w:t>1</w:t>
      </w:r>
      <w:r w:rsidR="005060CE">
        <w:t>5</w:t>
      </w:r>
      <w:r w:rsidRPr="006B5A46">
        <w:t xml:space="preserve"> Внутрішня структура класу «</w:t>
      </w:r>
      <w:r w:rsidRPr="007D3C3A">
        <w:t>SearchDao</w:t>
      </w:r>
      <w:r w:rsidRPr="006B5A46">
        <w:t>»</w:t>
      </w:r>
    </w:p>
    <w:p w14:paraId="59205749" w14:textId="36DA208C" w:rsidR="005060CE" w:rsidRDefault="005060CE" w:rsidP="005060CE">
      <w:r>
        <w:t>«</w:t>
      </w:r>
      <w:r w:rsidRPr="005060CE">
        <w:t>TaskDao</w:t>
      </w:r>
      <w:r>
        <w:t>»</w:t>
      </w:r>
      <w:r w:rsidRPr="00CD701C">
        <w:t xml:space="preserve"> </w:t>
      </w:r>
      <w:r>
        <w:t xml:space="preserve"> </w:t>
      </w:r>
      <w:r w:rsidR="00112328">
        <w:t>я</w:t>
      </w:r>
      <w:r w:rsidRPr="005060CE">
        <w:t>вляє собо</w:t>
      </w:r>
      <w:r>
        <w:t>ю</w:t>
      </w:r>
      <w:r w:rsidRPr="005060CE">
        <w:t xml:space="preserve"> сутність, яка створює завдання і додає виконавців до нього</w:t>
      </w:r>
      <w:r w:rsidRPr="007D3C3A">
        <w:t xml:space="preserve"> </w:t>
      </w:r>
      <w:r>
        <w:t>(див. рисунок 2.16).</w:t>
      </w:r>
    </w:p>
    <w:p w14:paraId="48C1825B" w14:textId="77777777" w:rsidR="005060CE" w:rsidRDefault="00FF5460" w:rsidP="005060CE">
      <w:pPr>
        <w:ind w:firstLine="0"/>
        <w:jc w:val="center"/>
      </w:pPr>
      <w:r w:rsidRPr="00FF5460">
        <w:rPr>
          <w:noProof/>
        </w:rPr>
        <w:drawing>
          <wp:inline distT="0" distB="0" distL="0" distR="0" wp14:anchorId="1CC4FE53" wp14:editId="4C5D813B">
            <wp:extent cx="3009900" cy="1837386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32419" cy="185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BA0B" w14:textId="77777777" w:rsidR="005060CE" w:rsidRDefault="005060CE" w:rsidP="005060CE">
      <w:pPr>
        <w:pStyle w:val="afb"/>
      </w:pPr>
      <w:r w:rsidRPr="006B5A46">
        <w:t xml:space="preserve">Рисунок </w:t>
      </w:r>
      <w:r w:rsidRPr="006B5A46">
        <w:fldChar w:fldCharType="begin"/>
      </w:r>
      <w:r w:rsidRPr="006B5A46">
        <w:instrText xml:space="preserve"> STYLEREF 1 \s </w:instrText>
      </w:r>
      <w:r w:rsidRPr="006B5A46">
        <w:fldChar w:fldCharType="separate"/>
      </w:r>
      <w:r w:rsidR="00B25E9D">
        <w:rPr>
          <w:noProof/>
        </w:rPr>
        <w:t>2</w:t>
      </w:r>
      <w:r w:rsidRPr="006B5A46">
        <w:fldChar w:fldCharType="end"/>
      </w:r>
      <w:r w:rsidRPr="006B5A46">
        <w:t>.</w:t>
      </w:r>
      <w:r>
        <w:t>16</w:t>
      </w:r>
      <w:r w:rsidRPr="006B5A46">
        <w:t xml:space="preserve"> Внутрішня структура класу «</w:t>
      </w:r>
      <w:r w:rsidRPr="005060CE">
        <w:t>TaskDao</w:t>
      </w:r>
      <w:r w:rsidRPr="006B5A46">
        <w:t>»</w:t>
      </w:r>
    </w:p>
    <w:p w14:paraId="5D9821CB" w14:textId="33FD10AA" w:rsidR="00FF5460" w:rsidRDefault="00FF5460" w:rsidP="00FF5460">
      <w:r>
        <w:t>«</w:t>
      </w:r>
      <w:r w:rsidRPr="00FF5460">
        <w:t>UserDao</w:t>
      </w:r>
      <w:r>
        <w:t>»</w:t>
      </w:r>
      <w:r w:rsidRPr="00CD701C">
        <w:t xml:space="preserve"> </w:t>
      </w:r>
      <w:r>
        <w:t xml:space="preserve"> к</w:t>
      </w:r>
      <w:r w:rsidRPr="00FF5460">
        <w:t>ористувач</w:t>
      </w:r>
      <w:r w:rsidR="00112328">
        <w:t>, що</w:t>
      </w:r>
      <w:r w:rsidRPr="00FF5460">
        <w:t xml:space="preserve"> взаємод</w:t>
      </w:r>
      <w:r w:rsidR="00112328">
        <w:t>є</w:t>
      </w:r>
      <w:r w:rsidRPr="00FF5460">
        <w:t xml:space="preserve"> з базою даних </w:t>
      </w:r>
      <w:r>
        <w:t>(див. рисунок 2.17).</w:t>
      </w:r>
    </w:p>
    <w:p w14:paraId="305554DE" w14:textId="77777777" w:rsidR="00FF5460" w:rsidRDefault="00FF5460" w:rsidP="00FF5460">
      <w:pPr>
        <w:ind w:firstLine="0"/>
        <w:jc w:val="center"/>
      </w:pPr>
      <w:r>
        <w:rPr>
          <w:noProof/>
        </w:rPr>
        <w:drawing>
          <wp:inline distT="0" distB="0" distL="0" distR="0" wp14:anchorId="3A338E6C" wp14:editId="76A7882B">
            <wp:extent cx="3574234" cy="1501140"/>
            <wp:effectExtent l="0" t="0" r="7620" b="381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2086" cy="150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A69C" w14:textId="77777777" w:rsidR="00FF5460" w:rsidRDefault="00FF5460" w:rsidP="00FF5460">
      <w:pPr>
        <w:pStyle w:val="afb"/>
      </w:pPr>
      <w:r w:rsidRPr="006B5A46">
        <w:t xml:space="preserve">Рисунок </w:t>
      </w:r>
      <w:r w:rsidRPr="006B5A46">
        <w:fldChar w:fldCharType="begin"/>
      </w:r>
      <w:r w:rsidRPr="006B5A46">
        <w:instrText xml:space="preserve"> STYLEREF 1 \s </w:instrText>
      </w:r>
      <w:r w:rsidRPr="006B5A46">
        <w:fldChar w:fldCharType="separate"/>
      </w:r>
      <w:r w:rsidR="00B25E9D">
        <w:rPr>
          <w:noProof/>
        </w:rPr>
        <w:t>2</w:t>
      </w:r>
      <w:r w:rsidRPr="006B5A46">
        <w:fldChar w:fldCharType="end"/>
      </w:r>
      <w:r w:rsidRPr="006B5A46">
        <w:t>.</w:t>
      </w:r>
      <w:r>
        <w:t>17</w:t>
      </w:r>
      <w:r w:rsidRPr="006B5A46">
        <w:t xml:space="preserve"> Внутрішня структура класу «</w:t>
      </w:r>
      <w:r w:rsidRPr="00FF5460">
        <w:t>UserDao</w:t>
      </w:r>
      <w:r w:rsidRPr="006B5A46">
        <w:t>»</w:t>
      </w:r>
    </w:p>
    <w:p w14:paraId="71F57FF7" w14:textId="77777777" w:rsidR="00FF5460" w:rsidRDefault="00FF5460" w:rsidP="00FF5460">
      <w:r>
        <w:t>«</w:t>
      </w:r>
      <w:r w:rsidRPr="00FF5460">
        <w:t>ViewProfileDao</w:t>
      </w:r>
      <w:r>
        <w:t>»</w:t>
      </w:r>
      <w:r w:rsidRPr="00CD701C">
        <w:t xml:space="preserve"> </w:t>
      </w:r>
      <w:r>
        <w:t xml:space="preserve"> </w:t>
      </w:r>
      <w:r w:rsidR="00D72A6D">
        <w:t>к</w:t>
      </w:r>
      <w:r w:rsidR="00D72A6D" w:rsidRPr="00D72A6D">
        <w:t>лас перегляду профілю, який працює з базою даних</w:t>
      </w:r>
      <w:r w:rsidRPr="00FF5460">
        <w:t xml:space="preserve"> </w:t>
      </w:r>
      <w:r>
        <w:t>(див. рисунок 2.1</w:t>
      </w:r>
      <w:r w:rsidR="00D72A6D">
        <w:t>8</w:t>
      </w:r>
      <w:r>
        <w:t>).</w:t>
      </w:r>
    </w:p>
    <w:p w14:paraId="723B2A01" w14:textId="77777777" w:rsidR="00FF5460" w:rsidRDefault="00D72A6D" w:rsidP="00FF5460">
      <w:pPr>
        <w:ind w:firstLine="0"/>
        <w:jc w:val="center"/>
      </w:pPr>
      <w:r>
        <w:rPr>
          <w:noProof/>
        </w:rPr>
        <w:drawing>
          <wp:inline distT="0" distB="0" distL="0" distR="0" wp14:anchorId="791FC39D" wp14:editId="52A0535F">
            <wp:extent cx="3520440" cy="1343825"/>
            <wp:effectExtent l="0" t="0" r="3810" b="889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39186" cy="135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4B31" w14:textId="77777777" w:rsidR="00FF5460" w:rsidRDefault="00FF5460" w:rsidP="00FF5460">
      <w:pPr>
        <w:pStyle w:val="afb"/>
      </w:pPr>
      <w:r w:rsidRPr="006B5A46">
        <w:t xml:space="preserve">Рисунок </w:t>
      </w:r>
      <w:r w:rsidRPr="006B5A46">
        <w:fldChar w:fldCharType="begin"/>
      </w:r>
      <w:r w:rsidRPr="006B5A46">
        <w:instrText xml:space="preserve"> STYLEREF 1 \s </w:instrText>
      </w:r>
      <w:r w:rsidRPr="006B5A46">
        <w:fldChar w:fldCharType="separate"/>
      </w:r>
      <w:r w:rsidR="00B25E9D">
        <w:rPr>
          <w:noProof/>
        </w:rPr>
        <w:t>2</w:t>
      </w:r>
      <w:r w:rsidRPr="006B5A46">
        <w:fldChar w:fldCharType="end"/>
      </w:r>
      <w:r w:rsidRPr="006B5A46">
        <w:t>.</w:t>
      </w:r>
      <w:r>
        <w:t>1</w:t>
      </w:r>
      <w:r w:rsidR="00D72A6D">
        <w:t>8</w:t>
      </w:r>
      <w:r w:rsidRPr="006B5A46">
        <w:t xml:space="preserve"> Внутрішня структура класу «</w:t>
      </w:r>
      <w:r w:rsidR="00D72A6D" w:rsidRPr="00FF5460">
        <w:t>ViewProfileDao</w:t>
      </w:r>
      <w:r w:rsidRPr="006B5A46">
        <w:t>»</w:t>
      </w:r>
    </w:p>
    <w:p w14:paraId="129C871F" w14:textId="3BD2B98F" w:rsidR="00D72A6D" w:rsidRDefault="00D72A6D" w:rsidP="00D72A6D">
      <w:r>
        <w:lastRenderedPageBreak/>
        <w:t>«</w:t>
      </w:r>
      <w:r w:rsidRPr="00D72A6D">
        <w:t>Comment</w:t>
      </w:r>
      <w:r>
        <w:t>»</w:t>
      </w:r>
      <w:r w:rsidRPr="00CD701C">
        <w:t xml:space="preserve"> </w:t>
      </w:r>
      <w:r>
        <w:t xml:space="preserve"> </w:t>
      </w:r>
      <w:r w:rsidR="00112328">
        <w:t>я</w:t>
      </w:r>
      <w:r w:rsidRPr="00D72A6D">
        <w:t>вляє собою коментар до завдання</w:t>
      </w:r>
      <w:r w:rsidRPr="00FF5460">
        <w:t xml:space="preserve"> </w:t>
      </w:r>
      <w:r>
        <w:t>(див. рисунок 2.19).</w:t>
      </w:r>
    </w:p>
    <w:p w14:paraId="19F86E74" w14:textId="77777777" w:rsidR="00D72A6D" w:rsidRDefault="00D72A6D" w:rsidP="00D72A6D">
      <w:pPr>
        <w:ind w:firstLine="0"/>
        <w:jc w:val="center"/>
      </w:pPr>
      <w:r w:rsidRPr="00D72A6D">
        <w:rPr>
          <w:noProof/>
        </w:rPr>
        <w:drawing>
          <wp:inline distT="0" distB="0" distL="0" distR="0" wp14:anchorId="6BAB4EBB" wp14:editId="15DEA42D">
            <wp:extent cx="4520005" cy="358902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40005" cy="360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28D6" w14:textId="77777777" w:rsidR="00D72A6D" w:rsidRDefault="00D72A6D" w:rsidP="00D72A6D">
      <w:pPr>
        <w:pStyle w:val="afb"/>
      </w:pPr>
      <w:r w:rsidRPr="006B5A46">
        <w:t xml:space="preserve">Рисунок </w:t>
      </w:r>
      <w:r w:rsidRPr="006B5A46">
        <w:fldChar w:fldCharType="begin"/>
      </w:r>
      <w:r w:rsidRPr="006B5A46">
        <w:instrText xml:space="preserve"> STYLEREF 1 \s </w:instrText>
      </w:r>
      <w:r w:rsidRPr="006B5A46">
        <w:fldChar w:fldCharType="separate"/>
      </w:r>
      <w:r w:rsidR="00B25E9D">
        <w:rPr>
          <w:noProof/>
        </w:rPr>
        <w:t>2</w:t>
      </w:r>
      <w:r w:rsidRPr="006B5A46">
        <w:fldChar w:fldCharType="end"/>
      </w:r>
      <w:r w:rsidRPr="006B5A46">
        <w:t>.</w:t>
      </w:r>
      <w:r>
        <w:t>19</w:t>
      </w:r>
      <w:r w:rsidRPr="006B5A46">
        <w:t xml:space="preserve"> Внутрішня структура класу «</w:t>
      </w:r>
      <w:r w:rsidRPr="00D72A6D">
        <w:t>Comment</w:t>
      </w:r>
      <w:r w:rsidRPr="006B5A46">
        <w:t>»</w:t>
      </w:r>
    </w:p>
    <w:p w14:paraId="4FD58BA2" w14:textId="20FFEE3C" w:rsidR="00D72A6D" w:rsidRDefault="00D72A6D" w:rsidP="00D72A6D">
      <w:r>
        <w:t>«</w:t>
      </w:r>
      <w:r w:rsidRPr="00D72A6D">
        <w:t>FinderExecutorsActivity</w:t>
      </w:r>
      <w:r>
        <w:t>»</w:t>
      </w:r>
      <w:r w:rsidRPr="00CD701C">
        <w:t xml:space="preserve"> </w:t>
      </w:r>
      <w:r>
        <w:t xml:space="preserve"> </w:t>
      </w:r>
      <w:r w:rsidR="00112328">
        <w:t>я</w:t>
      </w:r>
      <w:r w:rsidRPr="00D72A6D">
        <w:t>вляє собою графічний користувацький інтерфейс пошуку виконавців до завдання</w:t>
      </w:r>
      <w:r w:rsidRPr="00FF5460">
        <w:t xml:space="preserve"> </w:t>
      </w:r>
      <w:r>
        <w:t>(див. рисунок 2.20).</w:t>
      </w:r>
    </w:p>
    <w:p w14:paraId="4E5AA349" w14:textId="77777777" w:rsidR="00D72A6D" w:rsidRDefault="00D27B68" w:rsidP="00D72A6D">
      <w:pPr>
        <w:ind w:firstLine="0"/>
        <w:jc w:val="center"/>
      </w:pPr>
      <w:r w:rsidRPr="00D27B68">
        <w:rPr>
          <w:noProof/>
        </w:rPr>
        <w:drawing>
          <wp:inline distT="0" distB="0" distL="0" distR="0" wp14:anchorId="43892152" wp14:editId="38802BDD">
            <wp:extent cx="4802109" cy="28956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39414" cy="291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14C5" w14:textId="77777777" w:rsidR="00D72A6D" w:rsidRDefault="00D72A6D" w:rsidP="00D72A6D">
      <w:pPr>
        <w:pStyle w:val="afb"/>
      </w:pPr>
      <w:r w:rsidRPr="006B5A46">
        <w:t xml:space="preserve">Рисунок </w:t>
      </w:r>
      <w:r w:rsidRPr="006B5A46">
        <w:fldChar w:fldCharType="begin"/>
      </w:r>
      <w:r w:rsidRPr="006B5A46">
        <w:instrText xml:space="preserve"> STYLEREF 1 \s </w:instrText>
      </w:r>
      <w:r w:rsidRPr="006B5A46">
        <w:fldChar w:fldCharType="separate"/>
      </w:r>
      <w:r w:rsidR="00B25E9D">
        <w:rPr>
          <w:noProof/>
        </w:rPr>
        <w:t>2</w:t>
      </w:r>
      <w:r w:rsidRPr="006B5A46">
        <w:fldChar w:fldCharType="end"/>
      </w:r>
      <w:r w:rsidRPr="006B5A46">
        <w:t>.</w:t>
      </w:r>
      <w:r>
        <w:t>20</w:t>
      </w:r>
      <w:r w:rsidRPr="006B5A46">
        <w:t xml:space="preserve"> Внутрішня структура класу «</w:t>
      </w:r>
      <w:r w:rsidRPr="00D72A6D">
        <w:t>FinderExecutorsActivity</w:t>
      </w:r>
      <w:r w:rsidRPr="006B5A46">
        <w:t>»</w:t>
      </w:r>
    </w:p>
    <w:p w14:paraId="0A24769A" w14:textId="1BE2EC32" w:rsidR="00D27B68" w:rsidRDefault="00D27B68" w:rsidP="00D27B68">
      <w:r>
        <w:t>«</w:t>
      </w:r>
      <w:r w:rsidRPr="00D27B68">
        <w:t>Task</w:t>
      </w:r>
      <w:r>
        <w:t>»</w:t>
      </w:r>
      <w:r w:rsidRPr="00CD701C">
        <w:t xml:space="preserve"> </w:t>
      </w:r>
      <w:r>
        <w:t xml:space="preserve"> </w:t>
      </w:r>
      <w:r w:rsidR="00112328">
        <w:t>я</w:t>
      </w:r>
      <w:r w:rsidRPr="00D72A6D">
        <w:t xml:space="preserve">вляє собою </w:t>
      </w:r>
      <w:r>
        <w:t>об’єкт</w:t>
      </w:r>
      <w:r w:rsidRPr="00D72A6D">
        <w:t xml:space="preserve"> завдання</w:t>
      </w:r>
      <w:r w:rsidRPr="00FF5460">
        <w:t xml:space="preserve"> </w:t>
      </w:r>
      <w:r>
        <w:t>(див. рисунок 2.20).</w:t>
      </w:r>
    </w:p>
    <w:p w14:paraId="33E6ABCB" w14:textId="77777777" w:rsidR="00D27B68" w:rsidRDefault="00D27B68" w:rsidP="00D27B68">
      <w:pPr>
        <w:ind w:firstLine="0"/>
        <w:jc w:val="center"/>
      </w:pPr>
      <w:r w:rsidRPr="00D27B68">
        <w:rPr>
          <w:noProof/>
        </w:rPr>
        <w:lastRenderedPageBreak/>
        <w:drawing>
          <wp:inline distT="0" distB="0" distL="0" distR="0" wp14:anchorId="13609C91" wp14:editId="7C631C19">
            <wp:extent cx="2994660" cy="413442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09351" cy="415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46EA" w14:textId="77777777" w:rsidR="00D27B68" w:rsidRDefault="00D27B68" w:rsidP="00D27B68">
      <w:pPr>
        <w:pStyle w:val="afb"/>
      </w:pPr>
      <w:r w:rsidRPr="006B5A46">
        <w:t xml:space="preserve">Рисунок </w:t>
      </w:r>
      <w:r w:rsidRPr="006B5A46">
        <w:fldChar w:fldCharType="begin"/>
      </w:r>
      <w:r w:rsidRPr="006B5A46">
        <w:instrText xml:space="preserve"> STYLEREF 1 \s </w:instrText>
      </w:r>
      <w:r w:rsidRPr="006B5A46">
        <w:fldChar w:fldCharType="separate"/>
      </w:r>
      <w:r w:rsidR="00B25E9D">
        <w:rPr>
          <w:noProof/>
        </w:rPr>
        <w:t>2</w:t>
      </w:r>
      <w:r w:rsidRPr="006B5A46">
        <w:fldChar w:fldCharType="end"/>
      </w:r>
      <w:r w:rsidRPr="006B5A46">
        <w:t>.</w:t>
      </w:r>
      <w:r>
        <w:t>20</w:t>
      </w:r>
      <w:r w:rsidRPr="006B5A46">
        <w:t xml:space="preserve"> Внутрішня структура класу «</w:t>
      </w:r>
      <w:r w:rsidRPr="00D27B68">
        <w:t>Task</w:t>
      </w:r>
      <w:r w:rsidRPr="006B5A46">
        <w:t>»</w:t>
      </w:r>
    </w:p>
    <w:p w14:paraId="03025362" w14:textId="7150E7F2" w:rsidR="00D27B68" w:rsidRDefault="00D27B68" w:rsidP="00D27B68">
      <w:r>
        <w:t>«</w:t>
      </w:r>
      <w:r w:rsidRPr="00D27B68">
        <w:t>TaskCreatorActivity</w:t>
      </w:r>
      <w:r>
        <w:t>»</w:t>
      </w:r>
      <w:r w:rsidRPr="00CD701C">
        <w:t xml:space="preserve"> </w:t>
      </w:r>
      <w:r>
        <w:t xml:space="preserve"> </w:t>
      </w:r>
      <w:r w:rsidR="00112328">
        <w:t>я</w:t>
      </w:r>
      <w:r w:rsidRPr="00D72A6D">
        <w:t xml:space="preserve">вляє собою </w:t>
      </w:r>
      <w:r w:rsidRPr="00D27B68">
        <w:t xml:space="preserve">графічний користувацький інтерфейс створення завдання </w:t>
      </w:r>
      <w:r>
        <w:t>(див. рисунок 2.21).</w:t>
      </w:r>
    </w:p>
    <w:p w14:paraId="0B4577F3" w14:textId="77777777" w:rsidR="00D27B68" w:rsidRDefault="00D27B68" w:rsidP="00D27B68">
      <w:pPr>
        <w:ind w:firstLine="0"/>
        <w:jc w:val="center"/>
      </w:pPr>
      <w:r w:rsidRPr="00D27B68">
        <w:rPr>
          <w:noProof/>
        </w:rPr>
        <w:drawing>
          <wp:inline distT="0" distB="0" distL="0" distR="0" wp14:anchorId="0139D87B" wp14:editId="2332A1A7">
            <wp:extent cx="3230880" cy="3124791"/>
            <wp:effectExtent l="0" t="0" r="762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40594" cy="313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523E" w14:textId="77777777" w:rsidR="00D27B68" w:rsidRDefault="00D27B68" w:rsidP="00D27B68">
      <w:pPr>
        <w:pStyle w:val="afb"/>
      </w:pPr>
      <w:r w:rsidRPr="006B5A46">
        <w:t xml:space="preserve">Рисунок </w:t>
      </w:r>
      <w:r w:rsidRPr="006B5A46">
        <w:fldChar w:fldCharType="begin"/>
      </w:r>
      <w:r w:rsidRPr="006B5A46">
        <w:instrText xml:space="preserve"> STYLEREF 1 \s </w:instrText>
      </w:r>
      <w:r w:rsidRPr="006B5A46">
        <w:fldChar w:fldCharType="separate"/>
      </w:r>
      <w:r w:rsidR="00B25E9D">
        <w:rPr>
          <w:noProof/>
        </w:rPr>
        <w:t>2</w:t>
      </w:r>
      <w:r w:rsidRPr="006B5A46">
        <w:fldChar w:fldCharType="end"/>
      </w:r>
      <w:r w:rsidRPr="006B5A46">
        <w:t>.</w:t>
      </w:r>
      <w:r>
        <w:t>21</w:t>
      </w:r>
      <w:r w:rsidRPr="006B5A46">
        <w:t xml:space="preserve"> Внутрішня структура класу «</w:t>
      </w:r>
      <w:r w:rsidRPr="00D27B68">
        <w:t>TaskCreatorActivity</w:t>
      </w:r>
      <w:r w:rsidRPr="006B5A46">
        <w:t>»</w:t>
      </w:r>
    </w:p>
    <w:p w14:paraId="30BAB808" w14:textId="5864608A" w:rsidR="00D27B68" w:rsidRDefault="00D27B68" w:rsidP="00D27B68">
      <w:r>
        <w:lastRenderedPageBreak/>
        <w:t>«</w:t>
      </w:r>
      <w:r w:rsidRPr="00D27B68">
        <w:t>TasksViewerActivity</w:t>
      </w:r>
      <w:r>
        <w:t>»</w:t>
      </w:r>
      <w:r w:rsidRPr="00CD701C">
        <w:t xml:space="preserve"> </w:t>
      </w:r>
      <w:r>
        <w:t xml:space="preserve"> </w:t>
      </w:r>
      <w:r w:rsidR="00112328">
        <w:t>я</w:t>
      </w:r>
      <w:r w:rsidRPr="00D72A6D">
        <w:t xml:space="preserve">вляє собою </w:t>
      </w:r>
      <w:r w:rsidRPr="00D27B68">
        <w:t xml:space="preserve">графічний користувацький інтерфейс </w:t>
      </w:r>
      <w:r w:rsidR="000B6369" w:rsidRPr="000B6369">
        <w:t xml:space="preserve">перегляду завдань </w:t>
      </w:r>
      <w:r>
        <w:t>(див. рисунок 2.22).</w:t>
      </w:r>
    </w:p>
    <w:p w14:paraId="0632D93E" w14:textId="77777777" w:rsidR="00D27B68" w:rsidRDefault="000B6369" w:rsidP="00D27B68">
      <w:pPr>
        <w:ind w:firstLine="0"/>
        <w:jc w:val="center"/>
      </w:pPr>
      <w:r w:rsidRPr="000B6369">
        <w:rPr>
          <w:noProof/>
        </w:rPr>
        <w:drawing>
          <wp:inline distT="0" distB="0" distL="0" distR="0" wp14:anchorId="68705BA2" wp14:editId="397844A2">
            <wp:extent cx="3084511" cy="2209800"/>
            <wp:effectExtent l="0" t="0" r="190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97796" cy="221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C3F0" w14:textId="77777777" w:rsidR="00D27B68" w:rsidRDefault="00D27B68" w:rsidP="00D27B68">
      <w:pPr>
        <w:pStyle w:val="afb"/>
      </w:pPr>
      <w:r w:rsidRPr="006B5A46">
        <w:t xml:space="preserve">Рисунок </w:t>
      </w:r>
      <w:r w:rsidRPr="006B5A46">
        <w:fldChar w:fldCharType="begin"/>
      </w:r>
      <w:r w:rsidRPr="006B5A46">
        <w:instrText xml:space="preserve"> STYLEREF 1 \s </w:instrText>
      </w:r>
      <w:r w:rsidRPr="006B5A46">
        <w:fldChar w:fldCharType="separate"/>
      </w:r>
      <w:r w:rsidR="00B25E9D">
        <w:rPr>
          <w:noProof/>
        </w:rPr>
        <w:t>2</w:t>
      </w:r>
      <w:r w:rsidRPr="006B5A46">
        <w:fldChar w:fldCharType="end"/>
      </w:r>
      <w:r w:rsidRPr="006B5A46">
        <w:t>.</w:t>
      </w:r>
      <w:r>
        <w:t>22</w:t>
      </w:r>
      <w:r w:rsidRPr="006B5A46">
        <w:t xml:space="preserve"> Внутрішня структура класу «</w:t>
      </w:r>
      <w:r w:rsidRPr="00D27B68">
        <w:t>TasksViewerActivity</w:t>
      </w:r>
      <w:r w:rsidRPr="006B5A46">
        <w:t>»</w:t>
      </w:r>
    </w:p>
    <w:p w14:paraId="029DB2AC" w14:textId="158085F2" w:rsidR="000B6369" w:rsidRDefault="000B6369" w:rsidP="000B6369">
      <w:r>
        <w:t>«</w:t>
      </w:r>
      <w:r w:rsidRPr="00D27B68">
        <w:t>TaskViewerActivity</w:t>
      </w:r>
      <w:r>
        <w:t>»</w:t>
      </w:r>
      <w:r w:rsidRPr="00CD701C">
        <w:t xml:space="preserve"> </w:t>
      </w:r>
      <w:r>
        <w:t xml:space="preserve"> </w:t>
      </w:r>
      <w:r w:rsidR="00112328">
        <w:t>я</w:t>
      </w:r>
      <w:r w:rsidRPr="00D72A6D">
        <w:t xml:space="preserve">вляє собою </w:t>
      </w:r>
      <w:r w:rsidRPr="00D27B68">
        <w:t xml:space="preserve">графічний користувацький інтерфейс </w:t>
      </w:r>
      <w:r w:rsidRPr="000B6369">
        <w:t>перегляду завдан</w:t>
      </w:r>
      <w:r>
        <w:t>ня</w:t>
      </w:r>
      <w:r w:rsidRPr="000B6369">
        <w:t xml:space="preserve"> </w:t>
      </w:r>
      <w:r>
        <w:t>(див. рисунок 2.23).</w:t>
      </w:r>
    </w:p>
    <w:p w14:paraId="76DC13D9" w14:textId="77777777" w:rsidR="000B6369" w:rsidRDefault="000B6369" w:rsidP="000B6369">
      <w:pPr>
        <w:ind w:firstLine="0"/>
        <w:jc w:val="center"/>
      </w:pPr>
      <w:r w:rsidRPr="000B6369">
        <w:rPr>
          <w:noProof/>
        </w:rPr>
        <w:drawing>
          <wp:inline distT="0" distB="0" distL="0" distR="0" wp14:anchorId="55EDD6DD" wp14:editId="0C994E2C">
            <wp:extent cx="2651760" cy="3957850"/>
            <wp:effectExtent l="0" t="0" r="0" b="508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55545" cy="396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61D8" w14:textId="77777777" w:rsidR="000B6369" w:rsidRDefault="000B6369" w:rsidP="000B6369">
      <w:pPr>
        <w:pStyle w:val="afb"/>
      </w:pPr>
      <w:r w:rsidRPr="006B5A46">
        <w:t xml:space="preserve">Рисунок </w:t>
      </w:r>
      <w:r w:rsidRPr="006B5A46">
        <w:fldChar w:fldCharType="begin"/>
      </w:r>
      <w:r w:rsidRPr="006B5A46">
        <w:instrText xml:space="preserve"> STYLEREF 1 \s </w:instrText>
      </w:r>
      <w:r w:rsidRPr="006B5A46">
        <w:fldChar w:fldCharType="separate"/>
      </w:r>
      <w:r w:rsidR="00B25E9D">
        <w:rPr>
          <w:noProof/>
        </w:rPr>
        <w:t>2</w:t>
      </w:r>
      <w:r w:rsidRPr="006B5A46">
        <w:fldChar w:fldCharType="end"/>
      </w:r>
      <w:r w:rsidRPr="006B5A46">
        <w:t>.</w:t>
      </w:r>
      <w:r>
        <w:t>23</w:t>
      </w:r>
      <w:r w:rsidRPr="006B5A46">
        <w:t xml:space="preserve"> Внутрішня структура класу «</w:t>
      </w:r>
      <w:r w:rsidRPr="00D27B68">
        <w:t>TaskViewerActivity</w:t>
      </w:r>
      <w:r w:rsidRPr="006B5A46">
        <w:t>»</w:t>
      </w:r>
    </w:p>
    <w:p w14:paraId="34A08F89" w14:textId="422FB8E7" w:rsidR="000B6369" w:rsidRDefault="000B6369" w:rsidP="000B6369">
      <w:r>
        <w:t>«</w:t>
      </w:r>
      <w:r w:rsidRPr="000B6369">
        <w:t>FavoriteUsersViewerActivity</w:t>
      </w:r>
      <w:r>
        <w:t>»</w:t>
      </w:r>
      <w:r w:rsidRPr="00CD701C">
        <w:t xml:space="preserve"> </w:t>
      </w:r>
      <w:r>
        <w:t xml:space="preserve"> </w:t>
      </w:r>
      <w:r w:rsidR="00112328">
        <w:t>я</w:t>
      </w:r>
      <w:r w:rsidRPr="00D72A6D">
        <w:t xml:space="preserve">вляє собою </w:t>
      </w:r>
      <w:r w:rsidRPr="00D27B68">
        <w:t xml:space="preserve">графічний користувацький інтерфейс </w:t>
      </w:r>
      <w:r w:rsidRPr="000B6369">
        <w:t xml:space="preserve">перегляду вибраних користувачів </w:t>
      </w:r>
      <w:r>
        <w:t>(див. рисунок 2.24).</w:t>
      </w:r>
    </w:p>
    <w:p w14:paraId="0EAF3C2F" w14:textId="77777777" w:rsidR="000B6369" w:rsidRDefault="000B6369" w:rsidP="000B6369">
      <w:pPr>
        <w:ind w:firstLine="0"/>
        <w:jc w:val="center"/>
      </w:pPr>
      <w:r w:rsidRPr="000B6369">
        <w:rPr>
          <w:noProof/>
        </w:rPr>
        <w:lastRenderedPageBreak/>
        <w:drawing>
          <wp:inline distT="0" distB="0" distL="0" distR="0" wp14:anchorId="06A037AE" wp14:editId="4B84C0F0">
            <wp:extent cx="3465942" cy="1572607"/>
            <wp:effectExtent l="0" t="0" r="1270" b="889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84296" cy="15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A080" w14:textId="77777777" w:rsidR="000B6369" w:rsidRDefault="000B6369" w:rsidP="000B6369">
      <w:pPr>
        <w:pStyle w:val="afb"/>
      </w:pPr>
      <w:r w:rsidRPr="006B5A46">
        <w:t xml:space="preserve">Рисунок </w:t>
      </w:r>
      <w:r w:rsidRPr="006B5A46">
        <w:fldChar w:fldCharType="begin"/>
      </w:r>
      <w:r w:rsidRPr="006B5A46">
        <w:instrText xml:space="preserve"> STYLEREF 1 \s </w:instrText>
      </w:r>
      <w:r w:rsidRPr="006B5A46">
        <w:fldChar w:fldCharType="separate"/>
      </w:r>
      <w:r w:rsidR="00B25E9D">
        <w:rPr>
          <w:noProof/>
        </w:rPr>
        <w:t>2</w:t>
      </w:r>
      <w:r w:rsidRPr="006B5A46">
        <w:fldChar w:fldCharType="end"/>
      </w:r>
      <w:r w:rsidRPr="006B5A46">
        <w:t>.</w:t>
      </w:r>
      <w:r>
        <w:t>24</w:t>
      </w:r>
      <w:r w:rsidRPr="006B5A46">
        <w:t xml:space="preserve"> Внутрішня структура класу «</w:t>
      </w:r>
      <w:r w:rsidRPr="000B6369">
        <w:t>FavoriteUsersViewerActivity</w:t>
      </w:r>
      <w:r w:rsidRPr="006B5A46">
        <w:t>»</w:t>
      </w:r>
    </w:p>
    <w:p w14:paraId="0DAE4F01" w14:textId="0059230D" w:rsidR="000B6369" w:rsidRDefault="000B6369" w:rsidP="000B6369">
      <w:r>
        <w:t>«</w:t>
      </w:r>
      <w:r w:rsidRPr="000B6369">
        <w:t>HomePageOfLeaderActivity</w:t>
      </w:r>
      <w:r>
        <w:t>»</w:t>
      </w:r>
      <w:r w:rsidRPr="00CD701C">
        <w:t xml:space="preserve"> </w:t>
      </w:r>
      <w:r>
        <w:t xml:space="preserve"> </w:t>
      </w:r>
      <w:r w:rsidR="00112328">
        <w:t>я</w:t>
      </w:r>
      <w:r w:rsidRPr="00D72A6D">
        <w:t xml:space="preserve">вляє собою </w:t>
      </w:r>
      <w:r w:rsidRPr="00D27B68">
        <w:t xml:space="preserve">графічний користувацький інтерфейс </w:t>
      </w:r>
      <w:r w:rsidR="00EA6E4B">
        <w:t>кабінету керівника</w:t>
      </w:r>
      <w:r w:rsidRPr="000B6369">
        <w:t xml:space="preserve"> </w:t>
      </w:r>
      <w:r>
        <w:t>(див. рисунок 2.2</w:t>
      </w:r>
      <w:r w:rsidR="00E943BA">
        <w:t>5</w:t>
      </w:r>
      <w:r>
        <w:t>).</w:t>
      </w:r>
    </w:p>
    <w:p w14:paraId="7319A09E" w14:textId="77777777" w:rsidR="000B6369" w:rsidRDefault="00EA6E4B" w:rsidP="000B6369">
      <w:pPr>
        <w:ind w:firstLine="0"/>
        <w:jc w:val="center"/>
      </w:pPr>
      <w:r w:rsidRPr="00EA6E4B">
        <w:rPr>
          <w:noProof/>
        </w:rPr>
        <w:drawing>
          <wp:inline distT="0" distB="0" distL="0" distR="0" wp14:anchorId="3EEA8FE7" wp14:editId="479F6D28">
            <wp:extent cx="3573602" cy="1253428"/>
            <wp:effectExtent l="0" t="0" r="8255" b="444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3628" cy="126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C3A3" w14:textId="77777777" w:rsidR="000B6369" w:rsidRDefault="000B6369" w:rsidP="000B6369">
      <w:pPr>
        <w:pStyle w:val="afb"/>
      </w:pPr>
      <w:r w:rsidRPr="006B5A46">
        <w:t xml:space="preserve">Рисунок </w:t>
      </w:r>
      <w:r w:rsidRPr="006B5A46">
        <w:fldChar w:fldCharType="begin"/>
      </w:r>
      <w:r w:rsidRPr="006B5A46">
        <w:instrText xml:space="preserve"> STYLEREF 1 \s </w:instrText>
      </w:r>
      <w:r w:rsidRPr="006B5A46">
        <w:fldChar w:fldCharType="separate"/>
      </w:r>
      <w:r w:rsidR="00B25E9D">
        <w:rPr>
          <w:noProof/>
        </w:rPr>
        <w:t>2</w:t>
      </w:r>
      <w:r w:rsidRPr="006B5A46">
        <w:fldChar w:fldCharType="end"/>
      </w:r>
      <w:r w:rsidRPr="006B5A46">
        <w:t>.</w:t>
      </w:r>
      <w:r>
        <w:t>2</w:t>
      </w:r>
      <w:r w:rsidR="00E943BA">
        <w:t>5</w:t>
      </w:r>
      <w:r w:rsidRPr="006B5A46">
        <w:t xml:space="preserve"> Внутрішня структура класу «</w:t>
      </w:r>
      <w:r w:rsidRPr="000B6369">
        <w:t>HomePageOfLeaderActivity</w:t>
      </w:r>
      <w:r w:rsidRPr="006B5A46">
        <w:t>»</w:t>
      </w:r>
    </w:p>
    <w:p w14:paraId="11E50FF8" w14:textId="4D2087BC" w:rsidR="00EA6E4B" w:rsidRDefault="00EA6E4B" w:rsidP="00EA6E4B">
      <w:r>
        <w:t>«</w:t>
      </w:r>
      <w:r w:rsidR="00621FB4" w:rsidRPr="00621FB4">
        <w:t>HomePageOfWorkerActivity</w:t>
      </w:r>
      <w:r>
        <w:t>»</w:t>
      </w:r>
      <w:r w:rsidRPr="00CD701C">
        <w:t xml:space="preserve"> </w:t>
      </w:r>
      <w:r>
        <w:t xml:space="preserve"> </w:t>
      </w:r>
      <w:r w:rsidR="00112328">
        <w:t>я</w:t>
      </w:r>
      <w:r w:rsidRPr="00D72A6D">
        <w:t xml:space="preserve">вляє собою </w:t>
      </w:r>
      <w:r w:rsidRPr="00D27B68">
        <w:t xml:space="preserve">графічний користувацький інтерфейс </w:t>
      </w:r>
      <w:r>
        <w:t xml:space="preserve">кабінету </w:t>
      </w:r>
      <w:r w:rsidR="00621FB4">
        <w:t>працівника</w:t>
      </w:r>
      <w:r w:rsidRPr="000B6369">
        <w:t xml:space="preserve"> </w:t>
      </w:r>
      <w:r>
        <w:t>(див. рисунок 2.2</w:t>
      </w:r>
      <w:r w:rsidR="00621FB4">
        <w:t>6</w:t>
      </w:r>
      <w:r>
        <w:t>).</w:t>
      </w:r>
    </w:p>
    <w:p w14:paraId="1BA26913" w14:textId="77777777" w:rsidR="00EA6E4B" w:rsidRDefault="00621FB4" w:rsidP="00EA6E4B">
      <w:pPr>
        <w:ind w:firstLine="0"/>
        <w:jc w:val="center"/>
      </w:pPr>
      <w:r w:rsidRPr="00621FB4">
        <w:rPr>
          <w:noProof/>
        </w:rPr>
        <w:drawing>
          <wp:inline distT="0" distB="0" distL="0" distR="0" wp14:anchorId="4A2B6202" wp14:editId="7D5BD5B1">
            <wp:extent cx="3482340" cy="1221418"/>
            <wp:effectExtent l="0" t="0" r="381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03974" cy="122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B86C" w14:textId="77777777" w:rsidR="00EA6E4B" w:rsidRDefault="00EA6E4B" w:rsidP="00EA6E4B">
      <w:pPr>
        <w:pStyle w:val="afb"/>
      </w:pPr>
      <w:r w:rsidRPr="006B5A46">
        <w:t xml:space="preserve">Рисунок </w:t>
      </w:r>
      <w:r w:rsidRPr="006B5A46">
        <w:fldChar w:fldCharType="begin"/>
      </w:r>
      <w:r w:rsidRPr="006B5A46">
        <w:instrText xml:space="preserve"> STYLEREF 1 \s </w:instrText>
      </w:r>
      <w:r w:rsidRPr="006B5A46">
        <w:fldChar w:fldCharType="separate"/>
      </w:r>
      <w:r w:rsidR="00B25E9D">
        <w:rPr>
          <w:noProof/>
        </w:rPr>
        <w:t>2</w:t>
      </w:r>
      <w:r w:rsidRPr="006B5A46">
        <w:fldChar w:fldCharType="end"/>
      </w:r>
      <w:r w:rsidRPr="006B5A46">
        <w:t>.</w:t>
      </w:r>
      <w:r>
        <w:t>2</w:t>
      </w:r>
      <w:r w:rsidR="00621FB4">
        <w:t>6</w:t>
      </w:r>
      <w:r w:rsidRPr="006B5A46">
        <w:t xml:space="preserve"> Внутрішня структура класу «</w:t>
      </w:r>
      <w:r w:rsidR="00621FB4" w:rsidRPr="00621FB4">
        <w:t>HomePageOfWorkerActivity</w:t>
      </w:r>
      <w:r w:rsidRPr="006B5A46">
        <w:t>»</w:t>
      </w:r>
    </w:p>
    <w:p w14:paraId="30A0DBC1" w14:textId="5DAD1F62" w:rsidR="00621FB4" w:rsidRDefault="00621FB4" w:rsidP="00621FB4">
      <w:r>
        <w:t>«</w:t>
      </w:r>
      <w:r w:rsidRPr="00621FB4">
        <w:t>Leader</w:t>
      </w:r>
      <w:r>
        <w:t>»</w:t>
      </w:r>
      <w:r w:rsidRPr="00CD701C">
        <w:t xml:space="preserve"> </w:t>
      </w:r>
      <w:r>
        <w:t xml:space="preserve"> </w:t>
      </w:r>
      <w:r w:rsidR="00112328">
        <w:t>я</w:t>
      </w:r>
      <w:r w:rsidRPr="00621FB4">
        <w:t>вляє собою керівника, який створює завдання</w:t>
      </w:r>
      <w:r w:rsidRPr="000B6369">
        <w:t xml:space="preserve"> </w:t>
      </w:r>
      <w:r>
        <w:t>(див. рисунок 2.27).</w:t>
      </w:r>
    </w:p>
    <w:p w14:paraId="261B50C2" w14:textId="77777777" w:rsidR="00621FB4" w:rsidRDefault="00621FB4" w:rsidP="00621FB4">
      <w:pPr>
        <w:ind w:firstLine="0"/>
        <w:jc w:val="center"/>
      </w:pPr>
      <w:r w:rsidRPr="00621FB4">
        <w:rPr>
          <w:noProof/>
        </w:rPr>
        <w:drawing>
          <wp:inline distT="0" distB="0" distL="0" distR="0" wp14:anchorId="4721E7E1" wp14:editId="7AC970E3">
            <wp:extent cx="3489960" cy="807379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01164" cy="80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ED8F" w14:textId="77777777" w:rsidR="00621FB4" w:rsidRDefault="00621FB4" w:rsidP="00621FB4">
      <w:pPr>
        <w:pStyle w:val="afb"/>
      </w:pPr>
      <w:r w:rsidRPr="006B5A46">
        <w:t xml:space="preserve">Рисунок </w:t>
      </w:r>
      <w:r w:rsidRPr="006B5A46">
        <w:fldChar w:fldCharType="begin"/>
      </w:r>
      <w:r w:rsidRPr="006B5A46">
        <w:instrText xml:space="preserve"> STYLEREF 1 \s </w:instrText>
      </w:r>
      <w:r w:rsidRPr="006B5A46">
        <w:fldChar w:fldCharType="separate"/>
      </w:r>
      <w:r w:rsidR="00B25E9D">
        <w:rPr>
          <w:noProof/>
        </w:rPr>
        <w:t>2</w:t>
      </w:r>
      <w:r w:rsidRPr="006B5A46">
        <w:fldChar w:fldCharType="end"/>
      </w:r>
      <w:r w:rsidRPr="006B5A46">
        <w:t>.</w:t>
      </w:r>
      <w:r>
        <w:t>27</w:t>
      </w:r>
      <w:r w:rsidRPr="006B5A46">
        <w:t xml:space="preserve"> Внутрішня структура класу «</w:t>
      </w:r>
      <w:r w:rsidRPr="00621FB4">
        <w:t>Leader</w:t>
      </w:r>
      <w:r w:rsidRPr="006B5A46">
        <w:t>»</w:t>
      </w:r>
    </w:p>
    <w:p w14:paraId="75A73A92" w14:textId="43F29752" w:rsidR="00621FB4" w:rsidRDefault="00621FB4" w:rsidP="00621FB4">
      <w:r>
        <w:t>«</w:t>
      </w:r>
      <w:r w:rsidRPr="00621FB4">
        <w:t>ProfileViewerActivity</w:t>
      </w:r>
      <w:r>
        <w:t>»</w:t>
      </w:r>
      <w:r w:rsidR="00F059EA">
        <w:t xml:space="preserve"> представляє собою</w:t>
      </w:r>
      <w:r w:rsidRPr="00CD701C">
        <w:t xml:space="preserve"> </w:t>
      </w:r>
      <w:r>
        <w:t xml:space="preserve"> </w:t>
      </w:r>
      <w:r w:rsidRPr="00621FB4">
        <w:t>графічний користувацький інтерфейс перегляду профіл</w:t>
      </w:r>
      <w:r w:rsidR="003C284B">
        <w:t>ю</w:t>
      </w:r>
      <w:r w:rsidRPr="00621FB4">
        <w:t xml:space="preserve"> користувача</w:t>
      </w:r>
      <w:r w:rsidRPr="000B6369">
        <w:t xml:space="preserve"> </w:t>
      </w:r>
      <w:r>
        <w:t>(див. рисунок 2.28).</w:t>
      </w:r>
    </w:p>
    <w:p w14:paraId="2B7EF903" w14:textId="77777777" w:rsidR="00621FB4" w:rsidRDefault="00F059EA" w:rsidP="00621FB4">
      <w:pPr>
        <w:ind w:firstLine="0"/>
        <w:jc w:val="center"/>
      </w:pPr>
      <w:r w:rsidRPr="00F059EA">
        <w:rPr>
          <w:noProof/>
        </w:rPr>
        <w:lastRenderedPageBreak/>
        <w:drawing>
          <wp:inline distT="0" distB="0" distL="0" distR="0" wp14:anchorId="1CFC9F9D" wp14:editId="22841A49">
            <wp:extent cx="3251650" cy="2446020"/>
            <wp:effectExtent l="0" t="0" r="635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73058" cy="246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3C4C7" w14:textId="77777777" w:rsidR="00621FB4" w:rsidRDefault="00621FB4" w:rsidP="00621FB4">
      <w:pPr>
        <w:pStyle w:val="afb"/>
      </w:pPr>
      <w:r w:rsidRPr="006B5A46">
        <w:t xml:space="preserve">Рисунок </w:t>
      </w:r>
      <w:r w:rsidRPr="006B5A46">
        <w:fldChar w:fldCharType="begin"/>
      </w:r>
      <w:r w:rsidRPr="006B5A46">
        <w:instrText xml:space="preserve"> STYLEREF 1 \s </w:instrText>
      </w:r>
      <w:r w:rsidRPr="006B5A46">
        <w:fldChar w:fldCharType="separate"/>
      </w:r>
      <w:r w:rsidR="00B25E9D">
        <w:rPr>
          <w:noProof/>
        </w:rPr>
        <w:t>2</w:t>
      </w:r>
      <w:r w:rsidRPr="006B5A46">
        <w:fldChar w:fldCharType="end"/>
      </w:r>
      <w:r w:rsidRPr="006B5A46">
        <w:t>.</w:t>
      </w:r>
      <w:r>
        <w:t>28</w:t>
      </w:r>
      <w:r w:rsidRPr="006B5A46">
        <w:t xml:space="preserve"> Внутрішня структура класу «</w:t>
      </w:r>
      <w:r w:rsidRPr="00621FB4">
        <w:t>ProfileViewerActivity</w:t>
      </w:r>
      <w:r w:rsidRPr="006B5A46">
        <w:t>»</w:t>
      </w:r>
    </w:p>
    <w:p w14:paraId="1440D439" w14:textId="489A8D1C" w:rsidR="00F059EA" w:rsidRDefault="00F059EA" w:rsidP="00F059EA">
      <w:r>
        <w:t>«</w:t>
      </w:r>
      <w:r w:rsidRPr="00F059EA">
        <w:t>SearchUsersActivity</w:t>
      </w:r>
      <w:r>
        <w:t>»</w:t>
      </w:r>
      <w:r w:rsidRPr="00CD701C">
        <w:t xml:space="preserve"> </w:t>
      </w:r>
      <w:r w:rsidR="003C284B">
        <w:t>я</w:t>
      </w:r>
      <w:r>
        <w:t xml:space="preserve">вляє собою </w:t>
      </w:r>
      <w:r w:rsidRPr="00621FB4">
        <w:t xml:space="preserve">графічний користувацький інтерфейс </w:t>
      </w:r>
      <w:r w:rsidRPr="00F059EA">
        <w:t>пошуку користувачів</w:t>
      </w:r>
      <w:r w:rsidRPr="000B6369">
        <w:t xml:space="preserve"> </w:t>
      </w:r>
      <w:r>
        <w:t>(див. рисунок 2.29).</w:t>
      </w:r>
    </w:p>
    <w:p w14:paraId="161A3E97" w14:textId="77777777" w:rsidR="00F059EA" w:rsidRDefault="00F059EA" w:rsidP="00F059EA">
      <w:pPr>
        <w:ind w:firstLine="0"/>
        <w:jc w:val="center"/>
      </w:pPr>
      <w:r w:rsidRPr="00F059EA">
        <w:rPr>
          <w:noProof/>
        </w:rPr>
        <w:drawing>
          <wp:inline distT="0" distB="0" distL="0" distR="0" wp14:anchorId="40F12A9A" wp14:editId="7EFC25BE">
            <wp:extent cx="3453107" cy="1417320"/>
            <wp:effectExtent l="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75760" cy="142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DCF5" w14:textId="77777777" w:rsidR="00F059EA" w:rsidRDefault="00F059EA" w:rsidP="00F059EA">
      <w:pPr>
        <w:pStyle w:val="afb"/>
      </w:pPr>
      <w:r w:rsidRPr="006B5A46">
        <w:t xml:space="preserve">Рисунок </w:t>
      </w:r>
      <w:r w:rsidRPr="006B5A46">
        <w:fldChar w:fldCharType="begin"/>
      </w:r>
      <w:r w:rsidRPr="006B5A46">
        <w:instrText xml:space="preserve"> STYLEREF 1 \s </w:instrText>
      </w:r>
      <w:r w:rsidRPr="006B5A46">
        <w:fldChar w:fldCharType="separate"/>
      </w:r>
      <w:r w:rsidR="00B25E9D">
        <w:rPr>
          <w:noProof/>
        </w:rPr>
        <w:t>2</w:t>
      </w:r>
      <w:r w:rsidRPr="006B5A46">
        <w:fldChar w:fldCharType="end"/>
      </w:r>
      <w:r w:rsidRPr="006B5A46">
        <w:t>.</w:t>
      </w:r>
      <w:r>
        <w:t>29</w:t>
      </w:r>
      <w:r w:rsidRPr="006B5A46">
        <w:t xml:space="preserve"> Внутрішня структура класу «</w:t>
      </w:r>
      <w:r w:rsidRPr="00F059EA">
        <w:t>SearchUsersActivity</w:t>
      </w:r>
      <w:r w:rsidRPr="006B5A46">
        <w:t>»</w:t>
      </w:r>
    </w:p>
    <w:p w14:paraId="322C5C07" w14:textId="48B73BE5" w:rsidR="00F059EA" w:rsidRDefault="00F059EA" w:rsidP="00F059EA">
      <w:r>
        <w:t>«</w:t>
      </w:r>
      <w:r w:rsidRPr="00F059EA">
        <w:t>User</w:t>
      </w:r>
      <w:r>
        <w:t>»</w:t>
      </w:r>
      <w:r w:rsidRPr="00CD701C">
        <w:t xml:space="preserve"> </w:t>
      </w:r>
      <w:r w:rsidR="003C284B">
        <w:t>я</w:t>
      </w:r>
      <w:r>
        <w:t>вляє собою користувача</w:t>
      </w:r>
      <w:r w:rsidRPr="000B6369">
        <w:t xml:space="preserve"> </w:t>
      </w:r>
      <w:r>
        <w:t>(див. рисунок 2.30).</w:t>
      </w:r>
    </w:p>
    <w:p w14:paraId="6AD334C8" w14:textId="77777777" w:rsidR="00F059EA" w:rsidRDefault="00F059EA" w:rsidP="00F059EA">
      <w:pPr>
        <w:ind w:firstLine="0"/>
        <w:jc w:val="center"/>
      </w:pPr>
      <w:r w:rsidRPr="00F059EA">
        <w:rPr>
          <w:noProof/>
        </w:rPr>
        <w:drawing>
          <wp:inline distT="0" distB="0" distL="0" distR="0" wp14:anchorId="2A40D506" wp14:editId="14390958">
            <wp:extent cx="3502542" cy="2247900"/>
            <wp:effectExtent l="0" t="0" r="317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27765" cy="226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DE5B" w14:textId="77777777" w:rsidR="00F059EA" w:rsidRDefault="00F059EA" w:rsidP="00F059EA">
      <w:pPr>
        <w:pStyle w:val="afb"/>
      </w:pPr>
      <w:r w:rsidRPr="006B5A46">
        <w:t xml:space="preserve">Рисунок </w:t>
      </w:r>
      <w:r w:rsidRPr="006B5A46">
        <w:fldChar w:fldCharType="begin"/>
      </w:r>
      <w:r w:rsidRPr="006B5A46">
        <w:instrText xml:space="preserve"> STYLEREF 1 \s </w:instrText>
      </w:r>
      <w:r w:rsidRPr="006B5A46">
        <w:fldChar w:fldCharType="separate"/>
      </w:r>
      <w:r w:rsidR="00B25E9D">
        <w:rPr>
          <w:noProof/>
        </w:rPr>
        <w:t>2</w:t>
      </w:r>
      <w:r w:rsidRPr="006B5A46">
        <w:fldChar w:fldCharType="end"/>
      </w:r>
      <w:r w:rsidRPr="006B5A46">
        <w:t>.</w:t>
      </w:r>
      <w:r>
        <w:t>30</w:t>
      </w:r>
      <w:r w:rsidRPr="006B5A46">
        <w:t xml:space="preserve"> Внутрішня структура класу «</w:t>
      </w:r>
      <w:r w:rsidRPr="00F059EA">
        <w:t>User</w:t>
      </w:r>
      <w:r w:rsidRPr="006B5A46">
        <w:t>»</w:t>
      </w:r>
    </w:p>
    <w:p w14:paraId="740B3314" w14:textId="61EA54F4" w:rsidR="0018047C" w:rsidRDefault="0018047C" w:rsidP="0018047C">
      <w:r>
        <w:t>«</w:t>
      </w:r>
      <w:r w:rsidRPr="0018047C">
        <w:t>Worker</w:t>
      </w:r>
      <w:r>
        <w:t>»</w:t>
      </w:r>
      <w:r w:rsidRPr="00CD701C">
        <w:t xml:space="preserve"> </w:t>
      </w:r>
      <w:r w:rsidR="003C284B">
        <w:t>я</w:t>
      </w:r>
      <w:r>
        <w:t xml:space="preserve">вляє собою </w:t>
      </w:r>
      <w:r w:rsidRPr="0018047C">
        <w:t>працівника, який отримує від керівника завдання і виконує їх</w:t>
      </w:r>
      <w:r w:rsidRPr="000B6369">
        <w:t xml:space="preserve"> </w:t>
      </w:r>
      <w:r>
        <w:t>(див. рисунок 2.31).</w:t>
      </w:r>
    </w:p>
    <w:p w14:paraId="6CB3874A" w14:textId="77777777" w:rsidR="0018047C" w:rsidRDefault="0018047C" w:rsidP="0018047C">
      <w:pPr>
        <w:ind w:firstLine="0"/>
        <w:jc w:val="center"/>
      </w:pPr>
      <w:r w:rsidRPr="0018047C">
        <w:rPr>
          <w:noProof/>
        </w:rPr>
        <w:lastRenderedPageBreak/>
        <w:drawing>
          <wp:inline distT="0" distB="0" distL="0" distR="0" wp14:anchorId="6B28375A" wp14:editId="00E0755B">
            <wp:extent cx="3812470" cy="876300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40868" cy="88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19FE" w14:textId="29F8C82E" w:rsidR="001F5BCD" w:rsidRDefault="0018047C" w:rsidP="00D43507">
      <w:pPr>
        <w:pStyle w:val="afb"/>
      </w:pPr>
      <w:r w:rsidRPr="006B5A46">
        <w:t xml:space="preserve">Рисунок </w:t>
      </w:r>
      <w:r w:rsidRPr="006B5A46">
        <w:fldChar w:fldCharType="begin"/>
      </w:r>
      <w:r w:rsidRPr="006B5A46">
        <w:instrText xml:space="preserve"> STYLEREF 1 \s </w:instrText>
      </w:r>
      <w:r w:rsidRPr="006B5A46">
        <w:fldChar w:fldCharType="separate"/>
      </w:r>
      <w:r w:rsidR="00B25E9D">
        <w:rPr>
          <w:noProof/>
        </w:rPr>
        <w:t>2</w:t>
      </w:r>
      <w:r w:rsidRPr="006B5A46">
        <w:fldChar w:fldCharType="end"/>
      </w:r>
      <w:r w:rsidRPr="006B5A46">
        <w:t>.</w:t>
      </w:r>
      <w:r>
        <w:t>31</w:t>
      </w:r>
      <w:r w:rsidRPr="006B5A46">
        <w:t xml:space="preserve"> Внутрішня структура класу «</w:t>
      </w:r>
      <w:r w:rsidRPr="0018047C">
        <w:t>Worker</w:t>
      </w:r>
      <w:r w:rsidRPr="006B5A46">
        <w:t>»</w:t>
      </w:r>
    </w:p>
    <w:p w14:paraId="48246833" w14:textId="67C6084C" w:rsidR="00974971" w:rsidRPr="00001C8E" w:rsidRDefault="00001C8E" w:rsidP="00974971">
      <w:r w:rsidRPr="006B5A46">
        <w:t>«</w:t>
      </w:r>
      <w:r w:rsidRPr="00974971">
        <w:t>NotificationService</w:t>
      </w:r>
      <w:r w:rsidRPr="006B5A46">
        <w:t>»</w:t>
      </w:r>
      <w:r>
        <w:t xml:space="preserve"> я</w:t>
      </w:r>
      <w:r w:rsidRPr="00001C8E">
        <w:t>вляє собою сервіс перевірки повідомлень для користувача</w:t>
      </w:r>
      <w:r>
        <w:t xml:space="preserve"> (див. рисунок 2.32).</w:t>
      </w:r>
    </w:p>
    <w:p w14:paraId="15AEFF95" w14:textId="510AFD3C" w:rsidR="00974971" w:rsidRDefault="00974971" w:rsidP="00974971">
      <w:pPr>
        <w:ind w:firstLine="0"/>
        <w:jc w:val="center"/>
      </w:pPr>
      <w:r w:rsidRPr="00974971">
        <w:rPr>
          <w:noProof/>
        </w:rPr>
        <w:drawing>
          <wp:inline distT="0" distB="0" distL="0" distR="0" wp14:anchorId="146AB899" wp14:editId="176C9E7B">
            <wp:extent cx="4001974" cy="185166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9213" cy="18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C522" w14:textId="7F4F8D9D" w:rsidR="00974971" w:rsidRPr="00974971" w:rsidRDefault="00974971" w:rsidP="00974971">
      <w:pPr>
        <w:pStyle w:val="afb"/>
      </w:pPr>
      <w:r w:rsidRPr="006B5A46">
        <w:t xml:space="preserve">Рисунок </w:t>
      </w:r>
      <w:r w:rsidRPr="006B5A46">
        <w:fldChar w:fldCharType="begin"/>
      </w:r>
      <w:r w:rsidRPr="006B5A46">
        <w:instrText xml:space="preserve"> STYLEREF 1 \s </w:instrText>
      </w:r>
      <w:r w:rsidRPr="006B5A46">
        <w:fldChar w:fldCharType="separate"/>
      </w:r>
      <w:r>
        <w:rPr>
          <w:noProof/>
        </w:rPr>
        <w:t>2</w:t>
      </w:r>
      <w:r w:rsidRPr="006B5A46">
        <w:fldChar w:fldCharType="end"/>
      </w:r>
      <w:r w:rsidRPr="006B5A46">
        <w:t>.</w:t>
      </w:r>
      <w:r>
        <w:t>32</w:t>
      </w:r>
      <w:r w:rsidRPr="006B5A46">
        <w:t xml:space="preserve"> Внутрішня структура класу «</w:t>
      </w:r>
      <w:r w:rsidRPr="00974971">
        <w:t>NotificationService</w:t>
      </w:r>
      <w:r w:rsidRPr="006B5A46">
        <w:t>»</w:t>
      </w:r>
    </w:p>
    <w:p w14:paraId="21A405B5" w14:textId="0E32C2C7" w:rsidR="000D687A" w:rsidRDefault="00496A0F" w:rsidP="00496A0F">
      <w:r>
        <w:t>С</w:t>
      </w:r>
      <w:r w:rsidR="00B62ED5">
        <w:t>пис</w:t>
      </w:r>
      <w:r>
        <w:t>ок</w:t>
      </w:r>
      <w:r w:rsidR="00B62ED5">
        <w:t xml:space="preserve"> </w:t>
      </w:r>
      <w:r>
        <w:t xml:space="preserve">використаних </w:t>
      </w:r>
      <w:r w:rsidR="00B62ED5">
        <w:t xml:space="preserve">елементів управління </w:t>
      </w:r>
      <w:r>
        <w:t>зображений на рисунку</w:t>
      </w:r>
      <w:r w:rsidR="00E6610B">
        <w:t xml:space="preserve"> 2.</w:t>
      </w:r>
      <w:r w:rsidR="00BC7D36">
        <w:t>3</w:t>
      </w:r>
      <w:r w:rsidR="00001C8E">
        <w:t>3</w:t>
      </w:r>
      <w:r w:rsidR="00E6610B">
        <w:t>.</w:t>
      </w:r>
    </w:p>
    <w:p w14:paraId="2C7BC1D4" w14:textId="77777777" w:rsidR="000B1919" w:rsidRDefault="000B1919" w:rsidP="000B1919">
      <w:pPr>
        <w:ind w:firstLine="0"/>
        <w:jc w:val="center"/>
      </w:pPr>
      <w:r>
        <w:rPr>
          <w:noProof/>
        </w:rPr>
        <w:drawing>
          <wp:inline distT="0" distB="0" distL="0" distR="0" wp14:anchorId="3E02C8B3" wp14:editId="0BDA4E0D">
            <wp:extent cx="3733800" cy="3639608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34301" cy="364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AA06" w14:textId="25BFA221" w:rsidR="00E6610B" w:rsidRDefault="00E6610B" w:rsidP="000B1919">
      <w:pPr>
        <w:ind w:firstLine="0"/>
        <w:jc w:val="center"/>
      </w:pPr>
      <w:r>
        <w:t>Рисунок 2.</w:t>
      </w:r>
      <w:r w:rsidR="00BC7D36">
        <w:t>3</w:t>
      </w:r>
      <w:r w:rsidR="00001C8E">
        <w:t>3</w:t>
      </w:r>
      <w:r>
        <w:t xml:space="preserve"> Список використаних елементів управління</w:t>
      </w:r>
    </w:p>
    <w:p w14:paraId="36217320" w14:textId="77777777" w:rsidR="00001C8E" w:rsidRDefault="00001C8E" w:rsidP="00CE7E47"/>
    <w:p w14:paraId="60D27102" w14:textId="33393E8D" w:rsidR="000D687A" w:rsidRDefault="009A30D0" w:rsidP="00CE7E47">
      <w:r>
        <w:lastRenderedPageBreak/>
        <w:t>У додатку є такі значні функції як:</w:t>
      </w:r>
    </w:p>
    <w:p w14:paraId="044648D9" w14:textId="77777777" w:rsidR="009A30D0" w:rsidRDefault="009A30D0" w:rsidP="009A30D0">
      <w:pPr>
        <w:pStyle w:val="a"/>
      </w:pPr>
      <w:r>
        <w:t>Увійти у програму з обліковим записом;</w:t>
      </w:r>
    </w:p>
    <w:p w14:paraId="17656E9F" w14:textId="77777777" w:rsidR="009A30D0" w:rsidRDefault="009A30D0" w:rsidP="009A30D0">
      <w:pPr>
        <w:pStyle w:val="a"/>
      </w:pPr>
      <w:r>
        <w:t>Зареєструвати у програмі обліковий запис;</w:t>
      </w:r>
    </w:p>
    <w:p w14:paraId="29518FAC" w14:textId="77777777" w:rsidR="009A30D0" w:rsidRDefault="009A30D0" w:rsidP="009A30D0">
      <w:pPr>
        <w:pStyle w:val="a"/>
      </w:pPr>
      <w:r>
        <w:t>Вибрати тип облікового запису як керівник або працівник;</w:t>
      </w:r>
    </w:p>
    <w:p w14:paraId="39017F05" w14:textId="112F346E" w:rsidR="009A30D0" w:rsidRDefault="009A30D0" w:rsidP="009A30D0">
      <w:pPr>
        <w:pStyle w:val="a"/>
      </w:pPr>
      <w:r>
        <w:t>Можливість переглядати як свій профіль</w:t>
      </w:r>
      <w:r w:rsidR="003C284B">
        <w:t>,</w:t>
      </w:r>
      <w:r>
        <w:t xml:space="preserve"> так і чужий;</w:t>
      </w:r>
    </w:p>
    <w:p w14:paraId="0972ABE0" w14:textId="77777777" w:rsidR="009A30D0" w:rsidRDefault="009A30D0" w:rsidP="009A30D0">
      <w:pPr>
        <w:pStyle w:val="a"/>
      </w:pPr>
      <w:r>
        <w:t>Можливість редагувати свій профіль;</w:t>
      </w:r>
    </w:p>
    <w:p w14:paraId="0F3867AD" w14:textId="77777777" w:rsidR="00BC1674" w:rsidRDefault="00BC1674" w:rsidP="009A30D0">
      <w:pPr>
        <w:pStyle w:val="a"/>
      </w:pPr>
      <w:r>
        <w:t>Можливість шукати за допомогою пошуку користувачів;</w:t>
      </w:r>
    </w:p>
    <w:p w14:paraId="01EE0D47" w14:textId="77777777" w:rsidR="009A30D0" w:rsidRDefault="009A30D0" w:rsidP="009A30D0">
      <w:pPr>
        <w:pStyle w:val="a"/>
      </w:pPr>
      <w:r>
        <w:t xml:space="preserve">Можливість </w:t>
      </w:r>
      <w:r w:rsidR="00BC1674">
        <w:t>додавати та видаляти</w:t>
      </w:r>
      <w:r>
        <w:t xml:space="preserve"> користувачів </w:t>
      </w:r>
      <w:r w:rsidR="00BC1674">
        <w:t>з</w:t>
      </w:r>
      <w:r>
        <w:t xml:space="preserve"> вибраних;</w:t>
      </w:r>
    </w:p>
    <w:p w14:paraId="247FFD77" w14:textId="77777777" w:rsidR="009A30D0" w:rsidRDefault="009A30D0" w:rsidP="009A30D0">
      <w:pPr>
        <w:pStyle w:val="a"/>
      </w:pPr>
      <w:r>
        <w:t>Можливість переглядати, виконувати</w:t>
      </w:r>
      <w:r w:rsidR="00BC1674">
        <w:t>,</w:t>
      </w:r>
      <w:r>
        <w:t xml:space="preserve"> створювати</w:t>
      </w:r>
      <w:r w:rsidR="00BC1674">
        <w:t xml:space="preserve"> та видаляти</w:t>
      </w:r>
      <w:r>
        <w:t xml:space="preserve"> завдання;</w:t>
      </w:r>
    </w:p>
    <w:p w14:paraId="5D2B7933" w14:textId="77777777" w:rsidR="00BC1674" w:rsidRDefault="00BC1674" w:rsidP="009A30D0">
      <w:pPr>
        <w:pStyle w:val="a"/>
      </w:pPr>
      <w:r>
        <w:t>Можливість переглядати, додавати та видаляти виконавців завдання;</w:t>
      </w:r>
    </w:p>
    <w:p w14:paraId="67D5887E" w14:textId="77777777" w:rsidR="009A30D0" w:rsidRDefault="009A30D0" w:rsidP="009A30D0">
      <w:pPr>
        <w:pStyle w:val="a"/>
      </w:pPr>
      <w:r>
        <w:t>Можливість</w:t>
      </w:r>
      <w:r w:rsidR="00BC1674">
        <w:t xml:space="preserve"> писати та видаляти коментарі до завдань;</w:t>
      </w:r>
    </w:p>
    <w:p w14:paraId="05E24A5B" w14:textId="6F5EA7C0" w:rsidR="00BC1674" w:rsidRDefault="00BC1674" w:rsidP="009A30D0">
      <w:pPr>
        <w:pStyle w:val="a"/>
      </w:pPr>
      <w:r>
        <w:t>Можливість фільтрувати завдання по дата</w:t>
      </w:r>
      <w:r w:rsidR="003C284B">
        <w:t>х</w:t>
      </w:r>
      <w:r>
        <w:t>.</w:t>
      </w:r>
    </w:p>
    <w:p w14:paraId="554B2CD8" w14:textId="77777777" w:rsidR="009A30D0" w:rsidRPr="006B5A46" w:rsidRDefault="009A30D0" w:rsidP="009A30D0"/>
    <w:p w14:paraId="4004459E" w14:textId="77777777" w:rsidR="00B62ED5" w:rsidRDefault="00B62ED5" w:rsidP="00DA4C20">
      <w:pPr>
        <w:pStyle w:val="2"/>
        <w:rPr>
          <w:noProof w:val="0"/>
        </w:rPr>
      </w:pPr>
      <w:bookmarkStart w:id="52" w:name="_Toc103984923"/>
      <w:r>
        <w:rPr>
          <w:noProof w:val="0"/>
        </w:rPr>
        <w:t>Фізична структура програми</w:t>
      </w:r>
      <w:bookmarkEnd w:id="52"/>
    </w:p>
    <w:p w14:paraId="7EEF8E7E" w14:textId="0E320615" w:rsidR="00F76A9A" w:rsidRPr="00F76A9A" w:rsidRDefault="00F76A9A" w:rsidP="00F76A9A">
      <w:r>
        <w:t>Для того, щоб користувач зміг почати користуватися програмою потрібно всього один завантажувальний файл «</w:t>
      </w:r>
      <w:r>
        <w:rPr>
          <w:lang w:val="en-US"/>
        </w:rPr>
        <w:t>app</w:t>
      </w:r>
      <w:r w:rsidRPr="00F76A9A">
        <w:rPr>
          <w:lang w:val="ru-RU"/>
        </w:rPr>
        <w:t>-</w:t>
      </w:r>
      <w:r>
        <w:rPr>
          <w:lang w:val="en-US"/>
        </w:rPr>
        <w:t>debug</w:t>
      </w:r>
      <w:r w:rsidRPr="00F76A9A">
        <w:rPr>
          <w:lang w:val="ru-RU"/>
        </w:rPr>
        <w:t>.</w:t>
      </w:r>
      <w:r>
        <w:rPr>
          <w:lang w:val="en-US"/>
        </w:rPr>
        <w:t>apk</w:t>
      </w:r>
      <w:r>
        <w:t>» (див. рисунок 2.3</w:t>
      </w:r>
      <w:r w:rsidR="00001C8E">
        <w:t>4</w:t>
      </w:r>
      <w:r>
        <w:t>).</w:t>
      </w:r>
    </w:p>
    <w:p w14:paraId="473A7EA5" w14:textId="77777777" w:rsidR="00F76A9A" w:rsidRDefault="00F76A9A" w:rsidP="00F76A9A">
      <w:pPr>
        <w:ind w:firstLine="0"/>
        <w:jc w:val="center"/>
      </w:pPr>
      <w:r>
        <w:rPr>
          <w:noProof/>
        </w:rPr>
        <w:drawing>
          <wp:inline distT="0" distB="0" distL="0" distR="0" wp14:anchorId="50F1118D" wp14:editId="2C1D5690">
            <wp:extent cx="3314700" cy="681460"/>
            <wp:effectExtent l="0" t="0" r="0" b="444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898"/>
                    <a:stretch/>
                  </pic:blipFill>
                  <pic:spPr bwMode="auto">
                    <a:xfrm>
                      <a:off x="0" y="0"/>
                      <a:ext cx="3377763" cy="69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957FC" w14:textId="59137917" w:rsidR="00F76A9A" w:rsidRDefault="00F76A9A" w:rsidP="00F76A9A">
      <w:pPr>
        <w:ind w:firstLine="0"/>
        <w:jc w:val="center"/>
      </w:pPr>
      <w:r>
        <w:t>Рисунок 2.3</w:t>
      </w:r>
      <w:r w:rsidR="00001C8E">
        <w:t>4</w:t>
      </w:r>
      <w:r>
        <w:t xml:space="preserve"> </w:t>
      </w:r>
      <w:r w:rsidR="00DA6877">
        <w:t>Завантажувальний ф</w:t>
      </w:r>
      <w:r>
        <w:t>айл програми</w:t>
      </w:r>
    </w:p>
    <w:p w14:paraId="2951226F" w14:textId="77777777" w:rsidR="00B62ED5" w:rsidRPr="00B62ED5" w:rsidRDefault="00B62ED5" w:rsidP="00B62ED5"/>
    <w:p w14:paraId="28A2C588" w14:textId="43C0BD1C" w:rsidR="00CE7E47" w:rsidRDefault="00CE7E47" w:rsidP="00DA4C20">
      <w:pPr>
        <w:pStyle w:val="2"/>
        <w:rPr>
          <w:noProof w:val="0"/>
        </w:rPr>
      </w:pPr>
      <w:bookmarkStart w:id="53" w:name="_Toc103984924"/>
      <w:r w:rsidRPr="006B5A46">
        <w:rPr>
          <w:noProof w:val="0"/>
        </w:rPr>
        <w:t>Тестування про</w:t>
      </w:r>
      <w:r w:rsidR="00001C8E">
        <w:rPr>
          <w:noProof w:val="0"/>
        </w:rPr>
        <w:t>е</w:t>
      </w:r>
      <w:r w:rsidRPr="006B5A46">
        <w:rPr>
          <w:noProof w:val="0"/>
        </w:rPr>
        <w:t>кту</w:t>
      </w:r>
      <w:bookmarkEnd w:id="53"/>
    </w:p>
    <w:p w14:paraId="0780B7A5" w14:textId="4B330681" w:rsidR="002C7F5B" w:rsidRDefault="002C7F5B" w:rsidP="002C7F5B">
      <w:r>
        <w:t xml:space="preserve">Тестування відбувається на ОС </w:t>
      </w:r>
      <w:r>
        <w:rPr>
          <w:lang w:val="en-US"/>
        </w:rPr>
        <w:t>Android</w:t>
      </w:r>
      <w:r>
        <w:t xml:space="preserve">, на трьох пристроях: </w:t>
      </w:r>
      <w:r>
        <w:rPr>
          <w:lang w:val="en-US"/>
        </w:rPr>
        <w:t>Xiaomi</w:t>
      </w:r>
      <w:r w:rsidRPr="002C7F5B">
        <w:t xml:space="preserve"> </w:t>
      </w:r>
      <w:r>
        <w:rPr>
          <w:lang w:val="en-US"/>
        </w:rPr>
        <w:t>Redmi</w:t>
      </w:r>
      <w:r w:rsidRPr="002C7F5B">
        <w:t xml:space="preserve"> 8</w:t>
      </w:r>
      <w:r w:rsidR="00900AD5">
        <w:t xml:space="preserve"> 2019</w:t>
      </w:r>
      <w:r w:rsidRPr="002C7F5B">
        <w:t xml:space="preserve">, </w:t>
      </w:r>
      <w:r w:rsidR="003C284B" w:rsidRPr="003C284B">
        <w:rPr>
          <w:lang w:val="en-US"/>
        </w:rPr>
        <w:t>Samsung</w:t>
      </w:r>
      <w:r w:rsidR="003C284B" w:rsidRPr="00900AD5">
        <w:t xml:space="preserve"> </w:t>
      </w:r>
      <w:r w:rsidR="003C284B" w:rsidRPr="003C284B">
        <w:rPr>
          <w:lang w:val="en-US"/>
        </w:rPr>
        <w:t>Galaxy</w:t>
      </w:r>
      <w:r w:rsidR="003C284B" w:rsidRPr="00900AD5">
        <w:t xml:space="preserve"> </w:t>
      </w:r>
      <w:r w:rsidR="003C284B" w:rsidRPr="003C284B">
        <w:rPr>
          <w:lang w:val="en-US"/>
        </w:rPr>
        <w:t>J</w:t>
      </w:r>
      <w:r w:rsidR="003C284B" w:rsidRPr="00900AD5">
        <w:t>6 2018</w:t>
      </w:r>
      <w:r w:rsidRPr="002C7F5B">
        <w:t xml:space="preserve">, </w:t>
      </w:r>
      <w:r w:rsidR="003C284B" w:rsidRPr="003C284B">
        <w:rPr>
          <w:lang w:val="en-US"/>
        </w:rPr>
        <w:t>Xiaomi</w:t>
      </w:r>
      <w:r w:rsidR="003C284B" w:rsidRPr="003C284B">
        <w:t xml:space="preserve"> </w:t>
      </w:r>
      <w:r w:rsidR="003C284B" w:rsidRPr="003C284B">
        <w:rPr>
          <w:lang w:val="en-US"/>
        </w:rPr>
        <w:t>Mi</w:t>
      </w:r>
      <w:r w:rsidR="003C284B" w:rsidRPr="003C284B">
        <w:t xml:space="preserve"> </w:t>
      </w:r>
      <w:r w:rsidR="003C284B" w:rsidRPr="003C284B">
        <w:rPr>
          <w:lang w:val="en-US"/>
        </w:rPr>
        <w:t>Play</w:t>
      </w:r>
      <w:r w:rsidR="00900AD5">
        <w:t xml:space="preserve"> 2019</w:t>
      </w:r>
      <w:r w:rsidRPr="002C7F5B">
        <w:t>.</w:t>
      </w:r>
    </w:p>
    <w:p w14:paraId="3EF336B9" w14:textId="77777777" w:rsidR="00001C8E" w:rsidRDefault="002C7F5B" w:rsidP="00001C8E">
      <w:r>
        <w:t xml:space="preserve">Тестування БД відбувається на пристроях з ОС </w:t>
      </w:r>
      <w:r>
        <w:rPr>
          <w:lang w:val="en-US"/>
        </w:rPr>
        <w:t>Android</w:t>
      </w:r>
      <w:r w:rsidR="00900AD5">
        <w:t>.</w:t>
      </w:r>
    </w:p>
    <w:p w14:paraId="791CAD67" w14:textId="5BF41C6C" w:rsidR="00DF4847" w:rsidRPr="00DF4847" w:rsidRDefault="00DF4847" w:rsidP="00001C8E">
      <w:r>
        <w:t xml:space="preserve">Для тестування </w:t>
      </w:r>
      <w:r>
        <w:rPr>
          <w:lang w:val="ru-RU"/>
        </w:rPr>
        <w:t xml:space="preserve">БД використав файли </w:t>
      </w:r>
      <w:r>
        <w:rPr>
          <w:lang w:val="en-US"/>
        </w:rPr>
        <w:t>DDL</w:t>
      </w:r>
      <w:r w:rsidRPr="00D77070">
        <w:t xml:space="preserve"> </w:t>
      </w:r>
      <w:r>
        <w:t xml:space="preserve">та </w:t>
      </w:r>
      <w:r>
        <w:rPr>
          <w:lang w:val="en-US"/>
        </w:rPr>
        <w:t>DML</w:t>
      </w:r>
      <w:r>
        <w:t xml:space="preserve">. </w:t>
      </w:r>
      <w:r>
        <w:rPr>
          <w:lang w:val="en-US"/>
        </w:rPr>
        <w:t>DDL</w:t>
      </w:r>
      <w:r>
        <w:t xml:space="preserve"> файл створює БД з таблицями, а  </w:t>
      </w:r>
      <w:r>
        <w:rPr>
          <w:lang w:val="en-US"/>
        </w:rPr>
        <w:t>DML</w:t>
      </w:r>
      <w:r>
        <w:t xml:space="preserve"> файл заповнює таблиці даними. Тестові дані наближені до даних, які мають бути у програмі.</w:t>
      </w:r>
    </w:p>
    <w:p w14:paraId="5C354938" w14:textId="77777777" w:rsidR="00A10AD4" w:rsidRDefault="00A10AD4" w:rsidP="00A10AD4">
      <w:r>
        <w:lastRenderedPageBreak/>
        <w:t xml:space="preserve">Тестування відбувалося двома методами: через </w:t>
      </w:r>
      <w:r w:rsidR="00F70056">
        <w:t xml:space="preserve">елемент </w:t>
      </w:r>
      <w:r>
        <w:t>«</w:t>
      </w:r>
      <w:r w:rsidR="00F70056">
        <w:rPr>
          <w:lang w:val="en-US"/>
        </w:rPr>
        <w:t>Toast</w:t>
      </w:r>
      <w:r>
        <w:t xml:space="preserve">», </w:t>
      </w:r>
      <w:r w:rsidR="00F70056">
        <w:t>використовував налагоджувач</w:t>
      </w:r>
      <w:r>
        <w:t>.</w:t>
      </w:r>
    </w:p>
    <w:p w14:paraId="0346CC7A" w14:textId="4135547E" w:rsidR="00DD380F" w:rsidRPr="00D43507" w:rsidRDefault="00C95BFA" w:rsidP="00D43507">
      <w:r>
        <w:t>Налагоджувач використо</w:t>
      </w:r>
      <w:r w:rsidR="00E222FD">
        <w:t>вував</w:t>
      </w:r>
      <w:r w:rsidR="00DD380F" w:rsidRPr="00DD380F">
        <w:rPr>
          <w:lang w:val="ru-RU"/>
        </w:rPr>
        <w:t xml:space="preserve"> </w:t>
      </w:r>
      <w:r w:rsidR="00DD380F">
        <w:t>в цілях знаходження в якому місці додатк</w:t>
      </w:r>
      <w:r w:rsidR="00900AD5">
        <w:t>а</w:t>
      </w:r>
      <w:r w:rsidR="00DD380F">
        <w:t xml:space="preserve"> виникають помилки.</w:t>
      </w:r>
    </w:p>
    <w:p w14:paraId="4E1F23B6" w14:textId="471D7704" w:rsidR="00B319AB" w:rsidRPr="00C7347D" w:rsidRDefault="00C7347D" w:rsidP="00C7347D">
      <w:r w:rsidRPr="00C7347D">
        <w:t>Р</w:t>
      </w:r>
      <w:r w:rsidR="00B319AB" w:rsidRPr="00C7347D">
        <w:t>езультати функціонування додатк</w:t>
      </w:r>
      <w:r w:rsidR="00900AD5">
        <w:t>а</w:t>
      </w:r>
      <w:r w:rsidR="00B319AB" w:rsidRPr="00C7347D">
        <w:t xml:space="preserve"> </w:t>
      </w:r>
      <w:r>
        <w:t>показані на рисунках 2.3</w:t>
      </w:r>
      <w:r w:rsidR="00001C8E">
        <w:t>5</w:t>
      </w:r>
      <w:r>
        <w:t>–2.3</w:t>
      </w:r>
      <w:r w:rsidR="00001C8E">
        <w:t>8</w:t>
      </w:r>
    </w:p>
    <w:p w14:paraId="1BA9CA39" w14:textId="46298E4F" w:rsidR="00AB67DD" w:rsidRPr="000C7775" w:rsidRDefault="00F739FE" w:rsidP="00AB67DD">
      <w:pPr>
        <w:ind w:firstLine="0"/>
        <w:jc w:val="center"/>
      </w:pPr>
      <w:r>
        <w:rPr>
          <w:noProof/>
        </w:rPr>
        <w:drawing>
          <wp:inline distT="0" distB="0" distL="0" distR="0" wp14:anchorId="158AE997" wp14:editId="71B534DE">
            <wp:extent cx="3335561" cy="2316480"/>
            <wp:effectExtent l="0" t="0" r="0" b="762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067" cy="23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FB3AA" w14:textId="50184D40" w:rsidR="000C7775" w:rsidRPr="000C7775" w:rsidRDefault="000C7775" w:rsidP="00AB67DD">
      <w:pPr>
        <w:ind w:firstLine="0"/>
        <w:jc w:val="center"/>
      </w:pPr>
      <w:r w:rsidRPr="000C7775">
        <w:t>Ри</w:t>
      </w:r>
      <w:r>
        <w:t>сунок 2.3</w:t>
      </w:r>
      <w:r w:rsidR="00001C8E">
        <w:t>5</w:t>
      </w:r>
      <w:r>
        <w:t xml:space="preserve"> Тестування входу в програму</w:t>
      </w:r>
    </w:p>
    <w:p w14:paraId="645C5B1F" w14:textId="0FAEF6E1" w:rsidR="00E5147F" w:rsidRDefault="00130BEF" w:rsidP="00AB67DD">
      <w:pPr>
        <w:ind w:firstLine="0"/>
        <w:jc w:val="center"/>
        <w:rPr>
          <w:highlight w:val="red"/>
        </w:rPr>
      </w:pPr>
      <w:r>
        <w:rPr>
          <w:noProof/>
          <w:highlight w:val="red"/>
        </w:rPr>
        <w:drawing>
          <wp:inline distT="0" distB="0" distL="0" distR="0" wp14:anchorId="3CAA51B9" wp14:editId="465E5DB2">
            <wp:extent cx="3235960" cy="4532005"/>
            <wp:effectExtent l="0" t="0" r="2540" b="190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743" cy="456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09059" w14:textId="227C2C6B" w:rsidR="000C7775" w:rsidRPr="000C7775" w:rsidRDefault="000C7775" w:rsidP="000C7775">
      <w:pPr>
        <w:ind w:firstLine="0"/>
        <w:jc w:val="center"/>
      </w:pPr>
      <w:r w:rsidRPr="000C7775">
        <w:t>Ри</w:t>
      </w:r>
      <w:r>
        <w:t>сунок 2.3</w:t>
      </w:r>
      <w:r w:rsidR="00001C8E">
        <w:t>6</w:t>
      </w:r>
      <w:r>
        <w:t xml:space="preserve"> Тестування реєстрації в програму</w:t>
      </w:r>
    </w:p>
    <w:p w14:paraId="6A4E893C" w14:textId="33CE8191" w:rsidR="00AB67DD" w:rsidRDefault="00130BEF" w:rsidP="00AB67DD">
      <w:pPr>
        <w:ind w:firstLine="0"/>
        <w:jc w:val="center"/>
        <w:rPr>
          <w:highlight w:val="red"/>
        </w:rPr>
      </w:pPr>
      <w:r>
        <w:rPr>
          <w:noProof/>
        </w:rPr>
        <w:lastRenderedPageBreak/>
        <w:drawing>
          <wp:inline distT="0" distB="0" distL="0" distR="0" wp14:anchorId="144D769D" wp14:editId="0A98853F">
            <wp:extent cx="1453818" cy="307086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63912" cy="309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BA02" w14:textId="5049D384" w:rsidR="000C7775" w:rsidRPr="000C7775" w:rsidRDefault="000C7775" w:rsidP="000C7775">
      <w:pPr>
        <w:ind w:firstLine="0"/>
        <w:jc w:val="center"/>
      </w:pPr>
      <w:r w:rsidRPr="000C7775">
        <w:t>Ри</w:t>
      </w:r>
      <w:r>
        <w:t>сунок 2.3</w:t>
      </w:r>
      <w:r w:rsidR="00001C8E">
        <w:t>7</w:t>
      </w:r>
      <w:r>
        <w:t xml:space="preserve"> Тестування зміни логіну </w:t>
      </w:r>
    </w:p>
    <w:p w14:paraId="5E33B830" w14:textId="5EC3BF6F" w:rsidR="000C7775" w:rsidRDefault="009D115B" w:rsidP="00AB67DD">
      <w:pPr>
        <w:ind w:firstLine="0"/>
        <w:jc w:val="center"/>
        <w:rPr>
          <w:highlight w:val="red"/>
        </w:rPr>
      </w:pPr>
      <w:r>
        <w:rPr>
          <w:noProof/>
          <w:highlight w:val="red"/>
        </w:rPr>
        <w:drawing>
          <wp:inline distT="0" distB="0" distL="0" distR="0" wp14:anchorId="5FBC3733" wp14:editId="234FB519">
            <wp:extent cx="3816958" cy="2668927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206" cy="26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E0500" w14:textId="45DD2317" w:rsidR="000C7775" w:rsidRPr="000C7775" w:rsidRDefault="000C7775" w:rsidP="000C7775">
      <w:pPr>
        <w:ind w:firstLine="0"/>
        <w:jc w:val="center"/>
      </w:pPr>
      <w:r w:rsidRPr="000C7775">
        <w:t>Ри</w:t>
      </w:r>
      <w:r>
        <w:t>сунок 2.3</w:t>
      </w:r>
      <w:r w:rsidR="00001C8E">
        <w:t>8</w:t>
      </w:r>
      <w:r>
        <w:t xml:space="preserve"> Тестування створення завдання</w:t>
      </w:r>
    </w:p>
    <w:p w14:paraId="5D827244" w14:textId="77777777" w:rsidR="00034502" w:rsidRPr="00B25E9D" w:rsidRDefault="00034502" w:rsidP="00034502">
      <w:pPr>
        <w:rPr>
          <w:lang w:val="ru-RU"/>
        </w:rPr>
      </w:pPr>
      <w:r>
        <w:t xml:space="preserve">Валідація </w:t>
      </w:r>
      <w:r w:rsidR="0062683C">
        <w:t>присутня у всіх полях введення. Для поля введення використав елемент «</w:t>
      </w:r>
      <w:r w:rsidR="0062683C">
        <w:rPr>
          <w:lang w:val="en-US"/>
        </w:rPr>
        <w:t>EditText</w:t>
      </w:r>
      <w:r w:rsidR="0062683C">
        <w:t>», в якому можна задати максимальну довжину введення символі, та тип введення. Наприклад максимальну довжину введення символів використав для обмеження введення логіну на 50 символів, в такому випадку елемент «</w:t>
      </w:r>
      <w:r w:rsidR="0062683C">
        <w:rPr>
          <w:lang w:val="en-US"/>
        </w:rPr>
        <w:t>EditText</w:t>
      </w:r>
      <w:r w:rsidR="0062683C">
        <w:t xml:space="preserve">» не дозволить ввести більше за 50 символів. </w:t>
      </w:r>
      <w:r w:rsidR="00422680">
        <w:t>Тип введення використав для унеможливлення при введенні тексту переходити на інший рядок.</w:t>
      </w:r>
    </w:p>
    <w:p w14:paraId="70668D6B" w14:textId="38B1CFF5" w:rsidR="00422680" w:rsidRDefault="00422680" w:rsidP="00034502">
      <w:r>
        <w:lastRenderedPageBreak/>
        <w:t xml:space="preserve">Мінімальна довжина введення символі перевіряється за допомогою умовних операторів </w:t>
      </w:r>
      <w:r>
        <w:rPr>
          <w:lang w:val="en-US"/>
        </w:rPr>
        <w:t>if</w:t>
      </w:r>
      <w:r w:rsidR="0067106C">
        <w:rPr>
          <w:lang w:val="ru-RU"/>
        </w:rPr>
        <w:t xml:space="preserve"> та</w:t>
      </w:r>
      <w:r w:rsidRPr="00422680">
        <w:rPr>
          <w:lang w:val="ru-RU"/>
        </w:rPr>
        <w:t xml:space="preserve"> </w:t>
      </w:r>
      <w:r>
        <w:rPr>
          <w:lang w:val="en-US"/>
        </w:rPr>
        <w:t>else</w:t>
      </w:r>
      <w:r>
        <w:t>. Якщо користувач введе менше символів чим потрібно, то</w:t>
      </w:r>
      <w:r w:rsidR="00F70056">
        <w:t xml:space="preserve"> на екрані</w:t>
      </w:r>
      <w:r>
        <w:t xml:space="preserve"> </w:t>
      </w:r>
      <w:r w:rsidR="00F70056">
        <w:t>з’явиться елемент «</w:t>
      </w:r>
      <w:r w:rsidR="00F70056">
        <w:rPr>
          <w:lang w:val="en-US"/>
        </w:rPr>
        <w:t>Toast</w:t>
      </w:r>
      <w:r w:rsidR="00F70056">
        <w:t>» з текстом помилки.</w:t>
      </w:r>
    </w:p>
    <w:p w14:paraId="294C2AB3" w14:textId="55FB7251" w:rsidR="00F70056" w:rsidRDefault="00F70056" w:rsidP="00034502">
      <w:r>
        <w:t xml:space="preserve">Валідація дати та часу не може бути не коректною оскільки для введення дати </w:t>
      </w:r>
      <w:r w:rsidR="00900AD5">
        <w:t>та</w:t>
      </w:r>
      <w:r>
        <w:t xml:space="preserve"> часу використовуються елементи календар та годинник.</w:t>
      </w:r>
    </w:p>
    <w:p w14:paraId="6A0ECCFF" w14:textId="77777777" w:rsidR="00F70056" w:rsidRPr="00422680" w:rsidRDefault="00F70056" w:rsidP="00034502">
      <w:r>
        <w:t xml:space="preserve">Програма повинна виключатись тільки в єдиному випадку, коли відсутнє підключення до бази даних. </w:t>
      </w:r>
      <w:r w:rsidR="00A03AF7">
        <w:t>Програма інформує про помилку при спробі ввести не коректні дані.</w:t>
      </w:r>
    </w:p>
    <w:p w14:paraId="54DB46C6" w14:textId="77777777" w:rsidR="00CE7E47" w:rsidRPr="006B5A46" w:rsidRDefault="00CE7E47" w:rsidP="00CE7E47"/>
    <w:p w14:paraId="7B370898" w14:textId="77777777" w:rsidR="00CE7E47" w:rsidRPr="006B5A46" w:rsidRDefault="00CE7E47" w:rsidP="00DA4C20">
      <w:pPr>
        <w:pStyle w:val="2"/>
        <w:rPr>
          <w:noProof w:val="0"/>
        </w:rPr>
      </w:pPr>
      <w:bookmarkStart w:id="54" w:name="_Toc103984925"/>
      <w:r w:rsidRPr="006B5A46">
        <w:rPr>
          <w:noProof w:val="0"/>
        </w:rPr>
        <w:t>Інтерфейс та керівництво користувача</w:t>
      </w:r>
      <w:bookmarkEnd w:id="54"/>
    </w:p>
    <w:p w14:paraId="0951BA4A" w14:textId="471E7C6C" w:rsidR="00B20B4A" w:rsidRDefault="009E0D4C" w:rsidP="00B20B4A">
      <w:r>
        <w:t xml:space="preserve">Для того, щоб користувач зміг почати користуватися програмою потрібно </w:t>
      </w:r>
      <w:r w:rsidR="00DF17F8">
        <w:t>тільки запустити</w:t>
      </w:r>
      <w:r>
        <w:t xml:space="preserve"> один завантажувальний файл «</w:t>
      </w:r>
      <w:r>
        <w:rPr>
          <w:lang w:val="en-US"/>
        </w:rPr>
        <w:t>app</w:t>
      </w:r>
      <w:r w:rsidRPr="00DF17F8">
        <w:t>-</w:t>
      </w:r>
      <w:r>
        <w:rPr>
          <w:lang w:val="en-US"/>
        </w:rPr>
        <w:t>debug</w:t>
      </w:r>
      <w:r w:rsidRPr="00DF17F8">
        <w:t>.</w:t>
      </w:r>
      <w:r>
        <w:rPr>
          <w:lang w:val="en-US"/>
        </w:rPr>
        <w:t>apk</w:t>
      </w:r>
      <w:r>
        <w:t>»</w:t>
      </w:r>
      <w:r w:rsidR="00DF17F8">
        <w:t xml:space="preserve"> і підтвердити завантаження. Після цього у користувача на робочому столі з’явиться повноцінний додаток</w:t>
      </w:r>
      <w:r>
        <w:t xml:space="preserve"> (див. рисунок </w:t>
      </w:r>
      <w:r w:rsidR="00B20B4A">
        <w:t>2.3</w:t>
      </w:r>
      <w:r w:rsidR="00001C8E">
        <w:t>9</w:t>
      </w:r>
      <w:r>
        <w:t>)</w:t>
      </w:r>
      <w:r w:rsidR="00DF17F8">
        <w:t>.</w:t>
      </w:r>
    </w:p>
    <w:p w14:paraId="1F646128" w14:textId="4941BD45" w:rsidR="00B20B4A" w:rsidRDefault="00D864DB" w:rsidP="00B20B4A">
      <w:pPr>
        <w:ind w:firstLine="0"/>
        <w:jc w:val="center"/>
      </w:pPr>
      <w:r>
        <w:rPr>
          <w:noProof/>
        </w:rPr>
        <w:drawing>
          <wp:inline distT="0" distB="0" distL="0" distR="0" wp14:anchorId="7A06E418" wp14:editId="5744E54A">
            <wp:extent cx="3550920" cy="1558533"/>
            <wp:effectExtent l="0" t="0" r="0" b="381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76029" cy="156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FED1" w14:textId="7D332140" w:rsidR="004B2575" w:rsidRDefault="00B20B4A" w:rsidP="00C7347D">
      <w:pPr>
        <w:ind w:firstLine="0"/>
        <w:jc w:val="center"/>
      </w:pPr>
      <w:r>
        <w:t>Рисунок 2.3</w:t>
      </w:r>
      <w:r w:rsidR="00001C8E">
        <w:t>9</w:t>
      </w:r>
      <w:r>
        <w:t xml:space="preserve"> Вигляд додатк</w:t>
      </w:r>
      <w:r w:rsidR="00900AD5">
        <w:t>а</w:t>
      </w:r>
      <w:r>
        <w:t xml:space="preserve"> на робочому столі</w:t>
      </w:r>
    </w:p>
    <w:p w14:paraId="5A0F761C" w14:textId="77777777" w:rsidR="0079122D" w:rsidRDefault="0079122D" w:rsidP="0079122D">
      <w:r>
        <w:t xml:space="preserve">У додатку наявно </w:t>
      </w:r>
      <w:r w:rsidR="00073605">
        <w:t>9</w:t>
      </w:r>
      <w:r>
        <w:t xml:space="preserve"> вікон:</w:t>
      </w:r>
    </w:p>
    <w:p w14:paraId="1E32F660" w14:textId="734F9FCA" w:rsidR="0079122D" w:rsidRDefault="0079122D" w:rsidP="0079122D">
      <w:pPr>
        <w:pStyle w:val="a"/>
      </w:pPr>
      <w:r>
        <w:t xml:space="preserve">головне вікно </w:t>
      </w:r>
      <w:r w:rsidRPr="0079122D">
        <w:t>з вибором авторизації</w:t>
      </w:r>
      <w:r w:rsidR="007B059D">
        <w:t xml:space="preserve"> (див. рисунок 2.</w:t>
      </w:r>
      <w:r w:rsidR="00001C8E">
        <w:t>40</w:t>
      </w:r>
      <w:r w:rsidR="007B059D">
        <w:t>)</w:t>
      </w:r>
      <w:r>
        <w:t>;</w:t>
      </w:r>
    </w:p>
    <w:p w14:paraId="2422916D" w14:textId="5A36BD33" w:rsidR="0079122D" w:rsidRDefault="007B059D" w:rsidP="0079122D">
      <w:pPr>
        <w:pStyle w:val="a"/>
      </w:pPr>
      <w:r>
        <w:t>вікно входу (див. рисунок 2.3</w:t>
      </w:r>
      <w:r w:rsidR="00001C8E">
        <w:t>5</w:t>
      </w:r>
      <w:r>
        <w:t>);</w:t>
      </w:r>
    </w:p>
    <w:p w14:paraId="5D31C030" w14:textId="3EA168DD" w:rsidR="007B059D" w:rsidRDefault="007B059D" w:rsidP="0079122D">
      <w:pPr>
        <w:pStyle w:val="a"/>
      </w:pPr>
      <w:r>
        <w:t>вікно реєстрації (див. рисунок 2.3</w:t>
      </w:r>
      <w:r w:rsidR="00001C8E">
        <w:t>6</w:t>
      </w:r>
      <w:r>
        <w:t>);</w:t>
      </w:r>
    </w:p>
    <w:p w14:paraId="58A6D71D" w14:textId="17E8D1E5" w:rsidR="007B059D" w:rsidRDefault="007B059D" w:rsidP="0079122D">
      <w:pPr>
        <w:pStyle w:val="a"/>
      </w:pPr>
      <w:r>
        <w:t>кабінети керівника та працівника</w:t>
      </w:r>
      <w:r w:rsidR="006A72C4">
        <w:t>, це домашні сторінки користувачів</w:t>
      </w:r>
      <w:r>
        <w:t xml:space="preserve"> (див. рисунок 2.4</w:t>
      </w:r>
      <w:r w:rsidR="00E305E2">
        <w:t>1</w:t>
      </w:r>
      <w:r>
        <w:t>);</w:t>
      </w:r>
    </w:p>
    <w:p w14:paraId="13976009" w14:textId="0E89EC2C" w:rsidR="007B059D" w:rsidRDefault="006A72C4" w:rsidP="0079122D">
      <w:pPr>
        <w:pStyle w:val="a"/>
      </w:pPr>
      <w:r>
        <w:t>вікно перегляду завдань, де можна переглядати: активні, виконані, і створені (якщо це керівник) завдання (див. рисунок 2.4</w:t>
      </w:r>
      <w:r w:rsidR="00E305E2">
        <w:t>2</w:t>
      </w:r>
      <w:r>
        <w:t>);</w:t>
      </w:r>
    </w:p>
    <w:p w14:paraId="314BED59" w14:textId="22C5A924" w:rsidR="002E0AC9" w:rsidRDefault="002E0AC9" w:rsidP="0079122D">
      <w:pPr>
        <w:pStyle w:val="a"/>
      </w:pPr>
      <w:r>
        <w:t>вікно перегляду і редагування профілю (див. рисунок 2.3</w:t>
      </w:r>
      <w:r w:rsidR="00E305E2">
        <w:t>7</w:t>
      </w:r>
      <w:r>
        <w:t>);</w:t>
      </w:r>
    </w:p>
    <w:p w14:paraId="48DD2C06" w14:textId="749CE6D6" w:rsidR="006A72C4" w:rsidRDefault="006A72C4" w:rsidP="0079122D">
      <w:pPr>
        <w:pStyle w:val="a"/>
      </w:pPr>
      <w:r>
        <w:lastRenderedPageBreak/>
        <w:t>вікно створення завдання (див. рисунок 2.</w:t>
      </w:r>
      <w:r w:rsidR="00073605">
        <w:t>3</w:t>
      </w:r>
      <w:r w:rsidR="00E305E2">
        <w:t>8</w:t>
      </w:r>
      <w:r>
        <w:t>);</w:t>
      </w:r>
    </w:p>
    <w:p w14:paraId="67EEC0F6" w14:textId="2B510A70" w:rsidR="006A72C4" w:rsidRDefault="00073605" w:rsidP="0079122D">
      <w:pPr>
        <w:pStyle w:val="a"/>
      </w:pPr>
      <w:r>
        <w:t>вікно перегляду вибраних користувачів (див. рисунок 2.4</w:t>
      </w:r>
      <w:r w:rsidR="00E305E2">
        <w:t>3</w:t>
      </w:r>
      <w:r>
        <w:t>);</w:t>
      </w:r>
    </w:p>
    <w:p w14:paraId="4D6D94F4" w14:textId="243C4B86" w:rsidR="00073605" w:rsidRDefault="00073605" w:rsidP="0079122D">
      <w:pPr>
        <w:pStyle w:val="a"/>
      </w:pPr>
      <w:r>
        <w:t>вікно пошуку (див. рисунок 2.4</w:t>
      </w:r>
      <w:r w:rsidR="00E305E2">
        <w:t>4</w:t>
      </w:r>
      <w:r>
        <w:t>);</w:t>
      </w:r>
    </w:p>
    <w:p w14:paraId="7FF82A94" w14:textId="4283571F" w:rsidR="00073605" w:rsidRDefault="00073605" w:rsidP="0079122D">
      <w:pPr>
        <w:pStyle w:val="a"/>
      </w:pPr>
      <w:r>
        <w:t>вікно перегляду завдання і коментарів до нього (див. рисунок 2.4</w:t>
      </w:r>
      <w:r w:rsidR="00E305E2">
        <w:t>5</w:t>
      </w:r>
      <w:r>
        <w:t>);</w:t>
      </w:r>
    </w:p>
    <w:p w14:paraId="6E867D14" w14:textId="22BA07F5" w:rsidR="00073605" w:rsidRDefault="00073605" w:rsidP="0079122D">
      <w:pPr>
        <w:pStyle w:val="a"/>
      </w:pPr>
      <w:r>
        <w:t>вікно перегляду вико</w:t>
      </w:r>
      <w:r w:rsidR="002E0AC9">
        <w:t>навців (див. рисунок 2.4</w:t>
      </w:r>
      <w:r w:rsidR="00E305E2">
        <w:t>6</w:t>
      </w:r>
      <w:r w:rsidR="002E0AC9">
        <w:t>);</w:t>
      </w:r>
    </w:p>
    <w:p w14:paraId="38795849" w14:textId="2628DFEF" w:rsidR="002E0AC9" w:rsidRDefault="002E0AC9" w:rsidP="0079122D">
      <w:pPr>
        <w:pStyle w:val="a"/>
      </w:pPr>
      <w:r>
        <w:t>вікно додавання виконавців до завдання (див. рисунок 2.4</w:t>
      </w:r>
      <w:r w:rsidR="00E305E2">
        <w:t>7</w:t>
      </w:r>
      <w:r>
        <w:t>);</w:t>
      </w:r>
    </w:p>
    <w:p w14:paraId="38265F55" w14:textId="37AD913C" w:rsidR="00A44F8E" w:rsidRDefault="002E0AC9" w:rsidP="00DE5139">
      <w:pPr>
        <w:pStyle w:val="a"/>
      </w:pPr>
      <w:r>
        <w:t>вікно створення коментарів до завдання (див. рисунок 2.4</w:t>
      </w:r>
      <w:r w:rsidR="00E305E2">
        <w:t>8</w:t>
      </w:r>
      <w:r>
        <w:t>)</w:t>
      </w:r>
      <w:r w:rsidR="00A44F8E">
        <w:t>;</w:t>
      </w:r>
    </w:p>
    <w:p w14:paraId="223CB147" w14:textId="62144C3B" w:rsidR="00DA4C20" w:rsidRDefault="00A44F8E" w:rsidP="00DE5139">
      <w:pPr>
        <w:pStyle w:val="a"/>
      </w:pPr>
      <w:r>
        <w:t>дизайн повідомлень (див. рисунок 2.4</w:t>
      </w:r>
      <w:r w:rsidR="00001C8E">
        <w:t>9</w:t>
      </w:r>
      <w:r>
        <w:t>)</w:t>
      </w:r>
      <w:r w:rsidR="002E0AC9">
        <w:t>.</w:t>
      </w:r>
    </w:p>
    <w:p w14:paraId="0D69B295" w14:textId="1D3863CE" w:rsidR="0079122D" w:rsidRDefault="00487549" w:rsidP="0079122D">
      <w:pPr>
        <w:ind w:firstLine="0"/>
        <w:jc w:val="center"/>
      </w:pPr>
      <w:r>
        <w:rPr>
          <w:noProof/>
        </w:rPr>
        <w:drawing>
          <wp:inline distT="0" distB="0" distL="0" distR="0" wp14:anchorId="1759869E" wp14:editId="33BBB58A">
            <wp:extent cx="1396098" cy="2948940"/>
            <wp:effectExtent l="0" t="0" r="0" b="381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09034" cy="297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C40A" w14:textId="5106C503" w:rsidR="002E0AC9" w:rsidRDefault="002E0AC9" w:rsidP="0079122D">
      <w:pPr>
        <w:ind w:firstLine="0"/>
        <w:jc w:val="center"/>
      </w:pPr>
      <w:r>
        <w:t>Рисунок 2.</w:t>
      </w:r>
      <w:r w:rsidR="00001C8E">
        <w:t>40</w:t>
      </w:r>
      <w:r>
        <w:t xml:space="preserve"> Головне вікно програми</w:t>
      </w:r>
    </w:p>
    <w:p w14:paraId="0B11792B" w14:textId="0E521ACA" w:rsidR="007B059D" w:rsidRDefault="00714F32" w:rsidP="0079122D">
      <w:pPr>
        <w:ind w:firstLine="0"/>
        <w:jc w:val="center"/>
      </w:pPr>
      <w:r>
        <w:rPr>
          <w:noProof/>
        </w:rPr>
        <w:drawing>
          <wp:inline distT="0" distB="0" distL="0" distR="0" wp14:anchorId="31F01731" wp14:editId="3A634FE6">
            <wp:extent cx="2785568" cy="28213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307" cy="2827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22FAD" w14:textId="3A769B84" w:rsidR="002E0AC9" w:rsidRDefault="002E0AC9" w:rsidP="0079122D">
      <w:pPr>
        <w:ind w:firstLine="0"/>
        <w:jc w:val="center"/>
      </w:pPr>
      <w:r>
        <w:t>Рисунок 2.4</w:t>
      </w:r>
      <w:r w:rsidR="00001C8E">
        <w:t>1</w:t>
      </w:r>
      <w:r>
        <w:t xml:space="preserve"> </w:t>
      </w:r>
      <w:r w:rsidR="003C0D9F">
        <w:t>Вікн</w:t>
      </w:r>
      <w:r w:rsidR="0062472D">
        <w:t>а</w:t>
      </w:r>
      <w:r w:rsidR="003C0D9F">
        <w:t xml:space="preserve"> кабінетів працівника і керівника</w:t>
      </w:r>
    </w:p>
    <w:p w14:paraId="29CBDD82" w14:textId="4F0F3A41" w:rsidR="006A72C4" w:rsidRDefault="00714F32" w:rsidP="0007360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F809392" wp14:editId="758F073B">
            <wp:extent cx="3528060" cy="2442678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448" cy="2456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A004" w14:textId="66C5D818" w:rsidR="003C0D9F" w:rsidRDefault="003C0D9F" w:rsidP="003C0D9F">
      <w:pPr>
        <w:ind w:firstLine="0"/>
        <w:jc w:val="center"/>
      </w:pPr>
      <w:r>
        <w:t>Рисунок 2.4</w:t>
      </w:r>
      <w:r w:rsidR="00001C8E">
        <w:t>2</w:t>
      </w:r>
      <w:r>
        <w:t xml:space="preserve"> Вікно перегляду завдань</w:t>
      </w:r>
    </w:p>
    <w:p w14:paraId="78F0807B" w14:textId="07E4349C" w:rsidR="006A72C4" w:rsidRDefault="00714F32" w:rsidP="0079122D">
      <w:pPr>
        <w:ind w:firstLine="0"/>
        <w:jc w:val="center"/>
      </w:pPr>
      <w:r>
        <w:rPr>
          <w:noProof/>
        </w:rPr>
        <w:drawing>
          <wp:inline distT="0" distB="0" distL="0" distR="0" wp14:anchorId="58C2F168" wp14:editId="5C0CB23A">
            <wp:extent cx="1313126" cy="2773680"/>
            <wp:effectExtent l="0" t="0" r="1905" b="762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25034" cy="279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F661" w14:textId="4D5A24A7" w:rsidR="003C0D9F" w:rsidRDefault="003C0D9F" w:rsidP="0079122D">
      <w:pPr>
        <w:ind w:firstLine="0"/>
        <w:jc w:val="center"/>
      </w:pPr>
      <w:r>
        <w:t>Рисунок 2.4</w:t>
      </w:r>
      <w:r w:rsidR="00001C8E">
        <w:t>3</w:t>
      </w:r>
      <w:r>
        <w:t xml:space="preserve"> Вікно перегляду вибраних користувачів</w:t>
      </w:r>
    </w:p>
    <w:p w14:paraId="2461BF48" w14:textId="5C4E12C4" w:rsidR="006A72C4" w:rsidRDefault="00714F32" w:rsidP="0079122D">
      <w:pPr>
        <w:ind w:firstLine="0"/>
        <w:jc w:val="center"/>
      </w:pPr>
      <w:r>
        <w:rPr>
          <w:noProof/>
        </w:rPr>
        <w:drawing>
          <wp:inline distT="0" distB="0" distL="0" distR="0" wp14:anchorId="3A32C42B" wp14:editId="23CC415F">
            <wp:extent cx="1297583" cy="2740849"/>
            <wp:effectExtent l="0" t="0" r="0" b="254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05766" cy="275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F10A" w14:textId="3B0FB5D0" w:rsidR="003C0D9F" w:rsidRDefault="003C0D9F" w:rsidP="0079122D">
      <w:pPr>
        <w:ind w:firstLine="0"/>
        <w:jc w:val="center"/>
      </w:pPr>
      <w:r>
        <w:t>Рисунок 2.4</w:t>
      </w:r>
      <w:r w:rsidR="00001C8E">
        <w:t>4</w:t>
      </w:r>
      <w:r>
        <w:t xml:space="preserve"> Вікно пошуку користувачів</w:t>
      </w:r>
    </w:p>
    <w:p w14:paraId="2D72FC34" w14:textId="1A55248C" w:rsidR="006A72C4" w:rsidRDefault="009A30F9" w:rsidP="0079122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C6A7B47" wp14:editId="73BFB9D4">
            <wp:extent cx="2743130" cy="2880360"/>
            <wp:effectExtent l="0" t="0" r="63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594" cy="2888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21C20" w14:textId="0635AA70" w:rsidR="003C0D9F" w:rsidRDefault="003C0D9F" w:rsidP="0079122D">
      <w:pPr>
        <w:ind w:firstLine="0"/>
        <w:jc w:val="center"/>
      </w:pPr>
      <w:r>
        <w:t>Рисунок 2.4</w:t>
      </w:r>
      <w:r w:rsidR="00001C8E">
        <w:t>5</w:t>
      </w:r>
      <w:r>
        <w:t xml:space="preserve"> Вікно перегляду завдання і коментарів до нього</w:t>
      </w:r>
    </w:p>
    <w:p w14:paraId="163DCB2C" w14:textId="1CBE3BFE" w:rsidR="00073605" w:rsidRDefault="009A30F9" w:rsidP="0079122D">
      <w:pPr>
        <w:ind w:firstLine="0"/>
        <w:jc w:val="center"/>
      </w:pPr>
      <w:r>
        <w:rPr>
          <w:noProof/>
        </w:rPr>
        <w:drawing>
          <wp:inline distT="0" distB="0" distL="0" distR="0" wp14:anchorId="491040FC" wp14:editId="53FBD91D">
            <wp:extent cx="1165860" cy="2462615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69698" cy="247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1EC4" w14:textId="2A87DAEA" w:rsidR="003C0D9F" w:rsidRDefault="003C0D9F" w:rsidP="0079122D">
      <w:pPr>
        <w:ind w:firstLine="0"/>
        <w:jc w:val="center"/>
      </w:pPr>
      <w:r>
        <w:t>Рисунок 2.4</w:t>
      </w:r>
      <w:r w:rsidR="00001C8E">
        <w:t>6</w:t>
      </w:r>
      <w:r>
        <w:t xml:space="preserve"> </w:t>
      </w:r>
      <w:r w:rsidR="0062472D">
        <w:t>В</w:t>
      </w:r>
      <w:r>
        <w:t>ікно перегляду виконавців завдання</w:t>
      </w:r>
    </w:p>
    <w:p w14:paraId="5BB11F7E" w14:textId="50462F27" w:rsidR="002E0AC9" w:rsidRDefault="009A30F9" w:rsidP="0079122D">
      <w:pPr>
        <w:ind w:firstLine="0"/>
        <w:jc w:val="center"/>
      </w:pPr>
      <w:r>
        <w:rPr>
          <w:noProof/>
        </w:rPr>
        <w:drawing>
          <wp:inline distT="0" distB="0" distL="0" distR="0" wp14:anchorId="2F8BC2E9" wp14:editId="7C819B39">
            <wp:extent cx="1230154" cy="2598420"/>
            <wp:effectExtent l="0" t="0" r="825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34824" cy="260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F9E5" w14:textId="6B10AEFD" w:rsidR="003C0D9F" w:rsidRDefault="003C0D9F" w:rsidP="0079122D">
      <w:pPr>
        <w:ind w:firstLine="0"/>
        <w:jc w:val="center"/>
      </w:pPr>
      <w:r>
        <w:t>Рисунок 2.4</w:t>
      </w:r>
      <w:r w:rsidR="00001C8E">
        <w:t>7</w:t>
      </w:r>
      <w:r>
        <w:t xml:space="preserve"> Вікно додавання виконавців до завдання</w:t>
      </w:r>
    </w:p>
    <w:p w14:paraId="0DAC86DC" w14:textId="4FA93CD6" w:rsidR="00073605" w:rsidRDefault="009A30F9" w:rsidP="0079122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A8FB616" wp14:editId="2A88DFB3">
            <wp:extent cx="1857858" cy="3924300"/>
            <wp:effectExtent l="0" t="0" r="952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64284" cy="393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5008" w14:textId="3D848E2A" w:rsidR="00DE5139" w:rsidRDefault="00DE5139" w:rsidP="0079122D">
      <w:pPr>
        <w:ind w:firstLine="0"/>
        <w:jc w:val="center"/>
      </w:pPr>
      <w:r>
        <w:t>Рисунок 2.4</w:t>
      </w:r>
      <w:r w:rsidR="00001C8E">
        <w:t>8</w:t>
      </w:r>
      <w:r>
        <w:t xml:space="preserve"> Вікно створення коментаря до завдання</w:t>
      </w:r>
    </w:p>
    <w:p w14:paraId="5557A1DB" w14:textId="4D8AD04C" w:rsidR="009A30F9" w:rsidRDefault="009A30F9" w:rsidP="0079122D">
      <w:pPr>
        <w:ind w:firstLine="0"/>
        <w:jc w:val="center"/>
      </w:pPr>
      <w:r>
        <w:rPr>
          <w:noProof/>
        </w:rPr>
        <w:drawing>
          <wp:inline distT="0" distB="0" distL="0" distR="0" wp14:anchorId="0AD29BE4" wp14:editId="633F0501">
            <wp:extent cx="1940829" cy="4099560"/>
            <wp:effectExtent l="0" t="0" r="254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49257" cy="411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C2F5" w14:textId="60F167D8" w:rsidR="009A30F9" w:rsidRPr="006B5A46" w:rsidRDefault="009A30F9" w:rsidP="009A30F9">
      <w:pPr>
        <w:ind w:firstLine="0"/>
        <w:jc w:val="center"/>
      </w:pPr>
      <w:r>
        <w:t>Рисунок 2.4</w:t>
      </w:r>
      <w:r w:rsidR="00001C8E">
        <w:t>9</w:t>
      </w:r>
      <w:r>
        <w:t xml:space="preserve"> </w:t>
      </w:r>
      <w:r w:rsidR="00A44F8E">
        <w:t>Дизайн п</w:t>
      </w:r>
      <w:r>
        <w:t>овідомлен</w:t>
      </w:r>
      <w:r w:rsidR="00A44F8E">
        <w:t>ь</w:t>
      </w:r>
    </w:p>
    <w:p w14:paraId="56111FE4" w14:textId="77777777" w:rsidR="00345E17" w:rsidRPr="006B5A46" w:rsidRDefault="00345E17" w:rsidP="009A30F9">
      <w:pPr>
        <w:ind w:firstLine="0"/>
        <w:jc w:val="center"/>
      </w:pPr>
      <w:r w:rsidRPr="006B5A46">
        <w:br w:type="page"/>
      </w:r>
    </w:p>
    <w:p w14:paraId="6A0157A0" w14:textId="77777777" w:rsidR="00AB34AC" w:rsidRPr="006B5A46" w:rsidRDefault="00AB34AC" w:rsidP="00CE7E47">
      <w:pPr>
        <w:pStyle w:val="af4"/>
      </w:pPr>
      <w:bookmarkStart w:id="55" w:name="_Toc39041667"/>
      <w:bookmarkStart w:id="56" w:name="_Toc103984926"/>
      <w:r w:rsidRPr="006B5A46">
        <w:lastRenderedPageBreak/>
        <w:t>В</w:t>
      </w:r>
      <w:r w:rsidR="00110954" w:rsidRPr="006B5A46">
        <w:t>ИСНОВКИ</w:t>
      </w:r>
      <w:bookmarkEnd w:id="55"/>
      <w:bookmarkEnd w:id="56"/>
    </w:p>
    <w:p w14:paraId="508B813F" w14:textId="36BDA962" w:rsidR="00237667" w:rsidRDefault="00237667" w:rsidP="00237667">
      <w:r w:rsidRPr="00F978BA">
        <w:t>Під час виконання роботи було застосовано</w:t>
      </w:r>
      <w:r>
        <w:t xml:space="preserve">, </w:t>
      </w:r>
      <w:r w:rsidR="00553FA8" w:rsidRPr="00F978BA">
        <w:t>вдосконалено</w:t>
      </w:r>
      <w:r w:rsidR="00553FA8">
        <w:t xml:space="preserve"> </w:t>
      </w:r>
      <w:r w:rsidRPr="00F978BA">
        <w:t xml:space="preserve">та </w:t>
      </w:r>
      <w:r w:rsidR="00553FA8">
        <w:t>закріплено</w:t>
      </w:r>
      <w:r w:rsidRPr="00F978BA">
        <w:t xml:space="preserve"> набуті навички з дисципліни «Об’</w:t>
      </w:r>
      <w:r>
        <w:t>єктно-</w:t>
      </w:r>
      <w:r w:rsidRPr="00F978BA">
        <w:t>орієнтоване програмування»</w:t>
      </w:r>
      <w:r>
        <w:t>.</w:t>
      </w:r>
      <w:r w:rsidRPr="00F978BA">
        <w:t xml:space="preserve"> </w:t>
      </w:r>
      <w:r>
        <w:t xml:space="preserve">Протягом виконання роботи було розроблено додаток </w:t>
      </w:r>
      <w:r w:rsidR="00566340">
        <w:t>для</w:t>
      </w:r>
      <w:r>
        <w:t xml:space="preserve"> операційн</w:t>
      </w:r>
      <w:r w:rsidR="00566340">
        <w:t>ої</w:t>
      </w:r>
      <w:r>
        <w:t xml:space="preserve"> систем</w:t>
      </w:r>
      <w:r w:rsidR="00566340">
        <w:t>и</w:t>
      </w:r>
      <w:r>
        <w:t xml:space="preserve"> </w:t>
      </w:r>
      <w:r>
        <w:rPr>
          <w:lang w:val="en-US"/>
        </w:rPr>
        <w:t>Android</w:t>
      </w:r>
      <w:r w:rsidR="00711DE9">
        <w:t>:</w:t>
      </w:r>
      <w:r w:rsidRPr="00946460">
        <w:t xml:space="preserve"> «</w:t>
      </w:r>
      <w:r w:rsidRPr="00237667">
        <w:rPr>
          <w:lang w:val="en-US"/>
        </w:rPr>
        <w:t>Android</w:t>
      </w:r>
      <w:r w:rsidRPr="00237667">
        <w:t xml:space="preserve"> </w:t>
      </w:r>
      <w:r w:rsidRPr="00237667">
        <w:rPr>
          <w:lang w:val="en-US"/>
        </w:rPr>
        <w:t>To</w:t>
      </w:r>
      <w:r w:rsidRPr="00237667">
        <w:t>-</w:t>
      </w:r>
      <w:r w:rsidRPr="00237667">
        <w:rPr>
          <w:lang w:val="en-US"/>
        </w:rPr>
        <w:t>Do</w:t>
      </w:r>
      <w:r w:rsidRPr="00237667">
        <w:t xml:space="preserve"> </w:t>
      </w:r>
      <w:r w:rsidRPr="00237667">
        <w:rPr>
          <w:lang w:val="en-US"/>
        </w:rPr>
        <w:t>list</w:t>
      </w:r>
      <w:r w:rsidRPr="00237667">
        <w:t xml:space="preserve"> з нагадуванням</w:t>
      </w:r>
      <w:r>
        <w:t xml:space="preserve"> </w:t>
      </w:r>
      <w:r w:rsidRPr="00237667">
        <w:t>про невиконані завдання</w:t>
      </w:r>
      <w:r w:rsidRPr="00946460">
        <w:t>»</w:t>
      </w:r>
      <w:r w:rsidR="00553FA8">
        <w:t>. Основн</w:t>
      </w:r>
      <w:r w:rsidR="00566340">
        <w:t>е</w:t>
      </w:r>
      <w:r w:rsidR="00553FA8">
        <w:t xml:space="preserve"> з</w:t>
      </w:r>
      <w:r w:rsidR="00566340">
        <w:t>авдання</w:t>
      </w:r>
      <w:r w:rsidR="00553FA8">
        <w:t xml:space="preserve"> створеного додатк</w:t>
      </w:r>
      <w:r w:rsidR="00900AD5">
        <w:t>а</w:t>
      </w:r>
      <w:r w:rsidR="00553FA8">
        <w:t>, яку він</w:t>
      </w:r>
      <w:r w:rsidR="00711DE9">
        <w:t xml:space="preserve"> і</w:t>
      </w:r>
      <w:r w:rsidR="00553FA8">
        <w:t xml:space="preserve"> виконує — дати користувачам </w:t>
      </w:r>
      <w:r w:rsidR="00566340">
        <w:t>змогу</w:t>
      </w:r>
      <w:r w:rsidR="00553FA8">
        <w:t xml:space="preserve"> створювати та виконувати завдання з нагадуванням про них.</w:t>
      </w:r>
      <w:r w:rsidR="00A62000">
        <w:t xml:space="preserve"> Додаток був написаний на</w:t>
      </w:r>
      <w:r>
        <w:t xml:space="preserve"> об’єктно</w:t>
      </w:r>
      <w:r w:rsidR="00A62000">
        <w:t>-</w:t>
      </w:r>
      <w:r>
        <w:t>орієнтован</w:t>
      </w:r>
      <w:r w:rsidR="00A62000">
        <w:t>і</w:t>
      </w:r>
      <w:r w:rsidR="00900AD5">
        <w:t>й</w:t>
      </w:r>
      <w:r>
        <w:t xml:space="preserve"> мов</w:t>
      </w:r>
      <w:r w:rsidR="00A62000">
        <w:t>і</w:t>
      </w:r>
      <w:r>
        <w:t xml:space="preserve"> програмування </w:t>
      </w:r>
      <w:r>
        <w:rPr>
          <w:lang w:val="en-US"/>
        </w:rPr>
        <w:t>Java</w:t>
      </w:r>
      <w:r>
        <w:t xml:space="preserve"> з використанням реляційної бази даних </w:t>
      </w:r>
      <w:r>
        <w:rPr>
          <w:lang w:val="en-US"/>
        </w:rPr>
        <w:t>SQLite</w:t>
      </w:r>
      <w:r>
        <w:t>.</w:t>
      </w:r>
    </w:p>
    <w:p w14:paraId="12EA2BDA" w14:textId="2D98F73B" w:rsidR="00B278B0" w:rsidRDefault="00B278B0" w:rsidP="00237667">
      <w:r>
        <w:t>Створений додаток відповідає таким критер</w:t>
      </w:r>
      <w:r w:rsidR="00900AD5">
        <w:t>і</w:t>
      </w:r>
      <w:r>
        <w:t>ям:</w:t>
      </w:r>
    </w:p>
    <w:p w14:paraId="3CA0F521" w14:textId="77777777" w:rsidR="00B278B0" w:rsidRDefault="00B278B0" w:rsidP="00B278B0">
      <w:pPr>
        <w:pStyle w:val="a"/>
      </w:pPr>
      <w:r>
        <w:t>ООП підхід;</w:t>
      </w:r>
    </w:p>
    <w:p w14:paraId="13F5D407" w14:textId="77777777" w:rsidR="00FB0EC6" w:rsidRDefault="00FB0EC6" w:rsidP="00FB0EC6">
      <w:pPr>
        <w:pStyle w:val="a"/>
      </w:pPr>
      <w:r>
        <w:t>Робота з базою даних;</w:t>
      </w:r>
    </w:p>
    <w:p w14:paraId="4F7C8D62" w14:textId="2BBCAD3F" w:rsidR="00B278B0" w:rsidRDefault="00B278B0" w:rsidP="00711DE9">
      <w:pPr>
        <w:pStyle w:val="a"/>
      </w:pPr>
      <w:r>
        <w:t>Коректна робота додатк</w:t>
      </w:r>
      <w:r w:rsidR="00900AD5">
        <w:t>а</w:t>
      </w:r>
      <w:r>
        <w:t>.</w:t>
      </w:r>
    </w:p>
    <w:p w14:paraId="7848D8D7" w14:textId="77777777" w:rsidR="00237667" w:rsidRDefault="00237667" w:rsidP="00237667">
      <w:r w:rsidRPr="006F5943">
        <w:t>Актуальність цього програмного продукту полягає у тому, щоб користувач зміг</w:t>
      </w:r>
      <w:r>
        <w:t xml:space="preserve"> створювати або виконувати завдання, не забуваючи про них. Головне завдання даного програмного продукту — нагадувати користувачеві про невиконані завдання, щ</w:t>
      </w:r>
      <w:r w:rsidRPr="001C5F74">
        <w:t>об нічого не забувати і все завжди встигати</w:t>
      </w:r>
      <w:r>
        <w:t>.</w:t>
      </w:r>
    </w:p>
    <w:p w14:paraId="1DB3B40E" w14:textId="1F031665" w:rsidR="0034753A" w:rsidRPr="00D77969" w:rsidRDefault="0034753A" w:rsidP="0034753A">
      <w:pPr>
        <w:rPr>
          <w:color w:val="FF0000"/>
        </w:rPr>
      </w:pPr>
      <w:r w:rsidRPr="00946460">
        <w:t xml:space="preserve">Під час створення </w:t>
      </w:r>
      <w:r w:rsidR="003C1CB1">
        <w:t>додатк</w:t>
      </w:r>
      <w:r w:rsidR="00900AD5">
        <w:t>а</w:t>
      </w:r>
      <w:r w:rsidRPr="00946460">
        <w:t xml:space="preserve"> були вдосконалені</w:t>
      </w:r>
      <w:r w:rsidR="00FA0C70">
        <w:t xml:space="preserve"> знання баз даних</w:t>
      </w:r>
      <w:r w:rsidR="00B278B0">
        <w:t xml:space="preserve"> та </w:t>
      </w:r>
      <w:r w:rsidR="00FA0C70">
        <w:t>навички роботи з ними</w:t>
      </w:r>
      <w:r w:rsidR="00B278B0">
        <w:t>. Навчився правильно робити нормалізацію таблиць у базі даних, щоб не виникали аномалії</w:t>
      </w:r>
      <w:r w:rsidR="00711DE9">
        <w:t>,</w:t>
      </w:r>
      <w:r w:rsidR="00B278B0">
        <w:t xml:space="preserve"> та не порушувалася структура даних. </w:t>
      </w:r>
      <w:r w:rsidR="00FA0C70">
        <w:t xml:space="preserve"> </w:t>
      </w:r>
      <w:r w:rsidR="00B278B0">
        <w:t>Вдосконалив</w:t>
      </w:r>
      <w:r w:rsidRPr="00946460">
        <w:t xml:space="preserve"> навички програмування</w:t>
      </w:r>
      <w:r w:rsidR="006D7AF8" w:rsidRPr="00B25E9D">
        <w:t xml:space="preserve"> </w:t>
      </w:r>
      <w:r w:rsidR="006D7AF8">
        <w:t>об’єктно-орієнтованою</w:t>
      </w:r>
      <w:r w:rsidRPr="00946460">
        <w:t xml:space="preserve"> мовою</w:t>
      </w:r>
      <w:r w:rsidR="006D7AF8">
        <w:t xml:space="preserve"> програмування</w:t>
      </w:r>
      <w:r>
        <w:t xml:space="preserve"> </w:t>
      </w:r>
      <w:r>
        <w:rPr>
          <w:lang w:val="en-US"/>
        </w:rPr>
        <w:t>Java</w:t>
      </w:r>
      <w:r w:rsidR="006D7AF8">
        <w:t>. Отрима</w:t>
      </w:r>
      <w:r w:rsidR="003C1CB1">
        <w:t>в</w:t>
      </w:r>
      <w:r w:rsidR="006D7AF8">
        <w:t xml:space="preserve"> та закріпив </w:t>
      </w:r>
      <w:r w:rsidR="003C1CB1">
        <w:t xml:space="preserve">нові </w:t>
      </w:r>
      <w:r w:rsidR="006D7AF8">
        <w:t>навички роботи з</w:t>
      </w:r>
      <w:r w:rsidR="003C1CB1">
        <w:t xml:space="preserve"> повним життєвим циклом</w:t>
      </w:r>
      <w:r w:rsidR="006D7AF8">
        <w:t xml:space="preserve"> </w:t>
      </w:r>
      <w:r w:rsidR="006D7AF8">
        <w:rPr>
          <w:lang w:val="en-US"/>
        </w:rPr>
        <w:t>Android</w:t>
      </w:r>
      <w:r w:rsidR="006D7AF8" w:rsidRPr="003C1CB1">
        <w:t xml:space="preserve"> </w:t>
      </w:r>
      <w:r w:rsidR="006D7AF8">
        <w:t>додатк</w:t>
      </w:r>
      <w:r w:rsidR="003C1CB1">
        <w:t xml:space="preserve">ів. </w:t>
      </w:r>
      <w:r>
        <w:t xml:space="preserve"> </w:t>
      </w:r>
      <w:r w:rsidR="003C1CB1">
        <w:t>О</w:t>
      </w:r>
      <w:r w:rsidR="006D7AF8">
        <w:t xml:space="preserve">тримав </w:t>
      </w:r>
      <w:r w:rsidR="00FA0C70">
        <w:t>навички</w:t>
      </w:r>
      <w:r w:rsidRPr="00946460">
        <w:t xml:space="preserve"> володіння середовищем програмування </w:t>
      </w:r>
      <w:r w:rsidR="006D7AF8">
        <w:rPr>
          <w:lang w:val="en-US"/>
        </w:rPr>
        <w:t>Android</w:t>
      </w:r>
      <w:r w:rsidR="006D7AF8" w:rsidRPr="003C1CB1">
        <w:t xml:space="preserve"> </w:t>
      </w:r>
      <w:r w:rsidR="006D7AF8">
        <w:rPr>
          <w:lang w:val="en-US"/>
        </w:rPr>
        <w:t>Studio</w:t>
      </w:r>
      <w:r w:rsidRPr="00946460">
        <w:t>.</w:t>
      </w:r>
    </w:p>
    <w:p w14:paraId="120F51FC" w14:textId="7EA905C9" w:rsidR="0034753A" w:rsidRPr="008F6F69" w:rsidRDefault="006C4A1A" w:rsidP="0034753A">
      <w:pPr>
        <w:rPr>
          <w:color w:val="000000"/>
        </w:rPr>
      </w:pPr>
      <w:r>
        <w:t>Протягом</w:t>
      </w:r>
      <w:r w:rsidR="0034753A" w:rsidRPr="00946460">
        <w:t xml:space="preserve"> створення </w:t>
      </w:r>
      <w:r>
        <w:t>мобільного додатка</w:t>
      </w:r>
      <w:r w:rsidR="0034753A" w:rsidRPr="00946460">
        <w:t xml:space="preserve"> було виявлено багато помилок, які заважали </w:t>
      </w:r>
      <w:r w:rsidR="0034753A">
        <w:t xml:space="preserve">коректній </w:t>
      </w:r>
      <w:r w:rsidR="0034753A" w:rsidRPr="00946460">
        <w:t xml:space="preserve">роботі програми, і були успішно усунені. </w:t>
      </w:r>
      <w:r>
        <w:t>Додаток</w:t>
      </w:r>
      <w:r w:rsidR="0034753A" w:rsidRPr="00946460">
        <w:t xml:space="preserve"> має інформативний, зручний та простий для сприйняття інтерфейс.</w:t>
      </w:r>
    </w:p>
    <w:p w14:paraId="70C8DC4D" w14:textId="77777777" w:rsidR="00AB34AC" w:rsidRPr="00B25E9D" w:rsidRDefault="00AB34AC" w:rsidP="00CE7E47">
      <w:pPr>
        <w:rPr>
          <w:lang w:val="ru-RU"/>
        </w:rPr>
      </w:pPr>
      <w:r w:rsidRPr="006B5A46">
        <w:br w:type="page"/>
      </w:r>
    </w:p>
    <w:p w14:paraId="64B8792C" w14:textId="77777777" w:rsidR="00B466A9" w:rsidRPr="006B5A46" w:rsidRDefault="00A048C6" w:rsidP="00062CDA">
      <w:pPr>
        <w:pStyle w:val="af4"/>
      </w:pPr>
      <w:bookmarkStart w:id="57" w:name="_Toc39041668"/>
      <w:bookmarkStart w:id="58" w:name="_Toc103984927"/>
      <w:r w:rsidRPr="006B5A46">
        <w:lastRenderedPageBreak/>
        <w:t>ПЕРЕЛІК ВИКОРИСТАНИХ ДЖЕРЕЛ</w:t>
      </w:r>
      <w:bookmarkEnd w:id="57"/>
      <w:bookmarkEnd w:id="58"/>
    </w:p>
    <w:p w14:paraId="140D68ED" w14:textId="77777777" w:rsidR="00E13199" w:rsidRDefault="00E13199" w:rsidP="00E13199">
      <w:pPr>
        <w:pStyle w:val="a"/>
        <w:numPr>
          <w:ilvl w:val="0"/>
          <w:numId w:val="25"/>
        </w:numPr>
      </w:pPr>
      <w:r>
        <w:t>Shawrohit602, Bhaluram18, Varshachoudhary. 2021. SQL | DDL, DQL,</w:t>
      </w:r>
      <w:r w:rsidR="00215973">
        <w:t xml:space="preserve"> </w:t>
      </w:r>
      <w:r>
        <w:t>DML, DCL and TCL Commands. URL: &lt;https://www.geeksforgeeks.org</w:t>
      </w:r>
    </w:p>
    <w:p w14:paraId="617EFAB4" w14:textId="01698121" w:rsidR="00E13199" w:rsidRDefault="00E13199" w:rsidP="00BC527C">
      <w:pPr>
        <w:ind w:firstLine="0"/>
      </w:pPr>
      <w:r>
        <w:t>/sql-ddl-dql-dml-dcl-tcl-commands/&gt;. (дата звернення:12.0</w:t>
      </w:r>
      <w:r w:rsidR="00FB0EC6">
        <w:t>4</w:t>
      </w:r>
      <w:r>
        <w:t>.2022);</w:t>
      </w:r>
    </w:p>
    <w:p w14:paraId="5F64A47B" w14:textId="77777777" w:rsidR="00E13199" w:rsidRDefault="00E13199" w:rsidP="00E13199">
      <w:pPr>
        <w:pStyle w:val="a"/>
        <w:numPr>
          <w:ilvl w:val="0"/>
          <w:numId w:val="25"/>
        </w:numPr>
      </w:pPr>
      <w:r>
        <w:t>Tproger. 2015. Шпаргалка за принципами ООП. URL: &lt;https://tproger.ru</w:t>
      </w:r>
    </w:p>
    <w:p w14:paraId="3306DB66" w14:textId="089BFBDA" w:rsidR="00E13199" w:rsidRDefault="00E13199" w:rsidP="00BC527C">
      <w:pPr>
        <w:ind w:firstLine="0"/>
      </w:pPr>
      <w:r>
        <w:t xml:space="preserve">/translations/oop-principles-cheatsheet/&gt;. (дата звернення: </w:t>
      </w:r>
      <w:r w:rsidR="0029222D">
        <w:t>25</w:t>
      </w:r>
      <w:r>
        <w:t>.0</w:t>
      </w:r>
      <w:r w:rsidR="0029222D">
        <w:t>2</w:t>
      </w:r>
      <w:r>
        <w:t>.2022);</w:t>
      </w:r>
    </w:p>
    <w:p w14:paraId="291BB44B" w14:textId="77777777" w:rsidR="00E13199" w:rsidRDefault="00E13199" w:rsidP="00E13199">
      <w:pPr>
        <w:pStyle w:val="a"/>
        <w:numPr>
          <w:ilvl w:val="0"/>
          <w:numId w:val="25"/>
        </w:numPr>
      </w:pPr>
      <w:r>
        <w:t>Герасимик Іван. 2016. Що таке база даних? URL: &lt;http://apeps.kpi.ua</w:t>
      </w:r>
    </w:p>
    <w:p w14:paraId="26E06BBA" w14:textId="0A86BF8F" w:rsidR="00E13199" w:rsidRDefault="00E13199" w:rsidP="00BC527C">
      <w:pPr>
        <w:ind w:firstLine="0"/>
      </w:pPr>
      <w:r>
        <w:t xml:space="preserve">/shco-take-basa-danykh&gt;. (дата звернення: </w:t>
      </w:r>
      <w:r w:rsidR="0029222D">
        <w:t>2</w:t>
      </w:r>
      <w:r>
        <w:t>9.0</w:t>
      </w:r>
      <w:r w:rsidR="0029222D">
        <w:t>4</w:t>
      </w:r>
      <w:r>
        <w:t>.2022);</w:t>
      </w:r>
    </w:p>
    <w:p w14:paraId="0A91872E" w14:textId="77777777" w:rsidR="00BC527C" w:rsidRDefault="00E13199" w:rsidP="00BC527C">
      <w:pPr>
        <w:pStyle w:val="a"/>
        <w:numPr>
          <w:ilvl w:val="0"/>
          <w:numId w:val="25"/>
        </w:numPr>
      </w:pPr>
      <w:r>
        <w:t>Bogomol. 2015. Реляційна модель даних. URL: &lt;іт.словник.укр</w:t>
      </w:r>
    </w:p>
    <w:p w14:paraId="0BFBA391" w14:textId="196308B6" w:rsidR="00E13199" w:rsidRDefault="00E13199" w:rsidP="00BC527C">
      <w:pPr>
        <w:ind w:firstLine="0"/>
      </w:pPr>
      <w:r>
        <w:t xml:space="preserve">/index.php/Реляційна_модель_даних&gt;. (дата звернення: </w:t>
      </w:r>
      <w:r w:rsidR="0029222D">
        <w:t>23</w:t>
      </w:r>
      <w:r>
        <w:t>.0</w:t>
      </w:r>
      <w:r w:rsidR="0029222D">
        <w:t>3</w:t>
      </w:r>
      <w:r>
        <w:t>.2022);</w:t>
      </w:r>
    </w:p>
    <w:p w14:paraId="4FBE9976" w14:textId="77777777" w:rsidR="00E13199" w:rsidRDefault="00E13199" w:rsidP="00E13199">
      <w:pPr>
        <w:pStyle w:val="a"/>
        <w:numPr>
          <w:ilvl w:val="0"/>
          <w:numId w:val="25"/>
        </w:numPr>
      </w:pPr>
      <w:r>
        <w:t>Раміс Ганієв. 2018. ER-діаграма - це Опис, види, правила побудови.</w:t>
      </w:r>
      <w:r w:rsidR="00215973">
        <w:t xml:space="preserve"> </w:t>
      </w:r>
      <w:r>
        <w:t>URL: &lt;http://hi-news.pp.ua/kompyuteri</w:t>
      </w:r>
    </w:p>
    <w:p w14:paraId="5E122F03" w14:textId="77777777" w:rsidR="00E13199" w:rsidRDefault="00E13199" w:rsidP="00BC527C">
      <w:pPr>
        <w:ind w:firstLine="0"/>
      </w:pPr>
      <w:r>
        <w:t>/14668-er-dagrama-ce-opis-vidi-pravila-pobudovi.html&gt;. (дата звернення: 09.05.2022);</w:t>
      </w:r>
    </w:p>
    <w:p w14:paraId="7AA27C8C" w14:textId="0DE3E131" w:rsidR="0047239C" w:rsidRDefault="0047239C" w:rsidP="00E7245D">
      <w:pPr>
        <w:pStyle w:val="a"/>
        <w:numPr>
          <w:ilvl w:val="0"/>
          <w:numId w:val="25"/>
        </w:numPr>
      </w:pPr>
      <w:r>
        <w:t xml:space="preserve">Splend Apps. </w:t>
      </w:r>
      <w:r w:rsidR="00E7245D">
        <w:t>14.11.</w:t>
      </w:r>
      <w:r>
        <w:t>2013. Список завдань. URL:</w:t>
      </w:r>
      <w:r w:rsidR="00BC527C">
        <w:t xml:space="preserve"> </w:t>
      </w:r>
      <w:r>
        <w:t>&lt;https://play.google.com/store/apps/details?id=com.splendapps.splendo&gt;</w:t>
      </w:r>
      <w:r w:rsidR="00BC527C">
        <w:t xml:space="preserve"> </w:t>
      </w:r>
      <w:r>
        <w:t xml:space="preserve">(дата звернення: </w:t>
      </w:r>
      <w:r w:rsidR="001D0405">
        <w:t>08</w:t>
      </w:r>
      <w:r>
        <w:t>.0</w:t>
      </w:r>
      <w:r w:rsidR="001D0405">
        <w:t>2</w:t>
      </w:r>
      <w:r>
        <w:t>.2022);</w:t>
      </w:r>
    </w:p>
    <w:p w14:paraId="46910DBB" w14:textId="77777777" w:rsidR="00215973" w:rsidRDefault="0047239C" w:rsidP="00E7245D">
      <w:pPr>
        <w:pStyle w:val="a"/>
        <w:numPr>
          <w:ilvl w:val="0"/>
          <w:numId w:val="25"/>
        </w:numPr>
      </w:pPr>
      <w:r>
        <w:t xml:space="preserve">Google LLC. </w:t>
      </w:r>
      <w:r w:rsidR="00E7245D">
        <w:t>14.01.</w:t>
      </w:r>
      <w:r>
        <w:t>2015. Google Classroom. URL:</w:t>
      </w:r>
      <w:r w:rsidR="00215973">
        <w:t xml:space="preserve"> </w:t>
      </w:r>
      <w:r>
        <w:t>&lt;https://play.google.com/store/apps</w:t>
      </w:r>
    </w:p>
    <w:p w14:paraId="45C896F9" w14:textId="28330AB4" w:rsidR="0047239C" w:rsidRDefault="0047239C" w:rsidP="00BC527C">
      <w:pPr>
        <w:ind w:firstLine="0"/>
      </w:pPr>
      <w:r>
        <w:t>/details?id=com.google.android.apps.classroom&gt;. (дата звернення: 0</w:t>
      </w:r>
      <w:r w:rsidR="001D0405">
        <w:t>8</w:t>
      </w:r>
      <w:r>
        <w:t>.0</w:t>
      </w:r>
      <w:r w:rsidR="001D0405">
        <w:t>2</w:t>
      </w:r>
      <w:r>
        <w:t>.2022);</w:t>
      </w:r>
    </w:p>
    <w:p w14:paraId="3B54B8B5" w14:textId="7D75EC3B" w:rsidR="00D2499C" w:rsidRDefault="00D2499C" w:rsidP="00D2499C">
      <w:pPr>
        <w:pStyle w:val="a"/>
        <w:numPr>
          <w:ilvl w:val="0"/>
          <w:numId w:val="25"/>
        </w:numPr>
      </w:pPr>
      <w:r>
        <w:rPr>
          <w:lang w:val="en-US"/>
        </w:rPr>
        <w:t>Metanit. 2012. Android.</w:t>
      </w:r>
      <w:r w:rsidRPr="00D2499C">
        <w:t xml:space="preserve"> </w:t>
      </w:r>
      <w:r>
        <w:t>URL: &lt;</w:t>
      </w:r>
      <w:r w:rsidRPr="00D2499C">
        <w:t xml:space="preserve"> https://metanit.com/java/android/</w:t>
      </w:r>
      <w:r>
        <w:t>&gt;. (дата</w:t>
      </w:r>
      <w:r w:rsidR="00EE6000">
        <w:t xml:space="preserve"> </w:t>
      </w:r>
      <w:r>
        <w:t xml:space="preserve">звернення: </w:t>
      </w:r>
      <w:r w:rsidR="00026626">
        <w:t>21</w:t>
      </w:r>
      <w:r>
        <w:t>.0</w:t>
      </w:r>
      <w:r w:rsidR="00026626">
        <w:t>2</w:t>
      </w:r>
      <w:r>
        <w:t>.2022);</w:t>
      </w:r>
    </w:p>
    <w:p w14:paraId="3C3EC0F6" w14:textId="77777777" w:rsidR="003B6115" w:rsidRPr="003B6115" w:rsidRDefault="003B6115" w:rsidP="003B6115">
      <w:pPr>
        <w:pStyle w:val="a"/>
        <w:numPr>
          <w:ilvl w:val="0"/>
          <w:numId w:val="25"/>
        </w:numPr>
      </w:pPr>
      <w:r>
        <w:rPr>
          <w:lang w:val="en-US"/>
        </w:rPr>
        <w:t>R class Tech</w:t>
      </w:r>
      <w:r w:rsidRPr="003B6115">
        <w:t xml:space="preserve">. </w:t>
      </w:r>
      <w:r>
        <w:t>27</w:t>
      </w:r>
      <w:r w:rsidRPr="003B6115">
        <w:t>.0</w:t>
      </w:r>
      <w:r>
        <w:t>4</w:t>
      </w:r>
      <w:r w:rsidRPr="003B6115">
        <w:t>.20</w:t>
      </w:r>
      <w:r>
        <w:t>20</w:t>
      </w:r>
      <w:r w:rsidRPr="003B6115">
        <w:t xml:space="preserve">. </w:t>
      </w:r>
      <w:r>
        <w:t>Бази даних</w:t>
      </w:r>
      <w:r w:rsidRPr="003B6115">
        <w:t xml:space="preserve">. </w:t>
      </w:r>
      <w:r>
        <w:rPr>
          <w:lang w:val="en-US"/>
        </w:rPr>
        <w:t>URL</w:t>
      </w:r>
      <w:r w:rsidRPr="003B6115">
        <w:rPr>
          <w:lang w:val="en-US"/>
        </w:rPr>
        <w:t>: &lt;https://www.youtube.com</w:t>
      </w:r>
    </w:p>
    <w:p w14:paraId="4E7D629A" w14:textId="77777777" w:rsidR="003B6115" w:rsidRDefault="003B6115" w:rsidP="003B6115">
      <w:pPr>
        <w:ind w:firstLine="0"/>
      </w:pPr>
      <w:r w:rsidRPr="003B6115">
        <w:t>/</w:t>
      </w:r>
      <w:r w:rsidRPr="003B6115">
        <w:rPr>
          <w:lang w:val="en-US"/>
        </w:rPr>
        <w:t>playlist</w:t>
      </w:r>
      <w:r w:rsidRPr="003B6115">
        <w:t>?</w:t>
      </w:r>
      <w:r w:rsidRPr="003B6115">
        <w:rPr>
          <w:lang w:val="en-US"/>
        </w:rPr>
        <w:t>list</w:t>
      </w:r>
      <w:r w:rsidRPr="003B6115">
        <w:t>=</w:t>
      </w:r>
      <w:r w:rsidRPr="003B6115">
        <w:rPr>
          <w:lang w:val="en-US"/>
        </w:rPr>
        <w:t>PLf</w:t>
      </w:r>
      <w:r w:rsidRPr="003B6115">
        <w:t>30</w:t>
      </w:r>
      <w:r w:rsidRPr="003B6115">
        <w:rPr>
          <w:lang w:val="en-US"/>
        </w:rPr>
        <w:t>vI</w:t>
      </w:r>
      <w:r w:rsidRPr="003B6115">
        <w:t>0</w:t>
      </w:r>
      <w:r w:rsidRPr="003B6115">
        <w:rPr>
          <w:lang w:val="en-US"/>
        </w:rPr>
        <w:t>hEi</w:t>
      </w:r>
      <w:r w:rsidRPr="003B6115">
        <w:t>1</w:t>
      </w:r>
      <w:r w:rsidRPr="003B6115">
        <w:rPr>
          <w:lang w:val="en-US"/>
        </w:rPr>
        <w:t>v</w:t>
      </w:r>
      <w:r w:rsidRPr="003B6115">
        <w:t>435</w:t>
      </w:r>
      <w:r w:rsidRPr="003B6115">
        <w:rPr>
          <w:lang w:val="en-US"/>
        </w:rPr>
        <w:t>cBmZSHkr</w:t>
      </w:r>
      <w:r w:rsidRPr="003B6115">
        <w:t>1</w:t>
      </w:r>
      <w:r w:rsidRPr="003B6115">
        <w:rPr>
          <w:lang w:val="en-US"/>
        </w:rPr>
        <w:t>QAJdOk</w:t>
      </w:r>
      <w:r w:rsidRPr="003B6115">
        <w:t>9</w:t>
      </w:r>
      <w:r w:rsidRPr="003B6115">
        <w:rPr>
          <w:lang w:val="en-US"/>
        </w:rPr>
        <w:t>mb</w:t>
      </w:r>
      <w:r w:rsidRPr="003B6115">
        <w:t xml:space="preserve">&gt;. </w:t>
      </w:r>
      <w:r>
        <w:t>(дата звернення: 10.05.2022);</w:t>
      </w:r>
    </w:p>
    <w:p w14:paraId="3B3C817E" w14:textId="77777777" w:rsidR="003B6115" w:rsidRPr="003B6115" w:rsidRDefault="00AB60DB" w:rsidP="00D2499C">
      <w:pPr>
        <w:pStyle w:val="a"/>
        <w:numPr>
          <w:ilvl w:val="0"/>
          <w:numId w:val="25"/>
        </w:numPr>
      </w:pPr>
      <w:r>
        <w:rPr>
          <w:lang w:val="en-US"/>
        </w:rPr>
        <w:t>Neco</w:t>
      </w:r>
      <w:r w:rsidRPr="003B6115">
        <w:t xml:space="preserve"> </w:t>
      </w:r>
      <w:r>
        <w:rPr>
          <w:lang w:val="en-US"/>
        </w:rPr>
        <w:t>Ru</w:t>
      </w:r>
      <w:r w:rsidRPr="003B6115">
        <w:t xml:space="preserve">. </w:t>
      </w:r>
      <w:r w:rsidR="003B6115" w:rsidRPr="003B6115">
        <w:t>12.06.2019</w:t>
      </w:r>
      <w:r w:rsidRPr="003B6115">
        <w:t xml:space="preserve">. </w:t>
      </w:r>
      <w:r w:rsidR="003B6115">
        <w:t>Р</w:t>
      </w:r>
      <w:r w:rsidRPr="003B6115">
        <w:t xml:space="preserve">озробка додатків на </w:t>
      </w:r>
      <w:r>
        <w:rPr>
          <w:lang w:val="en-US"/>
        </w:rPr>
        <w:t>Android</w:t>
      </w:r>
      <w:r w:rsidRPr="003B6115">
        <w:t xml:space="preserve"> </w:t>
      </w:r>
      <w:r>
        <w:rPr>
          <w:lang w:val="en-US"/>
        </w:rPr>
        <w:t>Studio</w:t>
      </w:r>
      <w:r w:rsidRPr="003B6115">
        <w:t xml:space="preserve">. </w:t>
      </w:r>
      <w:r>
        <w:rPr>
          <w:lang w:val="en-US"/>
        </w:rPr>
        <w:t>URL</w:t>
      </w:r>
      <w:r w:rsidRPr="00AB60DB">
        <w:rPr>
          <w:lang w:val="en-US"/>
        </w:rPr>
        <w:t>: &lt;https://www.youtube.com</w:t>
      </w:r>
    </w:p>
    <w:p w14:paraId="1576CFE1" w14:textId="7F0E649F" w:rsidR="00E83C1D" w:rsidRPr="00496B0F" w:rsidRDefault="00AB60DB" w:rsidP="00496B0F">
      <w:pPr>
        <w:ind w:firstLine="0"/>
        <w:sectPr w:rsidR="00E83C1D" w:rsidRPr="00496B0F" w:rsidSect="0054093B">
          <w:headerReference w:type="default" r:id="rId68"/>
          <w:footerReference w:type="default" r:id="rId69"/>
          <w:pgSz w:w="11906" w:h="16838"/>
          <w:pgMar w:top="954" w:right="850" w:bottom="1134" w:left="1701" w:header="708" w:footer="1247" w:gutter="0"/>
          <w:cols w:space="708"/>
          <w:docGrid w:linePitch="381"/>
        </w:sectPr>
      </w:pPr>
      <w:r w:rsidRPr="003B6115">
        <w:rPr>
          <w:lang w:val="en-US"/>
        </w:rPr>
        <w:t xml:space="preserve">/playlist?list=PLmjT2NFTgg1c-CC0l6GuvpH7_2JZBxqzf&gt;. </w:t>
      </w:r>
      <w:r w:rsidR="003B6115">
        <w:t>(дата звернення: 1</w:t>
      </w:r>
      <w:r w:rsidR="00026626">
        <w:t>4</w:t>
      </w:r>
      <w:r w:rsidR="003B6115">
        <w:t>.0</w:t>
      </w:r>
      <w:r w:rsidR="00026626">
        <w:t>3</w:t>
      </w:r>
      <w:r w:rsidR="003B6115">
        <w:t>.2022).</w:t>
      </w:r>
    </w:p>
    <w:p w14:paraId="0A11997F" w14:textId="77777777" w:rsidR="00E83C1D" w:rsidRPr="00E83C1D" w:rsidRDefault="00E83C1D" w:rsidP="009F2EA2">
      <w:pPr>
        <w:pStyle w:val="af4"/>
      </w:pPr>
      <w:bookmarkStart w:id="61" w:name="_Toc103984928"/>
      <w:r w:rsidRPr="00F26136">
        <w:lastRenderedPageBreak/>
        <w:t>Додаток 1</w:t>
      </w:r>
      <w:r w:rsidRPr="008E4DB3">
        <w:t>.</w:t>
      </w:r>
      <w:r w:rsidRPr="00F26136">
        <w:t xml:space="preserve"> </w:t>
      </w:r>
      <w:r>
        <w:t>Концептуальна схема</w:t>
      </w:r>
      <w:bookmarkEnd w:id="61"/>
    </w:p>
    <w:p w14:paraId="603A5DCC" w14:textId="66464A66" w:rsidR="00E83C1D" w:rsidRDefault="00F46F8A" w:rsidP="00E83C1D">
      <w:pPr>
        <w:pStyle w:val="afb"/>
      </w:pPr>
      <w:r>
        <w:rPr>
          <w:noProof/>
        </w:rPr>
        <w:drawing>
          <wp:inline distT="0" distB="0" distL="0" distR="0" wp14:anchorId="5EE03B5A" wp14:editId="2F7E8139">
            <wp:extent cx="5940425" cy="6256655"/>
            <wp:effectExtent l="0" t="0" r="3175" b="0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5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D51F2" w14:textId="77777777" w:rsidR="00E83C1D" w:rsidRDefault="00E83C1D" w:rsidP="00E83C1D"/>
    <w:p w14:paraId="77AD8DE6" w14:textId="77777777" w:rsidR="003C27C0" w:rsidRDefault="00E83C1D">
      <w:pPr>
        <w:spacing w:after="200" w:line="276" w:lineRule="auto"/>
        <w:ind w:firstLine="0"/>
        <w:contextualSpacing w:val="0"/>
        <w:jc w:val="left"/>
        <w:sectPr w:rsidR="003C27C0" w:rsidSect="003C27C0">
          <w:headerReference w:type="default" r:id="rId71"/>
          <w:pgSz w:w="11906" w:h="16838"/>
          <w:pgMar w:top="954" w:right="850" w:bottom="1134" w:left="1701" w:header="708" w:footer="2551" w:gutter="0"/>
          <w:cols w:space="708"/>
          <w:docGrid w:linePitch="381"/>
        </w:sectPr>
      </w:pPr>
      <w:r>
        <w:br w:type="page"/>
      </w:r>
    </w:p>
    <w:p w14:paraId="58299A5A" w14:textId="77777777" w:rsidR="009F2EA2" w:rsidRPr="00E83C1D" w:rsidRDefault="009F2EA2" w:rsidP="009F2EA2">
      <w:pPr>
        <w:pStyle w:val="af4"/>
      </w:pPr>
      <w:bookmarkStart w:id="62" w:name="_Toc103984929"/>
      <w:r w:rsidRPr="00F26136">
        <w:lastRenderedPageBreak/>
        <w:t xml:space="preserve">Додаток </w:t>
      </w:r>
      <w:r w:rsidRPr="00D77070">
        <w:rPr>
          <w:lang w:val="ru-RU"/>
        </w:rPr>
        <w:t>2</w:t>
      </w:r>
      <w:r w:rsidRPr="008E4DB3">
        <w:t>.</w:t>
      </w:r>
      <w:r w:rsidRPr="00F26136">
        <w:t xml:space="preserve"> </w:t>
      </w:r>
      <w:r>
        <w:t>Фізична схема</w:t>
      </w:r>
      <w:bookmarkEnd w:id="62"/>
    </w:p>
    <w:p w14:paraId="4F135AD1" w14:textId="3B62FB36" w:rsidR="00E83C1D" w:rsidRPr="00F739FE" w:rsidRDefault="00C372B1" w:rsidP="008344D4">
      <w:pPr>
        <w:ind w:firstLine="0"/>
        <w:jc w:val="center"/>
      </w:pPr>
      <w:r>
        <w:rPr>
          <w:noProof/>
        </w:rPr>
        <w:drawing>
          <wp:inline distT="0" distB="0" distL="0" distR="0" wp14:anchorId="5F4C1DAF" wp14:editId="3FBC2400">
            <wp:extent cx="5940425" cy="5045710"/>
            <wp:effectExtent l="0" t="0" r="3175" b="254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E1E3" w14:textId="77777777" w:rsidR="003C27C0" w:rsidRPr="003C27C0" w:rsidRDefault="003C27C0" w:rsidP="003C27C0"/>
    <w:p w14:paraId="0ED992C4" w14:textId="77777777" w:rsidR="004C68C2" w:rsidRDefault="004C68C2">
      <w:pPr>
        <w:spacing w:after="200" w:line="276" w:lineRule="auto"/>
        <w:ind w:firstLine="0"/>
        <w:contextualSpacing w:val="0"/>
        <w:jc w:val="left"/>
        <w:sectPr w:rsidR="004C68C2" w:rsidSect="003C27C0">
          <w:headerReference w:type="default" r:id="rId73"/>
          <w:pgSz w:w="11906" w:h="16838"/>
          <w:pgMar w:top="954" w:right="850" w:bottom="1134" w:left="1701" w:header="708" w:footer="2551" w:gutter="0"/>
          <w:cols w:space="708"/>
          <w:docGrid w:linePitch="381"/>
        </w:sectPr>
      </w:pPr>
      <w:r>
        <w:br w:type="page"/>
      </w:r>
    </w:p>
    <w:p w14:paraId="4BE01FC0" w14:textId="77777777" w:rsidR="00E26B44" w:rsidRDefault="00CF46FA" w:rsidP="00E26B44">
      <w:pPr>
        <w:pStyle w:val="af4"/>
      </w:pPr>
      <w:bookmarkStart w:id="63" w:name="_Toc103984930"/>
      <w:r w:rsidRPr="00F26136">
        <w:lastRenderedPageBreak/>
        <w:t xml:space="preserve">Додаток </w:t>
      </w:r>
      <w:r>
        <w:t>3</w:t>
      </w:r>
      <w:r w:rsidRPr="008E4DB3">
        <w:t>.</w:t>
      </w:r>
      <w:r>
        <w:t xml:space="preserve"> </w:t>
      </w:r>
      <w:r>
        <w:rPr>
          <w:szCs w:val="28"/>
        </w:rPr>
        <w:t>Схема класів</w:t>
      </w:r>
      <w:bookmarkEnd w:id="63"/>
    </w:p>
    <w:p w14:paraId="702EEB94" w14:textId="77777777" w:rsidR="0054093B" w:rsidRDefault="00E26B44" w:rsidP="00E26B44">
      <w:pPr>
        <w:spacing w:after="200" w:line="276" w:lineRule="auto"/>
        <w:ind w:firstLine="0"/>
        <w:contextualSpacing w:val="0"/>
        <w:jc w:val="center"/>
        <w:sectPr w:rsidR="0054093B" w:rsidSect="0054093B">
          <w:headerReference w:type="default" r:id="rId74"/>
          <w:pgSz w:w="11906" w:h="16838"/>
          <w:pgMar w:top="954" w:right="850" w:bottom="1134" w:left="1701" w:header="708" w:footer="2551" w:gutter="0"/>
          <w:pgNumType w:start="1"/>
          <w:cols w:space="708"/>
          <w:docGrid w:linePitch="381"/>
        </w:sectPr>
      </w:pPr>
      <w:r w:rsidRPr="00E26B44">
        <w:rPr>
          <w:noProof/>
        </w:rPr>
        <w:drawing>
          <wp:inline distT="0" distB="0" distL="0" distR="0" wp14:anchorId="16D4F876" wp14:editId="034C788C">
            <wp:extent cx="5756835" cy="3893820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75" r="11106"/>
                    <a:stretch/>
                  </pic:blipFill>
                  <pic:spPr bwMode="auto">
                    <a:xfrm>
                      <a:off x="0" y="0"/>
                      <a:ext cx="5763086" cy="389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07D02" w14:textId="77777777" w:rsidR="001B2ED5" w:rsidRDefault="001B2ED5" w:rsidP="001B2ED5">
      <w:pPr>
        <w:pStyle w:val="af4"/>
        <w:rPr>
          <w:szCs w:val="28"/>
        </w:rPr>
      </w:pPr>
      <w:bookmarkStart w:id="64" w:name="_Toc103984932"/>
      <w:r w:rsidRPr="00F26136">
        <w:lastRenderedPageBreak/>
        <w:t xml:space="preserve">Додаток </w:t>
      </w:r>
      <w:r w:rsidR="00192689">
        <w:t>4</w:t>
      </w:r>
      <w:r w:rsidRPr="008E4DB3">
        <w:t>.</w:t>
      </w:r>
      <w:r>
        <w:t xml:space="preserve"> </w:t>
      </w:r>
      <w:r>
        <w:rPr>
          <w:szCs w:val="28"/>
        </w:rPr>
        <w:t>Лістинг програми</w:t>
      </w:r>
      <w:bookmarkEnd w:id="64"/>
    </w:p>
    <w:p w14:paraId="3A989376" w14:textId="77777777" w:rsidR="001B7D85" w:rsidRPr="00322829" w:rsidRDefault="001B7D85" w:rsidP="001B7D85">
      <w:pPr>
        <w:ind w:firstLine="0"/>
        <w:jc w:val="center"/>
        <w:rPr>
          <w:b/>
          <w:bCs/>
          <w:lang w:eastAsia="ru-RU"/>
        </w:rPr>
      </w:pPr>
      <w:r w:rsidRPr="00A008CD">
        <w:rPr>
          <w:b/>
          <w:bCs/>
          <w:lang w:val="en-US" w:eastAsia="ru-RU"/>
        </w:rPr>
        <w:t>MainActivity</w:t>
      </w:r>
    </w:p>
    <w:p w14:paraId="4CEE3E09" w14:textId="06501ACA" w:rsidR="003B4F33" w:rsidRPr="00322829" w:rsidRDefault="003B4F33" w:rsidP="003B4F33">
      <w:pPr>
        <w:spacing w:after="200" w:line="276" w:lineRule="auto"/>
        <w:ind w:firstLine="0"/>
        <w:contextualSpacing w:val="0"/>
        <w:jc w:val="left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  <w:lang w:val="en-US"/>
        </w:rPr>
        <w:t>package</w:t>
      </w:r>
      <w:r w:rsidRPr="00322829">
        <w:rPr>
          <w:rFonts w:ascii="Consolas" w:hAnsi="Consolas"/>
          <w:sz w:val="20"/>
          <w:szCs w:val="20"/>
        </w:rPr>
        <w:t xml:space="preserve"> </w:t>
      </w:r>
      <w:r w:rsidRPr="003B4F33">
        <w:rPr>
          <w:rFonts w:ascii="Consolas" w:hAnsi="Consolas"/>
          <w:sz w:val="20"/>
          <w:szCs w:val="20"/>
          <w:lang w:val="en-US"/>
        </w:rPr>
        <w:t>com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rosokha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todolist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authorization</w:t>
      </w:r>
      <w:r w:rsidRPr="00322829">
        <w:rPr>
          <w:rFonts w:ascii="Consolas" w:hAnsi="Consolas"/>
          <w:sz w:val="20"/>
          <w:szCs w:val="20"/>
        </w:rPr>
        <w:t>;</w:t>
      </w:r>
      <w:r w:rsidRPr="00322829">
        <w:rPr>
          <w:rFonts w:ascii="Consolas" w:hAnsi="Consolas"/>
          <w:sz w:val="20"/>
          <w:szCs w:val="20"/>
        </w:rPr>
        <w:br/>
      </w:r>
      <w:r w:rsidRPr="00322829">
        <w:rPr>
          <w:rFonts w:ascii="Consolas" w:hAnsi="Consolas"/>
          <w:sz w:val="20"/>
          <w:szCs w:val="20"/>
        </w:rPr>
        <w:br/>
      </w:r>
      <w:r w:rsidRPr="003B4F33">
        <w:rPr>
          <w:rFonts w:ascii="Consolas" w:hAnsi="Consolas"/>
          <w:sz w:val="20"/>
          <w:szCs w:val="20"/>
          <w:lang w:val="en-US"/>
        </w:rPr>
        <w:t>import</w:t>
      </w:r>
      <w:r w:rsidRPr="00322829">
        <w:rPr>
          <w:rFonts w:ascii="Consolas" w:hAnsi="Consolas"/>
          <w:sz w:val="20"/>
          <w:szCs w:val="20"/>
        </w:rPr>
        <w:t xml:space="preserve"> </w:t>
      </w:r>
      <w:r w:rsidRPr="003B4F33">
        <w:rPr>
          <w:rFonts w:ascii="Consolas" w:hAnsi="Consolas"/>
          <w:sz w:val="20"/>
          <w:szCs w:val="20"/>
          <w:lang w:val="en-US"/>
        </w:rPr>
        <w:t>androidx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appcompat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app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AppCompatActivity</w:t>
      </w:r>
      <w:r w:rsidRPr="00322829">
        <w:rPr>
          <w:rFonts w:ascii="Consolas" w:hAnsi="Consolas"/>
          <w:sz w:val="20"/>
          <w:szCs w:val="20"/>
        </w:rPr>
        <w:t>;</w:t>
      </w:r>
      <w:r w:rsidRPr="00322829">
        <w:rPr>
          <w:rFonts w:ascii="Consolas" w:hAnsi="Consolas"/>
          <w:sz w:val="20"/>
          <w:szCs w:val="20"/>
        </w:rPr>
        <w:br/>
      </w:r>
      <w:r w:rsidRPr="00322829">
        <w:rPr>
          <w:rFonts w:ascii="Consolas" w:hAnsi="Consolas"/>
          <w:sz w:val="20"/>
          <w:szCs w:val="20"/>
        </w:rPr>
        <w:br/>
      </w:r>
      <w:r w:rsidRPr="003B4F33">
        <w:rPr>
          <w:rFonts w:ascii="Consolas" w:hAnsi="Consolas"/>
          <w:sz w:val="20"/>
          <w:szCs w:val="20"/>
          <w:lang w:val="en-US"/>
        </w:rPr>
        <w:t>import</w:t>
      </w:r>
      <w:r w:rsidRPr="00322829">
        <w:rPr>
          <w:rFonts w:ascii="Consolas" w:hAnsi="Consolas"/>
          <w:sz w:val="20"/>
          <w:szCs w:val="20"/>
        </w:rPr>
        <w:t xml:space="preserve"> </w:t>
      </w:r>
      <w:r w:rsidRPr="003B4F33">
        <w:rPr>
          <w:rFonts w:ascii="Consolas" w:hAnsi="Consolas"/>
          <w:sz w:val="20"/>
          <w:szCs w:val="20"/>
          <w:lang w:val="en-US"/>
        </w:rPr>
        <w:t>android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app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NotificationChannel</w:t>
      </w:r>
      <w:r w:rsidRPr="00322829">
        <w:rPr>
          <w:rFonts w:ascii="Consolas" w:hAnsi="Consolas"/>
          <w:sz w:val="20"/>
          <w:szCs w:val="20"/>
        </w:rPr>
        <w:t>;</w:t>
      </w:r>
      <w:r w:rsidRPr="00322829">
        <w:rPr>
          <w:rFonts w:ascii="Consolas" w:hAnsi="Consolas"/>
          <w:sz w:val="20"/>
          <w:szCs w:val="20"/>
        </w:rPr>
        <w:br/>
      </w:r>
      <w:r w:rsidRPr="003B4F33">
        <w:rPr>
          <w:rFonts w:ascii="Consolas" w:hAnsi="Consolas"/>
          <w:sz w:val="20"/>
          <w:szCs w:val="20"/>
          <w:lang w:val="en-US"/>
        </w:rPr>
        <w:t>import</w:t>
      </w:r>
      <w:r w:rsidRPr="00322829">
        <w:rPr>
          <w:rFonts w:ascii="Consolas" w:hAnsi="Consolas"/>
          <w:sz w:val="20"/>
          <w:szCs w:val="20"/>
        </w:rPr>
        <w:t xml:space="preserve"> </w:t>
      </w:r>
      <w:r w:rsidRPr="003B4F33">
        <w:rPr>
          <w:rFonts w:ascii="Consolas" w:hAnsi="Consolas"/>
          <w:sz w:val="20"/>
          <w:szCs w:val="20"/>
          <w:lang w:val="en-US"/>
        </w:rPr>
        <w:t>android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app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NotificationManager</w:t>
      </w:r>
      <w:r w:rsidRPr="00322829">
        <w:rPr>
          <w:rFonts w:ascii="Consolas" w:hAnsi="Consolas"/>
          <w:sz w:val="20"/>
          <w:szCs w:val="20"/>
        </w:rPr>
        <w:t>;</w:t>
      </w:r>
      <w:r w:rsidRPr="00322829">
        <w:rPr>
          <w:rFonts w:ascii="Consolas" w:hAnsi="Consolas"/>
          <w:sz w:val="20"/>
          <w:szCs w:val="20"/>
        </w:rPr>
        <w:br/>
      </w:r>
      <w:r w:rsidRPr="003B4F33">
        <w:rPr>
          <w:rFonts w:ascii="Consolas" w:hAnsi="Consolas"/>
          <w:sz w:val="20"/>
          <w:szCs w:val="20"/>
          <w:lang w:val="en-US"/>
        </w:rPr>
        <w:t>import</w:t>
      </w:r>
      <w:r w:rsidRPr="00322829">
        <w:rPr>
          <w:rFonts w:ascii="Consolas" w:hAnsi="Consolas"/>
          <w:sz w:val="20"/>
          <w:szCs w:val="20"/>
        </w:rPr>
        <w:t xml:space="preserve"> </w:t>
      </w:r>
      <w:r w:rsidRPr="003B4F33">
        <w:rPr>
          <w:rFonts w:ascii="Consolas" w:hAnsi="Consolas"/>
          <w:sz w:val="20"/>
          <w:szCs w:val="20"/>
          <w:lang w:val="en-US"/>
        </w:rPr>
        <w:t>android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content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Intent</w:t>
      </w:r>
      <w:r w:rsidRPr="00322829">
        <w:rPr>
          <w:rFonts w:ascii="Consolas" w:hAnsi="Consolas"/>
          <w:sz w:val="20"/>
          <w:szCs w:val="20"/>
        </w:rPr>
        <w:t>;</w:t>
      </w:r>
      <w:r w:rsidRPr="00322829">
        <w:rPr>
          <w:rFonts w:ascii="Consolas" w:hAnsi="Consolas"/>
          <w:sz w:val="20"/>
          <w:szCs w:val="20"/>
        </w:rPr>
        <w:br/>
      </w:r>
      <w:r w:rsidRPr="003B4F33">
        <w:rPr>
          <w:rFonts w:ascii="Consolas" w:hAnsi="Consolas"/>
          <w:sz w:val="20"/>
          <w:szCs w:val="20"/>
          <w:lang w:val="en-US"/>
        </w:rPr>
        <w:t>import</w:t>
      </w:r>
      <w:r w:rsidRPr="00322829">
        <w:rPr>
          <w:rFonts w:ascii="Consolas" w:hAnsi="Consolas"/>
          <w:sz w:val="20"/>
          <w:szCs w:val="20"/>
        </w:rPr>
        <w:t xml:space="preserve"> </w:t>
      </w:r>
      <w:r w:rsidRPr="003B4F33">
        <w:rPr>
          <w:rFonts w:ascii="Consolas" w:hAnsi="Consolas"/>
          <w:sz w:val="20"/>
          <w:szCs w:val="20"/>
          <w:lang w:val="en-US"/>
        </w:rPr>
        <w:t>android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content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pm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ActivityInfo</w:t>
      </w:r>
      <w:r w:rsidRPr="00322829">
        <w:rPr>
          <w:rFonts w:ascii="Consolas" w:hAnsi="Consolas"/>
          <w:sz w:val="20"/>
          <w:szCs w:val="20"/>
        </w:rPr>
        <w:t>;</w:t>
      </w:r>
      <w:r w:rsidRPr="00322829">
        <w:rPr>
          <w:rFonts w:ascii="Consolas" w:hAnsi="Consolas"/>
          <w:sz w:val="20"/>
          <w:szCs w:val="20"/>
        </w:rPr>
        <w:br/>
      </w:r>
      <w:r w:rsidRPr="003B4F33">
        <w:rPr>
          <w:rFonts w:ascii="Consolas" w:hAnsi="Consolas"/>
          <w:sz w:val="20"/>
          <w:szCs w:val="20"/>
          <w:lang w:val="en-US"/>
        </w:rPr>
        <w:t>import</w:t>
      </w:r>
      <w:r w:rsidRPr="00322829">
        <w:rPr>
          <w:rFonts w:ascii="Consolas" w:hAnsi="Consolas"/>
          <w:sz w:val="20"/>
          <w:szCs w:val="20"/>
        </w:rPr>
        <w:t xml:space="preserve"> </w:t>
      </w:r>
      <w:r w:rsidRPr="003B4F33">
        <w:rPr>
          <w:rFonts w:ascii="Consolas" w:hAnsi="Consolas"/>
          <w:sz w:val="20"/>
          <w:szCs w:val="20"/>
          <w:lang w:val="en-US"/>
        </w:rPr>
        <w:t>android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database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sqlite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SQLiteDatabase</w:t>
      </w:r>
      <w:r w:rsidRPr="00322829">
        <w:rPr>
          <w:rFonts w:ascii="Consolas" w:hAnsi="Consolas"/>
          <w:sz w:val="20"/>
          <w:szCs w:val="20"/>
        </w:rPr>
        <w:t>;</w:t>
      </w:r>
      <w:r w:rsidRPr="00322829">
        <w:rPr>
          <w:rFonts w:ascii="Consolas" w:hAnsi="Consolas"/>
          <w:sz w:val="20"/>
          <w:szCs w:val="20"/>
        </w:rPr>
        <w:br/>
      </w:r>
      <w:r w:rsidRPr="003B4F33">
        <w:rPr>
          <w:rFonts w:ascii="Consolas" w:hAnsi="Consolas"/>
          <w:sz w:val="20"/>
          <w:szCs w:val="20"/>
          <w:lang w:val="en-US"/>
        </w:rPr>
        <w:t>import</w:t>
      </w:r>
      <w:r w:rsidRPr="00322829">
        <w:rPr>
          <w:rFonts w:ascii="Consolas" w:hAnsi="Consolas"/>
          <w:sz w:val="20"/>
          <w:szCs w:val="20"/>
        </w:rPr>
        <w:t xml:space="preserve"> </w:t>
      </w:r>
      <w:r w:rsidRPr="003B4F33">
        <w:rPr>
          <w:rFonts w:ascii="Consolas" w:hAnsi="Consolas"/>
          <w:sz w:val="20"/>
          <w:szCs w:val="20"/>
          <w:lang w:val="en-US"/>
        </w:rPr>
        <w:t>android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os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Build</w:t>
      </w:r>
      <w:r w:rsidRPr="00322829">
        <w:rPr>
          <w:rFonts w:ascii="Consolas" w:hAnsi="Consolas"/>
          <w:sz w:val="20"/>
          <w:szCs w:val="20"/>
        </w:rPr>
        <w:t>;</w:t>
      </w:r>
      <w:r w:rsidRPr="00322829">
        <w:rPr>
          <w:rFonts w:ascii="Consolas" w:hAnsi="Consolas"/>
          <w:sz w:val="20"/>
          <w:szCs w:val="20"/>
        </w:rPr>
        <w:br/>
      </w:r>
      <w:r w:rsidRPr="003B4F33">
        <w:rPr>
          <w:rFonts w:ascii="Consolas" w:hAnsi="Consolas"/>
          <w:sz w:val="20"/>
          <w:szCs w:val="20"/>
          <w:lang w:val="en-US"/>
        </w:rPr>
        <w:t>import</w:t>
      </w:r>
      <w:r w:rsidRPr="00322829">
        <w:rPr>
          <w:rFonts w:ascii="Consolas" w:hAnsi="Consolas"/>
          <w:sz w:val="20"/>
          <w:szCs w:val="20"/>
        </w:rPr>
        <w:t xml:space="preserve"> </w:t>
      </w:r>
      <w:r w:rsidRPr="003B4F33">
        <w:rPr>
          <w:rFonts w:ascii="Consolas" w:hAnsi="Consolas"/>
          <w:sz w:val="20"/>
          <w:szCs w:val="20"/>
          <w:lang w:val="en-US"/>
        </w:rPr>
        <w:t>android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os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Bundle</w:t>
      </w:r>
      <w:r w:rsidRPr="00322829">
        <w:rPr>
          <w:rFonts w:ascii="Consolas" w:hAnsi="Consolas"/>
          <w:sz w:val="20"/>
          <w:szCs w:val="20"/>
        </w:rPr>
        <w:t>;</w:t>
      </w:r>
      <w:r w:rsidRPr="00322829">
        <w:rPr>
          <w:rFonts w:ascii="Consolas" w:hAnsi="Consolas"/>
          <w:sz w:val="20"/>
          <w:szCs w:val="20"/>
        </w:rPr>
        <w:br/>
      </w:r>
      <w:r w:rsidRPr="003B4F33">
        <w:rPr>
          <w:rFonts w:ascii="Consolas" w:hAnsi="Consolas"/>
          <w:sz w:val="20"/>
          <w:szCs w:val="20"/>
          <w:lang w:val="en-US"/>
        </w:rPr>
        <w:t>import</w:t>
      </w:r>
      <w:r w:rsidRPr="00322829">
        <w:rPr>
          <w:rFonts w:ascii="Consolas" w:hAnsi="Consolas"/>
          <w:sz w:val="20"/>
          <w:szCs w:val="20"/>
        </w:rPr>
        <w:t xml:space="preserve"> </w:t>
      </w:r>
      <w:r w:rsidRPr="003B4F33">
        <w:rPr>
          <w:rFonts w:ascii="Consolas" w:hAnsi="Consolas"/>
          <w:sz w:val="20"/>
          <w:szCs w:val="20"/>
          <w:lang w:val="en-US"/>
        </w:rPr>
        <w:t>android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view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View</w:t>
      </w:r>
      <w:r w:rsidRPr="00322829">
        <w:rPr>
          <w:rFonts w:ascii="Consolas" w:hAnsi="Consolas"/>
          <w:sz w:val="20"/>
          <w:szCs w:val="20"/>
        </w:rPr>
        <w:t>;</w:t>
      </w:r>
      <w:r w:rsidRPr="00322829">
        <w:rPr>
          <w:rFonts w:ascii="Consolas" w:hAnsi="Consolas"/>
          <w:sz w:val="20"/>
          <w:szCs w:val="20"/>
        </w:rPr>
        <w:br/>
      </w:r>
      <w:r w:rsidRPr="003B4F33">
        <w:rPr>
          <w:rFonts w:ascii="Consolas" w:hAnsi="Consolas"/>
          <w:sz w:val="20"/>
          <w:szCs w:val="20"/>
          <w:lang w:val="en-US"/>
        </w:rPr>
        <w:t>import</w:t>
      </w:r>
      <w:r w:rsidRPr="00322829">
        <w:rPr>
          <w:rFonts w:ascii="Consolas" w:hAnsi="Consolas"/>
          <w:sz w:val="20"/>
          <w:szCs w:val="20"/>
        </w:rPr>
        <w:t xml:space="preserve"> </w:t>
      </w:r>
      <w:r w:rsidRPr="003B4F33">
        <w:rPr>
          <w:rFonts w:ascii="Consolas" w:hAnsi="Consolas"/>
          <w:sz w:val="20"/>
          <w:szCs w:val="20"/>
          <w:lang w:val="en-US"/>
        </w:rPr>
        <w:t>android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widget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Button</w:t>
      </w:r>
      <w:r w:rsidRPr="00322829">
        <w:rPr>
          <w:rFonts w:ascii="Consolas" w:hAnsi="Consolas"/>
          <w:sz w:val="20"/>
          <w:szCs w:val="20"/>
        </w:rPr>
        <w:t>;</w:t>
      </w:r>
      <w:r w:rsidRPr="00322829">
        <w:rPr>
          <w:rFonts w:ascii="Consolas" w:hAnsi="Consolas"/>
          <w:sz w:val="20"/>
          <w:szCs w:val="20"/>
        </w:rPr>
        <w:br/>
      </w:r>
      <w:r w:rsidRPr="003B4F33">
        <w:rPr>
          <w:rFonts w:ascii="Consolas" w:hAnsi="Consolas"/>
          <w:sz w:val="20"/>
          <w:szCs w:val="20"/>
          <w:lang w:val="en-US"/>
        </w:rPr>
        <w:t>import</w:t>
      </w:r>
      <w:r w:rsidRPr="00322829">
        <w:rPr>
          <w:rFonts w:ascii="Consolas" w:hAnsi="Consolas"/>
          <w:sz w:val="20"/>
          <w:szCs w:val="20"/>
        </w:rPr>
        <w:t xml:space="preserve"> </w:t>
      </w:r>
      <w:r w:rsidRPr="003B4F33">
        <w:rPr>
          <w:rFonts w:ascii="Consolas" w:hAnsi="Consolas"/>
          <w:sz w:val="20"/>
          <w:szCs w:val="20"/>
          <w:lang w:val="en-US"/>
        </w:rPr>
        <w:t>android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widget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Toast</w:t>
      </w:r>
      <w:r w:rsidRPr="00322829">
        <w:rPr>
          <w:rFonts w:ascii="Consolas" w:hAnsi="Consolas"/>
          <w:sz w:val="20"/>
          <w:szCs w:val="20"/>
        </w:rPr>
        <w:t>;</w:t>
      </w:r>
      <w:r w:rsidRPr="00322829">
        <w:rPr>
          <w:rFonts w:ascii="Consolas" w:hAnsi="Consolas"/>
          <w:sz w:val="20"/>
          <w:szCs w:val="20"/>
        </w:rPr>
        <w:br/>
      </w:r>
      <w:r w:rsidRPr="00322829">
        <w:rPr>
          <w:rFonts w:ascii="Consolas" w:hAnsi="Consolas"/>
          <w:sz w:val="20"/>
          <w:szCs w:val="20"/>
        </w:rPr>
        <w:br/>
      </w:r>
      <w:r w:rsidRPr="003B4F33">
        <w:rPr>
          <w:rFonts w:ascii="Consolas" w:hAnsi="Consolas"/>
          <w:sz w:val="20"/>
          <w:szCs w:val="20"/>
          <w:lang w:val="en-US"/>
        </w:rPr>
        <w:t>import</w:t>
      </w:r>
      <w:r w:rsidRPr="00322829">
        <w:rPr>
          <w:rFonts w:ascii="Consolas" w:hAnsi="Consolas"/>
          <w:sz w:val="20"/>
          <w:szCs w:val="20"/>
        </w:rPr>
        <w:t xml:space="preserve"> </w:t>
      </w:r>
      <w:r w:rsidRPr="003B4F33">
        <w:rPr>
          <w:rFonts w:ascii="Consolas" w:hAnsi="Consolas"/>
          <w:sz w:val="20"/>
          <w:szCs w:val="20"/>
          <w:lang w:val="en-US"/>
        </w:rPr>
        <w:t>com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rosokha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todolist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R</w:t>
      </w:r>
      <w:r w:rsidRPr="00322829">
        <w:rPr>
          <w:rFonts w:ascii="Consolas" w:hAnsi="Consolas"/>
          <w:sz w:val="20"/>
          <w:szCs w:val="20"/>
        </w:rPr>
        <w:t>;</w:t>
      </w:r>
      <w:r w:rsidRPr="00322829">
        <w:rPr>
          <w:rFonts w:ascii="Consolas" w:hAnsi="Consolas"/>
          <w:sz w:val="20"/>
          <w:szCs w:val="20"/>
        </w:rPr>
        <w:br/>
      </w:r>
      <w:r w:rsidRPr="003B4F33">
        <w:rPr>
          <w:rFonts w:ascii="Consolas" w:hAnsi="Consolas"/>
          <w:sz w:val="20"/>
          <w:szCs w:val="20"/>
          <w:lang w:val="en-US"/>
        </w:rPr>
        <w:t>import</w:t>
      </w:r>
      <w:r w:rsidRPr="00322829">
        <w:rPr>
          <w:rFonts w:ascii="Consolas" w:hAnsi="Consolas"/>
          <w:sz w:val="20"/>
          <w:szCs w:val="20"/>
        </w:rPr>
        <w:t xml:space="preserve"> </w:t>
      </w:r>
      <w:r w:rsidRPr="003B4F33">
        <w:rPr>
          <w:rFonts w:ascii="Consolas" w:hAnsi="Consolas"/>
          <w:sz w:val="20"/>
          <w:szCs w:val="20"/>
          <w:lang w:val="en-US"/>
        </w:rPr>
        <w:t>com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rosokha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todolist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dao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AuthorizationDao</w:t>
      </w:r>
      <w:r w:rsidRPr="00322829">
        <w:rPr>
          <w:rFonts w:ascii="Consolas" w:hAnsi="Consolas"/>
          <w:sz w:val="20"/>
          <w:szCs w:val="20"/>
        </w:rPr>
        <w:t>;</w:t>
      </w:r>
      <w:r w:rsidRPr="00322829">
        <w:rPr>
          <w:rFonts w:ascii="Consolas" w:hAnsi="Consolas"/>
          <w:sz w:val="20"/>
          <w:szCs w:val="20"/>
        </w:rPr>
        <w:br/>
      </w:r>
      <w:r w:rsidRPr="003B4F33">
        <w:rPr>
          <w:rFonts w:ascii="Consolas" w:hAnsi="Consolas"/>
          <w:sz w:val="20"/>
          <w:szCs w:val="20"/>
          <w:lang w:val="en-US"/>
        </w:rPr>
        <w:t>import</w:t>
      </w:r>
      <w:r w:rsidRPr="00322829">
        <w:rPr>
          <w:rFonts w:ascii="Consolas" w:hAnsi="Consolas"/>
          <w:sz w:val="20"/>
          <w:szCs w:val="20"/>
        </w:rPr>
        <w:t xml:space="preserve"> </w:t>
      </w:r>
      <w:r w:rsidRPr="003B4F33">
        <w:rPr>
          <w:rFonts w:ascii="Consolas" w:hAnsi="Consolas"/>
          <w:sz w:val="20"/>
          <w:szCs w:val="20"/>
          <w:lang w:val="en-US"/>
        </w:rPr>
        <w:t>com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rosokha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todolist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dao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DatabaseHelper</w:t>
      </w:r>
      <w:r w:rsidRPr="00322829">
        <w:rPr>
          <w:rFonts w:ascii="Consolas" w:hAnsi="Consolas"/>
          <w:sz w:val="20"/>
          <w:szCs w:val="20"/>
        </w:rPr>
        <w:t>;</w:t>
      </w:r>
      <w:r w:rsidRPr="00322829">
        <w:rPr>
          <w:rFonts w:ascii="Consolas" w:hAnsi="Consolas"/>
          <w:sz w:val="20"/>
          <w:szCs w:val="20"/>
        </w:rPr>
        <w:br/>
      </w:r>
      <w:r w:rsidRPr="003B4F33">
        <w:rPr>
          <w:rFonts w:ascii="Consolas" w:hAnsi="Consolas"/>
          <w:sz w:val="20"/>
          <w:szCs w:val="20"/>
          <w:lang w:val="en-US"/>
        </w:rPr>
        <w:t>import</w:t>
      </w:r>
      <w:r w:rsidRPr="00322829">
        <w:rPr>
          <w:rFonts w:ascii="Consolas" w:hAnsi="Consolas"/>
          <w:sz w:val="20"/>
          <w:szCs w:val="20"/>
        </w:rPr>
        <w:t xml:space="preserve"> </w:t>
      </w:r>
      <w:r w:rsidRPr="003B4F33">
        <w:rPr>
          <w:rFonts w:ascii="Consolas" w:hAnsi="Consolas"/>
          <w:sz w:val="20"/>
          <w:szCs w:val="20"/>
          <w:lang w:val="en-US"/>
        </w:rPr>
        <w:t>com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rosokha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todolist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users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HomePageOfLeaderActivity</w:t>
      </w:r>
      <w:r w:rsidRPr="00322829">
        <w:rPr>
          <w:rFonts w:ascii="Consolas" w:hAnsi="Consolas"/>
          <w:sz w:val="20"/>
          <w:szCs w:val="20"/>
        </w:rPr>
        <w:t>;</w:t>
      </w:r>
      <w:r w:rsidRPr="00322829">
        <w:rPr>
          <w:rFonts w:ascii="Consolas" w:hAnsi="Consolas"/>
          <w:sz w:val="20"/>
          <w:szCs w:val="20"/>
        </w:rPr>
        <w:br/>
      </w:r>
      <w:r w:rsidRPr="003B4F33">
        <w:rPr>
          <w:rFonts w:ascii="Consolas" w:hAnsi="Consolas"/>
          <w:sz w:val="20"/>
          <w:szCs w:val="20"/>
          <w:lang w:val="en-US"/>
        </w:rPr>
        <w:t>import</w:t>
      </w:r>
      <w:r w:rsidRPr="00322829">
        <w:rPr>
          <w:rFonts w:ascii="Consolas" w:hAnsi="Consolas"/>
          <w:sz w:val="20"/>
          <w:szCs w:val="20"/>
        </w:rPr>
        <w:t xml:space="preserve"> </w:t>
      </w:r>
      <w:r w:rsidRPr="003B4F33">
        <w:rPr>
          <w:rFonts w:ascii="Consolas" w:hAnsi="Consolas"/>
          <w:sz w:val="20"/>
          <w:szCs w:val="20"/>
          <w:lang w:val="en-US"/>
        </w:rPr>
        <w:t>com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rosokha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todolist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users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HomePageOfWorkerActivity</w:t>
      </w:r>
      <w:r w:rsidRPr="00322829">
        <w:rPr>
          <w:rFonts w:ascii="Consolas" w:hAnsi="Consolas"/>
          <w:sz w:val="20"/>
          <w:szCs w:val="20"/>
        </w:rPr>
        <w:t>;</w:t>
      </w:r>
      <w:r w:rsidRPr="00322829">
        <w:rPr>
          <w:rFonts w:ascii="Consolas" w:hAnsi="Consolas"/>
          <w:sz w:val="20"/>
          <w:szCs w:val="20"/>
        </w:rPr>
        <w:br/>
      </w:r>
      <w:r w:rsidRPr="003B4F33">
        <w:rPr>
          <w:rFonts w:ascii="Consolas" w:hAnsi="Consolas"/>
          <w:sz w:val="20"/>
          <w:szCs w:val="20"/>
          <w:lang w:val="en-US"/>
        </w:rPr>
        <w:t>import</w:t>
      </w:r>
      <w:r w:rsidRPr="00322829">
        <w:rPr>
          <w:rFonts w:ascii="Consolas" w:hAnsi="Consolas"/>
          <w:sz w:val="20"/>
          <w:szCs w:val="20"/>
        </w:rPr>
        <w:t xml:space="preserve"> </w:t>
      </w:r>
      <w:r w:rsidRPr="003B4F33">
        <w:rPr>
          <w:rFonts w:ascii="Consolas" w:hAnsi="Consolas"/>
          <w:sz w:val="20"/>
          <w:szCs w:val="20"/>
          <w:lang w:val="en-US"/>
        </w:rPr>
        <w:t>com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rosokha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todolist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users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Leader</w:t>
      </w:r>
      <w:r w:rsidRPr="00322829">
        <w:rPr>
          <w:rFonts w:ascii="Consolas" w:hAnsi="Consolas"/>
          <w:sz w:val="20"/>
          <w:szCs w:val="20"/>
        </w:rPr>
        <w:t>;</w:t>
      </w:r>
      <w:r w:rsidRPr="00322829">
        <w:rPr>
          <w:rFonts w:ascii="Consolas" w:hAnsi="Consolas"/>
          <w:sz w:val="20"/>
          <w:szCs w:val="20"/>
        </w:rPr>
        <w:br/>
      </w:r>
      <w:r w:rsidRPr="003B4F33">
        <w:rPr>
          <w:rFonts w:ascii="Consolas" w:hAnsi="Consolas"/>
          <w:sz w:val="20"/>
          <w:szCs w:val="20"/>
          <w:lang w:val="en-US"/>
        </w:rPr>
        <w:t>import</w:t>
      </w:r>
      <w:r w:rsidRPr="00322829">
        <w:rPr>
          <w:rFonts w:ascii="Consolas" w:hAnsi="Consolas"/>
          <w:sz w:val="20"/>
          <w:szCs w:val="20"/>
        </w:rPr>
        <w:t xml:space="preserve"> </w:t>
      </w:r>
      <w:r w:rsidRPr="003B4F33">
        <w:rPr>
          <w:rFonts w:ascii="Consolas" w:hAnsi="Consolas"/>
          <w:sz w:val="20"/>
          <w:szCs w:val="20"/>
          <w:lang w:val="en-US"/>
        </w:rPr>
        <w:t>com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rosokha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todolist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users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User</w:t>
      </w:r>
      <w:r w:rsidRPr="00322829">
        <w:rPr>
          <w:rFonts w:ascii="Consolas" w:hAnsi="Consolas"/>
          <w:sz w:val="20"/>
          <w:szCs w:val="20"/>
        </w:rPr>
        <w:t>;</w:t>
      </w:r>
      <w:r w:rsidRPr="00322829">
        <w:rPr>
          <w:rFonts w:ascii="Consolas" w:hAnsi="Consolas"/>
          <w:sz w:val="20"/>
          <w:szCs w:val="20"/>
        </w:rPr>
        <w:br/>
      </w:r>
      <w:r w:rsidRPr="003B4F33">
        <w:rPr>
          <w:rFonts w:ascii="Consolas" w:hAnsi="Consolas"/>
          <w:sz w:val="20"/>
          <w:szCs w:val="20"/>
          <w:lang w:val="en-US"/>
        </w:rPr>
        <w:t>import</w:t>
      </w:r>
      <w:r w:rsidRPr="00322829">
        <w:rPr>
          <w:rFonts w:ascii="Consolas" w:hAnsi="Consolas"/>
          <w:sz w:val="20"/>
          <w:szCs w:val="20"/>
        </w:rPr>
        <w:t xml:space="preserve"> </w:t>
      </w:r>
      <w:r w:rsidRPr="003B4F33">
        <w:rPr>
          <w:rFonts w:ascii="Consolas" w:hAnsi="Consolas"/>
          <w:sz w:val="20"/>
          <w:szCs w:val="20"/>
          <w:lang w:val="en-US"/>
        </w:rPr>
        <w:t>com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rosokha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todolist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users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Worker</w:t>
      </w:r>
      <w:r w:rsidRPr="00322829">
        <w:rPr>
          <w:rFonts w:ascii="Consolas" w:hAnsi="Consolas"/>
          <w:sz w:val="20"/>
          <w:szCs w:val="20"/>
        </w:rPr>
        <w:t>;</w:t>
      </w:r>
      <w:r w:rsidRPr="00322829">
        <w:rPr>
          <w:rFonts w:ascii="Consolas" w:hAnsi="Consolas"/>
          <w:sz w:val="20"/>
          <w:szCs w:val="20"/>
        </w:rPr>
        <w:br/>
      </w:r>
      <w:r w:rsidRPr="00322829">
        <w:rPr>
          <w:rFonts w:ascii="Consolas" w:hAnsi="Consolas"/>
          <w:sz w:val="20"/>
          <w:szCs w:val="20"/>
        </w:rPr>
        <w:br/>
      </w:r>
      <w:r w:rsidRPr="003B4F33">
        <w:rPr>
          <w:rFonts w:ascii="Consolas" w:hAnsi="Consolas"/>
          <w:sz w:val="20"/>
          <w:szCs w:val="20"/>
          <w:lang w:val="en-US"/>
        </w:rPr>
        <w:t>import</w:t>
      </w:r>
      <w:r w:rsidRPr="00322829">
        <w:rPr>
          <w:rFonts w:ascii="Consolas" w:hAnsi="Consolas"/>
          <w:sz w:val="20"/>
          <w:szCs w:val="20"/>
        </w:rPr>
        <w:t xml:space="preserve"> </w:t>
      </w:r>
      <w:r w:rsidRPr="003B4F33">
        <w:rPr>
          <w:rFonts w:ascii="Consolas" w:hAnsi="Consolas"/>
          <w:sz w:val="20"/>
          <w:szCs w:val="20"/>
          <w:lang w:val="en-US"/>
        </w:rPr>
        <w:t>java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io</w:t>
      </w:r>
      <w:r w:rsidRPr="00322829">
        <w:rPr>
          <w:rFonts w:ascii="Consolas" w:hAnsi="Consolas"/>
          <w:sz w:val="20"/>
          <w:szCs w:val="20"/>
        </w:rPr>
        <w:t>.</w:t>
      </w:r>
      <w:r w:rsidRPr="003B4F33">
        <w:rPr>
          <w:rFonts w:ascii="Consolas" w:hAnsi="Consolas"/>
          <w:sz w:val="20"/>
          <w:szCs w:val="20"/>
          <w:lang w:val="en-US"/>
        </w:rPr>
        <w:t>FileInputStream</w:t>
      </w:r>
      <w:r w:rsidRPr="00322829">
        <w:rPr>
          <w:rFonts w:ascii="Consolas" w:hAnsi="Consolas"/>
          <w:sz w:val="20"/>
          <w:szCs w:val="20"/>
        </w:rPr>
        <w:t>;</w:t>
      </w:r>
      <w:r w:rsidRPr="00322829">
        <w:rPr>
          <w:rFonts w:ascii="Consolas" w:hAnsi="Consolas"/>
          <w:sz w:val="20"/>
          <w:szCs w:val="20"/>
        </w:rPr>
        <w:br/>
      </w:r>
      <w:r w:rsidRPr="00322829">
        <w:rPr>
          <w:rFonts w:ascii="Consolas" w:hAnsi="Consolas"/>
          <w:sz w:val="20"/>
          <w:szCs w:val="20"/>
        </w:rPr>
        <w:br/>
      </w:r>
      <w:r w:rsidRPr="00322829">
        <w:rPr>
          <w:rFonts w:ascii="Consolas" w:hAnsi="Consolas"/>
          <w:sz w:val="20"/>
          <w:szCs w:val="20"/>
        </w:rPr>
        <w:br/>
        <w:t>/**</w:t>
      </w:r>
      <w:r w:rsidRPr="00322829">
        <w:rPr>
          <w:rFonts w:ascii="Consolas" w:hAnsi="Consolas"/>
          <w:sz w:val="20"/>
          <w:szCs w:val="20"/>
        </w:rPr>
        <w:br/>
        <w:t xml:space="preserve"> * Клас з якого починається запуск програми.</w:t>
      </w:r>
      <w:r w:rsidRPr="00322829">
        <w:rPr>
          <w:rFonts w:ascii="Consolas" w:hAnsi="Consolas"/>
          <w:sz w:val="20"/>
          <w:szCs w:val="20"/>
        </w:rPr>
        <w:br/>
        <w:t xml:space="preserve"> * Представляє собою графічний користувацький інтерфейс з вибором авторизації</w:t>
      </w:r>
      <w:r w:rsidRPr="00322829">
        <w:rPr>
          <w:rFonts w:ascii="Consolas" w:hAnsi="Consolas"/>
          <w:sz w:val="20"/>
          <w:szCs w:val="20"/>
        </w:rPr>
        <w:br/>
        <w:t xml:space="preserve"> *</w:t>
      </w:r>
      <w:r w:rsidRPr="00322829">
        <w:rPr>
          <w:rFonts w:ascii="Consolas" w:hAnsi="Consolas"/>
          <w:sz w:val="20"/>
          <w:szCs w:val="20"/>
        </w:rPr>
        <w:br/>
        <w:t xml:space="preserve"> * @</w:t>
      </w:r>
      <w:r w:rsidRPr="003B4F33">
        <w:rPr>
          <w:rFonts w:ascii="Consolas" w:hAnsi="Consolas"/>
          <w:sz w:val="20"/>
          <w:szCs w:val="20"/>
          <w:lang w:val="en-US"/>
        </w:rPr>
        <w:t>see</w:t>
      </w:r>
      <w:r w:rsidRPr="00322829">
        <w:rPr>
          <w:rFonts w:ascii="Consolas" w:hAnsi="Consolas"/>
          <w:sz w:val="20"/>
          <w:szCs w:val="20"/>
        </w:rPr>
        <w:t xml:space="preserve"> </w:t>
      </w:r>
      <w:r w:rsidRPr="003B4F33">
        <w:rPr>
          <w:rFonts w:ascii="Consolas" w:hAnsi="Consolas"/>
          <w:sz w:val="20"/>
          <w:szCs w:val="20"/>
          <w:lang w:val="en-US"/>
        </w:rPr>
        <w:t>AppCompatActivity</w:t>
      </w:r>
      <w:r w:rsidRPr="00322829">
        <w:rPr>
          <w:rFonts w:ascii="Consolas" w:hAnsi="Consolas"/>
          <w:sz w:val="20"/>
          <w:szCs w:val="20"/>
        </w:rPr>
        <w:br/>
        <w:t xml:space="preserve"> */</w:t>
      </w:r>
      <w:r w:rsidRPr="00322829">
        <w:rPr>
          <w:rFonts w:ascii="Consolas" w:hAnsi="Consolas"/>
          <w:sz w:val="20"/>
          <w:szCs w:val="20"/>
        </w:rPr>
        <w:br/>
      </w:r>
      <w:r w:rsidRPr="003B4F33">
        <w:rPr>
          <w:rFonts w:ascii="Consolas" w:hAnsi="Consolas"/>
          <w:sz w:val="20"/>
          <w:szCs w:val="20"/>
          <w:lang w:val="en-US"/>
        </w:rPr>
        <w:t>public</w:t>
      </w:r>
      <w:r w:rsidRPr="00322829">
        <w:rPr>
          <w:rFonts w:ascii="Consolas" w:hAnsi="Consolas"/>
          <w:sz w:val="20"/>
          <w:szCs w:val="20"/>
        </w:rPr>
        <w:t xml:space="preserve"> </w:t>
      </w:r>
      <w:r w:rsidRPr="003B4F33">
        <w:rPr>
          <w:rFonts w:ascii="Consolas" w:hAnsi="Consolas"/>
          <w:sz w:val="20"/>
          <w:szCs w:val="20"/>
          <w:lang w:val="en-US"/>
        </w:rPr>
        <w:t>class</w:t>
      </w:r>
      <w:r w:rsidRPr="00322829">
        <w:rPr>
          <w:rFonts w:ascii="Consolas" w:hAnsi="Consolas"/>
          <w:sz w:val="20"/>
          <w:szCs w:val="20"/>
        </w:rPr>
        <w:t xml:space="preserve"> </w:t>
      </w:r>
      <w:r w:rsidRPr="003B4F33">
        <w:rPr>
          <w:rFonts w:ascii="Consolas" w:hAnsi="Consolas"/>
          <w:sz w:val="20"/>
          <w:szCs w:val="20"/>
          <w:lang w:val="en-US"/>
        </w:rPr>
        <w:t>MainActivity</w:t>
      </w:r>
      <w:r w:rsidRPr="00322829">
        <w:rPr>
          <w:rFonts w:ascii="Consolas" w:hAnsi="Consolas"/>
          <w:sz w:val="20"/>
          <w:szCs w:val="20"/>
        </w:rPr>
        <w:t xml:space="preserve"> </w:t>
      </w:r>
      <w:r w:rsidRPr="003B4F33">
        <w:rPr>
          <w:rFonts w:ascii="Consolas" w:hAnsi="Consolas"/>
          <w:sz w:val="20"/>
          <w:szCs w:val="20"/>
          <w:lang w:val="en-US"/>
        </w:rPr>
        <w:t>extends</w:t>
      </w:r>
      <w:r w:rsidRPr="00322829">
        <w:rPr>
          <w:rFonts w:ascii="Consolas" w:hAnsi="Consolas"/>
          <w:sz w:val="20"/>
          <w:szCs w:val="20"/>
        </w:rPr>
        <w:t xml:space="preserve"> </w:t>
      </w:r>
      <w:r w:rsidRPr="003B4F33">
        <w:rPr>
          <w:rFonts w:ascii="Consolas" w:hAnsi="Consolas"/>
          <w:sz w:val="20"/>
          <w:szCs w:val="20"/>
          <w:lang w:val="en-US"/>
        </w:rPr>
        <w:t>AppCompatActivity</w:t>
      </w:r>
      <w:r w:rsidRPr="00322829">
        <w:rPr>
          <w:rFonts w:ascii="Consolas" w:hAnsi="Consolas"/>
          <w:sz w:val="20"/>
          <w:szCs w:val="20"/>
        </w:rPr>
        <w:t xml:space="preserve"> {</w:t>
      </w:r>
      <w:r w:rsidRPr="00322829">
        <w:rPr>
          <w:rFonts w:ascii="Consolas" w:hAnsi="Consolas"/>
          <w:sz w:val="20"/>
          <w:szCs w:val="20"/>
        </w:rPr>
        <w:br/>
      </w:r>
      <w:r w:rsidRPr="00322829">
        <w:rPr>
          <w:rFonts w:ascii="Consolas" w:hAnsi="Consolas"/>
          <w:sz w:val="20"/>
          <w:szCs w:val="20"/>
        </w:rPr>
        <w:br/>
        <w:t xml:space="preserve">    /**</w:t>
      </w:r>
      <w:r w:rsidRPr="00322829">
        <w:rPr>
          <w:rFonts w:ascii="Consolas" w:hAnsi="Consolas"/>
          <w:sz w:val="20"/>
          <w:szCs w:val="20"/>
        </w:rPr>
        <w:br/>
        <w:t xml:space="preserve">     * Об'єкт представляючий собою допоміжний клас для бази даних</w:t>
      </w:r>
      <w:r w:rsidRPr="00322829">
        <w:rPr>
          <w:rFonts w:ascii="Consolas" w:hAnsi="Consolas"/>
          <w:sz w:val="20"/>
          <w:szCs w:val="20"/>
        </w:rPr>
        <w:br/>
        <w:t xml:space="preserve">     */</w:t>
      </w:r>
      <w:r w:rsidRPr="00322829">
        <w:rPr>
          <w:rFonts w:ascii="Consolas" w:hAnsi="Consolas"/>
          <w:sz w:val="20"/>
          <w:szCs w:val="20"/>
        </w:rPr>
        <w:br/>
        <w:t xml:space="preserve">    </w:t>
      </w:r>
      <w:r w:rsidRPr="003B4F33">
        <w:rPr>
          <w:rFonts w:ascii="Consolas" w:hAnsi="Consolas"/>
          <w:sz w:val="20"/>
          <w:szCs w:val="20"/>
          <w:lang w:val="en-US"/>
        </w:rPr>
        <w:t>private</w:t>
      </w:r>
      <w:r w:rsidRPr="00322829">
        <w:rPr>
          <w:rFonts w:ascii="Consolas" w:hAnsi="Consolas"/>
          <w:sz w:val="20"/>
          <w:szCs w:val="20"/>
        </w:rPr>
        <w:t xml:space="preserve"> </w:t>
      </w:r>
      <w:r w:rsidRPr="003B4F33">
        <w:rPr>
          <w:rFonts w:ascii="Consolas" w:hAnsi="Consolas"/>
          <w:sz w:val="20"/>
          <w:szCs w:val="20"/>
          <w:lang w:val="en-US"/>
        </w:rPr>
        <w:t>static</w:t>
      </w:r>
      <w:r w:rsidRPr="00322829">
        <w:rPr>
          <w:rFonts w:ascii="Consolas" w:hAnsi="Consolas"/>
          <w:sz w:val="20"/>
          <w:szCs w:val="20"/>
        </w:rPr>
        <w:t xml:space="preserve"> </w:t>
      </w:r>
      <w:r w:rsidRPr="003B4F33">
        <w:rPr>
          <w:rFonts w:ascii="Consolas" w:hAnsi="Consolas"/>
          <w:sz w:val="20"/>
          <w:szCs w:val="20"/>
          <w:lang w:val="en-US"/>
        </w:rPr>
        <w:t>DatabaseHelper</w:t>
      </w:r>
      <w:r w:rsidRPr="00322829">
        <w:rPr>
          <w:rFonts w:ascii="Consolas" w:hAnsi="Consolas"/>
          <w:sz w:val="20"/>
          <w:szCs w:val="20"/>
        </w:rPr>
        <w:t xml:space="preserve"> </w:t>
      </w:r>
      <w:r w:rsidRPr="003B4F33">
        <w:rPr>
          <w:rFonts w:ascii="Consolas" w:hAnsi="Consolas"/>
          <w:sz w:val="20"/>
          <w:szCs w:val="20"/>
          <w:lang w:val="en-US"/>
        </w:rPr>
        <w:t>databaseHelper</w:t>
      </w:r>
      <w:r w:rsidRPr="00322829">
        <w:rPr>
          <w:rFonts w:ascii="Consolas" w:hAnsi="Consolas"/>
          <w:sz w:val="20"/>
          <w:szCs w:val="20"/>
        </w:rPr>
        <w:t>;</w:t>
      </w:r>
      <w:r w:rsidRPr="00322829">
        <w:rPr>
          <w:rFonts w:ascii="Consolas" w:hAnsi="Consolas"/>
          <w:sz w:val="20"/>
          <w:szCs w:val="20"/>
        </w:rPr>
        <w:br/>
      </w:r>
      <w:r w:rsidRPr="00322829">
        <w:rPr>
          <w:rFonts w:ascii="Consolas" w:hAnsi="Consolas"/>
          <w:sz w:val="20"/>
          <w:szCs w:val="20"/>
        </w:rPr>
        <w:br/>
        <w:t xml:space="preserve">    /**</w:t>
      </w:r>
      <w:r w:rsidRPr="00322829">
        <w:rPr>
          <w:rFonts w:ascii="Consolas" w:hAnsi="Consolas"/>
          <w:sz w:val="20"/>
          <w:szCs w:val="20"/>
        </w:rPr>
        <w:br/>
        <w:t xml:space="preserve">     * Об'єкт, що представляє собою базу даних</w:t>
      </w:r>
      <w:r w:rsidRPr="00322829">
        <w:rPr>
          <w:rFonts w:ascii="Consolas" w:hAnsi="Consolas"/>
          <w:sz w:val="20"/>
          <w:szCs w:val="20"/>
        </w:rPr>
        <w:br/>
        <w:t xml:space="preserve">     */</w:t>
      </w:r>
      <w:r w:rsidRPr="00322829">
        <w:rPr>
          <w:rFonts w:ascii="Consolas" w:hAnsi="Consolas"/>
          <w:sz w:val="20"/>
          <w:szCs w:val="20"/>
        </w:rPr>
        <w:br/>
        <w:t xml:space="preserve">    </w:t>
      </w:r>
      <w:r w:rsidRPr="003B4F33">
        <w:rPr>
          <w:rFonts w:ascii="Consolas" w:hAnsi="Consolas"/>
          <w:sz w:val="20"/>
          <w:szCs w:val="20"/>
          <w:lang w:val="en-US"/>
        </w:rPr>
        <w:t>private</w:t>
      </w:r>
      <w:r w:rsidRPr="00322829">
        <w:rPr>
          <w:rFonts w:ascii="Consolas" w:hAnsi="Consolas"/>
          <w:sz w:val="20"/>
          <w:szCs w:val="20"/>
        </w:rPr>
        <w:t xml:space="preserve"> </w:t>
      </w:r>
      <w:r w:rsidRPr="003B4F33">
        <w:rPr>
          <w:rFonts w:ascii="Consolas" w:hAnsi="Consolas"/>
          <w:sz w:val="20"/>
          <w:szCs w:val="20"/>
          <w:lang w:val="en-US"/>
        </w:rPr>
        <w:t>static</w:t>
      </w:r>
      <w:r w:rsidRPr="00322829">
        <w:rPr>
          <w:rFonts w:ascii="Consolas" w:hAnsi="Consolas"/>
          <w:sz w:val="20"/>
          <w:szCs w:val="20"/>
        </w:rPr>
        <w:t xml:space="preserve"> </w:t>
      </w:r>
      <w:r w:rsidRPr="003B4F33">
        <w:rPr>
          <w:rFonts w:ascii="Consolas" w:hAnsi="Consolas"/>
          <w:sz w:val="20"/>
          <w:szCs w:val="20"/>
          <w:lang w:val="en-US"/>
        </w:rPr>
        <w:t>SQLiteDatabase</w:t>
      </w:r>
      <w:r w:rsidRPr="00322829">
        <w:rPr>
          <w:rFonts w:ascii="Consolas" w:hAnsi="Consolas"/>
          <w:sz w:val="20"/>
          <w:szCs w:val="20"/>
        </w:rPr>
        <w:t xml:space="preserve"> </w:t>
      </w:r>
      <w:r w:rsidRPr="003B4F33">
        <w:rPr>
          <w:rFonts w:ascii="Consolas" w:hAnsi="Consolas"/>
          <w:sz w:val="20"/>
          <w:szCs w:val="20"/>
          <w:lang w:val="en-US"/>
        </w:rPr>
        <w:t>DB</w:t>
      </w:r>
      <w:r w:rsidRPr="00322829">
        <w:rPr>
          <w:rFonts w:ascii="Consolas" w:hAnsi="Consolas"/>
          <w:sz w:val="20"/>
          <w:szCs w:val="20"/>
        </w:rPr>
        <w:t>;</w:t>
      </w:r>
    </w:p>
    <w:p w14:paraId="3D4AEAC6" w14:textId="77777777" w:rsidR="00A008CD" w:rsidRPr="00322829" w:rsidRDefault="00A008CD">
      <w:pPr>
        <w:spacing w:after="200" w:line="276" w:lineRule="auto"/>
        <w:ind w:firstLine="0"/>
        <w:contextualSpacing w:val="0"/>
        <w:jc w:val="left"/>
        <w:sectPr w:rsidR="00A008CD" w:rsidRPr="00322829" w:rsidSect="003C27C0">
          <w:headerReference w:type="default" r:id="rId76"/>
          <w:pgSz w:w="11906" w:h="16838"/>
          <w:pgMar w:top="954" w:right="850" w:bottom="1134" w:left="1701" w:header="708" w:footer="2551" w:gutter="0"/>
          <w:cols w:space="708"/>
          <w:docGrid w:linePitch="381"/>
        </w:sectPr>
      </w:pPr>
    </w:p>
    <w:p w14:paraId="53D62EF8" w14:textId="68EFC211" w:rsidR="003B4F33" w:rsidRDefault="006E7536" w:rsidP="006E7536">
      <w:pPr>
        <w:pStyle w:val="aff9"/>
      </w:pPr>
      <w:r>
        <w:lastRenderedPageBreak/>
        <w:t xml:space="preserve">    </w:t>
      </w:r>
      <w:r w:rsidR="003B4F33">
        <w:t>/**</w:t>
      </w:r>
    </w:p>
    <w:p w14:paraId="5AD4D342" w14:textId="77777777" w:rsidR="003B4F33" w:rsidRDefault="003B4F33" w:rsidP="003B4F33">
      <w:pPr>
        <w:pStyle w:val="aff9"/>
      </w:pPr>
      <w:r>
        <w:t xml:space="preserve">     * Кнопка, при клацанні на яку здійснюється перехід до вікна входу у програму</w:t>
      </w:r>
    </w:p>
    <w:p w14:paraId="31B96BC9" w14:textId="77777777" w:rsidR="003B4F33" w:rsidRDefault="003B4F33" w:rsidP="003B4F33">
      <w:pPr>
        <w:pStyle w:val="aff9"/>
      </w:pPr>
      <w:r>
        <w:t xml:space="preserve">     */</w:t>
      </w:r>
    </w:p>
    <w:p w14:paraId="3168CB92" w14:textId="77777777" w:rsidR="003B4F33" w:rsidRDefault="003B4F33" w:rsidP="003B4F33">
      <w:pPr>
        <w:pStyle w:val="aff9"/>
      </w:pPr>
      <w:r>
        <w:t xml:space="preserve">    private Button btnLogin;</w:t>
      </w:r>
    </w:p>
    <w:p w14:paraId="1C5679CE" w14:textId="77777777" w:rsidR="003B4F33" w:rsidRDefault="003B4F33" w:rsidP="003B4F33">
      <w:pPr>
        <w:pStyle w:val="aff9"/>
      </w:pPr>
    </w:p>
    <w:p w14:paraId="3C8B9E8A" w14:textId="77777777" w:rsidR="003B4F33" w:rsidRDefault="003B4F33" w:rsidP="003B4F33">
      <w:pPr>
        <w:pStyle w:val="aff9"/>
      </w:pPr>
      <w:r>
        <w:t xml:space="preserve">    /**</w:t>
      </w:r>
    </w:p>
    <w:p w14:paraId="534DF1A4" w14:textId="77777777" w:rsidR="003B4F33" w:rsidRDefault="003B4F33" w:rsidP="003B4F33">
      <w:pPr>
        <w:pStyle w:val="aff9"/>
      </w:pPr>
      <w:r>
        <w:t xml:space="preserve">     * Кнопка, при клацанні на яку здійснюється перехід до вікна реєстрації у програму</w:t>
      </w:r>
    </w:p>
    <w:p w14:paraId="703C14CA" w14:textId="77777777" w:rsidR="003B4F33" w:rsidRDefault="003B4F33" w:rsidP="003B4F33">
      <w:pPr>
        <w:pStyle w:val="aff9"/>
      </w:pPr>
      <w:r>
        <w:t xml:space="preserve">     */</w:t>
      </w:r>
    </w:p>
    <w:p w14:paraId="4BF67F05" w14:textId="77777777" w:rsidR="003B4F33" w:rsidRDefault="003B4F33" w:rsidP="003B4F33">
      <w:pPr>
        <w:pStyle w:val="aff9"/>
      </w:pPr>
      <w:r>
        <w:t xml:space="preserve">    private Button btnSignUp;</w:t>
      </w:r>
    </w:p>
    <w:p w14:paraId="4A73C38C" w14:textId="77777777" w:rsidR="003B4F33" w:rsidRDefault="003B4F33" w:rsidP="003B4F33">
      <w:pPr>
        <w:pStyle w:val="aff9"/>
      </w:pPr>
    </w:p>
    <w:p w14:paraId="5621BECE" w14:textId="77777777" w:rsidR="003B4F33" w:rsidRDefault="003B4F33" w:rsidP="003B4F33">
      <w:pPr>
        <w:pStyle w:val="aff9"/>
      </w:pPr>
      <w:r>
        <w:t xml:space="preserve">    /**</w:t>
      </w:r>
    </w:p>
    <w:p w14:paraId="67A1C2B8" w14:textId="77777777" w:rsidR="003B4F33" w:rsidRDefault="003B4F33" w:rsidP="003B4F33">
      <w:pPr>
        <w:pStyle w:val="aff9"/>
      </w:pPr>
      <w:r>
        <w:t xml:space="preserve">     * Перевіряє чи вже був здійснений вхід з файлу</w:t>
      </w:r>
    </w:p>
    <w:p w14:paraId="43B7FD89" w14:textId="77777777" w:rsidR="003B4F33" w:rsidRDefault="003B4F33" w:rsidP="003B4F33">
      <w:pPr>
        <w:pStyle w:val="aff9"/>
      </w:pPr>
      <w:r>
        <w:t xml:space="preserve">     */</w:t>
      </w:r>
    </w:p>
    <w:p w14:paraId="048651CE" w14:textId="77777777" w:rsidR="003B4F33" w:rsidRDefault="003B4F33" w:rsidP="003B4F33">
      <w:pPr>
        <w:pStyle w:val="aff9"/>
      </w:pPr>
      <w:r>
        <w:t xml:space="preserve">    private static boolean isLoginFromFile = false;</w:t>
      </w:r>
    </w:p>
    <w:p w14:paraId="2FFD07EE" w14:textId="77777777" w:rsidR="003B4F33" w:rsidRDefault="003B4F33" w:rsidP="003B4F33">
      <w:pPr>
        <w:pStyle w:val="aff9"/>
      </w:pPr>
    </w:p>
    <w:p w14:paraId="192602DD" w14:textId="77777777" w:rsidR="003B4F33" w:rsidRDefault="003B4F33" w:rsidP="003B4F33">
      <w:pPr>
        <w:pStyle w:val="aff9"/>
      </w:pPr>
      <w:r>
        <w:t xml:space="preserve">    /**</w:t>
      </w:r>
    </w:p>
    <w:p w14:paraId="6248A41C" w14:textId="77777777" w:rsidR="003B4F33" w:rsidRDefault="003B4F33" w:rsidP="003B4F33">
      <w:pPr>
        <w:pStyle w:val="aff9"/>
      </w:pPr>
      <w:r>
        <w:t xml:space="preserve">     * Проводиться початкове налаштування activity</w:t>
      </w:r>
    </w:p>
    <w:p w14:paraId="17CCBF7C" w14:textId="77777777" w:rsidR="003B4F33" w:rsidRDefault="003B4F33" w:rsidP="003B4F33">
      <w:pPr>
        <w:pStyle w:val="aff9"/>
      </w:pPr>
      <w:r>
        <w:t xml:space="preserve">     *</w:t>
      </w:r>
    </w:p>
    <w:p w14:paraId="24DAAE72" w14:textId="77777777" w:rsidR="003B4F33" w:rsidRDefault="003B4F33" w:rsidP="003B4F33">
      <w:pPr>
        <w:pStyle w:val="aff9"/>
      </w:pPr>
      <w:r>
        <w:t xml:space="preserve">     * @param savedInstanceState попередня властивість activity, якщо вона була збережена</w:t>
      </w:r>
    </w:p>
    <w:p w14:paraId="7463204E" w14:textId="77777777" w:rsidR="003B4F33" w:rsidRDefault="003B4F33" w:rsidP="003B4F33">
      <w:pPr>
        <w:pStyle w:val="aff9"/>
      </w:pPr>
      <w:r>
        <w:t xml:space="preserve">     * @see Bundle</w:t>
      </w:r>
    </w:p>
    <w:p w14:paraId="19DB48D3" w14:textId="77777777" w:rsidR="003B4F33" w:rsidRDefault="003B4F33" w:rsidP="003B4F33">
      <w:pPr>
        <w:pStyle w:val="aff9"/>
      </w:pPr>
      <w:r>
        <w:t xml:space="preserve">     * @see AppCompatActivity#onCreate(Bundle)</w:t>
      </w:r>
    </w:p>
    <w:p w14:paraId="0C857D21" w14:textId="77777777" w:rsidR="003B4F33" w:rsidRDefault="003B4F33" w:rsidP="003B4F33">
      <w:pPr>
        <w:pStyle w:val="aff9"/>
      </w:pPr>
      <w:r>
        <w:t xml:space="preserve">     * @see AppCompatActivity#setContentView(View)</w:t>
      </w:r>
    </w:p>
    <w:p w14:paraId="781E107C" w14:textId="77777777" w:rsidR="003B4F33" w:rsidRDefault="003B4F33" w:rsidP="003B4F33">
      <w:pPr>
        <w:pStyle w:val="aff9"/>
      </w:pPr>
      <w:r>
        <w:t xml:space="preserve">     * @see AppCompatActivity#setRequestedOrientation(int)</w:t>
      </w:r>
    </w:p>
    <w:p w14:paraId="346B5969" w14:textId="77777777" w:rsidR="003B4F33" w:rsidRDefault="003B4F33" w:rsidP="003B4F33">
      <w:pPr>
        <w:pStyle w:val="aff9"/>
      </w:pPr>
      <w:r>
        <w:t xml:space="preserve">     * @see AppCompatActivity#getSupportActionBar()</w:t>
      </w:r>
    </w:p>
    <w:p w14:paraId="1551EE6F" w14:textId="77777777" w:rsidR="003B4F33" w:rsidRDefault="003B4F33" w:rsidP="003B4F33">
      <w:pPr>
        <w:pStyle w:val="aff9"/>
      </w:pPr>
      <w:r>
        <w:t xml:space="preserve">     * @see MainActivity#inicialComponents()</w:t>
      </w:r>
    </w:p>
    <w:p w14:paraId="0334D146" w14:textId="77777777" w:rsidR="003B4F33" w:rsidRDefault="003B4F33" w:rsidP="003B4F33">
      <w:pPr>
        <w:pStyle w:val="aff9"/>
      </w:pPr>
      <w:r>
        <w:t xml:space="preserve">     * @see DatabaseHelper</w:t>
      </w:r>
    </w:p>
    <w:p w14:paraId="1C4D1FB5" w14:textId="77777777" w:rsidR="003B4F33" w:rsidRDefault="003B4F33" w:rsidP="003B4F33">
      <w:pPr>
        <w:pStyle w:val="aff9"/>
      </w:pPr>
      <w:r>
        <w:t xml:space="preserve">     * @see DatabaseHelper#create_db()</w:t>
      </w:r>
    </w:p>
    <w:p w14:paraId="55C61BDA" w14:textId="77777777" w:rsidR="003B4F33" w:rsidRDefault="003B4F33" w:rsidP="003B4F33">
      <w:pPr>
        <w:pStyle w:val="aff9"/>
      </w:pPr>
      <w:r>
        <w:t xml:space="preserve">     * @see AppCompatActivity#getApplicationContext()</w:t>
      </w:r>
    </w:p>
    <w:p w14:paraId="2C275469" w14:textId="77777777" w:rsidR="003B4F33" w:rsidRDefault="003B4F33" w:rsidP="003B4F33">
      <w:pPr>
        <w:pStyle w:val="aff9"/>
      </w:pPr>
      <w:r>
        <w:t xml:space="preserve">     */</w:t>
      </w:r>
    </w:p>
    <w:p w14:paraId="7BDE0E4B" w14:textId="77777777" w:rsidR="003B4F33" w:rsidRDefault="003B4F33" w:rsidP="003B4F33">
      <w:pPr>
        <w:pStyle w:val="aff9"/>
      </w:pPr>
      <w:r>
        <w:t xml:space="preserve">    @Override</w:t>
      </w:r>
    </w:p>
    <w:p w14:paraId="10D73E66" w14:textId="77777777" w:rsidR="003B4F33" w:rsidRDefault="003B4F33" w:rsidP="003B4F33">
      <w:pPr>
        <w:pStyle w:val="aff9"/>
      </w:pPr>
      <w:r>
        <w:t xml:space="preserve">    protected void onCreate(Bundle savedInstanceState) {</w:t>
      </w:r>
    </w:p>
    <w:p w14:paraId="2C8178F1" w14:textId="77777777" w:rsidR="003B4F33" w:rsidRDefault="003B4F33" w:rsidP="003B4F33">
      <w:pPr>
        <w:pStyle w:val="aff9"/>
      </w:pPr>
      <w:r>
        <w:t xml:space="preserve">        super.onCreate(savedInstanceState);</w:t>
      </w:r>
    </w:p>
    <w:p w14:paraId="7E097DA1" w14:textId="77777777" w:rsidR="003B4F33" w:rsidRDefault="003B4F33" w:rsidP="003B4F33">
      <w:pPr>
        <w:pStyle w:val="aff9"/>
      </w:pPr>
      <w:r>
        <w:t xml:space="preserve">        setContentView(R.layout.activity_main);</w:t>
      </w:r>
    </w:p>
    <w:p w14:paraId="4D257FA6" w14:textId="77777777" w:rsidR="003B4F33" w:rsidRDefault="003B4F33" w:rsidP="003B4F33">
      <w:pPr>
        <w:pStyle w:val="aff9"/>
      </w:pPr>
      <w:r>
        <w:t xml:space="preserve">        getSupportActionBar().hide();</w:t>
      </w:r>
    </w:p>
    <w:p w14:paraId="329EEE61" w14:textId="77777777" w:rsidR="003B4F33" w:rsidRDefault="003B4F33" w:rsidP="003B4F33">
      <w:pPr>
        <w:pStyle w:val="aff9"/>
      </w:pPr>
      <w:r>
        <w:t xml:space="preserve">        setRequestedOrientation(ActivityInfo.SCREEN_ORIENTATION_PORTRAIT);</w:t>
      </w:r>
    </w:p>
    <w:p w14:paraId="162BC85F" w14:textId="77777777" w:rsidR="003B4F33" w:rsidRDefault="003B4F33" w:rsidP="003B4F33">
      <w:pPr>
        <w:pStyle w:val="aff9"/>
      </w:pPr>
      <w:r>
        <w:t xml:space="preserve">        inicialComponents();</w:t>
      </w:r>
    </w:p>
    <w:p w14:paraId="28B2A2C7" w14:textId="77777777" w:rsidR="003B4F33" w:rsidRDefault="003B4F33" w:rsidP="003B4F33">
      <w:pPr>
        <w:pStyle w:val="aff9"/>
      </w:pPr>
      <w:r>
        <w:t xml:space="preserve">        createNotificationChannel();</w:t>
      </w:r>
    </w:p>
    <w:p w14:paraId="681B83F5" w14:textId="77777777" w:rsidR="003B4F33" w:rsidRDefault="003B4F33" w:rsidP="003B4F33">
      <w:pPr>
        <w:pStyle w:val="aff9"/>
      </w:pPr>
    </w:p>
    <w:p w14:paraId="02A23BC7" w14:textId="77777777" w:rsidR="003B4F33" w:rsidRDefault="003B4F33" w:rsidP="003B4F33">
      <w:pPr>
        <w:pStyle w:val="aff9"/>
      </w:pPr>
      <w:r>
        <w:t xml:space="preserve">        databaseHelper = new DatabaseHelper(getApplicationContext());</w:t>
      </w:r>
    </w:p>
    <w:p w14:paraId="24DBF8BE" w14:textId="77777777" w:rsidR="003B4F33" w:rsidRDefault="003B4F33" w:rsidP="003B4F33">
      <w:pPr>
        <w:pStyle w:val="aff9"/>
      </w:pPr>
      <w:r>
        <w:t xml:space="preserve">        databaseHelper.create_db();</w:t>
      </w:r>
    </w:p>
    <w:p w14:paraId="25E25463" w14:textId="77777777" w:rsidR="003B4F33" w:rsidRDefault="003B4F33" w:rsidP="003B4F33">
      <w:pPr>
        <w:pStyle w:val="aff9"/>
      </w:pPr>
      <w:r>
        <w:t xml:space="preserve">    }</w:t>
      </w:r>
    </w:p>
    <w:p w14:paraId="76CC2FC1" w14:textId="77777777" w:rsidR="003B4F33" w:rsidRDefault="003B4F33" w:rsidP="003B4F33">
      <w:pPr>
        <w:pStyle w:val="aff9"/>
      </w:pPr>
    </w:p>
    <w:p w14:paraId="1250FE7F" w14:textId="77777777" w:rsidR="003B4F33" w:rsidRDefault="003B4F33" w:rsidP="003B4F33">
      <w:pPr>
        <w:pStyle w:val="aff9"/>
      </w:pPr>
      <w:r>
        <w:t xml:space="preserve">    /**</w:t>
      </w:r>
    </w:p>
    <w:p w14:paraId="483FF985" w14:textId="77777777" w:rsidR="003B4F33" w:rsidRDefault="003B4F33" w:rsidP="003B4F33">
      <w:pPr>
        <w:pStyle w:val="aff9"/>
      </w:pPr>
      <w:r>
        <w:t xml:space="preserve">     * Викликається при поверненні користувача в дане activity</w:t>
      </w:r>
    </w:p>
    <w:p w14:paraId="595443AC" w14:textId="77777777" w:rsidR="003B4F33" w:rsidRDefault="003B4F33" w:rsidP="003B4F33">
      <w:pPr>
        <w:pStyle w:val="aff9"/>
      </w:pPr>
      <w:r>
        <w:t xml:space="preserve">     *</w:t>
      </w:r>
    </w:p>
    <w:p w14:paraId="10B50DF4" w14:textId="77777777" w:rsidR="003B4F33" w:rsidRDefault="003B4F33" w:rsidP="003B4F33">
      <w:pPr>
        <w:pStyle w:val="aff9"/>
      </w:pPr>
      <w:r>
        <w:t xml:space="preserve">     * @see AppCompatActivity#onResume()</w:t>
      </w:r>
    </w:p>
    <w:p w14:paraId="0CE515C5" w14:textId="77777777" w:rsidR="003B4F33" w:rsidRDefault="003B4F33" w:rsidP="003B4F33">
      <w:pPr>
        <w:pStyle w:val="aff9"/>
      </w:pPr>
      <w:r>
        <w:t xml:space="preserve">     * @see MainActivity#readUserFromFileAndLogIn()</w:t>
      </w:r>
    </w:p>
    <w:p w14:paraId="4B80EF06" w14:textId="77777777" w:rsidR="003B4F33" w:rsidRDefault="003B4F33" w:rsidP="003B4F33">
      <w:pPr>
        <w:pStyle w:val="aff9"/>
      </w:pPr>
      <w:r>
        <w:t xml:space="preserve">     */</w:t>
      </w:r>
    </w:p>
    <w:p w14:paraId="2C5E8575" w14:textId="77777777" w:rsidR="003B4F33" w:rsidRDefault="003B4F33" w:rsidP="003B4F33">
      <w:pPr>
        <w:pStyle w:val="aff9"/>
      </w:pPr>
      <w:r>
        <w:t xml:space="preserve">    @Override</w:t>
      </w:r>
    </w:p>
    <w:p w14:paraId="4132AFE5" w14:textId="77777777" w:rsidR="003B4F33" w:rsidRDefault="003B4F33" w:rsidP="003B4F33">
      <w:pPr>
        <w:pStyle w:val="aff9"/>
      </w:pPr>
      <w:r>
        <w:t xml:space="preserve">    protected void onResume() {</w:t>
      </w:r>
    </w:p>
    <w:p w14:paraId="5092CE97" w14:textId="77777777" w:rsidR="003B4F33" w:rsidRDefault="003B4F33" w:rsidP="003B4F33">
      <w:pPr>
        <w:pStyle w:val="aff9"/>
      </w:pPr>
      <w:r>
        <w:t xml:space="preserve">        super.onResume();</w:t>
      </w:r>
    </w:p>
    <w:p w14:paraId="2B0C4E00" w14:textId="77777777" w:rsidR="003B4F33" w:rsidRDefault="003B4F33" w:rsidP="003B4F33">
      <w:pPr>
        <w:pStyle w:val="aff9"/>
      </w:pPr>
      <w:r>
        <w:t xml:space="preserve">        try {</w:t>
      </w:r>
    </w:p>
    <w:p w14:paraId="121912FF" w14:textId="77777777" w:rsidR="003B4F33" w:rsidRDefault="003B4F33" w:rsidP="003B4F33">
      <w:pPr>
        <w:pStyle w:val="aff9"/>
      </w:pPr>
      <w:r>
        <w:t xml:space="preserve">            DB = databaseHelper.open();</w:t>
      </w:r>
    </w:p>
    <w:p w14:paraId="66FA6E91" w14:textId="77777777" w:rsidR="003B4F33" w:rsidRDefault="003B4F33" w:rsidP="003B4F33">
      <w:pPr>
        <w:pStyle w:val="aff9"/>
      </w:pPr>
      <w:r>
        <w:t xml:space="preserve">            readUserFromFileAndLogIn();</w:t>
      </w:r>
    </w:p>
    <w:p w14:paraId="307097C7" w14:textId="77777777" w:rsidR="003B4F33" w:rsidRDefault="003B4F33" w:rsidP="003B4F33">
      <w:pPr>
        <w:pStyle w:val="aff9"/>
      </w:pPr>
      <w:r>
        <w:t xml:space="preserve">            isLoginFromFile = false;</w:t>
      </w:r>
    </w:p>
    <w:p w14:paraId="6A7B84BB" w14:textId="77777777" w:rsidR="003B4F33" w:rsidRDefault="003B4F33" w:rsidP="003B4F33">
      <w:pPr>
        <w:pStyle w:val="aff9"/>
      </w:pPr>
      <w:r>
        <w:t xml:space="preserve">        } catch (Exception exception) {</w:t>
      </w:r>
    </w:p>
    <w:p w14:paraId="1F9FF92A" w14:textId="77777777" w:rsidR="003B4F33" w:rsidRDefault="003B4F33" w:rsidP="003B4F33">
      <w:pPr>
        <w:pStyle w:val="aff9"/>
      </w:pPr>
      <w:r>
        <w:t xml:space="preserve">            Toast.makeText(this, "Не вдалося підключитися до бази даних", Toast.LENGTH_LONG).show();</w:t>
      </w:r>
    </w:p>
    <w:p w14:paraId="57268411" w14:textId="77777777" w:rsidR="003B4F33" w:rsidRDefault="003B4F33" w:rsidP="003B4F33">
      <w:pPr>
        <w:pStyle w:val="aff9"/>
      </w:pPr>
      <w:r>
        <w:t xml:space="preserve">        }</w:t>
      </w:r>
    </w:p>
    <w:p w14:paraId="7BA568C6" w14:textId="77777777" w:rsidR="003B4F33" w:rsidRDefault="003B4F33" w:rsidP="003B4F33">
      <w:pPr>
        <w:pStyle w:val="aff9"/>
      </w:pPr>
      <w:r>
        <w:t xml:space="preserve">    }</w:t>
      </w:r>
    </w:p>
    <w:p w14:paraId="13B163A7" w14:textId="77777777" w:rsidR="003B4F33" w:rsidRDefault="003B4F33" w:rsidP="003B4F33">
      <w:pPr>
        <w:pStyle w:val="aff9"/>
      </w:pPr>
    </w:p>
    <w:p w14:paraId="1748AA8E" w14:textId="77777777" w:rsidR="003B4F33" w:rsidRDefault="003B4F33" w:rsidP="003B4F33">
      <w:pPr>
        <w:pStyle w:val="aff9"/>
      </w:pPr>
      <w:r>
        <w:t xml:space="preserve">    /**</w:t>
      </w:r>
    </w:p>
    <w:p w14:paraId="59C3B57E" w14:textId="77777777" w:rsidR="003B4F33" w:rsidRDefault="003B4F33" w:rsidP="003B4F33">
      <w:pPr>
        <w:pStyle w:val="aff9"/>
      </w:pPr>
      <w:r>
        <w:t xml:space="preserve">     * Метод, який ініціалізує компоненти файлу activity_main.xml</w:t>
      </w:r>
    </w:p>
    <w:p w14:paraId="44168D8C" w14:textId="77777777" w:rsidR="003B4F33" w:rsidRDefault="003B4F33" w:rsidP="003B4F33">
      <w:pPr>
        <w:pStyle w:val="aff9"/>
      </w:pPr>
      <w:r>
        <w:t xml:space="preserve">     *</w:t>
      </w:r>
    </w:p>
    <w:p w14:paraId="3041077B" w14:textId="77777777" w:rsidR="003B4F33" w:rsidRDefault="003B4F33" w:rsidP="003B4F33">
      <w:pPr>
        <w:pStyle w:val="aff9"/>
      </w:pPr>
      <w:r>
        <w:t xml:space="preserve">     * @see Intent</w:t>
      </w:r>
    </w:p>
    <w:p w14:paraId="49C8C86F" w14:textId="77777777" w:rsidR="003B4F33" w:rsidRDefault="003B4F33" w:rsidP="003B4F33">
      <w:pPr>
        <w:pStyle w:val="aff9"/>
      </w:pPr>
      <w:r>
        <w:t xml:space="preserve">     * @see AppCompatActivity#startActivity(Intent)</w:t>
      </w:r>
    </w:p>
    <w:p w14:paraId="36BE207E" w14:textId="77777777" w:rsidR="003B4F33" w:rsidRDefault="003B4F33" w:rsidP="003B4F33">
      <w:pPr>
        <w:pStyle w:val="aff9"/>
      </w:pPr>
      <w:r>
        <w:t xml:space="preserve">     */</w:t>
      </w:r>
    </w:p>
    <w:p w14:paraId="36F15744" w14:textId="77777777" w:rsidR="003B4F33" w:rsidRDefault="003B4F33" w:rsidP="003B4F33">
      <w:pPr>
        <w:pStyle w:val="aff9"/>
      </w:pPr>
      <w:r>
        <w:t xml:space="preserve">    private void inicialComponents() {</w:t>
      </w:r>
    </w:p>
    <w:p w14:paraId="63ADAF35" w14:textId="77777777" w:rsidR="003B4F33" w:rsidRDefault="003B4F33" w:rsidP="003B4F33">
      <w:pPr>
        <w:pStyle w:val="aff9"/>
      </w:pPr>
      <w:r>
        <w:t xml:space="preserve">        btnLogin = findViewById(R.id.btnLogin);</w:t>
      </w:r>
    </w:p>
    <w:p w14:paraId="1927667D" w14:textId="77777777" w:rsidR="003B4F33" w:rsidRDefault="003B4F33" w:rsidP="003B4F33">
      <w:pPr>
        <w:pStyle w:val="aff9"/>
      </w:pPr>
      <w:r>
        <w:t xml:space="preserve">        btnSignUp = findViewById(R.id.btnSignUp);</w:t>
      </w:r>
    </w:p>
    <w:p w14:paraId="179381E9" w14:textId="77777777" w:rsidR="003B4F33" w:rsidRDefault="003B4F33" w:rsidP="003B4F33">
      <w:pPr>
        <w:pStyle w:val="aff9"/>
      </w:pPr>
    </w:p>
    <w:p w14:paraId="10EB797A" w14:textId="77777777" w:rsidR="003B4F33" w:rsidRDefault="003B4F33" w:rsidP="003B4F33">
      <w:pPr>
        <w:pStyle w:val="aff9"/>
      </w:pPr>
      <w:r>
        <w:t xml:space="preserve">        btnLogin.setOnClickListener((View v) -&gt; {</w:t>
      </w:r>
    </w:p>
    <w:p w14:paraId="349FE8C8" w14:textId="77777777" w:rsidR="003B4F33" w:rsidRDefault="003B4F33" w:rsidP="003B4F33">
      <w:pPr>
        <w:pStyle w:val="aff9"/>
      </w:pPr>
      <w:r>
        <w:t xml:space="preserve">            Intent intent = new Intent(MainActivity.this, LogInActivity.class);</w:t>
      </w:r>
    </w:p>
    <w:p w14:paraId="75B2019E" w14:textId="77777777" w:rsidR="003B4F33" w:rsidRDefault="003B4F33" w:rsidP="003B4F33">
      <w:pPr>
        <w:pStyle w:val="aff9"/>
      </w:pPr>
      <w:r>
        <w:t xml:space="preserve">            startActivity(intent);</w:t>
      </w:r>
    </w:p>
    <w:p w14:paraId="48F4F6BF" w14:textId="77777777" w:rsidR="003B4F33" w:rsidRDefault="003B4F33" w:rsidP="003B4F33">
      <w:pPr>
        <w:pStyle w:val="aff9"/>
      </w:pPr>
      <w:r>
        <w:t xml:space="preserve">        });</w:t>
      </w:r>
    </w:p>
    <w:p w14:paraId="78AACA09" w14:textId="77777777" w:rsidR="003B4F33" w:rsidRDefault="003B4F33" w:rsidP="003B4F33">
      <w:pPr>
        <w:pStyle w:val="aff9"/>
      </w:pPr>
    </w:p>
    <w:p w14:paraId="4B15B481" w14:textId="77777777" w:rsidR="003B4F33" w:rsidRDefault="003B4F33" w:rsidP="003B4F33">
      <w:pPr>
        <w:pStyle w:val="aff9"/>
      </w:pPr>
      <w:r>
        <w:t xml:space="preserve">        btnSignUp.setOnClickListener((View v) -&gt; {</w:t>
      </w:r>
    </w:p>
    <w:p w14:paraId="1ABA8ECF" w14:textId="77777777" w:rsidR="003B4F33" w:rsidRDefault="003B4F33" w:rsidP="003B4F33">
      <w:pPr>
        <w:pStyle w:val="aff9"/>
      </w:pPr>
      <w:r>
        <w:t xml:space="preserve">            Intent intent = new Intent(MainActivity.this, SignUpActivity.class);</w:t>
      </w:r>
    </w:p>
    <w:p w14:paraId="02055BCB" w14:textId="77777777" w:rsidR="003B4F33" w:rsidRDefault="003B4F33" w:rsidP="003B4F33">
      <w:pPr>
        <w:pStyle w:val="aff9"/>
      </w:pPr>
      <w:r>
        <w:t xml:space="preserve">            startActivity(intent);</w:t>
      </w:r>
    </w:p>
    <w:p w14:paraId="229F1DE4" w14:textId="77777777" w:rsidR="003B4F33" w:rsidRDefault="003B4F33" w:rsidP="003B4F33">
      <w:pPr>
        <w:pStyle w:val="aff9"/>
      </w:pPr>
      <w:r>
        <w:t xml:space="preserve">        });</w:t>
      </w:r>
    </w:p>
    <w:p w14:paraId="4D4A6E93" w14:textId="77777777" w:rsidR="003B4F33" w:rsidRDefault="003B4F33" w:rsidP="003B4F33">
      <w:pPr>
        <w:pStyle w:val="aff9"/>
      </w:pPr>
      <w:r>
        <w:t xml:space="preserve">    }</w:t>
      </w:r>
    </w:p>
    <w:p w14:paraId="3B80D777" w14:textId="77777777" w:rsidR="003B4F33" w:rsidRDefault="003B4F33" w:rsidP="003B4F33">
      <w:pPr>
        <w:pStyle w:val="aff9"/>
      </w:pPr>
    </w:p>
    <w:p w14:paraId="58D6D6CE" w14:textId="77777777" w:rsidR="003B4F33" w:rsidRDefault="003B4F33" w:rsidP="003B4F33">
      <w:pPr>
        <w:pStyle w:val="aff9"/>
      </w:pPr>
      <w:r>
        <w:t xml:space="preserve">    /**</w:t>
      </w:r>
    </w:p>
    <w:p w14:paraId="44FB903A" w14:textId="77777777" w:rsidR="003B4F33" w:rsidRDefault="003B4F33" w:rsidP="003B4F33">
      <w:pPr>
        <w:pStyle w:val="aff9"/>
      </w:pPr>
      <w:r>
        <w:t xml:space="preserve">     * Читає файл з даними користувача, і здійснює вхід у програму</w:t>
      </w:r>
    </w:p>
    <w:p w14:paraId="01D8D06C" w14:textId="77777777" w:rsidR="003B4F33" w:rsidRDefault="003B4F33" w:rsidP="003B4F33">
      <w:pPr>
        <w:pStyle w:val="aff9"/>
      </w:pPr>
      <w:r>
        <w:t xml:space="preserve">     */</w:t>
      </w:r>
    </w:p>
    <w:p w14:paraId="75C0806B" w14:textId="77777777" w:rsidR="003B4F33" w:rsidRDefault="003B4F33" w:rsidP="003B4F33">
      <w:pPr>
        <w:pStyle w:val="aff9"/>
      </w:pPr>
      <w:r>
        <w:t xml:space="preserve">    private void readUserFromFileAndLogIn() {</w:t>
      </w:r>
    </w:p>
    <w:p w14:paraId="750B8A1F" w14:textId="77777777" w:rsidR="003B4F33" w:rsidRDefault="003B4F33" w:rsidP="003B4F33">
      <w:pPr>
        <w:pStyle w:val="aff9"/>
      </w:pPr>
      <w:r>
        <w:t xml:space="preserve">        try {</w:t>
      </w:r>
    </w:p>
    <w:p w14:paraId="56BEC4C4" w14:textId="77777777" w:rsidR="003B4F33" w:rsidRDefault="003B4F33" w:rsidP="003B4F33">
      <w:pPr>
        <w:pStyle w:val="aff9"/>
      </w:pPr>
      <w:r>
        <w:t xml:space="preserve">            FileInputStream fin = openFileInput("user.txt");</w:t>
      </w:r>
    </w:p>
    <w:p w14:paraId="6F8F76A1" w14:textId="77777777" w:rsidR="003B4F33" w:rsidRDefault="003B4F33" w:rsidP="003B4F33">
      <w:pPr>
        <w:pStyle w:val="aff9"/>
      </w:pPr>
      <w:r>
        <w:t xml:space="preserve">            byte[] bytes = new byte[fin.available()];</w:t>
      </w:r>
    </w:p>
    <w:p w14:paraId="6DC7001D" w14:textId="77777777" w:rsidR="003B4F33" w:rsidRDefault="003B4F33" w:rsidP="003B4F33">
      <w:pPr>
        <w:pStyle w:val="aff9"/>
      </w:pPr>
      <w:r>
        <w:t xml:space="preserve">            fin.read(bytes);</w:t>
      </w:r>
    </w:p>
    <w:p w14:paraId="065C3BAB" w14:textId="77777777" w:rsidR="003B4F33" w:rsidRDefault="003B4F33" w:rsidP="003B4F33">
      <w:pPr>
        <w:pStyle w:val="aff9"/>
      </w:pPr>
      <w:r>
        <w:t xml:space="preserve">            String text = new String(bytes);</w:t>
      </w:r>
    </w:p>
    <w:p w14:paraId="1B69CE97" w14:textId="77777777" w:rsidR="003B4F33" w:rsidRDefault="003B4F33" w:rsidP="003B4F33">
      <w:pPr>
        <w:pStyle w:val="aff9"/>
      </w:pPr>
      <w:r>
        <w:t xml:space="preserve">            if (text.equals("")) {</w:t>
      </w:r>
    </w:p>
    <w:p w14:paraId="45272490" w14:textId="77777777" w:rsidR="003B4F33" w:rsidRDefault="003B4F33" w:rsidP="003B4F33">
      <w:pPr>
        <w:pStyle w:val="aff9"/>
      </w:pPr>
      <w:r>
        <w:t xml:space="preserve">                return;</w:t>
      </w:r>
    </w:p>
    <w:p w14:paraId="09B27A83" w14:textId="77777777" w:rsidR="003B4F33" w:rsidRDefault="003B4F33" w:rsidP="003B4F33">
      <w:pPr>
        <w:pStyle w:val="aff9"/>
      </w:pPr>
      <w:r>
        <w:t xml:space="preserve">            }</w:t>
      </w:r>
    </w:p>
    <w:p w14:paraId="1F12B109" w14:textId="77777777" w:rsidR="003B4F33" w:rsidRDefault="003B4F33" w:rsidP="003B4F33">
      <w:pPr>
        <w:pStyle w:val="aff9"/>
      </w:pPr>
      <w:r>
        <w:t xml:space="preserve">            String[] userData = text.split(AbleToAuthorization.separator);</w:t>
      </w:r>
    </w:p>
    <w:p w14:paraId="2B1E57A6" w14:textId="77777777" w:rsidR="003B4F33" w:rsidRDefault="003B4F33" w:rsidP="003B4F33">
      <w:pPr>
        <w:pStyle w:val="aff9"/>
      </w:pPr>
      <w:r>
        <w:t xml:space="preserve">            if (fin != null) {</w:t>
      </w:r>
    </w:p>
    <w:p w14:paraId="461549AE" w14:textId="77777777" w:rsidR="003B4F33" w:rsidRDefault="003B4F33" w:rsidP="003B4F33">
      <w:pPr>
        <w:pStyle w:val="aff9"/>
      </w:pPr>
      <w:r>
        <w:t xml:space="preserve">                fin.close();</w:t>
      </w:r>
    </w:p>
    <w:p w14:paraId="39B871E7" w14:textId="77777777" w:rsidR="003B4F33" w:rsidRDefault="003B4F33" w:rsidP="003B4F33">
      <w:pPr>
        <w:pStyle w:val="aff9"/>
      </w:pPr>
      <w:r>
        <w:t xml:space="preserve">            }</w:t>
      </w:r>
    </w:p>
    <w:p w14:paraId="73F66EA6" w14:textId="77777777" w:rsidR="003B4F33" w:rsidRDefault="003B4F33" w:rsidP="003B4F33">
      <w:pPr>
        <w:pStyle w:val="aff9"/>
      </w:pPr>
      <w:r>
        <w:t xml:space="preserve">            User user = AuthorizationDao.doLogIn(userData[0], userData[1]);</w:t>
      </w:r>
    </w:p>
    <w:p w14:paraId="4FFFDE4D" w14:textId="77777777" w:rsidR="003B4F33" w:rsidRDefault="003B4F33" w:rsidP="003B4F33">
      <w:pPr>
        <w:pStyle w:val="aff9"/>
      </w:pPr>
      <w:r>
        <w:t xml:space="preserve">            if (!isLoginFromFile) {</w:t>
      </w:r>
    </w:p>
    <w:p w14:paraId="25FFFD86" w14:textId="77777777" w:rsidR="003B4F33" w:rsidRDefault="003B4F33" w:rsidP="003B4F33">
      <w:pPr>
        <w:pStyle w:val="aff9"/>
      </w:pPr>
      <w:r>
        <w:t xml:space="preserve">                isLoginFromFile = true;</w:t>
      </w:r>
    </w:p>
    <w:p w14:paraId="68ADD771" w14:textId="77777777" w:rsidR="003B4F33" w:rsidRDefault="003B4F33" w:rsidP="003B4F33">
      <w:pPr>
        <w:pStyle w:val="aff9"/>
      </w:pPr>
      <w:r>
        <w:t xml:space="preserve">                if (user instanceof Leader) {</w:t>
      </w:r>
    </w:p>
    <w:p w14:paraId="702EFB1D" w14:textId="77777777" w:rsidR="003B4F33" w:rsidRDefault="003B4F33" w:rsidP="003B4F33">
      <w:pPr>
        <w:pStyle w:val="aff9"/>
      </w:pPr>
      <w:r>
        <w:t xml:space="preserve">                    Intent intent = new Intent(MainActivity.this, HomePageOfLeaderActivity.class);</w:t>
      </w:r>
    </w:p>
    <w:p w14:paraId="55648B68" w14:textId="77777777" w:rsidR="003B4F33" w:rsidRDefault="003B4F33" w:rsidP="003B4F33">
      <w:pPr>
        <w:pStyle w:val="aff9"/>
      </w:pPr>
      <w:r>
        <w:t xml:space="preserve">                    intent.putExtra(Leader.class.getSimpleName(), user);</w:t>
      </w:r>
    </w:p>
    <w:p w14:paraId="0D450900" w14:textId="77777777" w:rsidR="003B4F33" w:rsidRDefault="003B4F33" w:rsidP="003B4F33">
      <w:pPr>
        <w:pStyle w:val="aff9"/>
      </w:pPr>
      <w:r>
        <w:t xml:space="preserve">                    startActivity(intent);</w:t>
      </w:r>
    </w:p>
    <w:p w14:paraId="2C76EDEA" w14:textId="77777777" w:rsidR="003B4F33" w:rsidRDefault="003B4F33" w:rsidP="003B4F33">
      <w:pPr>
        <w:pStyle w:val="aff9"/>
      </w:pPr>
      <w:r>
        <w:t xml:space="preserve">                } else {</w:t>
      </w:r>
    </w:p>
    <w:p w14:paraId="6991E43A" w14:textId="77777777" w:rsidR="003B4F33" w:rsidRDefault="003B4F33" w:rsidP="003B4F33">
      <w:pPr>
        <w:pStyle w:val="aff9"/>
      </w:pPr>
      <w:r>
        <w:t xml:space="preserve">                    Intent intent = new Intent(MainActivity.this, HomePageOfWorkerActivity.class);</w:t>
      </w:r>
    </w:p>
    <w:p w14:paraId="1CED6415" w14:textId="77777777" w:rsidR="003B4F33" w:rsidRDefault="003B4F33" w:rsidP="003B4F33">
      <w:pPr>
        <w:pStyle w:val="aff9"/>
      </w:pPr>
      <w:r>
        <w:t xml:space="preserve">                    intent.putExtra(Worker.class.getSimpleName(), user);</w:t>
      </w:r>
    </w:p>
    <w:p w14:paraId="5A253964" w14:textId="77777777" w:rsidR="003B4F33" w:rsidRDefault="003B4F33" w:rsidP="003B4F33">
      <w:pPr>
        <w:pStyle w:val="aff9"/>
      </w:pPr>
      <w:r>
        <w:t xml:space="preserve">                    startActivity(intent);</w:t>
      </w:r>
    </w:p>
    <w:p w14:paraId="6117A145" w14:textId="77777777" w:rsidR="003B4F33" w:rsidRDefault="003B4F33" w:rsidP="003B4F33">
      <w:pPr>
        <w:pStyle w:val="aff9"/>
      </w:pPr>
      <w:r>
        <w:t xml:space="preserve">                }</w:t>
      </w:r>
    </w:p>
    <w:p w14:paraId="6292BC24" w14:textId="77777777" w:rsidR="003B4F33" w:rsidRDefault="003B4F33" w:rsidP="003B4F33">
      <w:pPr>
        <w:pStyle w:val="aff9"/>
      </w:pPr>
      <w:r>
        <w:t xml:space="preserve">            }</w:t>
      </w:r>
    </w:p>
    <w:p w14:paraId="32489662" w14:textId="77777777" w:rsidR="003B4F33" w:rsidRDefault="003B4F33" w:rsidP="003B4F33">
      <w:pPr>
        <w:pStyle w:val="aff9"/>
      </w:pPr>
      <w:r>
        <w:t xml:space="preserve">        } catch (Exception ex) {</w:t>
      </w:r>
    </w:p>
    <w:p w14:paraId="25BDF742" w14:textId="77777777" w:rsidR="003B4F33" w:rsidRDefault="003B4F33" w:rsidP="003B4F33">
      <w:pPr>
        <w:pStyle w:val="aff9"/>
      </w:pPr>
      <w:r>
        <w:t xml:space="preserve">        }</w:t>
      </w:r>
    </w:p>
    <w:p w14:paraId="03C367A9" w14:textId="77777777" w:rsidR="003B4F33" w:rsidRDefault="003B4F33" w:rsidP="003B4F33">
      <w:pPr>
        <w:pStyle w:val="aff9"/>
      </w:pPr>
      <w:r>
        <w:t xml:space="preserve">    }</w:t>
      </w:r>
    </w:p>
    <w:p w14:paraId="7A6C7936" w14:textId="77777777" w:rsidR="003B4F33" w:rsidRDefault="003B4F33" w:rsidP="003B4F33">
      <w:pPr>
        <w:pStyle w:val="aff9"/>
      </w:pPr>
    </w:p>
    <w:p w14:paraId="2E72FD03" w14:textId="77777777" w:rsidR="003B4F33" w:rsidRDefault="003B4F33" w:rsidP="003B4F33">
      <w:pPr>
        <w:pStyle w:val="aff9"/>
      </w:pPr>
      <w:r>
        <w:t xml:space="preserve">    /**</w:t>
      </w:r>
    </w:p>
    <w:p w14:paraId="0C612141" w14:textId="77777777" w:rsidR="003B4F33" w:rsidRDefault="003B4F33" w:rsidP="003B4F33">
      <w:pPr>
        <w:pStyle w:val="aff9"/>
      </w:pPr>
      <w:r>
        <w:t xml:space="preserve">     * Створю канал для повідомлень</w:t>
      </w:r>
    </w:p>
    <w:p w14:paraId="054560D5" w14:textId="77777777" w:rsidR="003B4F33" w:rsidRDefault="003B4F33" w:rsidP="003B4F33">
      <w:pPr>
        <w:pStyle w:val="aff9"/>
      </w:pPr>
      <w:r>
        <w:t xml:space="preserve">     */</w:t>
      </w:r>
    </w:p>
    <w:p w14:paraId="51A070EB" w14:textId="77777777" w:rsidR="003B4F33" w:rsidRDefault="003B4F33" w:rsidP="003B4F33">
      <w:pPr>
        <w:pStyle w:val="aff9"/>
      </w:pPr>
      <w:r>
        <w:t xml:space="preserve">    private void createNotificationChannel() {</w:t>
      </w:r>
    </w:p>
    <w:p w14:paraId="1318C14A" w14:textId="77777777" w:rsidR="003B4F33" w:rsidRDefault="003B4F33" w:rsidP="003B4F33">
      <w:pPr>
        <w:pStyle w:val="aff9"/>
      </w:pPr>
      <w:r>
        <w:lastRenderedPageBreak/>
        <w:t xml:space="preserve">        if (Build.VERSION.SDK_INT &gt;= Build.VERSION_CODES.O) {</w:t>
      </w:r>
    </w:p>
    <w:p w14:paraId="37BBE629" w14:textId="77777777" w:rsidR="003B4F33" w:rsidRDefault="003B4F33" w:rsidP="003B4F33">
      <w:pPr>
        <w:pStyle w:val="aff9"/>
      </w:pPr>
      <w:r>
        <w:t xml:space="preserve">            CharSequence name = "rosokha";</w:t>
      </w:r>
    </w:p>
    <w:p w14:paraId="3E79882A" w14:textId="77777777" w:rsidR="003B4F33" w:rsidRDefault="003B4F33" w:rsidP="003B4F33">
      <w:pPr>
        <w:pStyle w:val="aff9"/>
      </w:pPr>
      <w:r>
        <w:t xml:space="preserve">            String description = "To do list channel";</w:t>
      </w:r>
    </w:p>
    <w:p w14:paraId="576981DB" w14:textId="77777777" w:rsidR="003B4F33" w:rsidRDefault="003B4F33" w:rsidP="003B4F33">
      <w:pPr>
        <w:pStyle w:val="aff9"/>
      </w:pPr>
      <w:r>
        <w:t xml:space="preserve">            int importance = NotificationManager.IMPORTANCE_DEFAULT;</w:t>
      </w:r>
    </w:p>
    <w:p w14:paraId="05A79D28" w14:textId="77777777" w:rsidR="003B4F33" w:rsidRDefault="003B4F33" w:rsidP="003B4F33">
      <w:pPr>
        <w:pStyle w:val="aff9"/>
      </w:pPr>
      <w:r>
        <w:t xml:space="preserve">            NotificationChannel channel = new NotificationChannel("To Do List channel", name, importance);</w:t>
      </w:r>
    </w:p>
    <w:p w14:paraId="0A44BEE8" w14:textId="77777777" w:rsidR="003B4F33" w:rsidRDefault="003B4F33" w:rsidP="003B4F33">
      <w:pPr>
        <w:pStyle w:val="aff9"/>
      </w:pPr>
      <w:r>
        <w:t xml:space="preserve">            channel.setDescription(description);</w:t>
      </w:r>
    </w:p>
    <w:p w14:paraId="0A5C86AD" w14:textId="77777777" w:rsidR="003B4F33" w:rsidRDefault="003B4F33" w:rsidP="003B4F33">
      <w:pPr>
        <w:pStyle w:val="aff9"/>
      </w:pPr>
      <w:r>
        <w:t xml:space="preserve">            NotificationManager notificationManager = getSystemService(NotificationManager.class);</w:t>
      </w:r>
    </w:p>
    <w:p w14:paraId="1AA75DC3" w14:textId="77777777" w:rsidR="003B4F33" w:rsidRDefault="003B4F33" w:rsidP="003B4F33">
      <w:pPr>
        <w:pStyle w:val="aff9"/>
      </w:pPr>
      <w:r>
        <w:t xml:space="preserve">            notificationManager.createNotificationChannel(channel);</w:t>
      </w:r>
    </w:p>
    <w:p w14:paraId="21C4BD2F" w14:textId="77777777" w:rsidR="003B4F33" w:rsidRDefault="003B4F33" w:rsidP="003B4F33">
      <w:pPr>
        <w:pStyle w:val="aff9"/>
      </w:pPr>
      <w:r>
        <w:t xml:space="preserve">        }</w:t>
      </w:r>
    </w:p>
    <w:p w14:paraId="139A8885" w14:textId="77777777" w:rsidR="003B4F33" w:rsidRDefault="003B4F33" w:rsidP="003B4F33">
      <w:pPr>
        <w:pStyle w:val="aff9"/>
      </w:pPr>
    </w:p>
    <w:p w14:paraId="2A7424FE" w14:textId="77777777" w:rsidR="003B4F33" w:rsidRDefault="003B4F33" w:rsidP="003B4F33">
      <w:pPr>
        <w:pStyle w:val="aff9"/>
      </w:pPr>
      <w:r>
        <w:t xml:space="preserve">    }</w:t>
      </w:r>
    </w:p>
    <w:p w14:paraId="44BBF379" w14:textId="77777777" w:rsidR="003B4F33" w:rsidRDefault="003B4F33" w:rsidP="003B4F33">
      <w:pPr>
        <w:pStyle w:val="aff9"/>
      </w:pPr>
    </w:p>
    <w:p w14:paraId="79784291" w14:textId="77777777" w:rsidR="003B4F33" w:rsidRDefault="003B4F33" w:rsidP="003B4F33">
      <w:pPr>
        <w:pStyle w:val="aff9"/>
      </w:pPr>
      <w:r>
        <w:t xml:space="preserve">    /**</w:t>
      </w:r>
    </w:p>
    <w:p w14:paraId="159EBE2C" w14:textId="77777777" w:rsidR="003B4F33" w:rsidRDefault="003B4F33" w:rsidP="003B4F33">
      <w:pPr>
        <w:pStyle w:val="aff9"/>
      </w:pPr>
      <w:r>
        <w:t xml:space="preserve">     * Setter для об'єкта бази даних</w:t>
      </w:r>
    </w:p>
    <w:p w14:paraId="05F25D74" w14:textId="77777777" w:rsidR="003B4F33" w:rsidRDefault="003B4F33" w:rsidP="003B4F33">
      <w:pPr>
        <w:pStyle w:val="aff9"/>
      </w:pPr>
      <w:r>
        <w:t xml:space="preserve">     *</w:t>
      </w:r>
    </w:p>
    <w:p w14:paraId="3DF7D8D9" w14:textId="77777777" w:rsidR="003B4F33" w:rsidRDefault="003B4F33" w:rsidP="003B4F33">
      <w:pPr>
        <w:pStyle w:val="aff9"/>
      </w:pPr>
      <w:r>
        <w:t xml:space="preserve">     * @return об 'єкт бази даних</w:t>
      </w:r>
    </w:p>
    <w:p w14:paraId="6846CF07" w14:textId="77777777" w:rsidR="003B4F33" w:rsidRDefault="003B4F33" w:rsidP="003B4F33">
      <w:pPr>
        <w:pStyle w:val="aff9"/>
      </w:pPr>
      <w:r>
        <w:t xml:space="preserve">     * @see DatabaseHelper</w:t>
      </w:r>
    </w:p>
    <w:p w14:paraId="7F812358" w14:textId="77777777" w:rsidR="003B4F33" w:rsidRDefault="003B4F33" w:rsidP="003B4F33">
      <w:pPr>
        <w:pStyle w:val="aff9"/>
      </w:pPr>
      <w:r>
        <w:t xml:space="preserve">     */</w:t>
      </w:r>
    </w:p>
    <w:p w14:paraId="1835E513" w14:textId="77777777" w:rsidR="003B4F33" w:rsidRDefault="003B4F33" w:rsidP="003B4F33">
      <w:pPr>
        <w:pStyle w:val="aff9"/>
      </w:pPr>
      <w:r>
        <w:t xml:space="preserve">    public static SQLiteDatabase getDB() {</w:t>
      </w:r>
    </w:p>
    <w:p w14:paraId="66A1D85A" w14:textId="77777777" w:rsidR="003B4F33" w:rsidRDefault="003B4F33" w:rsidP="003B4F33">
      <w:pPr>
        <w:pStyle w:val="aff9"/>
      </w:pPr>
      <w:r>
        <w:t xml:space="preserve">        return DB;</w:t>
      </w:r>
    </w:p>
    <w:p w14:paraId="69F5D55A" w14:textId="77777777" w:rsidR="003B4F33" w:rsidRDefault="003B4F33" w:rsidP="003B4F33">
      <w:pPr>
        <w:pStyle w:val="aff9"/>
      </w:pPr>
      <w:r>
        <w:t xml:space="preserve">    }</w:t>
      </w:r>
    </w:p>
    <w:p w14:paraId="1706C3AD" w14:textId="77777777" w:rsidR="003B4F33" w:rsidRDefault="003B4F33" w:rsidP="003B4F33">
      <w:pPr>
        <w:pStyle w:val="aff9"/>
      </w:pPr>
    </w:p>
    <w:p w14:paraId="798D7F7D" w14:textId="77777777" w:rsidR="003B4F33" w:rsidRDefault="003B4F33" w:rsidP="003B4F33">
      <w:pPr>
        <w:pStyle w:val="aff9"/>
      </w:pPr>
      <w:r>
        <w:t xml:space="preserve">    /**</w:t>
      </w:r>
    </w:p>
    <w:p w14:paraId="4460CEBA" w14:textId="77777777" w:rsidR="003B4F33" w:rsidRDefault="003B4F33" w:rsidP="003B4F33">
      <w:pPr>
        <w:pStyle w:val="aff9"/>
      </w:pPr>
      <w:r>
        <w:t xml:space="preserve">     * Викликається при знищенні activity</w:t>
      </w:r>
    </w:p>
    <w:p w14:paraId="50E79A33" w14:textId="77777777" w:rsidR="003B4F33" w:rsidRDefault="003B4F33" w:rsidP="003B4F33">
      <w:pPr>
        <w:pStyle w:val="aff9"/>
      </w:pPr>
      <w:r>
        <w:t xml:space="preserve">     *</w:t>
      </w:r>
    </w:p>
    <w:p w14:paraId="60136E31" w14:textId="77777777" w:rsidR="003B4F33" w:rsidRDefault="003B4F33" w:rsidP="003B4F33">
      <w:pPr>
        <w:pStyle w:val="aff9"/>
      </w:pPr>
      <w:r>
        <w:t xml:space="preserve">     * @see AppCompatActivity#onDestroy()</w:t>
      </w:r>
    </w:p>
    <w:p w14:paraId="64773B92" w14:textId="77777777" w:rsidR="003B4F33" w:rsidRDefault="003B4F33" w:rsidP="003B4F33">
      <w:pPr>
        <w:pStyle w:val="aff9"/>
      </w:pPr>
      <w:r>
        <w:t xml:space="preserve">     * @see DatabaseHelper</w:t>
      </w:r>
    </w:p>
    <w:p w14:paraId="4D352DD9" w14:textId="77777777" w:rsidR="003B4F33" w:rsidRDefault="003B4F33" w:rsidP="003B4F33">
      <w:pPr>
        <w:pStyle w:val="aff9"/>
      </w:pPr>
      <w:r>
        <w:t xml:space="preserve">     * @see DatabaseHelper#close()</w:t>
      </w:r>
    </w:p>
    <w:p w14:paraId="0C2CC78F" w14:textId="77777777" w:rsidR="003B4F33" w:rsidRDefault="003B4F33" w:rsidP="003B4F33">
      <w:pPr>
        <w:pStyle w:val="aff9"/>
      </w:pPr>
      <w:r>
        <w:t xml:space="preserve">     */</w:t>
      </w:r>
    </w:p>
    <w:p w14:paraId="2CF077BE" w14:textId="77777777" w:rsidR="003B4F33" w:rsidRDefault="003B4F33" w:rsidP="003B4F33">
      <w:pPr>
        <w:pStyle w:val="aff9"/>
      </w:pPr>
      <w:r>
        <w:t xml:space="preserve">    @Override</w:t>
      </w:r>
    </w:p>
    <w:p w14:paraId="202E6FBE" w14:textId="77777777" w:rsidR="003B4F33" w:rsidRDefault="003B4F33" w:rsidP="003B4F33">
      <w:pPr>
        <w:pStyle w:val="aff9"/>
      </w:pPr>
      <w:r>
        <w:t xml:space="preserve">    public void onDestroy() {</w:t>
      </w:r>
    </w:p>
    <w:p w14:paraId="30819CF2" w14:textId="77777777" w:rsidR="003B4F33" w:rsidRDefault="003B4F33" w:rsidP="003B4F33">
      <w:pPr>
        <w:pStyle w:val="aff9"/>
      </w:pPr>
      <w:r>
        <w:t xml:space="preserve">        super.onDestroy();</w:t>
      </w:r>
    </w:p>
    <w:p w14:paraId="776ED058" w14:textId="77777777" w:rsidR="003B4F33" w:rsidRDefault="003B4F33" w:rsidP="003B4F33">
      <w:pPr>
        <w:pStyle w:val="aff9"/>
      </w:pPr>
      <w:r>
        <w:t xml:space="preserve">        DB.close();</w:t>
      </w:r>
    </w:p>
    <w:p w14:paraId="713BB767" w14:textId="77777777" w:rsidR="003B4F33" w:rsidRDefault="003B4F33" w:rsidP="003B4F33">
      <w:pPr>
        <w:pStyle w:val="aff9"/>
      </w:pPr>
      <w:r>
        <w:t xml:space="preserve">    }</w:t>
      </w:r>
    </w:p>
    <w:p w14:paraId="64185150" w14:textId="1AF7D8F1" w:rsidR="00A008CD" w:rsidRDefault="003B4F33" w:rsidP="003B4F33">
      <w:pPr>
        <w:pStyle w:val="aff9"/>
      </w:pPr>
      <w:r>
        <w:t>}</w:t>
      </w:r>
    </w:p>
    <w:p w14:paraId="13F45E21" w14:textId="77777777" w:rsidR="00A008CD" w:rsidRPr="00A008CD" w:rsidRDefault="00A008CD" w:rsidP="0052200A">
      <w:pPr>
        <w:spacing w:line="240" w:lineRule="auto"/>
        <w:ind w:firstLine="0"/>
        <w:jc w:val="center"/>
        <w:rPr>
          <w:b/>
          <w:bCs/>
        </w:rPr>
      </w:pPr>
      <w:r w:rsidRPr="00A008CD">
        <w:rPr>
          <w:b/>
          <w:bCs/>
        </w:rPr>
        <w:t>LogInActivity</w:t>
      </w:r>
    </w:p>
    <w:p w14:paraId="5DB1A14B" w14:textId="77777777" w:rsidR="003B4F33" w:rsidRDefault="003B4F33" w:rsidP="003B4F33">
      <w:pPr>
        <w:pStyle w:val="aff9"/>
      </w:pPr>
      <w:r>
        <w:t>package com.rosokha.todolist.authorization;</w:t>
      </w:r>
    </w:p>
    <w:p w14:paraId="028594FD" w14:textId="77777777" w:rsidR="003B4F33" w:rsidRDefault="003B4F33" w:rsidP="003B4F33">
      <w:pPr>
        <w:pStyle w:val="aff9"/>
      </w:pPr>
    </w:p>
    <w:p w14:paraId="59B1601C" w14:textId="77777777" w:rsidR="003B4F33" w:rsidRDefault="003B4F33" w:rsidP="003B4F33">
      <w:pPr>
        <w:pStyle w:val="aff9"/>
      </w:pPr>
      <w:r>
        <w:t>import android.annotation.SuppressLint;</w:t>
      </w:r>
    </w:p>
    <w:p w14:paraId="04C106D7" w14:textId="77777777" w:rsidR="003B4F33" w:rsidRDefault="003B4F33" w:rsidP="003B4F33">
      <w:pPr>
        <w:pStyle w:val="aff9"/>
      </w:pPr>
      <w:r>
        <w:t>import android.app.Activity;</w:t>
      </w:r>
    </w:p>
    <w:p w14:paraId="7C302976" w14:textId="77777777" w:rsidR="003B4F33" w:rsidRDefault="003B4F33" w:rsidP="003B4F33">
      <w:pPr>
        <w:pStyle w:val="aff9"/>
      </w:pPr>
      <w:r>
        <w:t>import android.content.Context;</w:t>
      </w:r>
    </w:p>
    <w:p w14:paraId="5EB39F62" w14:textId="77777777" w:rsidR="003B4F33" w:rsidRDefault="003B4F33" w:rsidP="003B4F33">
      <w:pPr>
        <w:pStyle w:val="aff9"/>
      </w:pPr>
      <w:r>
        <w:t>import android.content.Intent;</w:t>
      </w:r>
    </w:p>
    <w:p w14:paraId="2BF654D6" w14:textId="77777777" w:rsidR="003B4F33" w:rsidRDefault="003B4F33" w:rsidP="003B4F33">
      <w:pPr>
        <w:pStyle w:val="aff9"/>
      </w:pPr>
      <w:r>
        <w:t>import android.content.pm.ActivityInfo;</w:t>
      </w:r>
    </w:p>
    <w:p w14:paraId="24214E3D" w14:textId="77777777" w:rsidR="003B4F33" w:rsidRDefault="003B4F33" w:rsidP="003B4F33">
      <w:pPr>
        <w:pStyle w:val="aff9"/>
      </w:pPr>
      <w:r>
        <w:t>import android.database.SQLException;</w:t>
      </w:r>
    </w:p>
    <w:p w14:paraId="2CC3525A" w14:textId="77777777" w:rsidR="003B4F33" w:rsidRDefault="003B4F33" w:rsidP="003B4F33">
      <w:pPr>
        <w:pStyle w:val="aff9"/>
      </w:pPr>
      <w:r>
        <w:t>import android.os.Bundle;</w:t>
      </w:r>
    </w:p>
    <w:p w14:paraId="5C3B1884" w14:textId="77777777" w:rsidR="003B4F33" w:rsidRDefault="003B4F33" w:rsidP="003B4F33">
      <w:pPr>
        <w:pStyle w:val="aff9"/>
      </w:pPr>
      <w:r>
        <w:t>import android.view.View;</w:t>
      </w:r>
    </w:p>
    <w:p w14:paraId="62286747" w14:textId="77777777" w:rsidR="003B4F33" w:rsidRDefault="003B4F33" w:rsidP="003B4F33">
      <w:pPr>
        <w:pStyle w:val="aff9"/>
      </w:pPr>
      <w:r>
        <w:t>import android.widget.Button;</w:t>
      </w:r>
    </w:p>
    <w:p w14:paraId="430EFB24" w14:textId="77777777" w:rsidR="003B4F33" w:rsidRDefault="003B4F33" w:rsidP="003B4F33">
      <w:pPr>
        <w:pStyle w:val="aff9"/>
      </w:pPr>
      <w:r>
        <w:t>import android.widget.EditText;</w:t>
      </w:r>
    </w:p>
    <w:p w14:paraId="30C56095" w14:textId="77777777" w:rsidR="003B4F33" w:rsidRDefault="003B4F33" w:rsidP="003B4F33">
      <w:pPr>
        <w:pStyle w:val="aff9"/>
      </w:pPr>
      <w:r>
        <w:t>import android.widget.Toast;</w:t>
      </w:r>
    </w:p>
    <w:p w14:paraId="1F16F911" w14:textId="77777777" w:rsidR="003B4F33" w:rsidRDefault="003B4F33" w:rsidP="003B4F33">
      <w:pPr>
        <w:pStyle w:val="aff9"/>
      </w:pPr>
    </w:p>
    <w:p w14:paraId="4F5DB8D9" w14:textId="77777777" w:rsidR="003B4F33" w:rsidRDefault="003B4F33" w:rsidP="003B4F33">
      <w:pPr>
        <w:pStyle w:val="aff9"/>
      </w:pPr>
      <w:r>
        <w:t>import androidx.annotation.Nullable;</w:t>
      </w:r>
    </w:p>
    <w:p w14:paraId="59893519" w14:textId="77777777" w:rsidR="003B4F33" w:rsidRDefault="003B4F33" w:rsidP="003B4F33">
      <w:pPr>
        <w:pStyle w:val="aff9"/>
      </w:pPr>
    </w:p>
    <w:p w14:paraId="7FC6D8DE" w14:textId="77777777" w:rsidR="003B4F33" w:rsidRDefault="003B4F33" w:rsidP="003B4F33">
      <w:pPr>
        <w:pStyle w:val="aff9"/>
      </w:pPr>
      <w:r>
        <w:t>import com.rosokha.todolist.R;</w:t>
      </w:r>
    </w:p>
    <w:p w14:paraId="0A7AC638" w14:textId="77777777" w:rsidR="003B4F33" w:rsidRDefault="003B4F33" w:rsidP="003B4F33">
      <w:pPr>
        <w:pStyle w:val="aff9"/>
      </w:pPr>
      <w:r>
        <w:t>import com.rosokha.todolist.dao.AuthorizationDao;</w:t>
      </w:r>
    </w:p>
    <w:p w14:paraId="231318B4" w14:textId="77777777" w:rsidR="003B4F33" w:rsidRDefault="003B4F33" w:rsidP="003B4F33">
      <w:pPr>
        <w:pStyle w:val="aff9"/>
      </w:pPr>
      <w:r>
        <w:t>import com.rosokha.todolist.users.HomePageOfLeaderActivity;</w:t>
      </w:r>
    </w:p>
    <w:p w14:paraId="2EA77A5F" w14:textId="77777777" w:rsidR="003B4F33" w:rsidRDefault="003B4F33" w:rsidP="003B4F33">
      <w:pPr>
        <w:pStyle w:val="aff9"/>
      </w:pPr>
      <w:r>
        <w:t>import com.rosokha.todolist.users.HomePageOfWorkerActivity;</w:t>
      </w:r>
    </w:p>
    <w:p w14:paraId="6A0E6534" w14:textId="77777777" w:rsidR="003B4F33" w:rsidRDefault="003B4F33" w:rsidP="003B4F33">
      <w:pPr>
        <w:pStyle w:val="aff9"/>
      </w:pPr>
      <w:r>
        <w:t>import com.rosokha.todolist.users.Leader;</w:t>
      </w:r>
    </w:p>
    <w:p w14:paraId="454D5BCD" w14:textId="77777777" w:rsidR="003B4F33" w:rsidRDefault="003B4F33" w:rsidP="003B4F33">
      <w:pPr>
        <w:pStyle w:val="aff9"/>
      </w:pPr>
      <w:r>
        <w:t>import com.rosokha.todolist.users.User;</w:t>
      </w:r>
    </w:p>
    <w:p w14:paraId="43C78E21" w14:textId="77777777" w:rsidR="003B4F33" w:rsidRDefault="003B4F33" w:rsidP="003B4F33">
      <w:pPr>
        <w:pStyle w:val="aff9"/>
      </w:pPr>
      <w:r>
        <w:t>import com.rosokha.todolist.users.Worker;</w:t>
      </w:r>
    </w:p>
    <w:p w14:paraId="59A46CD7" w14:textId="77777777" w:rsidR="003B4F33" w:rsidRDefault="003B4F33" w:rsidP="003B4F33">
      <w:pPr>
        <w:pStyle w:val="aff9"/>
      </w:pPr>
    </w:p>
    <w:p w14:paraId="13F060AE" w14:textId="77777777" w:rsidR="003B4F33" w:rsidRDefault="003B4F33" w:rsidP="003B4F33">
      <w:pPr>
        <w:pStyle w:val="aff9"/>
      </w:pPr>
      <w:r>
        <w:t>import java.io.FileNotFoundException;</w:t>
      </w:r>
    </w:p>
    <w:p w14:paraId="07B9AE42" w14:textId="77777777" w:rsidR="003B4F33" w:rsidRDefault="003B4F33" w:rsidP="003B4F33">
      <w:pPr>
        <w:pStyle w:val="aff9"/>
      </w:pPr>
      <w:r>
        <w:t>import java.io.FileOutputStream;</w:t>
      </w:r>
    </w:p>
    <w:p w14:paraId="795ED28B" w14:textId="77777777" w:rsidR="003B4F33" w:rsidRDefault="003B4F33" w:rsidP="003B4F33">
      <w:pPr>
        <w:pStyle w:val="aff9"/>
      </w:pPr>
      <w:r>
        <w:t>import java.io.IOException;</w:t>
      </w:r>
    </w:p>
    <w:p w14:paraId="45C02405" w14:textId="77777777" w:rsidR="003B4F33" w:rsidRDefault="003B4F33" w:rsidP="003B4F33">
      <w:pPr>
        <w:pStyle w:val="aff9"/>
      </w:pPr>
    </w:p>
    <w:p w14:paraId="7732A1AA" w14:textId="77777777" w:rsidR="003B4F33" w:rsidRDefault="003B4F33" w:rsidP="003B4F33">
      <w:pPr>
        <w:pStyle w:val="aff9"/>
      </w:pPr>
      <w:r>
        <w:t>/**</w:t>
      </w:r>
    </w:p>
    <w:p w14:paraId="6C70EC65" w14:textId="77777777" w:rsidR="003B4F33" w:rsidRDefault="003B4F33" w:rsidP="003B4F33">
      <w:pPr>
        <w:pStyle w:val="aff9"/>
      </w:pPr>
      <w:r>
        <w:t xml:space="preserve"> * Представляє собою графічний користувацький інтерфейс входу в програму</w:t>
      </w:r>
    </w:p>
    <w:p w14:paraId="4329BF6D" w14:textId="77777777" w:rsidR="003B4F33" w:rsidRDefault="003B4F33" w:rsidP="003B4F33">
      <w:pPr>
        <w:pStyle w:val="aff9"/>
      </w:pPr>
      <w:r>
        <w:t xml:space="preserve"> *</w:t>
      </w:r>
    </w:p>
    <w:p w14:paraId="33A17F42" w14:textId="77777777" w:rsidR="003B4F33" w:rsidRDefault="003B4F33" w:rsidP="003B4F33">
      <w:pPr>
        <w:pStyle w:val="aff9"/>
      </w:pPr>
      <w:r>
        <w:t xml:space="preserve"> * @see Activity</w:t>
      </w:r>
    </w:p>
    <w:p w14:paraId="559BC577" w14:textId="77777777" w:rsidR="003B4F33" w:rsidRDefault="003B4F33" w:rsidP="003B4F33">
      <w:pPr>
        <w:pStyle w:val="aff9"/>
      </w:pPr>
      <w:r>
        <w:t xml:space="preserve"> * @see AbleToAuthorization</w:t>
      </w:r>
    </w:p>
    <w:p w14:paraId="53F352CD" w14:textId="77777777" w:rsidR="003B4F33" w:rsidRDefault="003B4F33" w:rsidP="003B4F33">
      <w:pPr>
        <w:pStyle w:val="aff9"/>
      </w:pPr>
      <w:r>
        <w:t xml:space="preserve"> */</w:t>
      </w:r>
    </w:p>
    <w:p w14:paraId="38BC63E1" w14:textId="77777777" w:rsidR="003B4F33" w:rsidRDefault="003B4F33" w:rsidP="003B4F33">
      <w:pPr>
        <w:pStyle w:val="aff9"/>
      </w:pPr>
      <w:r>
        <w:t>public class LogInActivity extends Activity implements AbleToAuthorization {</w:t>
      </w:r>
    </w:p>
    <w:p w14:paraId="2E508DAD" w14:textId="77777777" w:rsidR="003B4F33" w:rsidRDefault="003B4F33" w:rsidP="003B4F33">
      <w:pPr>
        <w:pStyle w:val="aff9"/>
      </w:pPr>
    </w:p>
    <w:p w14:paraId="6357DEA4" w14:textId="77777777" w:rsidR="003B4F33" w:rsidRDefault="003B4F33" w:rsidP="003B4F33">
      <w:pPr>
        <w:pStyle w:val="aff9"/>
      </w:pPr>
      <w:r>
        <w:t xml:space="preserve">    /**</w:t>
      </w:r>
    </w:p>
    <w:p w14:paraId="3D052DA4" w14:textId="77777777" w:rsidR="003B4F33" w:rsidRDefault="003B4F33" w:rsidP="003B4F33">
      <w:pPr>
        <w:pStyle w:val="aff9"/>
      </w:pPr>
      <w:r>
        <w:t xml:space="preserve">     * Кнопка, після натиску якої здійснюється вхід</w:t>
      </w:r>
    </w:p>
    <w:p w14:paraId="0AB4D448" w14:textId="77777777" w:rsidR="003B4F33" w:rsidRDefault="003B4F33" w:rsidP="003B4F33">
      <w:pPr>
        <w:pStyle w:val="aff9"/>
      </w:pPr>
      <w:r>
        <w:t xml:space="preserve">     */</w:t>
      </w:r>
    </w:p>
    <w:p w14:paraId="5640909E" w14:textId="77777777" w:rsidR="003B4F33" w:rsidRDefault="003B4F33" w:rsidP="003B4F33">
      <w:pPr>
        <w:pStyle w:val="aff9"/>
      </w:pPr>
      <w:r>
        <w:t xml:space="preserve">    private Button btnLogIn;</w:t>
      </w:r>
    </w:p>
    <w:p w14:paraId="05F8DBA9" w14:textId="77777777" w:rsidR="003B4F33" w:rsidRDefault="003B4F33" w:rsidP="003B4F33">
      <w:pPr>
        <w:pStyle w:val="aff9"/>
      </w:pPr>
      <w:r>
        <w:t xml:space="preserve">    /**</w:t>
      </w:r>
    </w:p>
    <w:p w14:paraId="370FA934" w14:textId="77777777" w:rsidR="003B4F33" w:rsidRDefault="003B4F33" w:rsidP="003B4F33">
      <w:pPr>
        <w:pStyle w:val="aff9"/>
      </w:pPr>
      <w:r>
        <w:t xml:space="preserve">     * Логін користувача</w:t>
      </w:r>
    </w:p>
    <w:p w14:paraId="6EDAFC51" w14:textId="77777777" w:rsidR="003B4F33" w:rsidRDefault="003B4F33" w:rsidP="003B4F33">
      <w:pPr>
        <w:pStyle w:val="aff9"/>
      </w:pPr>
      <w:r>
        <w:t xml:space="preserve">     */</w:t>
      </w:r>
    </w:p>
    <w:p w14:paraId="620E93C1" w14:textId="77777777" w:rsidR="003B4F33" w:rsidRDefault="003B4F33" w:rsidP="003B4F33">
      <w:pPr>
        <w:pStyle w:val="aff9"/>
      </w:pPr>
      <w:r>
        <w:t xml:space="preserve">    private EditText etLogin;</w:t>
      </w:r>
    </w:p>
    <w:p w14:paraId="64473558" w14:textId="77777777" w:rsidR="003B4F33" w:rsidRDefault="003B4F33" w:rsidP="003B4F33">
      <w:pPr>
        <w:pStyle w:val="aff9"/>
      </w:pPr>
      <w:r>
        <w:t xml:space="preserve">    /**</w:t>
      </w:r>
    </w:p>
    <w:p w14:paraId="1AD64FD5" w14:textId="77777777" w:rsidR="003B4F33" w:rsidRDefault="003B4F33" w:rsidP="003B4F33">
      <w:pPr>
        <w:pStyle w:val="aff9"/>
      </w:pPr>
      <w:r>
        <w:t xml:space="preserve">     * Пароль користуача</w:t>
      </w:r>
    </w:p>
    <w:p w14:paraId="2AC15035" w14:textId="77777777" w:rsidR="003B4F33" w:rsidRDefault="003B4F33" w:rsidP="003B4F33">
      <w:pPr>
        <w:pStyle w:val="aff9"/>
      </w:pPr>
      <w:r>
        <w:t xml:space="preserve">     */</w:t>
      </w:r>
    </w:p>
    <w:p w14:paraId="552ED313" w14:textId="77777777" w:rsidR="003B4F33" w:rsidRDefault="003B4F33" w:rsidP="003B4F33">
      <w:pPr>
        <w:pStyle w:val="aff9"/>
      </w:pPr>
      <w:r>
        <w:t xml:space="preserve">    private EditText etPassword;</w:t>
      </w:r>
    </w:p>
    <w:p w14:paraId="0064673C" w14:textId="77777777" w:rsidR="003B4F33" w:rsidRDefault="003B4F33" w:rsidP="003B4F33">
      <w:pPr>
        <w:pStyle w:val="aff9"/>
      </w:pPr>
    </w:p>
    <w:p w14:paraId="26D9086B" w14:textId="77777777" w:rsidR="003B4F33" w:rsidRDefault="003B4F33" w:rsidP="003B4F33">
      <w:pPr>
        <w:pStyle w:val="aff9"/>
      </w:pPr>
      <w:r>
        <w:t xml:space="preserve">    /**</w:t>
      </w:r>
    </w:p>
    <w:p w14:paraId="6F24BD5F" w14:textId="77777777" w:rsidR="003B4F33" w:rsidRDefault="003B4F33" w:rsidP="003B4F33">
      <w:pPr>
        <w:pStyle w:val="aff9"/>
      </w:pPr>
      <w:r>
        <w:t xml:space="preserve">     * Проводиться початкове налаштування activity</w:t>
      </w:r>
    </w:p>
    <w:p w14:paraId="6F81DF31" w14:textId="77777777" w:rsidR="003B4F33" w:rsidRDefault="003B4F33" w:rsidP="003B4F33">
      <w:pPr>
        <w:pStyle w:val="aff9"/>
      </w:pPr>
      <w:r>
        <w:t xml:space="preserve">     *</w:t>
      </w:r>
    </w:p>
    <w:p w14:paraId="645C5A67" w14:textId="77777777" w:rsidR="003B4F33" w:rsidRDefault="003B4F33" w:rsidP="003B4F33">
      <w:pPr>
        <w:pStyle w:val="aff9"/>
      </w:pPr>
      <w:r>
        <w:t xml:space="preserve">     * @param savedInstanceState попередня властивість activity, якщо вона була збережена</w:t>
      </w:r>
    </w:p>
    <w:p w14:paraId="46050825" w14:textId="77777777" w:rsidR="003B4F33" w:rsidRDefault="003B4F33" w:rsidP="003B4F33">
      <w:pPr>
        <w:pStyle w:val="aff9"/>
      </w:pPr>
      <w:r>
        <w:t xml:space="preserve">     * @see Bundle</w:t>
      </w:r>
    </w:p>
    <w:p w14:paraId="4A164E67" w14:textId="77777777" w:rsidR="003B4F33" w:rsidRDefault="003B4F33" w:rsidP="003B4F33">
      <w:pPr>
        <w:pStyle w:val="aff9"/>
      </w:pPr>
      <w:r>
        <w:t xml:space="preserve">     * @see Nullable</w:t>
      </w:r>
    </w:p>
    <w:p w14:paraId="54CAB2E3" w14:textId="77777777" w:rsidR="003B4F33" w:rsidRDefault="003B4F33" w:rsidP="003B4F33">
      <w:pPr>
        <w:pStyle w:val="aff9"/>
      </w:pPr>
      <w:r>
        <w:t xml:space="preserve">     * @see Activity#onCreate(Bundle)</w:t>
      </w:r>
    </w:p>
    <w:p w14:paraId="7F3D96C3" w14:textId="77777777" w:rsidR="003B4F33" w:rsidRDefault="003B4F33" w:rsidP="003B4F33">
      <w:pPr>
        <w:pStyle w:val="aff9"/>
      </w:pPr>
      <w:r>
        <w:t xml:space="preserve">     * @see Activity#setContentView(View)</w:t>
      </w:r>
    </w:p>
    <w:p w14:paraId="78CDB10B" w14:textId="77777777" w:rsidR="003B4F33" w:rsidRDefault="003B4F33" w:rsidP="003B4F33">
      <w:pPr>
        <w:pStyle w:val="aff9"/>
      </w:pPr>
      <w:r>
        <w:t xml:space="preserve">     * @see Activity#setRequestedOrientation(int)</w:t>
      </w:r>
    </w:p>
    <w:p w14:paraId="060DFD18" w14:textId="77777777" w:rsidR="003B4F33" w:rsidRDefault="003B4F33" w:rsidP="003B4F33">
      <w:pPr>
        <w:pStyle w:val="aff9"/>
      </w:pPr>
      <w:r>
        <w:t xml:space="preserve">     */</w:t>
      </w:r>
    </w:p>
    <w:p w14:paraId="61B32C34" w14:textId="77777777" w:rsidR="003B4F33" w:rsidRDefault="003B4F33" w:rsidP="003B4F33">
      <w:pPr>
        <w:pStyle w:val="aff9"/>
      </w:pPr>
      <w:r>
        <w:t xml:space="preserve">    @Override</w:t>
      </w:r>
    </w:p>
    <w:p w14:paraId="31B3A05B" w14:textId="77777777" w:rsidR="003B4F33" w:rsidRDefault="003B4F33" w:rsidP="003B4F33">
      <w:pPr>
        <w:pStyle w:val="aff9"/>
      </w:pPr>
      <w:r>
        <w:t xml:space="preserve">    protected void onCreate(@Nullable Bundle savedInstanceState) {</w:t>
      </w:r>
    </w:p>
    <w:p w14:paraId="531B9840" w14:textId="77777777" w:rsidR="003B4F33" w:rsidRDefault="003B4F33" w:rsidP="003B4F33">
      <w:pPr>
        <w:pStyle w:val="aff9"/>
      </w:pPr>
      <w:r>
        <w:t xml:space="preserve">        super.onCreate(savedInstanceState);</w:t>
      </w:r>
    </w:p>
    <w:p w14:paraId="64ACBD3E" w14:textId="77777777" w:rsidR="003B4F33" w:rsidRDefault="003B4F33" w:rsidP="003B4F33">
      <w:pPr>
        <w:pStyle w:val="aff9"/>
      </w:pPr>
      <w:r>
        <w:t xml:space="preserve">        setContentView(R.layout.activity_login);</w:t>
      </w:r>
    </w:p>
    <w:p w14:paraId="51E4E63D" w14:textId="77777777" w:rsidR="003B4F33" w:rsidRDefault="003B4F33" w:rsidP="003B4F33">
      <w:pPr>
        <w:pStyle w:val="aff9"/>
      </w:pPr>
      <w:r>
        <w:t xml:space="preserve">        setRequestedOrientation(ActivityInfo.SCREEN_ORIENTATION_PORTRAIT);//блокує поворот екрану</w:t>
      </w:r>
    </w:p>
    <w:p w14:paraId="55618F85" w14:textId="77777777" w:rsidR="003B4F33" w:rsidRDefault="003B4F33" w:rsidP="003B4F33">
      <w:pPr>
        <w:pStyle w:val="aff9"/>
      </w:pPr>
    </w:p>
    <w:p w14:paraId="1ACBC799" w14:textId="77777777" w:rsidR="003B4F33" w:rsidRDefault="003B4F33" w:rsidP="003B4F33">
      <w:pPr>
        <w:pStyle w:val="aff9"/>
      </w:pPr>
      <w:r>
        <w:t xml:space="preserve">        btnLogIn = findViewById(R.id.btnLogin);</w:t>
      </w:r>
    </w:p>
    <w:p w14:paraId="16B4E9BD" w14:textId="77777777" w:rsidR="003B4F33" w:rsidRDefault="003B4F33" w:rsidP="003B4F33">
      <w:pPr>
        <w:pStyle w:val="aff9"/>
      </w:pPr>
      <w:r>
        <w:t xml:space="preserve">        etLogin = findViewById(R.id.etLogin);</w:t>
      </w:r>
    </w:p>
    <w:p w14:paraId="3577B122" w14:textId="77777777" w:rsidR="003B4F33" w:rsidRDefault="003B4F33" w:rsidP="003B4F33">
      <w:pPr>
        <w:pStyle w:val="aff9"/>
      </w:pPr>
      <w:r>
        <w:t xml:space="preserve">        etPassword = findViewById(R.id.etPassword);</w:t>
      </w:r>
    </w:p>
    <w:p w14:paraId="4BD3250A" w14:textId="77777777" w:rsidR="003B4F33" w:rsidRDefault="003B4F33" w:rsidP="003B4F33">
      <w:pPr>
        <w:pStyle w:val="aff9"/>
      </w:pPr>
    </w:p>
    <w:p w14:paraId="7E40D99B" w14:textId="77777777" w:rsidR="003B4F33" w:rsidRDefault="003B4F33" w:rsidP="003B4F33">
      <w:pPr>
        <w:pStyle w:val="aff9"/>
      </w:pPr>
      <w:r>
        <w:t xml:space="preserve">        btnLogIn.setOnClickListener((View view) -&gt; doLogIn(etLogin.getText().toString(), hashPassword(etPassword.getText().toString())));</w:t>
      </w:r>
    </w:p>
    <w:p w14:paraId="18E8FB82" w14:textId="77777777" w:rsidR="003B4F33" w:rsidRDefault="003B4F33" w:rsidP="003B4F33">
      <w:pPr>
        <w:pStyle w:val="aff9"/>
      </w:pPr>
      <w:r>
        <w:t xml:space="preserve">    }</w:t>
      </w:r>
    </w:p>
    <w:p w14:paraId="3D0568CB" w14:textId="77777777" w:rsidR="003B4F33" w:rsidRDefault="003B4F33" w:rsidP="003B4F33">
      <w:pPr>
        <w:pStyle w:val="aff9"/>
      </w:pPr>
    </w:p>
    <w:p w14:paraId="139200ED" w14:textId="77777777" w:rsidR="003B4F33" w:rsidRDefault="003B4F33" w:rsidP="003B4F33">
      <w:pPr>
        <w:pStyle w:val="aff9"/>
      </w:pPr>
      <w:r>
        <w:t xml:space="preserve">    /**</w:t>
      </w:r>
    </w:p>
    <w:p w14:paraId="633A3B05" w14:textId="77777777" w:rsidR="003B4F33" w:rsidRDefault="003B4F33" w:rsidP="003B4F33">
      <w:pPr>
        <w:pStyle w:val="aff9"/>
      </w:pPr>
      <w:r>
        <w:t xml:space="preserve">     * Здійснює вхід користувача</w:t>
      </w:r>
    </w:p>
    <w:p w14:paraId="4BF70E20" w14:textId="77777777" w:rsidR="003B4F33" w:rsidRDefault="003B4F33" w:rsidP="003B4F33">
      <w:pPr>
        <w:pStyle w:val="aff9"/>
      </w:pPr>
      <w:r>
        <w:t xml:space="preserve">     *</w:t>
      </w:r>
    </w:p>
    <w:p w14:paraId="5FE5BD43" w14:textId="77777777" w:rsidR="003B4F33" w:rsidRDefault="003B4F33" w:rsidP="003B4F33">
      <w:pPr>
        <w:pStyle w:val="aff9"/>
      </w:pPr>
      <w:r>
        <w:t xml:space="preserve">     * @see AuthorizationDao</w:t>
      </w:r>
    </w:p>
    <w:p w14:paraId="0B9A92CD" w14:textId="77777777" w:rsidR="003B4F33" w:rsidRDefault="003B4F33" w:rsidP="003B4F33">
      <w:pPr>
        <w:pStyle w:val="aff9"/>
      </w:pPr>
      <w:r>
        <w:t xml:space="preserve">     * @see AuthorizationDao#doLogIn(String, String)</w:t>
      </w:r>
    </w:p>
    <w:p w14:paraId="43FE85AF" w14:textId="77777777" w:rsidR="003B4F33" w:rsidRDefault="003B4F33" w:rsidP="003B4F33">
      <w:pPr>
        <w:pStyle w:val="aff9"/>
      </w:pPr>
      <w:r>
        <w:t xml:space="preserve">     * @see LogInActivity#checkData()</w:t>
      </w:r>
    </w:p>
    <w:p w14:paraId="165B61CB" w14:textId="77777777" w:rsidR="003B4F33" w:rsidRDefault="003B4F33" w:rsidP="003B4F33">
      <w:pPr>
        <w:pStyle w:val="aff9"/>
      </w:pPr>
      <w:r>
        <w:t xml:space="preserve">     * @see Toast</w:t>
      </w:r>
    </w:p>
    <w:p w14:paraId="4AC36CB5" w14:textId="77777777" w:rsidR="003B4F33" w:rsidRDefault="003B4F33" w:rsidP="003B4F33">
      <w:pPr>
        <w:pStyle w:val="aff9"/>
      </w:pPr>
      <w:r>
        <w:t xml:space="preserve">     * @see Toast#makeText(Context, int, int)</w:t>
      </w:r>
    </w:p>
    <w:p w14:paraId="462E2BED" w14:textId="77777777" w:rsidR="003B4F33" w:rsidRDefault="003B4F33" w:rsidP="003B4F33">
      <w:pPr>
        <w:pStyle w:val="aff9"/>
      </w:pPr>
      <w:r>
        <w:lastRenderedPageBreak/>
        <w:t xml:space="preserve">     * @see Toast#show()</w:t>
      </w:r>
    </w:p>
    <w:p w14:paraId="74580A92" w14:textId="77777777" w:rsidR="003B4F33" w:rsidRDefault="003B4F33" w:rsidP="003B4F33">
      <w:pPr>
        <w:pStyle w:val="aff9"/>
      </w:pPr>
      <w:r>
        <w:t xml:space="preserve">     * @see Intent</w:t>
      </w:r>
    </w:p>
    <w:p w14:paraId="709A7D52" w14:textId="77777777" w:rsidR="003B4F33" w:rsidRDefault="003B4F33" w:rsidP="003B4F33">
      <w:pPr>
        <w:pStyle w:val="aff9"/>
      </w:pPr>
      <w:r>
        <w:t xml:space="preserve">     * @see Intent#putExtra(String, int)</w:t>
      </w:r>
    </w:p>
    <w:p w14:paraId="71C69D69" w14:textId="77777777" w:rsidR="003B4F33" w:rsidRDefault="003B4F33" w:rsidP="003B4F33">
      <w:pPr>
        <w:pStyle w:val="aff9"/>
      </w:pPr>
      <w:r>
        <w:t xml:space="preserve">     * @see Activity#startActivity(Intent)</w:t>
      </w:r>
    </w:p>
    <w:p w14:paraId="6B91B144" w14:textId="77777777" w:rsidR="003B4F33" w:rsidRDefault="003B4F33" w:rsidP="003B4F33">
      <w:pPr>
        <w:pStyle w:val="aff9"/>
      </w:pPr>
      <w:r>
        <w:t xml:space="preserve">     * @see Activity#finish()</w:t>
      </w:r>
    </w:p>
    <w:p w14:paraId="4F4A5BBD" w14:textId="77777777" w:rsidR="003B4F33" w:rsidRDefault="003B4F33" w:rsidP="003B4F33">
      <w:pPr>
        <w:pStyle w:val="aff9"/>
      </w:pPr>
      <w:r>
        <w:t xml:space="preserve">     * @see User</w:t>
      </w:r>
    </w:p>
    <w:p w14:paraId="72AE39FF" w14:textId="77777777" w:rsidR="003B4F33" w:rsidRDefault="003B4F33" w:rsidP="003B4F33">
      <w:pPr>
        <w:pStyle w:val="aff9"/>
      </w:pPr>
      <w:r>
        <w:t xml:space="preserve">     * @see Leader</w:t>
      </w:r>
    </w:p>
    <w:p w14:paraId="20F3F1C3" w14:textId="77777777" w:rsidR="003B4F33" w:rsidRDefault="003B4F33" w:rsidP="003B4F33">
      <w:pPr>
        <w:pStyle w:val="aff9"/>
      </w:pPr>
      <w:r>
        <w:t xml:space="preserve">     * @see Worker</w:t>
      </w:r>
    </w:p>
    <w:p w14:paraId="498E7EB6" w14:textId="77777777" w:rsidR="003B4F33" w:rsidRDefault="003B4F33" w:rsidP="003B4F33">
      <w:pPr>
        <w:pStyle w:val="aff9"/>
      </w:pPr>
      <w:r>
        <w:t xml:space="preserve">     */</w:t>
      </w:r>
    </w:p>
    <w:p w14:paraId="7A9FE0C8" w14:textId="77777777" w:rsidR="003B4F33" w:rsidRDefault="003B4F33" w:rsidP="003B4F33">
      <w:pPr>
        <w:pStyle w:val="aff9"/>
      </w:pPr>
      <w:r>
        <w:t xml:space="preserve">    @SuppressLint("Range")</w:t>
      </w:r>
    </w:p>
    <w:p w14:paraId="627F6299" w14:textId="77777777" w:rsidR="003B4F33" w:rsidRDefault="003B4F33" w:rsidP="003B4F33">
      <w:pPr>
        <w:pStyle w:val="aff9"/>
      </w:pPr>
      <w:r>
        <w:t xml:space="preserve">    private void doLogIn(String login, String password) {</w:t>
      </w:r>
    </w:p>
    <w:p w14:paraId="4BF670DB" w14:textId="77777777" w:rsidR="003B4F33" w:rsidRDefault="003B4F33" w:rsidP="003B4F33">
      <w:pPr>
        <w:pStyle w:val="aff9"/>
      </w:pPr>
      <w:r>
        <w:t xml:space="preserve">        if (checkData() == false) {</w:t>
      </w:r>
    </w:p>
    <w:p w14:paraId="48546344" w14:textId="77777777" w:rsidR="003B4F33" w:rsidRDefault="003B4F33" w:rsidP="003B4F33">
      <w:pPr>
        <w:pStyle w:val="aff9"/>
      </w:pPr>
      <w:r>
        <w:t xml:space="preserve">            return;</w:t>
      </w:r>
    </w:p>
    <w:p w14:paraId="6870FC25" w14:textId="77777777" w:rsidR="003B4F33" w:rsidRDefault="003B4F33" w:rsidP="003B4F33">
      <w:pPr>
        <w:pStyle w:val="aff9"/>
      </w:pPr>
      <w:r>
        <w:t xml:space="preserve">        }</w:t>
      </w:r>
    </w:p>
    <w:p w14:paraId="51860C7B" w14:textId="77777777" w:rsidR="003B4F33" w:rsidRDefault="003B4F33" w:rsidP="003B4F33">
      <w:pPr>
        <w:pStyle w:val="aff9"/>
      </w:pPr>
      <w:r>
        <w:t xml:space="preserve">        User user = null;</w:t>
      </w:r>
    </w:p>
    <w:p w14:paraId="1E9999E3" w14:textId="77777777" w:rsidR="003B4F33" w:rsidRDefault="003B4F33" w:rsidP="003B4F33">
      <w:pPr>
        <w:pStyle w:val="aff9"/>
      </w:pPr>
      <w:r>
        <w:t xml:space="preserve">        try {</w:t>
      </w:r>
    </w:p>
    <w:p w14:paraId="05B14CB8" w14:textId="77777777" w:rsidR="003B4F33" w:rsidRDefault="003B4F33" w:rsidP="003B4F33">
      <w:pPr>
        <w:pStyle w:val="aff9"/>
      </w:pPr>
      <w:r>
        <w:t xml:space="preserve">            user = AuthorizationDao.doLogIn(login, password);</w:t>
      </w:r>
    </w:p>
    <w:p w14:paraId="7DD8EB9B" w14:textId="77777777" w:rsidR="003B4F33" w:rsidRDefault="003B4F33" w:rsidP="003B4F33">
      <w:pPr>
        <w:pStyle w:val="aff9"/>
      </w:pPr>
      <w:r>
        <w:t xml:space="preserve">            writeUserToFile(login, password);</w:t>
      </w:r>
    </w:p>
    <w:p w14:paraId="05D3A56E" w14:textId="77777777" w:rsidR="003B4F33" w:rsidRDefault="003B4F33" w:rsidP="003B4F33">
      <w:pPr>
        <w:pStyle w:val="aff9"/>
      </w:pPr>
      <w:r>
        <w:t xml:space="preserve">        } catch (SQLException ex) {</w:t>
      </w:r>
    </w:p>
    <w:p w14:paraId="237E13DA" w14:textId="77777777" w:rsidR="003B4F33" w:rsidRDefault="003B4F33" w:rsidP="003B4F33">
      <w:pPr>
        <w:pStyle w:val="aff9"/>
      </w:pPr>
      <w:r>
        <w:t xml:space="preserve">            Toast.makeText(this, "Не вдалося увійти", Toast.LENGTH_LONG).show();</w:t>
      </w:r>
    </w:p>
    <w:p w14:paraId="36CC5016" w14:textId="77777777" w:rsidR="003B4F33" w:rsidRDefault="003B4F33" w:rsidP="003B4F33">
      <w:pPr>
        <w:pStyle w:val="aff9"/>
      </w:pPr>
      <w:r>
        <w:t xml:space="preserve">            return;</w:t>
      </w:r>
    </w:p>
    <w:p w14:paraId="5729372E" w14:textId="77777777" w:rsidR="003B4F33" w:rsidRDefault="003B4F33" w:rsidP="003B4F33">
      <w:pPr>
        <w:pStyle w:val="aff9"/>
      </w:pPr>
      <w:r>
        <w:t xml:space="preserve">        }</w:t>
      </w:r>
    </w:p>
    <w:p w14:paraId="6336BBB9" w14:textId="77777777" w:rsidR="003B4F33" w:rsidRDefault="003B4F33" w:rsidP="003B4F33">
      <w:pPr>
        <w:pStyle w:val="aff9"/>
      </w:pPr>
      <w:r>
        <w:t xml:space="preserve">        if (user instanceof Leader) {</w:t>
      </w:r>
    </w:p>
    <w:p w14:paraId="45CC8425" w14:textId="77777777" w:rsidR="003B4F33" w:rsidRDefault="003B4F33" w:rsidP="003B4F33">
      <w:pPr>
        <w:pStyle w:val="aff9"/>
      </w:pPr>
      <w:r>
        <w:t xml:space="preserve">            Intent intent = new Intent(this, HomePageOfLeaderActivity.class);</w:t>
      </w:r>
    </w:p>
    <w:p w14:paraId="51F65469" w14:textId="77777777" w:rsidR="003B4F33" w:rsidRDefault="003B4F33" w:rsidP="003B4F33">
      <w:pPr>
        <w:pStyle w:val="aff9"/>
      </w:pPr>
      <w:r>
        <w:t xml:space="preserve">            intent.putExtra(Leader.class.getSimpleName(), user);</w:t>
      </w:r>
    </w:p>
    <w:p w14:paraId="7211193B" w14:textId="77777777" w:rsidR="003B4F33" w:rsidRDefault="003B4F33" w:rsidP="003B4F33">
      <w:pPr>
        <w:pStyle w:val="aff9"/>
      </w:pPr>
      <w:r>
        <w:t xml:space="preserve">            startActivity(intent);</w:t>
      </w:r>
    </w:p>
    <w:p w14:paraId="1501EB84" w14:textId="77777777" w:rsidR="003B4F33" w:rsidRDefault="003B4F33" w:rsidP="003B4F33">
      <w:pPr>
        <w:pStyle w:val="aff9"/>
      </w:pPr>
      <w:r>
        <w:t xml:space="preserve">        } else {</w:t>
      </w:r>
    </w:p>
    <w:p w14:paraId="05B4DCD5" w14:textId="77777777" w:rsidR="003B4F33" w:rsidRDefault="003B4F33" w:rsidP="003B4F33">
      <w:pPr>
        <w:pStyle w:val="aff9"/>
      </w:pPr>
      <w:r>
        <w:t xml:space="preserve">            Intent intent = new Intent(this, HomePageOfWorkerActivity.class);</w:t>
      </w:r>
    </w:p>
    <w:p w14:paraId="06887B80" w14:textId="77777777" w:rsidR="003B4F33" w:rsidRDefault="003B4F33" w:rsidP="003B4F33">
      <w:pPr>
        <w:pStyle w:val="aff9"/>
      </w:pPr>
      <w:r>
        <w:t xml:space="preserve">            intent.putExtra(Worker.class.getSimpleName(), user);</w:t>
      </w:r>
    </w:p>
    <w:p w14:paraId="3CF67FBE" w14:textId="77777777" w:rsidR="003B4F33" w:rsidRDefault="003B4F33" w:rsidP="003B4F33">
      <w:pPr>
        <w:pStyle w:val="aff9"/>
      </w:pPr>
      <w:r>
        <w:t xml:space="preserve">            startActivity(intent);</w:t>
      </w:r>
    </w:p>
    <w:p w14:paraId="578F763C" w14:textId="77777777" w:rsidR="003B4F33" w:rsidRDefault="003B4F33" w:rsidP="003B4F33">
      <w:pPr>
        <w:pStyle w:val="aff9"/>
      </w:pPr>
      <w:r>
        <w:t xml:space="preserve">        }</w:t>
      </w:r>
    </w:p>
    <w:p w14:paraId="35B7D050" w14:textId="77777777" w:rsidR="003B4F33" w:rsidRDefault="003B4F33" w:rsidP="003B4F33">
      <w:pPr>
        <w:pStyle w:val="aff9"/>
      </w:pPr>
    </w:p>
    <w:p w14:paraId="67BF51D8" w14:textId="77777777" w:rsidR="003B4F33" w:rsidRDefault="003B4F33" w:rsidP="003B4F33">
      <w:pPr>
        <w:pStyle w:val="aff9"/>
      </w:pPr>
      <w:r>
        <w:t xml:space="preserve">        Toast.makeText(this, "Вхід успішно здійснений", Toast.LENGTH_LONG).show();</w:t>
      </w:r>
    </w:p>
    <w:p w14:paraId="31B3C1EE" w14:textId="77777777" w:rsidR="003B4F33" w:rsidRDefault="003B4F33" w:rsidP="003B4F33">
      <w:pPr>
        <w:pStyle w:val="aff9"/>
      </w:pPr>
      <w:r>
        <w:t xml:space="preserve">        finish();</w:t>
      </w:r>
    </w:p>
    <w:p w14:paraId="5823A7F8" w14:textId="77777777" w:rsidR="003B4F33" w:rsidRDefault="003B4F33" w:rsidP="003B4F33">
      <w:pPr>
        <w:pStyle w:val="aff9"/>
      </w:pPr>
      <w:r>
        <w:t xml:space="preserve">    }</w:t>
      </w:r>
    </w:p>
    <w:p w14:paraId="6AEFAD22" w14:textId="77777777" w:rsidR="003B4F33" w:rsidRDefault="003B4F33" w:rsidP="003B4F33">
      <w:pPr>
        <w:pStyle w:val="aff9"/>
      </w:pPr>
    </w:p>
    <w:p w14:paraId="07D1DB9B" w14:textId="77777777" w:rsidR="003B4F33" w:rsidRDefault="003B4F33" w:rsidP="003B4F33">
      <w:pPr>
        <w:pStyle w:val="aff9"/>
      </w:pPr>
    </w:p>
    <w:p w14:paraId="18E26C4E" w14:textId="77777777" w:rsidR="003B4F33" w:rsidRDefault="003B4F33" w:rsidP="003B4F33">
      <w:pPr>
        <w:pStyle w:val="aff9"/>
      </w:pPr>
      <w:r>
        <w:t xml:space="preserve">    /**</w:t>
      </w:r>
    </w:p>
    <w:p w14:paraId="41619925" w14:textId="77777777" w:rsidR="003B4F33" w:rsidRDefault="003B4F33" w:rsidP="003B4F33">
      <w:pPr>
        <w:pStyle w:val="aff9"/>
      </w:pPr>
      <w:r>
        <w:t xml:space="preserve">     * Перевіряє на коректність введених даних</w:t>
      </w:r>
    </w:p>
    <w:p w14:paraId="583CEBBE" w14:textId="77777777" w:rsidR="003B4F33" w:rsidRDefault="003B4F33" w:rsidP="003B4F33">
      <w:pPr>
        <w:pStyle w:val="aff9"/>
      </w:pPr>
      <w:r>
        <w:t xml:space="preserve">     *</w:t>
      </w:r>
    </w:p>
    <w:p w14:paraId="342CC6EB" w14:textId="77777777" w:rsidR="003B4F33" w:rsidRDefault="003B4F33" w:rsidP="003B4F33">
      <w:pPr>
        <w:pStyle w:val="aff9"/>
      </w:pPr>
      <w:r>
        <w:t xml:space="preserve">     * @return повертає true якщо дані введені коректно. Плвертає false якщо дані введені не коректно</w:t>
      </w:r>
    </w:p>
    <w:p w14:paraId="34D7F89E" w14:textId="77777777" w:rsidR="003B4F33" w:rsidRDefault="003B4F33" w:rsidP="003B4F33">
      <w:pPr>
        <w:pStyle w:val="aff9"/>
      </w:pPr>
      <w:r>
        <w:t xml:space="preserve">     * @see Toast#makeText(Context, int, int)</w:t>
      </w:r>
    </w:p>
    <w:p w14:paraId="5C6997AB" w14:textId="77777777" w:rsidR="003B4F33" w:rsidRDefault="003B4F33" w:rsidP="003B4F33">
      <w:pPr>
        <w:pStyle w:val="aff9"/>
      </w:pPr>
      <w:r>
        <w:t xml:space="preserve">     * @see Toast#show()</w:t>
      </w:r>
    </w:p>
    <w:p w14:paraId="59EC65E5" w14:textId="77777777" w:rsidR="003B4F33" w:rsidRDefault="003B4F33" w:rsidP="003B4F33">
      <w:pPr>
        <w:pStyle w:val="aff9"/>
      </w:pPr>
      <w:r>
        <w:t xml:space="preserve">     */</w:t>
      </w:r>
    </w:p>
    <w:p w14:paraId="5D0DD5CF" w14:textId="77777777" w:rsidR="003B4F33" w:rsidRDefault="003B4F33" w:rsidP="003B4F33">
      <w:pPr>
        <w:pStyle w:val="aff9"/>
      </w:pPr>
      <w:r>
        <w:t xml:space="preserve">    @Override</w:t>
      </w:r>
    </w:p>
    <w:p w14:paraId="76D05B4F" w14:textId="77777777" w:rsidR="003B4F33" w:rsidRDefault="003B4F33" w:rsidP="003B4F33">
      <w:pPr>
        <w:pStyle w:val="aff9"/>
      </w:pPr>
      <w:r>
        <w:t xml:space="preserve">    public boolean checkData() {</w:t>
      </w:r>
    </w:p>
    <w:p w14:paraId="324BE23B" w14:textId="77777777" w:rsidR="003B4F33" w:rsidRDefault="003B4F33" w:rsidP="003B4F33">
      <w:pPr>
        <w:pStyle w:val="aff9"/>
      </w:pPr>
      <w:r>
        <w:t xml:space="preserve">        if (etLogin.getText().length() &lt; 3) {</w:t>
      </w:r>
    </w:p>
    <w:p w14:paraId="2432C714" w14:textId="77777777" w:rsidR="003B4F33" w:rsidRDefault="003B4F33" w:rsidP="003B4F33">
      <w:pPr>
        <w:pStyle w:val="aff9"/>
      </w:pPr>
      <w:r>
        <w:t xml:space="preserve">            Toast.makeText(this, "Логін повинен містити від трьох символів", Toast.LENGTH_LONG).show();</w:t>
      </w:r>
    </w:p>
    <w:p w14:paraId="4B0C1558" w14:textId="77777777" w:rsidR="003B4F33" w:rsidRDefault="003B4F33" w:rsidP="003B4F33">
      <w:pPr>
        <w:pStyle w:val="aff9"/>
      </w:pPr>
      <w:r>
        <w:t xml:space="preserve">            return false;</w:t>
      </w:r>
    </w:p>
    <w:p w14:paraId="299BAAF6" w14:textId="77777777" w:rsidR="003B4F33" w:rsidRDefault="003B4F33" w:rsidP="003B4F33">
      <w:pPr>
        <w:pStyle w:val="aff9"/>
      </w:pPr>
      <w:r>
        <w:t xml:space="preserve">        }</w:t>
      </w:r>
    </w:p>
    <w:p w14:paraId="53FA589D" w14:textId="77777777" w:rsidR="003B4F33" w:rsidRDefault="003B4F33" w:rsidP="003B4F33">
      <w:pPr>
        <w:pStyle w:val="aff9"/>
      </w:pPr>
      <w:r>
        <w:t xml:space="preserve">        if (etPassword.getText().length() &lt; 8) {</w:t>
      </w:r>
    </w:p>
    <w:p w14:paraId="4626502F" w14:textId="77777777" w:rsidR="003B4F33" w:rsidRDefault="003B4F33" w:rsidP="003B4F33">
      <w:pPr>
        <w:pStyle w:val="aff9"/>
      </w:pPr>
      <w:r>
        <w:t xml:space="preserve">            Toast.makeText(this, "Пароль повинен містити щонайменше вісім символів", Toast.LENGTH_LONG).show();</w:t>
      </w:r>
    </w:p>
    <w:p w14:paraId="46DEEA0C" w14:textId="77777777" w:rsidR="003B4F33" w:rsidRDefault="003B4F33" w:rsidP="003B4F33">
      <w:pPr>
        <w:pStyle w:val="aff9"/>
      </w:pPr>
      <w:r>
        <w:t xml:space="preserve">            return false;</w:t>
      </w:r>
    </w:p>
    <w:p w14:paraId="70C5B96E" w14:textId="77777777" w:rsidR="003B4F33" w:rsidRDefault="003B4F33" w:rsidP="003B4F33">
      <w:pPr>
        <w:pStyle w:val="aff9"/>
      </w:pPr>
      <w:r>
        <w:t xml:space="preserve">        }</w:t>
      </w:r>
    </w:p>
    <w:p w14:paraId="6C67A074" w14:textId="77777777" w:rsidR="003B4F33" w:rsidRDefault="003B4F33" w:rsidP="003B4F33">
      <w:pPr>
        <w:pStyle w:val="aff9"/>
      </w:pPr>
      <w:r>
        <w:t xml:space="preserve">        return true;</w:t>
      </w:r>
    </w:p>
    <w:p w14:paraId="5E8366C5" w14:textId="77777777" w:rsidR="003B4F33" w:rsidRDefault="003B4F33" w:rsidP="003B4F33">
      <w:pPr>
        <w:pStyle w:val="aff9"/>
      </w:pPr>
      <w:r>
        <w:t xml:space="preserve">    }</w:t>
      </w:r>
    </w:p>
    <w:p w14:paraId="720A6B4E" w14:textId="77777777" w:rsidR="003B4F33" w:rsidRDefault="003B4F33" w:rsidP="003B4F33">
      <w:pPr>
        <w:pStyle w:val="aff9"/>
      </w:pPr>
    </w:p>
    <w:p w14:paraId="14C38414" w14:textId="77777777" w:rsidR="003B4F33" w:rsidRDefault="003B4F33" w:rsidP="003B4F33">
      <w:pPr>
        <w:pStyle w:val="aff9"/>
      </w:pPr>
      <w:r>
        <w:t xml:space="preserve">    /**</w:t>
      </w:r>
    </w:p>
    <w:p w14:paraId="2BAEA6BE" w14:textId="77777777" w:rsidR="003B4F33" w:rsidRDefault="003B4F33" w:rsidP="003B4F33">
      <w:pPr>
        <w:pStyle w:val="aff9"/>
      </w:pPr>
      <w:r>
        <w:lastRenderedPageBreak/>
        <w:t xml:space="preserve">     * Записує дані користувача у файл, щоб повторно не авторизуватися</w:t>
      </w:r>
    </w:p>
    <w:p w14:paraId="663F98B1" w14:textId="77777777" w:rsidR="003B4F33" w:rsidRDefault="003B4F33" w:rsidP="003B4F33">
      <w:pPr>
        <w:pStyle w:val="aff9"/>
      </w:pPr>
      <w:r>
        <w:t xml:space="preserve">     *</w:t>
      </w:r>
    </w:p>
    <w:p w14:paraId="30D1BE0E" w14:textId="77777777" w:rsidR="003B4F33" w:rsidRDefault="003B4F33" w:rsidP="003B4F33">
      <w:pPr>
        <w:pStyle w:val="aff9"/>
      </w:pPr>
      <w:r>
        <w:t xml:space="preserve">     * @param login    логін</w:t>
      </w:r>
    </w:p>
    <w:p w14:paraId="7974ED4F" w14:textId="77777777" w:rsidR="003B4F33" w:rsidRDefault="003B4F33" w:rsidP="003B4F33">
      <w:pPr>
        <w:pStyle w:val="aff9"/>
      </w:pPr>
      <w:r>
        <w:t xml:space="preserve">     * @param password пароль</w:t>
      </w:r>
    </w:p>
    <w:p w14:paraId="15C0E1D1" w14:textId="77777777" w:rsidR="003B4F33" w:rsidRDefault="003B4F33" w:rsidP="003B4F33">
      <w:pPr>
        <w:pStyle w:val="aff9"/>
      </w:pPr>
      <w:r>
        <w:t xml:space="preserve">     */</w:t>
      </w:r>
    </w:p>
    <w:p w14:paraId="23A3DAFB" w14:textId="77777777" w:rsidR="003B4F33" w:rsidRDefault="003B4F33" w:rsidP="003B4F33">
      <w:pPr>
        <w:pStyle w:val="aff9"/>
      </w:pPr>
      <w:r>
        <w:t xml:space="preserve">    private void writeUserToFile(String login, String password) {</w:t>
      </w:r>
    </w:p>
    <w:p w14:paraId="601490AB" w14:textId="77777777" w:rsidR="003B4F33" w:rsidRDefault="003B4F33" w:rsidP="003B4F33">
      <w:pPr>
        <w:pStyle w:val="aff9"/>
      </w:pPr>
      <w:r>
        <w:t xml:space="preserve">        String text = login + separator + password;</w:t>
      </w:r>
    </w:p>
    <w:p w14:paraId="0FFEE6E3" w14:textId="77777777" w:rsidR="003B4F33" w:rsidRDefault="003B4F33" w:rsidP="003B4F33">
      <w:pPr>
        <w:pStyle w:val="aff9"/>
      </w:pPr>
      <w:r>
        <w:t xml:space="preserve">        FileOutputStream fos = null;</w:t>
      </w:r>
    </w:p>
    <w:p w14:paraId="40EC421F" w14:textId="77777777" w:rsidR="003B4F33" w:rsidRDefault="003B4F33" w:rsidP="003B4F33">
      <w:pPr>
        <w:pStyle w:val="aff9"/>
      </w:pPr>
      <w:r>
        <w:t xml:space="preserve">        try {</w:t>
      </w:r>
    </w:p>
    <w:p w14:paraId="42B166D2" w14:textId="77777777" w:rsidR="003B4F33" w:rsidRDefault="003B4F33" w:rsidP="003B4F33">
      <w:pPr>
        <w:pStyle w:val="aff9"/>
      </w:pPr>
      <w:r>
        <w:t xml:space="preserve">            fos = openFileOutput(userFile, MODE_PRIVATE);</w:t>
      </w:r>
    </w:p>
    <w:p w14:paraId="2AC24BAD" w14:textId="77777777" w:rsidR="003B4F33" w:rsidRDefault="003B4F33" w:rsidP="003B4F33">
      <w:pPr>
        <w:pStyle w:val="aff9"/>
      </w:pPr>
      <w:r>
        <w:t xml:space="preserve">        } catch (FileNotFoundException e) {</w:t>
      </w:r>
    </w:p>
    <w:p w14:paraId="7ADDE6F6" w14:textId="77777777" w:rsidR="003B4F33" w:rsidRDefault="003B4F33" w:rsidP="003B4F33">
      <w:pPr>
        <w:pStyle w:val="aff9"/>
      </w:pPr>
      <w:r>
        <w:t xml:space="preserve">            return;</w:t>
      </w:r>
    </w:p>
    <w:p w14:paraId="2DF277A2" w14:textId="77777777" w:rsidR="003B4F33" w:rsidRDefault="003B4F33" w:rsidP="003B4F33">
      <w:pPr>
        <w:pStyle w:val="aff9"/>
      </w:pPr>
      <w:r>
        <w:t xml:space="preserve">        }</w:t>
      </w:r>
    </w:p>
    <w:p w14:paraId="49E45CE4" w14:textId="77777777" w:rsidR="003B4F33" w:rsidRDefault="003B4F33" w:rsidP="003B4F33">
      <w:pPr>
        <w:pStyle w:val="aff9"/>
      </w:pPr>
      <w:r>
        <w:t xml:space="preserve">        try {</w:t>
      </w:r>
    </w:p>
    <w:p w14:paraId="58CC64E7" w14:textId="77777777" w:rsidR="003B4F33" w:rsidRDefault="003B4F33" w:rsidP="003B4F33">
      <w:pPr>
        <w:pStyle w:val="aff9"/>
      </w:pPr>
      <w:r>
        <w:t xml:space="preserve">            fos.write(text.getBytes());</w:t>
      </w:r>
    </w:p>
    <w:p w14:paraId="3447D619" w14:textId="77777777" w:rsidR="003B4F33" w:rsidRDefault="003B4F33" w:rsidP="003B4F33">
      <w:pPr>
        <w:pStyle w:val="aff9"/>
      </w:pPr>
      <w:r>
        <w:t xml:space="preserve">        } catch (IOException e) {</w:t>
      </w:r>
    </w:p>
    <w:p w14:paraId="42ED514D" w14:textId="77777777" w:rsidR="003B4F33" w:rsidRDefault="003B4F33" w:rsidP="003B4F33">
      <w:pPr>
        <w:pStyle w:val="aff9"/>
      </w:pPr>
      <w:r>
        <w:t xml:space="preserve">            return;</w:t>
      </w:r>
    </w:p>
    <w:p w14:paraId="2554D71C" w14:textId="77777777" w:rsidR="003B4F33" w:rsidRDefault="003B4F33" w:rsidP="003B4F33">
      <w:pPr>
        <w:pStyle w:val="aff9"/>
      </w:pPr>
      <w:r>
        <w:t xml:space="preserve">        }</w:t>
      </w:r>
    </w:p>
    <w:p w14:paraId="42CD025F" w14:textId="77777777" w:rsidR="003B4F33" w:rsidRDefault="003B4F33" w:rsidP="003B4F33">
      <w:pPr>
        <w:pStyle w:val="aff9"/>
      </w:pPr>
      <w:r>
        <w:t xml:space="preserve">        if (fos != null) {</w:t>
      </w:r>
    </w:p>
    <w:p w14:paraId="4DE0CF00" w14:textId="77777777" w:rsidR="003B4F33" w:rsidRDefault="003B4F33" w:rsidP="003B4F33">
      <w:pPr>
        <w:pStyle w:val="aff9"/>
      </w:pPr>
      <w:r>
        <w:t xml:space="preserve">            try {</w:t>
      </w:r>
    </w:p>
    <w:p w14:paraId="447220B2" w14:textId="77777777" w:rsidR="003B4F33" w:rsidRDefault="003B4F33" w:rsidP="003B4F33">
      <w:pPr>
        <w:pStyle w:val="aff9"/>
      </w:pPr>
      <w:r>
        <w:t xml:space="preserve">                fos.close();</w:t>
      </w:r>
    </w:p>
    <w:p w14:paraId="695D2381" w14:textId="77777777" w:rsidR="003B4F33" w:rsidRDefault="003B4F33" w:rsidP="003B4F33">
      <w:pPr>
        <w:pStyle w:val="aff9"/>
      </w:pPr>
      <w:r>
        <w:t xml:space="preserve">            } catch (IOException e) {</w:t>
      </w:r>
    </w:p>
    <w:p w14:paraId="3527F9B6" w14:textId="77777777" w:rsidR="003B4F33" w:rsidRDefault="003B4F33" w:rsidP="003B4F33">
      <w:pPr>
        <w:pStyle w:val="aff9"/>
      </w:pPr>
      <w:r>
        <w:t xml:space="preserve">                return;</w:t>
      </w:r>
    </w:p>
    <w:p w14:paraId="59A37988" w14:textId="77777777" w:rsidR="003B4F33" w:rsidRDefault="003B4F33" w:rsidP="003B4F33">
      <w:pPr>
        <w:pStyle w:val="aff9"/>
      </w:pPr>
      <w:r>
        <w:t xml:space="preserve">            }</w:t>
      </w:r>
    </w:p>
    <w:p w14:paraId="6F7A3C02" w14:textId="77777777" w:rsidR="003B4F33" w:rsidRDefault="003B4F33" w:rsidP="003B4F33">
      <w:pPr>
        <w:pStyle w:val="aff9"/>
      </w:pPr>
      <w:r>
        <w:t xml:space="preserve">        }</w:t>
      </w:r>
    </w:p>
    <w:p w14:paraId="3F5CFE41" w14:textId="77777777" w:rsidR="003B4F33" w:rsidRDefault="003B4F33" w:rsidP="003B4F33">
      <w:pPr>
        <w:pStyle w:val="aff9"/>
      </w:pPr>
      <w:r>
        <w:t xml:space="preserve">    }</w:t>
      </w:r>
    </w:p>
    <w:p w14:paraId="196A2DEE" w14:textId="6D92E23F" w:rsidR="00A008CD" w:rsidRDefault="003B4F33" w:rsidP="003B4F33">
      <w:pPr>
        <w:pStyle w:val="aff9"/>
      </w:pPr>
      <w:r>
        <w:t>}</w:t>
      </w:r>
    </w:p>
    <w:p w14:paraId="1970D3A3" w14:textId="77777777" w:rsidR="00A008CD" w:rsidRDefault="00A008CD" w:rsidP="0052200A">
      <w:pPr>
        <w:spacing w:line="240" w:lineRule="auto"/>
        <w:ind w:firstLine="0"/>
        <w:jc w:val="center"/>
        <w:rPr>
          <w:b/>
          <w:bCs/>
        </w:rPr>
      </w:pPr>
      <w:r w:rsidRPr="00A008CD">
        <w:rPr>
          <w:b/>
          <w:bCs/>
        </w:rPr>
        <w:t>SignUpActivity</w:t>
      </w:r>
    </w:p>
    <w:p w14:paraId="2794155B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package com.rosokha.todolist.authorization;</w:t>
      </w:r>
    </w:p>
    <w:p w14:paraId="770412F4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258251B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import android.app.Activity;</w:t>
      </w:r>
    </w:p>
    <w:p w14:paraId="3A94706C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import android.content.Context;</w:t>
      </w:r>
    </w:p>
    <w:p w14:paraId="6BA9C390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import android.content.Intent;</w:t>
      </w:r>
    </w:p>
    <w:p w14:paraId="6AC04D77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import android.content.pm.ActivityInfo;</w:t>
      </w:r>
    </w:p>
    <w:p w14:paraId="6E68CCA2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import android.database.SQLException;</w:t>
      </w:r>
    </w:p>
    <w:p w14:paraId="457F4D1A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import android.os.Bundle;</w:t>
      </w:r>
    </w:p>
    <w:p w14:paraId="3FBDA7CD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import android.view.View;</w:t>
      </w:r>
    </w:p>
    <w:p w14:paraId="69DB36A4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import android.widget.Button;</w:t>
      </w:r>
    </w:p>
    <w:p w14:paraId="19CC233F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import android.widget.EditText;</w:t>
      </w:r>
    </w:p>
    <w:p w14:paraId="4770F06B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import android.widget.RadioButton;</w:t>
      </w:r>
    </w:p>
    <w:p w14:paraId="52C40C1E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import android.widget.Toast;</w:t>
      </w:r>
    </w:p>
    <w:p w14:paraId="4611AD2B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F2D3565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import androidx.annotation.Nullable;</w:t>
      </w:r>
    </w:p>
    <w:p w14:paraId="7466374F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064C6D1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import com.rosokha.todolist.R;</w:t>
      </w:r>
    </w:p>
    <w:p w14:paraId="052BEFCF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import com.rosokha.todolist.dao.AuthorizationDao;</w:t>
      </w:r>
    </w:p>
    <w:p w14:paraId="019B8E4D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import com.rosokha.todolist.users.HomePageOfLeaderActivity;</w:t>
      </w:r>
    </w:p>
    <w:p w14:paraId="47AED8FE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import com.rosokha.todolist.users.HomePageOfWorkerActivity;</w:t>
      </w:r>
    </w:p>
    <w:p w14:paraId="19C76AE2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import com.rosokha.todolist.users.Leader;</w:t>
      </w:r>
    </w:p>
    <w:p w14:paraId="125C208B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import com.rosokha.todolist.users.Worker;</w:t>
      </w:r>
    </w:p>
    <w:p w14:paraId="73593010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F95BF29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import java.io.FileNotFoundException;</w:t>
      </w:r>
    </w:p>
    <w:p w14:paraId="6ED370B7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import java.io.FileOutputStream;</w:t>
      </w:r>
    </w:p>
    <w:p w14:paraId="4098211B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import java.io.IOException;</w:t>
      </w:r>
    </w:p>
    <w:p w14:paraId="273ACFC4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6416C92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/**</w:t>
      </w:r>
    </w:p>
    <w:p w14:paraId="66EED2C3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* Представляє собою графічний користувацький інтерфейс реєстрації</w:t>
      </w:r>
    </w:p>
    <w:p w14:paraId="731865BE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*</w:t>
      </w:r>
    </w:p>
    <w:p w14:paraId="0A04213D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* @see Activity</w:t>
      </w:r>
    </w:p>
    <w:p w14:paraId="5B7BD456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* @see AbleToAuthorization</w:t>
      </w:r>
    </w:p>
    <w:p w14:paraId="388DC368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*/</w:t>
      </w:r>
    </w:p>
    <w:p w14:paraId="318E304B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lastRenderedPageBreak/>
        <w:t>public class SignUpActivity extends Activity implements AbleToAuthorization {</w:t>
      </w:r>
    </w:p>
    <w:p w14:paraId="36DF79F9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6571F4C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/**</w:t>
      </w:r>
    </w:p>
    <w:p w14:paraId="47587848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Кнопка, після натиску якої здійснюється реєстрація</w:t>
      </w:r>
    </w:p>
    <w:p w14:paraId="280B3B8C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*/</w:t>
      </w:r>
    </w:p>
    <w:p w14:paraId="51F83815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private Button btnSignUp;</w:t>
      </w:r>
    </w:p>
    <w:p w14:paraId="3A8C6FBF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/**</w:t>
      </w:r>
    </w:p>
    <w:p w14:paraId="38A7BE5D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ПІБ користувача</w:t>
      </w:r>
    </w:p>
    <w:p w14:paraId="163ED6AC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*/</w:t>
      </w:r>
    </w:p>
    <w:p w14:paraId="03BE32A5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private EditText etUserName;</w:t>
      </w:r>
    </w:p>
    <w:p w14:paraId="32A99339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/**</w:t>
      </w:r>
    </w:p>
    <w:p w14:paraId="2E81BCC9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Логін користувача</w:t>
      </w:r>
    </w:p>
    <w:p w14:paraId="42344502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*/</w:t>
      </w:r>
    </w:p>
    <w:p w14:paraId="6A483D55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private EditText etLogin;</w:t>
      </w:r>
    </w:p>
    <w:p w14:paraId="7065DD63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/**</w:t>
      </w:r>
    </w:p>
    <w:p w14:paraId="0EEB144E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Пароль користуача</w:t>
      </w:r>
    </w:p>
    <w:p w14:paraId="6B76B931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*/</w:t>
      </w:r>
    </w:p>
    <w:p w14:paraId="44AB8A3B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private EditText etPassword;</w:t>
      </w:r>
    </w:p>
    <w:p w14:paraId="03E2D5F9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/**</w:t>
      </w:r>
    </w:p>
    <w:p w14:paraId="30377172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Повторений пароль користувача</w:t>
      </w:r>
    </w:p>
    <w:p w14:paraId="5A0800E6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*/</w:t>
      </w:r>
    </w:p>
    <w:p w14:paraId="00175345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private EditText etRepeatedPassword;</w:t>
      </w:r>
    </w:p>
    <w:p w14:paraId="19E23E22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/**</w:t>
      </w:r>
    </w:p>
    <w:p w14:paraId="17765D72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Тип аккаунту керівник</w:t>
      </w:r>
    </w:p>
    <w:p w14:paraId="32EB9D4C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*/</w:t>
      </w:r>
    </w:p>
    <w:p w14:paraId="13FE4DD0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private RadioButton rbLeader;</w:t>
      </w:r>
    </w:p>
    <w:p w14:paraId="1DFBE6BA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/**</w:t>
      </w:r>
    </w:p>
    <w:p w14:paraId="63CF2FF4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Тип аккаунту працівник</w:t>
      </w:r>
    </w:p>
    <w:p w14:paraId="1E6FA14C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*/</w:t>
      </w:r>
    </w:p>
    <w:p w14:paraId="3B8BAB8A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private RadioButton rbWorker;</w:t>
      </w:r>
    </w:p>
    <w:p w14:paraId="7840992F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14187EC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/**</w:t>
      </w:r>
    </w:p>
    <w:p w14:paraId="2A085FA6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Проводиться початкове налаштування activity</w:t>
      </w:r>
    </w:p>
    <w:p w14:paraId="1E4A20E6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</w:t>
      </w:r>
    </w:p>
    <w:p w14:paraId="1CDCD6DF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@param savedInstanceState попередня властивість activity, якщо вона була збережена</w:t>
      </w:r>
    </w:p>
    <w:p w14:paraId="5F2BEF25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Bundle</w:t>
      </w:r>
    </w:p>
    <w:p w14:paraId="338238E2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Nullable</w:t>
      </w:r>
    </w:p>
    <w:p w14:paraId="25CCF2CC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Activity#onCreate(Bundle)</w:t>
      </w:r>
    </w:p>
    <w:p w14:paraId="428B3488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Activity#setContentView(View)</w:t>
      </w:r>
    </w:p>
    <w:p w14:paraId="716B16A0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Activity#setRequestedOrientation(int)</w:t>
      </w:r>
    </w:p>
    <w:p w14:paraId="344FF46F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*/</w:t>
      </w:r>
    </w:p>
    <w:p w14:paraId="7A6106FC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@Override</w:t>
      </w:r>
    </w:p>
    <w:p w14:paraId="7755E861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protected void onCreate(@Nullable Bundle savedInstanceState) {</w:t>
      </w:r>
    </w:p>
    <w:p w14:paraId="35C0D4BD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super.onCreate(savedInstanceState);</w:t>
      </w:r>
    </w:p>
    <w:p w14:paraId="41AE281C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setContentView(R.layout.activity_sign_up);</w:t>
      </w:r>
    </w:p>
    <w:p w14:paraId="51457EA8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setRequestedOrientation(ActivityInfo.SCREEN_ORIENTATION_PORTRAIT);//блокує поворот екрану</w:t>
      </w:r>
    </w:p>
    <w:p w14:paraId="7218CD9E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C951764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btnSignUp = findViewById(R.id.btnSignUp);</w:t>
      </w:r>
    </w:p>
    <w:p w14:paraId="3EAF2DDF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etUserName = findViewById(R.id.etUserName);</w:t>
      </w:r>
    </w:p>
    <w:p w14:paraId="617F95FB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etLogin = findViewById(R.id.etLogin);</w:t>
      </w:r>
    </w:p>
    <w:p w14:paraId="76A9B371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etPassword = findViewById(R.id.etPassword);</w:t>
      </w:r>
    </w:p>
    <w:p w14:paraId="67560084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etRepeatedPassword = findViewById(R.id.etRepeatedPassword);</w:t>
      </w:r>
    </w:p>
    <w:p w14:paraId="695EBB91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rbLeader = findViewById(R.id.rbLeader);</w:t>
      </w:r>
    </w:p>
    <w:p w14:paraId="724E8DED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rbWorker = findViewById(R.id.rbWorker);</w:t>
      </w:r>
    </w:p>
    <w:p w14:paraId="4AA7BEA6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049C265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btnSignUp.setOnClickListener((View view) -&gt; toRegister());</w:t>
      </w:r>
    </w:p>
    <w:p w14:paraId="48B3593C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}</w:t>
      </w:r>
    </w:p>
    <w:p w14:paraId="237323A6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32B4A69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/**</w:t>
      </w:r>
    </w:p>
    <w:p w14:paraId="7ED24CF9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lastRenderedPageBreak/>
        <w:t xml:space="preserve">     * Реєструє користувача</w:t>
      </w:r>
    </w:p>
    <w:p w14:paraId="64DFDA73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</w:t>
      </w:r>
    </w:p>
    <w:p w14:paraId="7ACC607D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SignUpActivity#checkData()</w:t>
      </w:r>
    </w:p>
    <w:p w14:paraId="0D9E9F23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AuthorizationDao</w:t>
      </w:r>
    </w:p>
    <w:p w14:paraId="194BC1C8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AuthorizationDao#doRegister(String, String, String, String)</w:t>
      </w:r>
    </w:p>
    <w:p w14:paraId="0A55D4C0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AuthorizationDao#doLogIn(String, String)</w:t>
      </w:r>
    </w:p>
    <w:p w14:paraId="19CF7AFB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Intent</w:t>
      </w:r>
    </w:p>
    <w:p w14:paraId="47ADAF9F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Intent#putExtra(String, int)</w:t>
      </w:r>
    </w:p>
    <w:p w14:paraId="6D3748B1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Activity#startActivity(Intent)</w:t>
      </w:r>
    </w:p>
    <w:p w14:paraId="7CEC97A6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Activity#finish()</w:t>
      </w:r>
    </w:p>
    <w:p w14:paraId="1B82A422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*/</w:t>
      </w:r>
    </w:p>
    <w:p w14:paraId="7DDF6452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private void toRegister() {</w:t>
      </w:r>
    </w:p>
    <w:p w14:paraId="7E1891ED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if (checkData() == false) {</w:t>
      </w:r>
    </w:p>
    <w:p w14:paraId="0FA31FEB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return;</w:t>
      </w:r>
    </w:p>
    <w:p w14:paraId="000C46BA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}</w:t>
      </w:r>
    </w:p>
    <w:p w14:paraId="72020491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try {</w:t>
      </w:r>
    </w:p>
    <w:p w14:paraId="527614F4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AuthorizationDao.doRegister(etUserName.getText().toString(), etLogin.getText().toString(),</w:t>
      </w:r>
    </w:p>
    <w:p w14:paraId="170EB9DF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    hashPassword(etPassword.getText().toString()), rbLeader.isChecked() ? "Leader" : "Worker");</w:t>
      </w:r>
    </w:p>
    <w:p w14:paraId="2AFD62B3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writeUserToFile(etLogin.getText().toString(), hashPassword(etPassword.getText().toString()));</w:t>
      </w:r>
    </w:p>
    <w:p w14:paraId="55C039D4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} catch (SQLException ex) {</w:t>
      </w:r>
    </w:p>
    <w:p w14:paraId="4A775AD3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Toast.makeText(this, "Не вдалося зареєструвати користувача", Toast.LENGTH_LONG).show();</w:t>
      </w:r>
    </w:p>
    <w:p w14:paraId="5FE41E34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return;</w:t>
      </w:r>
    </w:p>
    <w:p w14:paraId="4D678AA7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}</w:t>
      </w:r>
    </w:p>
    <w:p w14:paraId="183F19BD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7CB1ECF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if (rbLeader.isChecked()) {</w:t>
      </w:r>
    </w:p>
    <w:p w14:paraId="5669B90C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try {</w:t>
      </w:r>
    </w:p>
    <w:p w14:paraId="30ECF6FF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Intent intent = new Intent(SignUpActivity.this, HomePageOfLeaderActivity.class);</w:t>
      </w:r>
    </w:p>
    <w:p w14:paraId="0DCC7539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intent.putExtra(Leader.class.getSimpleName(), AuthorizationDao.doLogIn(etLogin.getText().toString(),</w:t>
      </w:r>
    </w:p>
    <w:p w14:paraId="77B9C45A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        hashPassword(etPassword.getText().toString())));</w:t>
      </w:r>
    </w:p>
    <w:p w14:paraId="2CAE96D3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startActivity(intent);</w:t>
      </w:r>
    </w:p>
    <w:p w14:paraId="40DCE64F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} catch (Exception ex) {</w:t>
      </w:r>
    </w:p>
    <w:p w14:paraId="757C2D60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Toast.makeText(this, "Не вдалося увійти", Toast.LENGTH_LONG).show();</w:t>
      </w:r>
    </w:p>
    <w:p w14:paraId="37E5C36C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}</w:t>
      </w:r>
    </w:p>
    <w:p w14:paraId="0486D058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} else {</w:t>
      </w:r>
    </w:p>
    <w:p w14:paraId="42F365BC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try {</w:t>
      </w:r>
    </w:p>
    <w:p w14:paraId="0E92A5C2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Intent intent = new Intent(SignUpActivity.this, HomePageOfWorkerActivity.class);</w:t>
      </w:r>
    </w:p>
    <w:p w14:paraId="2AEDA964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intent.putExtra(Worker.class.getSimpleName(), AuthorizationDao.doLogIn(etLogin.getText().toString(),</w:t>
      </w:r>
    </w:p>
    <w:p w14:paraId="7A8837B8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        hashPassword(etPassword.getText().toString())));</w:t>
      </w:r>
    </w:p>
    <w:p w14:paraId="56CE783E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startActivity(intent);</w:t>
      </w:r>
    </w:p>
    <w:p w14:paraId="49E7B9AA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} catch (Exception ex) {</w:t>
      </w:r>
    </w:p>
    <w:p w14:paraId="59CA921D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Toast.makeText(this, "Не вдалося увійти", Toast.LENGTH_LONG).show();</w:t>
      </w:r>
    </w:p>
    <w:p w14:paraId="4B5436D4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}</w:t>
      </w:r>
    </w:p>
    <w:p w14:paraId="78C84A1D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}</w:t>
      </w:r>
    </w:p>
    <w:p w14:paraId="36D03857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Toast.makeText(this, "Користувач успішно зареєстрований", Toast.LENGTH_LONG).show();</w:t>
      </w:r>
    </w:p>
    <w:p w14:paraId="6D0E3A8B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finish();</w:t>
      </w:r>
    </w:p>
    <w:p w14:paraId="55E8D7A3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}</w:t>
      </w:r>
    </w:p>
    <w:p w14:paraId="60A56CD8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54D7223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/**</w:t>
      </w:r>
    </w:p>
    <w:p w14:paraId="4720701F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Перевіряє на коректність введених даних</w:t>
      </w:r>
    </w:p>
    <w:p w14:paraId="427A3312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</w:t>
      </w:r>
    </w:p>
    <w:p w14:paraId="65062343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@return повертає true якщо дані введені коректно. Плвертає false якщо дані введені не коректно</w:t>
      </w:r>
    </w:p>
    <w:p w14:paraId="3783A67E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lastRenderedPageBreak/>
        <w:t xml:space="preserve">     * @see AuthorizationDao</w:t>
      </w:r>
    </w:p>
    <w:p w14:paraId="509711DB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AuthorizationDao#checkForLoginUniqueness(String)</w:t>
      </w:r>
    </w:p>
    <w:p w14:paraId="4E94CF7B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Toast#makeText(Context, int, int)</w:t>
      </w:r>
    </w:p>
    <w:p w14:paraId="3DE8821E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Toast#show()</w:t>
      </w:r>
    </w:p>
    <w:p w14:paraId="1BD489F9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*/</w:t>
      </w:r>
    </w:p>
    <w:p w14:paraId="43BDDD77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@Override</w:t>
      </w:r>
    </w:p>
    <w:p w14:paraId="65E5E70F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public boolean checkData() {</w:t>
      </w:r>
    </w:p>
    <w:p w14:paraId="3FDE1991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if (etUserName.getText().length() == 0) {</w:t>
      </w:r>
    </w:p>
    <w:p w14:paraId="4687B7D3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Toast.makeText(this, "ПІБ користувача не може бути пустим", Toast.LENGTH_LONG).show();</w:t>
      </w:r>
    </w:p>
    <w:p w14:paraId="5FA405EC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return false;</w:t>
      </w:r>
    </w:p>
    <w:p w14:paraId="32841AA2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}</w:t>
      </w:r>
    </w:p>
    <w:p w14:paraId="10FE81E9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if (etLogin.getText().length() &lt; 3) {</w:t>
      </w:r>
    </w:p>
    <w:p w14:paraId="0ECA7EF2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Toast.makeText(this, "Логін повинен містити від трьох символів", Toast.LENGTH_LONG).show();</w:t>
      </w:r>
    </w:p>
    <w:p w14:paraId="0974BF57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return false;</w:t>
      </w:r>
    </w:p>
    <w:p w14:paraId="5EDD33A3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}</w:t>
      </w:r>
    </w:p>
    <w:p w14:paraId="6712D58B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if (etPassword.getText().length() &lt; 8) {</w:t>
      </w:r>
    </w:p>
    <w:p w14:paraId="589733D3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Toast.makeText(this, "Пароль повинен містити щонайменше вісім символів", Toast.LENGTH_LONG).show();</w:t>
      </w:r>
    </w:p>
    <w:p w14:paraId="3BAC08EF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return false;</w:t>
      </w:r>
    </w:p>
    <w:p w14:paraId="51DF8626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}</w:t>
      </w:r>
    </w:p>
    <w:p w14:paraId="072A4B08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if (!etPassword.getText().toString().equals(etRepeatedPassword.getText().toString())) {</w:t>
      </w:r>
    </w:p>
    <w:p w14:paraId="7C8D229B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Toast.makeText(this, "Паролі не співпадають", Toast.LENGTH_LONG).show();</w:t>
      </w:r>
    </w:p>
    <w:p w14:paraId="4D75970F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return false;</w:t>
      </w:r>
    </w:p>
    <w:p w14:paraId="3330F2F1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}</w:t>
      </w:r>
    </w:p>
    <w:p w14:paraId="77E4CEE1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if (!rbLeader.isChecked() &amp;&amp; !rbWorker.isChecked()) {</w:t>
      </w:r>
    </w:p>
    <w:p w14:paraId="1FE18AF2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Toast.makeText(this, "Не вибрано тип аккаунту", Toast.LENGTH_LONG).show();</w:t>
      </w:r>
    </w:p>
    <w:p w14:paraId="2A9C2D79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return false;</w:t>
      </w:r>
    </w:p>
    <w:p w14:paraId="44894057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}</w:t>
      </w:r>
    </w:p>
    <w:p w14:paraId="60762B16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try {</w:t>
      </w:r>
    </w:p>
    <w:p w14:paraId="305FD0E5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if (AuthorizationDao.checkForLoginUniqueness(etLogin.getText().toString())) { return true; }</w:t>
      </w:r>
    </w:p>
    <w:p w14:paraId="66DDBC3A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} catch (SQLException ex){</w:t>
      </w:r>
    </w:p>
    <w:p w14:paraId="638AF182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Toast.makeText(this, "Користувач з таким логіном вже існує", Toast.LENGTH_LONG).show();</w:t>
      </w:r>
    </w:p>
    <w:p w14:paraId="645FEC67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return false;</w:t>
      </w:r>
    </w:p>
    <w:p w14:paraId="4EFD2600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}</w:t>
      </w:r>
    </w:p>
    <w:p w14:paraId="60A7AE22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return true;</w:t>
      </w:r>
    </w:p>
    <w:p w14:paraId="1BD029EB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}</w:t>
      </w:r>
    </w:p>
    <w:p w14:paraId="1BE4CE80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3D2CBD5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/**</w:t>
      </w:r>
    </w:p>
    <w:p w14:paraId="38E28139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Записує дані користувача у файл, щоб повторно не авторизуватися</w:t>
      </w:r>
    </w:p>
    <w:p w14:paraId="64842F30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@param login логін</w:t>
      </w:r>
    </w:p>
    <w:p w14:paraId="3E132937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@param password пароль</w:t>
      </w:r>
    </w:p>
    <w:p w14:paraId="00210896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*/</w:t>
      </w:r>
    </w:p>
    <w:p w14:paraId="0E5321A9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private void writeUserToFile(String login, String password){</w:t>
      </w:r>
    </w:p>
    <w:p w14:paraId="263F0898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String text = login + separator + password;</w:t>
      </w:r>
    </w:p>
    <w:p w14:paraId="5B3979E7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FileOutputStream fos = null;</w:t>
      </w:r>
    </w:p>
    <w:p w14:paraId="4706784C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try {</w:t>
      </w:r>
    </w:p>
    <w:p w14:paraId="5E41CC3B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fos = openFileOutput(userFile, MODE_PRIVATE);</w:t>
      </w:r>
    </w:p>
    <w:p w14:paraId="1D44DE5C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} catch (FileNotFoundException e) {</w:t>
      </w:r>
    </w:p>
    <w:p w14:paraId="76132A9D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Toast.makeText(this, "Не вдалося знайти файл", Toast.LENGTH_LONG).show();</w:t>
      </w:r>
    </w:p>
    <w:p w14:paraId="5856B5E8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}</w:t>
      </w:r>
    </w:p>
    <w:p w14:paraId="118D5C47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try {</w:t>
      </w:r>
    </w:p>
    <w:p w14:paraId="7719BED8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fos.write(text.getBytes());</w:t>
      </w:r>
    </w:p>
    <w:p w14:paraId="31BB675F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} catch (IOException e) {</w:t>
      </w:r>
    </w:p>
    <w:p w14:paraId="7D796792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Toast.makeText(this, "Не вдалося записати у файл", Toast.LENGTH_LONG).show();</w:t>
      </w:r>
    </w:p>
    <w:p w14:paraId="358757DB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lastRenderedPageBreak/>
        <w:t xml:space="preserve">        }</w:t>
      </w:r>
    </w:p>
    <w:p w14:paraId="2442444D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if (fos != null) {</w:t>
      </w:r>
    </w:p>
    <w:p w14:paraId="1D430C5A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try {</w:t>
      </w:r>
    </w:p>
    <w:p w14:paraId="303D8C06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fos.close();</w:t>
      </w:r>
    </w:p>
    <w:p w14:paraId="443185EA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} catch (IOException e) {</w:t>
      </w:r>
    </w:p>
    <w:p w14:paraId="3AEB43A4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Toast.makeText(this, "Не вдалося закрити FileOutputStream", Toast.LENGTH_LONG).show();</w:t>
      </w:r>
    </w:p>
    <w:p w14:paraId="6E8EB80D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}</w:t>
      </w:r>
    </w:p>
    <w:p w14:paraId="7437C3E1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}</w:t>
      </w:r>
    </w:p>
    <w:p w14:paraId="1A628401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}</w:t>
      </w:r>
    </w:p>
    <w:p w14:paraId="22492616" w14:textId="506ED82E" w:rsidR="00A008CD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}</w:t>
      </w:r>
    </w:p>
    <w:p w14:paraId="6B46E30C" w14:textId="77777777" w:rsidR="00A008CD" w:rsidRPr="00290FA7" w:rsidRDefault="00290FA7" w:rsidP="0052200A">
      <w:pPr>
        <w:spacing w:line="240" w:lineRule="auto"/>
        <w:ind w:firstLine="0"/>
        <w:jc w:val="center"/>
        <w:rPr>
          <w:b/>
          <w:bCs/>
        </w:rPr>
      </w:pPr>
      <w:r w:rsidRPr="00290FA7">
        <w:rPr>
          <w:b/>
          <w:bCs/>
        </w:rPr>
        <w:t>AbleToAuthorization</w:t>
      </w:r>
    </w:p>
    <w:p w14:paraId="2276BAB4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package com.rosokha.todolist.authorization;</w:t>
      </w:r>
    </w:p>
    <w:p w14:paraId="3FE55CEA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D2A5F76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import java.security.MessageDigest;</w:t>
      </w:r>
    </w:p>
    <w:p w14:paraId="3D9D25A2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import java.security.NoSuchAlgorithmException;</w:t>
      </w:r>
    </w:p>
    <w:p w14:paraId="50B983AE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7FD7D27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/**</w:t>
      </w:r>
    </w:p>
    <w:p w14:paraId="52B7444B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* Інтерфейс, що представлює собою здатність авторизовуватися</w:t>
      </w:r>
    </w:p>
    <w:p w14:paraId="5BC3C64A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*/</w:t>
      </w:r>
    </w:p>
    <w:p w14:paraId="009AE4F2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interface AbleToAuthorization {</w:t>
      </w:r>
    </w:p>
    <w:p w14:paraId="514DC625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FB7560E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String separator = "</w:t>
      </w:r>
      <w:r w:rsidRPr="003B4F33">
        <w:rPr>
          <w:rFonts w:ascii="Cambria Math" w:hAnsi="Cambria Math" w:cs="Cambria Math"/>
          <w:sz w:val="20"/>
          <w:szCs w:val="20"/>
        </w:rPr>
        <w:t>⋱</w:t>
      </w:r>
      <w:r w:rsidRPr="003B4F33">
        <w:rPr>
          <w:rFonts w:ascii="Consolas" w:hAnsi="Consolas" w:cs="Consolas"/>
          <w:sz w:val="20"/>
          <w:szCs w:val="20"/>
        </w:rPr>
        <w:t>Ꙟ</w:t>
      </w:r>
      <w:r w:rsidRPr="003B4F33">
        <w:rPr>
          <w:rFonts w:ascii="Cambria Math" w:hAnsi="Cambria Math" w:cs="Cambria Math"/>
          <w:sz w:val="20"/>
          <w:szCs w:val="20"/>
        </w:rPr>
        <w:t>⋰</w:t>
      </w:r>
      <w:r w:rsidRPr="003B4F33">
        <w:rPr>
          <w:rFonts w:ascii="Consolas" w:hAnsi="Consolas"/>
          <w:sz w:val="20"/>
          <w:szCs w:val="20"/>
        </w:rPr>
        <w:t>";</w:t>
      </w:r>
    </w:p>
    <w:p w14:paraId="276D2982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String userFile = "user.txt";</w:t>
      </w:r>
    </w:p>
    <w:p w14:paraId="21DE3293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446FCC7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/**</w:t>
      </w:r>
    </w:p>
    <w:p w14:paraId="125C5429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Перевірка на коректність введених даних</w:t>
      </w:r>
    </w:p>
    <w:p w14:paraId="7B1551A7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</w:t>
      </w:r>
    </w:p>
    <w:p w14:paraId="7BEA6CAD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@return повертає true якщо дані введені коректно. Плвертає false якщо дані введені не коректно</w:t>
      </w:r>
    </w:p>
    <w:p w14:paraId="6B58102C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*/</w:t>
      </w:r>
    </w:p>
    <w:p w14:paraId="2C715468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boolean checkData();</w:t>
      </w:r>
    </w:p>
    <w:p w14:paraId="12BFED54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800774B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/**</w:t>
      </w:r>
    </w:p>
    <w:p w14:paraId="74ED78E5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Хешує пароль користувача методом "SHA-1"</w:t>
      </w:r>
    </w:p>
    <w:p w14:paraId="5543E4AC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</w:t>
      </w:r>
    </w:p>
    <w:p w14:paraId="28A88183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@param password пароль, який потрібно захешувати</w:t>
      </w:r>
    </w:p>
    <w:p w14:paraId="637D4F10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@return захешований пароль</w:t>
      </w:r>
    </w:p>
    <w:p w14:paraId="594EF5CC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MessageDigest</w:t>
      </w:r>
    </w:p>
    <w:p w14:paraId="45387CE8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MessageDigest#digest(byte[]) MessageDigest#digest(byte[])</w:t>
      </w:r>
    </w:p>
    <w:p w14:paraId="231CBC68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StringBuilder</w:t>
      </w:r>
    </w:p>
    <w:p w14:paraId="20749961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StringBuilder#append(int) StringBuilder#append(int)</w:t>
      </w:r>
    </w:p>
    <w:p w14:paraId="342CEF89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*/</w:t>
      </w:r>
    </w:p>
    <w:p w14:paraId="3AEE37AE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default String hashPassword(String password) {</w:t>
      </w:r>
    </w:p>
    <w:p w14:paraId="5FDAF10A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MessageDigest sha1 = null;</w:t>
      </w:r>
    </w:p>
    <w:p w14:paraId="6D5DFCDF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try {</w:t>
      </w:r>
    </w:p>
    <w:p w14:paraId="49BAFAF6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sha1 = MessageDigest.getInstance("SHA-1");</w:t>
      </w:r>
    </w:p>
    <w:p w14:paraId="253A8443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} catch (NoSuchAlgorithmException ex) {</w:t>
      </w:r>
    </w:p>
    <w:p w14:paraId="50F0D076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return password;</w:t>
      </w:r>
    </w:p>
    <w:p w14:paraId="417A1BB4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}</w:t>
      </w:r>
    </w:p>
    <w:p w14:paraId="0485A442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byte[] bytes = sha1.digest(password.getBytes());</w:t>
      </w:r>
    </w:p>
    <w:p w14:paraId="15FB1F9E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DF8A73F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StringBuilder stringBuilder = new StringBuilder();</w:t>
      </w:r>
    </w:p>
    <w:p w14:paraId="2734F43B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for (byte b : bytes) {</w:t>
      </w:r>
    </w:p>
    <w:p w14:paraId="358A34D4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stringBuilder.append(String.format("%02X", b));</w:t>
      </w:r>
    </w:p>
    <w:p w14:paraId="1219881A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}</w:t>
      </w:r>
    </w:p>
    <w:p w14:paraId="7887142D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11DEE2B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return stringBuilder.toString();</w:t>
      </w:r>
    </w:p>
    <w:p w14:paraId="2446D026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}</w:t>
      </w:r>
    </w:p>
    <w:p w14:paraId="274E46C9" w14:textId="4BAC0444" w:rsidR="00290FA7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}</w:t>
      </w:r>
    </w:p>
    <w:p w14:paraId="00FE4C0A" w14:textId="77777777" w:rsidR="00290FA7" w:rsidRPr="00290FA7" w:rsidRDefault="00290FA7" w:rsidP="0052200A">
      <w:pPr>
        <w:spacing w:line="240" w:lineRule="auto"/>
        <w:ind w:firstLine="0"/>
        <w:jc w:val="center"/>
        <w:rPr>
          <w:b/>
          <w:bCs/>
        </w:rPr>
      </w:pPr>
      <w:r w:rsidRPr="00290FA7">
        <w:rPr>
          <w:b/>
          <w:bCs/>
        </w:rPr>
        <w:lastRenderedPageBreak/>
        <w:t>AuthorizationDao</w:t>
      </w:r>
    </w:p>
    <w:p w14:paraId="4CD45E65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package com.rosokha.todolist.dao;</w:t>
      </w:r>
    </w:p>
    <w:p w14:paraId="0A362442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A19AA1A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import android.annotation.SuppressLint;</w:t>
      </w:r>
    </w:p>
    <w:p w14:paraId="259F9524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import android.database.Cursor;</w:t>
      </w:r>
    </w:p>
    <w:p w14:paraId="76295CEB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import android.database.SQLException;</w:t>
      </w:r>
    </w:p>
    <w:p w14:paraId="2BDE9138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import android.database.sqlite.SQLiteDatabase;</w:t>
      </w:r>
    </w:p>
    <w:p w14:paraId="1475CFE9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6B5EAD3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import com.rosokha.todolist.authorization.LogInActivity;</w:t>
      </w:r>
    </w:p>
    <w:p w14:paraId="0BFE5794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import com.rosokha.todolist.authorization.MainActivity;</w:t>
      </w:r>
    </w:p>
    <w:p w14:paraId="377281B6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import com.rosokha.todolist.users.Leader;</w:t>
      </w:r>
    </w:p>
    <w:p w14:paraId="3EE6FEC1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import com.rosokha.todolist.users.User;</w:t>
      </w:r>
    </w:p>
    <w:p w14:paraId="3EC81193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import com.rosokha.todolist.users.Worker;</w:t>
      </w:r>
    </w:p>
    <w:p w14:paraId="1C56F79E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F661940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/**</w:t>
      </w:r>
    </w:p>
    <w:p w14:paraId="1AE39693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* Клас авторизації, який працює з базою даних</w:t>
      </w:r>
    </w:p>
    <w:p w14:paraId="28145594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*/</w:t>
      </w:r>
    </w:p>
    <w:p w14:paraId="2F23CFE1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public class AuthorizationDao {</w:t>
      </w:r>
    </w:p>
    <w:p w14:paraId="0BEABEA9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7A11DA7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/**</w:t>
      </w:r>
    </w:p>
    <w:p w14:paraId="0AFB7BB8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Об'єкт бази даних</w:t>
      </w:r>
    </w:p>
    <w:p w14:paraId="6CC5F278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*/</w:t>
      </w:r>
    </w:p>
    <w:p w14:paraId="00F3E161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private static SQLiteDatabase DB;</w:t>
      </w:r>
    </w:p>
    <w:p w14:paraId="2719FC6A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AF52E80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B05A820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static {</w:t>
      </w:r>
    </w:p>
    <w:p w14:paraId="430F979F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DB = MainActivity.getDB();</w:t>
      </w:r>
    </w:p>
    <w:p w14:paraId="4838959A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}</w:t>
      </w:r>
    </w:p>
    <w:p w14:paraId="3DD00738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0B1B3C0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/**</w:t>
      </w:r>
    </w:p>
    <w:p w14:paraId="6C49C6BB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Реєструє користувача вносячи дані у базу даних</w:t>
      </w:r>
    </w:p>
    <w:p w14:paraId="6559E90B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</w:t>
      </w:r>
    </w:p>
    <w:p w14:paraId="454E479A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@param name     ПІБ користувача</w:t>
      </w:r>
    </w:p>
    <w:p w14:paraId="671DBB68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@param login    логін користувача</w:t>
      </w:r>
    </w:p>
    <w:p w14:paraId="7AAB6429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@param password пароль користувача</w:t>
      </w:r>
    </w:p>
    <w:p w14:paraId="1C2E81DE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@param role     роль користувача</w:t>
      </w:r>
    </w:p>
    <w:p w14:paraId="3F38D6A0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@throws SQLException помилка під час реєстрації</w:t>
      </w:r>
    </w:p>
    <w:p w14:paraId="028E7BB7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SQLiteDatabase</w:t>
      </w:r>
    </w:p>
    <w:p w14:paraId="2F2CC8D0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SQLiteDatabase#execSQL(String)</w:t>
      </w:r>
    </w:p>
    <w:p w14:paraId="6420A948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SQLException</w:t>
      </w:r>
    </w:p>
    <w:p w14:paraId="540B1834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*/</w:t>
      </w:r>
    </w:p>
    <w:p w14:paraId="48AC760E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public static void doRegister(String name, String login, String password, String role) throws SQLException {</w:t>
      </w:r>
    </w:p>
    <w:p w14:paraId="1B39D7E5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DB.execSQL("INSERT INTO users (name, login, password, role) " +</w:t>
      </w:r>
    </w:p>
    <w:p w14:paraId="151C39BF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        "       VALUES (?,?,?,?)",</w:t>
      </w:r>
    </w:p>
    <w:p w14:paraId="76E007C9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new String[]{name, login, password, role});</w:t>
      </w:r>
    </w:p>
    <w:p w14:paraId="0B979B17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}</w:t>
      </w:r>
    </w:p>
    <w:p w14:paraId="52257894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28F9A97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A2A37A5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/**</w:t>
      </w:r>
    </w:p>
    <w:p w14:paraId="20A595E7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Перевіряє унікальність логіну користувача у базі даних</w:t>
      </w:r>
    </w:p>
    <w:p w14:paraId="0B748B0C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</w:t>
      </w:r>
    </w:p>
    <w:p w14:paraId="110713D1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@param login the login</w:t>
      </w:r>
    </w:p>
    <w:p w14:paraId="57900534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@return поверта true, якщо такого логіну ще не має. Повертає false якщо такий логін вже існує</w:t>
      </w:r>
    </w:p>
    <w:p w14:paraId="4B247248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@throws SQLException the sql exception</w:t>
      </w:r>
    </w:p>
    <w:p w14:paraId="50411E8E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Cursor</w:t>
      </w:r>
    </w:p>
    <w:p w14:paraId="6D3E04BA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Cursor#moveToFirst() Cursor#moveToFirst()</w:t>
      </w:r>
    </w:p>
    <w:p w14:paraId="7F4836EC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SQLiteDatabase</w:t>
      </w:r>
    </w:p>
    <w:p w14:paraId="106FF68C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SQLiteDatabase#rawQuery(String, String[]) SQLiteDatabase#rawQuery(String, String[])</w:t>
      </w:r>
    </w:p>
    <w:p w14:paraId="3252013F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lastRenderedPageBreak/>
        <w:t xml:space="preserve">     * @see SQLException</w:t>
      </w:r>
    </w:p>
    <w:p w14:paraId="0F06A40F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*/</w:t>
      </w:r>
    </w:p>
    <w:p w14:paraId="0CD08295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public static boolean checkForLoginUniqueness(String login) throws SQLException {</w:t>
      </w:r>
    </w:p>
    <w:p w14:paraId="362E4B45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Cursor query = DB.rawQuery("SELECT login" +</w:t>
      </w:r>
    </w:p>
    <w:p w14:paraId="290A784D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        "                 FROM users" +</w:t>
      </w:r>
    </w:p>
    <w:p w14:paraId="11B5DA79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        "                WHERE login = ?;",</w:t>
      </w:r>
    </w:p>
    <w:p w14:paraId="088B05CA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new String[]{login});</w:t>
      </w:r>
    </w:p>
    <w:p w14:paraId="5869C1D7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C3E3C6E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return query.moveToFirst() ? false : true;</w:t>
      </w:r>
    </w:p>
    <w:p w14:paraId="2AA1344F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}</w:t>
      </w:r>
    </w:p>
    <w:p w14:paraId="0560875B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3355A90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/**</w:t>
      </w:r>
    </w:p>
    <w:p w14:paraId="10E04279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Здійснює вхід користувача</w:t>
      </w:r>
    </w:p>
    <w:p w14:paraId="0662CE9D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</w:t>
      </w:r>
    </w:p>
    <w:p w14:paraId="179D086C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@param login    логін користувача</w:t>
      </w:r>
    </w:p>
    <w:p w14:paraId="7E58D13A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@param password пароль користувача</w:t>
      </w:r>
    </w:p>
    <w:p w14:paraId="305F8E8A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@return користувача user</w:t>
      </w:r>
    </w:p>
    <w:p w14:paraId="5CEC1055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@throws SQLException помилка під час входу</w:t>
      </w:r>
    </w:p>
    <w:p w14:paraId="673B82AA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LogInActivity#checkData() LogInActivity#checkData()</w:t>
      </w:r>
    </w:p>
    <w:p w14:paraId="7110A246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Cursor</w:t>
      </w:r>
    </w:p>
    <w:p w14:paraId="262E5490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Cursor#moveToFirst() Cursor#moveToFirst()</w:t>
      </w:r>
    </w:p>
    <w:p w14:paraId="5A6ED8F9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SQLiteDatabase</w:t>
      </w:r>
    </w:p>
    <w:p w14:paraId="6986BF4B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SQLiteDatabase#rawQuery(String, String[]) SQLiteDatabase#rawQuery(String, String[])</w:t>
      </w:r>
    </w:p>
    <w:p w14:paraId="71657D3B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 @see SQLException</w:t>
      </w:r>
    </w:p>
    <w:p w14:paraId="5D822A3B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*/</w:t>
      </w:r>
    </w:p>
    <w:p w14:paraId="659B058E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@SuppressLint("Range")</w:t>
      </w:r>
    </w:p>
    <w:p w14:paraId="0730F68D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public static User doLogIn(String login, String password) throws SQLException {</w:t>
      </w:r>
    </w:p>
    <w:p w14:paraId="7C6F2A27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Cursor query = DB.rawQuery("SELECT *" +</w:t>
      </w:r>
    </w:p>
    <w:p w14:paraId="4FB11D71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        "                 FROM users" +</w:t>
      </w:r>
    </w:p>
    <w:p w14:paraId="58C35AE1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        "                WHERE login = ?" +</w:t>
      </w:r>
    </w:p>
    <w:p w14:paraId="598259FB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        "                  AND password = ?" +</w:t>
      </w:r>
    </w:p>
    <w:p w14:paraId="78C2CFC4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        "                LIMIT 1;",</w:t>
      </w:r>
    </w:p>
    <w:p w14:paraId="64A98D62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new String[]{login, password});</w:t>
      </w:r>
    </w:p>
    <w:p w14:paraId="57A1DA1E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73991DA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if (query.moveToFirst()) {</w:t>
      </w:r>
    </w:p>
    <w:p w14:paraId="769D5A0B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if (query.getString(query.getColumnIndex("role")).equals("Leader")) {</w:t>
      </w:r>
    </w:p>
    <w:p w14:paraId="0D944FF6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Leader leader = new Leader();</w:t>
      </w:r>
    </w:p>
    <w:p w14:paraId="0DCC3C81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leader.setId(query.getInt(query.getColumnIndex("id")));</w:t>
      </w:r>
    </w:p>
    <w:p w14:paraId="6F39D3D0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leader.setName(query.getString(query.getColumnIndex("name")));</w:t>
      </w:r>
    </w:p>
    <w:p w14:paraId="187FC02F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leader.setLogin(query.getString(query.getColumnIndex("login")));</w:t>
      </w:r>
    </w:p>
    <w:p w14:paraId="77FC9B05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query.close();</w:t>
      </w:r>
    </w:p>
    <w:p w14:paraId="30D407C0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return leader;</w:t>
      </w:r>
    </w:p>
    <w:p w14:paraId="513A312F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}</w:t>
      </w:r>
    </w:p>
    <w:p w14:paraId="407DA926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if (query.getString(query.getColumnIndex("role")).equals("Worker")){</w:t>
      </w:r>
    </w:p>
    <w:p w14:paraId="2FCEDED0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Worker worker = new Worker();</w:t>
      </w:r>
    </w:p>
    <w:p w14:paraId="2E469A65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worker.setId(query.getInt(query.getColumnIndex("id")));</w:t>
      </w:r>
    </w:p>
    <w:p w14:paraId="659DDD72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worker.setName(query.getString(query.getColumnIndex("name")));</w:t>
      </w:r>
    </w:p>
    <w:p w14:paraId="74454690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worker.setLogin(query.getString(query.getColumnIndex("login")));</w:t>
      </w:r>
    </w:p>
    <w:p w14:paraId="20B0EE96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query.close();</w:t>
      </w:r>
    </w:p>
    <w:p w14:paraId="3EBDB61A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    return worker;</w:t>
      </w:r>
    </w:p>
    <w:p w14:paraId="0EFFD379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}</w:t>
      </w:r>
    </w:p>
    <w:p w14:paraId="07607C23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} else {</w:t>
      </w:r>
    </w:p>
    <w:p w14:paraId="1B870084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    throw new SQLException();</w:t>
      </w:r>
    </w:p>
    <w:p w14:paraId="252B8B77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}</w:t>
      </w:r>
    </w:p>
    <w:p w14:paraId="129220F6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    return null;</w:t>
      </w:r>
    </w:p>
    <w:p w14:paraId="0B0730D9" w14:textId="77777777" w:rsidR="003B4F33" w:rsidRP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 xml:space="preserve">    }</w:t>
      </w:r>
    </w:p>
    <w:p w14:paraId="14126ECB" w14:textId="76B15E77" w:rsidR="00290FA7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3B4F33">
        <w:rPr>
          <w:rFonts w:ascii="Consolas" w:hAnsi="Consolas"/>
          <w:sz w:val="20"/>
          <w:szCs w:val="20"/>
        </w:rPr>
        <w:t>}</w:t>
      </w:r>
    </w:p>
    <w:p w14:paraId="0D81EFD3" w14:textId="4CDA170B" w:rsid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5B2CCF9" w14:textId="176E4D58" w:rsid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D99D71F" w14:textId="77777777" w:rsidR="003B4F33" w:rsidRDefault="003B4F33" w:rsidP="003B4F33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23124A9" w14:textId="77777777" w:rsidR="00290FA7" w:rsidRPr="00290FA7" w:rsidRDefault="00290FA7" w:rsidP="0052200A">
      <w:pPr>
        <w:spacing w:line="240" w:lineRule="auto"/>
        <w:ind w:firstLine="0"/>
        <w:jc w:val="center"/>
        <w:rPr>
          <w:b/>
          <w:bCs/>
        </w:rPr>
      </w:pPr>
      <w:r w:rsidRPr="00290FA7">
        <w:rPr>
          <w:b/>
          <w:bCs/>
        </w:rPr>
        <w:lastRenderedPageBreak/>
        <w:t>CommentDao</w:t>
      </w:r>
    </w:p>
    <w:p w14:paraId="33BCD13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package com.rosokha.todolist.dao;</w:t>
      </w:r>
    </w:p>
    <w:p w14:paraId="6DB3F54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BD4FEF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android.annotation.SuppressLint;</w:t>
      </w:r>
    </w:p>
    <w:p w14:paraId="2545BAF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android.database.Cursor;</w:t>
      </w:r>
    </w:p>
    <w:p w14:paraId="7F229E3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android.database.SQLException;</w:t>
      </w:r>
    </w:p>
    <w:p w14:paraId="6E1DD52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android.database.sqlite.SQLiteDatabase;</w:t>
      </w:r>
    </w:p>
    <w:p w14:paraId="0986A27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android.os.Build;</w:t>
      </w:r>
    </w:p>
    <w:p w14:paraId="0D1387B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14A8B8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com.rosokha.todolist.authorization.MainActivity;</w:t>
      </w:r>
    </w:p>
    <w:p w14:paraId="63D803F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com.rosokha.todolist.task.Comment;</w:t>
      </w:r>
    </w:p>
    <w:p w14:paraId="711D554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com.rosokha.todolist.task.Task;</w:t>
      </w:r>
    </w:p>
    <w:p w14:paraId="0D5E4FC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com.rosokha.todolist.users.User;</w:t>
      </w:r>
    </w:p>
    <w:p w14:paraId="76265E6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901681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java.time.LocalDateTime;</w:t>
      </w:r>
    </w:p>
    <w:p w14:paraId="06033B2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java.time.format.DateTimeFormatter;</w:t>
      </w:r>
    </w:p>
    <w:p w14:paraId="4501509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java.util.ArrayList;</w:t>
      </w:r>
    </w:p>
    <w:p w14:paraId="5E7D694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java.util.List;</w:t>
      </w:r>
    </w:p>
    <w:p w14:paraId="0C3C9A0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BED616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/**</w:t>
      </w:r>
    </w:p>
    <w:p w14:paraId="2CBE46A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* Клас коментаря, який працює з базою даних</w:t>
      </w:r>
    </w:p>
    <w:p w14:paraId="1AA8F17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*/</w:t>
      </w:r>
    </w:p>
    <w:p w14:paraId="5E43838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public class CommentDao {</w:t>
      </w:r>
    </w:p>
    <w:p w14:paraId="5F196EB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DBA384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1C0ED48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Об'єкт бази даних</w:t>
      </w:r>
    </w:p>
    <w:p w14:paraId="7FFC81A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*/</w:t>
      </w:r>
    </w:p>
    <w:p w14:paraId="1505F2F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private static SQLiteDatabase DB;</w:t>
      </w:r>
    </w:p>
    <w:p w14:paraId="2047337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68E437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static {</w:t>
      </w:r>
    </w:p>
    <w:p w14:paraId="7ABFAB0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DB = MainActivity.getDB();</w:t>
      </w:r>
    </w:p>
    <w:p w14:paraId="2612557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}</w:t>
      </w:r>
    </w:p>
    <w:p w14:paraId="28646E4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FE6487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307603E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Створює коментар</w:t>
      </w:r>
    </w:p>
    <w:p w14:paraId="3A814BA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</w:t>
      </w:r>
    </w:p>
    <w:p w14:paraId="0D40141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@param task    завдання, до якого створюється коментар</w:t>
      </w:r>
    </w:p>
    <w:p w14:paraId="6E50A38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@param user    користувач, який пише коментар</w:t>
      </w:r>
    </w:p>
    <w:p w14:paraId="269F649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@param content зміст коментаря</w:t>
      </w:r>
    </w:p>
    <w:p w14:paraId="4BE1CA6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@throws SQLException помилка при створенні коментаря</w:t>
      </w:r>
    </w:p>
    <w:p w14:paraId="301E559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SQLException</w:t>
      </w:r>
    </w:p>
    <w:p w14:paraId="16C7487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</w:t>
      </w:r>
    </w:p>
    <w:p w14:paraId="7633F4A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SQLiteDatabase#execSQL(String) SQLiteDatabase#execSQL(String)</w:t>
      </w:r>
    </w:p>
    <w:p w14:paraId="423E0C2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Task</w:t>
      </w:r>
    </w:p>
    <w:p w14:paraId="616416E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User</w:t>
      </w:r>
    </w:p>
    <w:p w14:paraId="57CF1EE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*/</w:t>
      </w:r>
    </w:p>
    <w:p w14:paraId="3FE1DB0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public static void createComment(Task task, User user, String content) throws SQLException {</w:t>
      </w:r>
    </w:p>
    <w:p w14:paraId="569CD4E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if (Build.VERSION.SDK_INT &gt;= Build.VERSION_CODES.O) {</w:t>
      </w:r>
    </w:p>
    <w:p w14:paraId="59A0FD6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DB.execSQL(" INSERT INTO comments (content, date_of_writing, id_user, id_task)" +</w:t>
      </w:r>
    </w:p>
    <w:p w14:paraId="1025736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    "VALUES (?,?,?,?);",</w:t>
      </w:r>
    </w:p>
    <w:p w14:paraId="07C9890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new Object[]{content, LocalDateTime.now().format(DateTimeFormatter.ofPattern("yyyy-MM-dd HH:mm")),</w:t>
      </w:r>
    </w:p>
    <w:p w14:paraId="599B352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    user.getId(), task.getId()});</w:t>
      </w:r>
    </w:p>
    <w:p w14:paraId="3253D27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}</w:t>
      </w:r>
    </w:p>
    <w:p w14:paraId="54BD23B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}</w:t>
      </w:r>
    </w:p>
    <w:p w14:paraId="7711496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D39C74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5C9F37D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Повертає список коментарів до завдання</w:t>
      </w:r>
    </w:p>
    <w:p w14:paraId="632D80A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</w:t>
      </w:r>
    </w:p>
    <w:p w14:paraId="63AE63A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lastRenderedPageBreak/>
        <w:t xml:space="preserve">     * @param task завдання до якого потрібно завантажити коментарі</w:t>
      </w:r>
    </w:p>
    <w:p w14:paraId="34330D9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@return список коментарів</w:t>
      </w:r>
    </w:p>
    <w:p w14:paraId="259C10C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@throws SQLException помилка при створенні списку коментарів</w:t>
      </w:r>
    </w:p>
    <w:p w14:paraId="6F3B5B8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SQLException</w:t>
      </w:r>
    </w:p>
    <w:p w14:paraId="5332683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Comment</w:t>
      </w:r>
    </w:p>
    <w:p w14:paraId="4FD3CAE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Cursor</w:t>
      </w:r>
    </w:p>
    <w:p w14:paraId="0B1B2AF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Cursor#moveToNext() Cursor#moveToNext()</w:t>
      </w:r>
    </w:p>
    <w:p w14:paraId="2C4B86D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</w:t>
      </w:r>
    </w:p>
    <w:p w14:paraId="6881BD4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SQLiteDatabase#execSQL(String) SQLiteDatabase#execSQL(String)</w:t>
      </w:r>
    </w:p>
    <w:p w14:paraId="5447235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Task</w:t>
      </w:r>
    </w:p>
    <w:p w14:paraId="48236C3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*/</w:t>
      </w:r>
    </w:p>
    <w:p w14:paraId="11FB48E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@SuppressLint("Range")</w:t>
      </w:r>
    </w:p>
    <w:p w14:paraId="7027C3D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public static List&lt;Comment&gt; getListOfComments(Task task) throws SQLException {</w:t>
      </w:r>
    </w:p>
    <w:p w14:paraId="409102B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List&lt;Comment&gt; commentss = new ArrayList&lt;&gt;();</w:t>
      </w:r>
    </w:p>
    <w:p w14:paraId="1622312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Cursor query = DB.rawQuery("SELECT * " +</w:t>
      </w:r>
    </w:p>
    <w:p w14:paraId="38C5472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"                         FROM comments " +</w:t>
      </w:r>
    </w:p>
    <w:p w14:paraId="034707F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"                        WHERE id_task = ?;",</w:t>
      </w:r>
    </w:p>
    <w:p w14:paraId="5709916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new String[]{task.getId() + ""});</w:t>
      </w:r>
    </w:p>
    <w:p w14:paraId="251C143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140F6E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while (query.moveToNext()) {</w:t>
      </w:r>
    </w:p>
    <w:p w14:paraId="744D8D4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Comment comment = new Comment();</w:t>
      </w:r>
    </w:p>
    <w:p w14:paraId="5E30E86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comment.setId(query.getInt(query.getColumnIndex("id")));</w:t>
      </w:r>
    </w:p>
    <w:p w14:paraId="15519A8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comment.setContent(query.getString(query.getColumnIndex("content")));</w:t>
      </w:r>
    </w:p>
    <w:p w14:paraId="76A118D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comment.setTask(task);</w:t>
      </w:r>
    </w:p>
    <w:p w14:paraId="1D4298A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comment.setUser(UserDao.getUserById(query.getInt(query.getColumnIndex("id_user"))));</w:t>
      </w:r>
    </w:p>
    <w:p w14:paraId="1EE6AFC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if (Build.VERSION.SDK_INT &gt;= Build.VERSION_CODES.O) {</w:t>
      </w:r>
    </w:p>
    <w:p w14:paraId="12F179B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comment.setDateTimeOfWriting(LocalDateTime.parse(query.getString(query.getColumnIndex("date_of_writing")),</w:t>
      </w:r>
    </w:p>
    <w:p w14:paraId="54D681C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DateTimeFormatter.ofPattern("yyyy-MM-dd HH:mm")));</w:t>
      </w:r>
    </w:p>
    <w:p w14:paraId="443E4AA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}</w:t>
      </w:r>
    </w:p>
    <w:p w14:paraId="24C380F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commentss.add(comment);</w:t>
      </w:r>
    </w:p>
    <w:p w14:paraId="7B37BE2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}</w:t>
      </w:r>
    </w:p>
    <w:p w14:paraId="2486B50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return commentss;</w:t>
      </w:r>
    </w:p>
    <w:p w14:paraId="5EDAFBA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}</w:t>
      </w:r>
    </w:p>
    <w:p w14:paraId="11F4D4B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890456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51C3FFC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Видаляє коментар</w:t>
      </w:r>
    </w:p>
    <w:p w14:paraId="673829F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</w:t>
      </w:r>
    </w:p>
    <w:p w14:paraId="70AEDD2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@param comment коментар, який потрібно видалити</w:t>
      </w:r>
    </w:p>
    <w:p w14:paraId="7F679EC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@throws SQLException помилка під час видалення коментаря</w:t>
      </w:r>
    </w:p>
    <w:p w14:paraId="4543F2C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SQLException</w:t>
      </w:r>
    </w:p>
    <w:p w14:paraId="5AC5306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</w:t>
      </w:r>
    </w:p>
    <w:p w14:paraId="59DDD7A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SQLiteDatabase#execSQL(String) SQLiteDatabase#execSQL(String)</w:t>
      </w:r>
    </w:p>
    <w:p w14:paraId="2EA6D00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Comment</w:t>
      </w:r>
    </w:p>
    <w:p w14:paraId="508846E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*/</w:t>
      </w:r>
    </w:p>
    <w:p w14:paraId="1715175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public static void deleteComment(Comment comment) throws SQLException {</w:t>
      </w:r>
    </w:p>
    <w:p w14:paraId="1F2DFF8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DB.execSQL("DELETE FROM comments " +</w:t>
      </w:r>
    </w:p>
    <w:p w14:paraId="42B0FFD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"        WHERE id = ?;",</w:t>
      </w:r>
    </w:p>
    <w:p w14:paraId="1B52AEA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new Integer[]{comment.getId()});</w:t>
      </w:r>
    </w:p>
    <w:p w14:paraId="4E01DE5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}</w:t>
      </w:r>
    </w:p>
    <w:p w14:paraId="541CD14B" w14:textId="38BC25AC" w:rsidR="00290FA7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}</w:t>
      </w:r>
    </w:p>
    <w:p w14:paraId="70960595" w14:textId="77777777" w:rsidR="00290FA7" w:rsidRPr="00290FA7" w:rsidRDefault="00290FA7" w:rsidP="0052200A">
      <w:pPr>
        <w:spacing w:line="240" w:lineRule="auto"/>
        <w:ind w:firstLine="0"/>
        <w:jc w:val="center"/>
        <w:rPr>
          <w:b/>
          <w:bCs/>
        </w:rPr>
      </w:pPr>
      <w:r w:rsidRPr="00290FA7">
        <w:rPr>
          <w:b/>
          <w:bCs/>
        </w:rPr>
        <w:t>DatabaseHelper</w:t>
      </w:r>
    </w:p>
    <w:p w14:paraId="3ADAACEF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package com.rosokha.todolist.dao;</w:t>
      </w:r>
    </w:p>
    <w:p w14:paraId="722921DD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</w:p>
    <w:p w14:paraId="2F0521B5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android.content.Context;</w:t>
      </w:r>
    </w:p>
    <w:p w14:paraId="72EAF17F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android.database.sqlite.SQLiteDatabase;</w:t>
      </w:r>
    </w:p>
    <w:p w14:paraId="3A3F7FAF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android.database.sqlite.SQLiteOpenHelper;</w:t>
      </w:r>
    </w:p>
    <w:p w14:paraId="311241CE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android.util.Log;</w:t>
      </w:r>
    </w:p>
    <w:p w14:paraId="24733E86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</w:p>
    <w:p w14:paraId="7432677A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lastRenderedPageBreak/>
        <w:t>import java.io.File;</w:t>
      </w:r>
    </w:p>
    <w:p w14:paraId="4CB8BA7E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java.io.FileOutputStream;</w:t>
      </w:r>
    </w:p>
    <w:p w14:paraId="65D74152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java.io.IOException;</w:t>
      </w:r>
    </w:p>
    <w:p w14:paraId="0DF1E6EB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java.io.InputStream;</w:t>
      </w:r>
    </w:p>
    <w:p w14:paraId="14349014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java.io.OutputStream;</w:t>
      </w:r>
    </w:p>
    <w:p w14:paraId="3F88066A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java.sql.SQLException;</w:t>
      </w:r>
    </w:p>
    <w:p w14:paraId="606ADE5B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</w:p>
    <w:p w14:paraId="7EE13EB1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/**</w:t>
      </w:r>
    </w:p>
    <w:p w14:paraId="222F1340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* Допоміжний клас для роботи з базою даних</w:t>
      </w:r>
    </w:p>
    <w:p w14:paraId="030236FA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*</w:t>
      </w:r>
    </w:p>
    <w:p w14:paraId="0703B531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* @see SQLiteOpenHelper</w:t>
      </w:r>
    </w:p>
    <w:p w14:paraId="344ADE43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*/</w:t>
      </w:r>
    </w:p>
    <w:p w14:paraId="373D896C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public class DatabaseHelper extends SQLiteOpenHelper {</w:t>
      </w:r>
    </w:p>
    <w:p w14:paraId="4ECDBDB3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</w:p>
    <w:p w14:paraId="45F36CDF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26A46F9E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Вікно програми</w:t>
      </w:r>
    </w:p>
    <w:p w14:paraId="0D5ADA9E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*/</w:t>
      </w:r>
    </w:p>
    <w:p w14:paraId="7181872F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private Context myContext;</w:t>
      </w:r>
    </w:p>
    <w:p w14:paraId="112C013A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</w:p>
    <w:p w14:paraId="6037B7F4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5498FA16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Назва бази даних</w:t>
      </w:r>
    </w:p>
    <w:p w14:paraId="0BBEEDCB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*/</w:t>
      </w:r>
    </w:p>
    <w:p w14:paraId="36B54962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public static final String DB_NAME = "ToDoList.db";</w:t>
      </w:r>
    </w:p>
    <w:p w14:paraId="63CCF6C3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49237F97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Повний шлях до внутрішнього файлу бази даних</w:t>
      </w:r>
    </w:p>
    <w:p w14:paraId="71E29B25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*/</w:t>
      </w:r>
    </w:p>
    <w:p w14:paraId="1D66CBBC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public static final String DB_PATH = "/data/data/com.rosokha.todolist/" + DB_NAME;</w:t>
      </w:r>
    </w:p>
    <w:p w14:paraId="0BA2B75A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7C60B92E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Версія бази даних</w:t>
      </w:r>
    </w:p>
    <w:p w14:paraId="25AD1079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*/</w:t>
      </w:r>
    </w:p>
    <w:p w14:paraId="7B5DC80C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public static final int VERSION = 1;</w:t>
      </w:r>
    </w:p>
    <w:p w14:paraId="57D0693F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</w:p>
    <w:p w14:paraId="71627D83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6A75EC72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Конструктор класу DatabaseHelper</w:t>
      </w:r>
    </w:p>
    <w:p w14:paraId="48FCB3F2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</w:t>
      </w:r>
    </w:p>
    <w:p w14:paraId="21901F49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@param context вікно програми</w:t>
      </w:r>
    </w:p>
    <w:p w14:paraId="310CFB3A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*/</w:t>
      </w:r>
    </w:p>
    <w:p w14:paraId="5A0EB364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public DatabaseHelper(Context context) {</w:t>
      </w:r>
    </w:p>
    <w:p w14:paraId="0104DC92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super(context, DB_NAME, null, VERSION);</w:t>
      </w:r>
    </w:p>
    <w:p w14:paraId="328E8D54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this.myContext = context;</w:t>
      </w:r>
    </w:p>
    <w:p w14:paraId="21D0A383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</w:p>
    <w:p w14:paraId="5C1DAF51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</w:p>
    <w:p w14:paraId="79DBACFF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}</w:t>
      </w:r>
    </w:p>
    <w:p w14:paraId="7B88B0D0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</w:p>
    <w:p w14:paraId="45F41745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402D87B6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Створює бд при необхідності</w:t>
      </w:r>
    </w:p>
    <w:p w14:paraId="2DBC1C32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</w:t>
      </w:r>
    </w:p>
    <w:p w14:paraId="24928428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@param db база даних</w:t>
      </w:r>
    </w:p>
    <w:p w14:paraId="23E4ABC7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*/</w:t>
      </w:r>
    </w:p>
    <w:p w14:paraId="169EC271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@Override</w:t>
      </w:r>
    </w:p>
    <w:p w14:paraId="63963806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public void onCreate(SQLiteDatabase db) {</w:t>
      </w:r>
    </w:p>
    <w:p w14:paraId="14F02941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}</w:t>
      </w:r>
    </w:p>
    <w:p w14:paraId="5C6B6BBE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</w:p>
    <w:p w14:paraId="20113CA8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5050AA55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Оновлює бд</w:t>
      </w:r>
    </w:p>
    <w:p w14:paraId="41A36CA6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</w:t>
      </w:r>
    </w:p>
    <w:p w14:paraId="358BFA1E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@param db         база даних</w:t>
      </w:r>
    </w:p>
    <w:p w14:paraId="56071442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@param oldVersion стара версія</w:t>
      </w:r>
    </w:p>
    <w:p w14:paraId="68A10D21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@param newVersion нова версія</w:t>
      </w:r>
    </w:p>
    <w:p w14:paraId="05818D13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*/</w:t>
      </w:r>
    </w:p>
    <w:p w14:paraId="560DBC76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lastRenderedPageBreak/>
        <w:t xml:space="preserve">    @Override</w:t>
      </w:r>
    </w:p>
    <w:p w14:paraId="6803DB4C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public void onUpgrade(SQLiteDatabase db, int oldVersion, int newVersion) {</w:t>
      </w:r>
    </w:p>
    <w:p w14:paraId="7700EA0B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}</w:t>
      </w:r>
    </w:p>
    <w:p w14:paraId="791F965D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</w:p>
    <w:p w14:paraId="4BD85D0E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4676B1E2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Створює внутрішній файл бази даних</w:t>
      </w:r>
    </w:p>
    <w:p w14:paraId="52931619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*/</w:t>
      </w:r>
    </w:p>
    <w:p w14:paraId="6FC3A59B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public void create_db() {</w:t>
      </w:r>
    </w:p>
    <w:p w14:paraId="3FB5140F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</w:p>
    <w:p w14:paraId="20CF5AE5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File file = new File(DB_PATH);</w:t>
      </w:r>
    </w:p>
    <w:p w14:paraId="4DDEB5B1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if (!file.exists()) {</w:t>
      </w:r>
    </w:p>
    <w:p w14:paraId="73ED3179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//Підключення локальної бд як потік</w:t>
      </w:r>
    </w:p>
    <w:p w14:paraId="6D8FD78E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try (InputStream myInput = myContext.getAssets().open(DB_NAME);</w:t>
      </w:r>
    </w:p>
    <w:p w14:paraId="424D524E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// Відкриваємо порожню бд</w:t>
      </w:r>
    </w:p>
    <w:p w14:paraId="2B5B4D95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OutputStream myOutput = new FileOutputStream(DB_PATH)) {</w:t>
      </w:r>
    </w:p>
    <w:p w14:paraId="68BC1F66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</w:p>
    <w:p w14:paraId="140D76D5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// Побайтово копіюються данні</w:t>
      </w:r>
    </w:p>
    <w:p w14:paraId="639476A2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byte[] buffer = new byte[1024];</w:t>
      </w:r>
    </w:p>
    <w:p w14:paraId="519819F7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int length;</w:t>
      </w:r>
    </w:p>
    <w:p w14:paraId="5328EEE6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while ((length = myInput.read(buffer)) &gt; 0) {</w:t>
      </w:r>
    </w:p>
    <w:p w14:paraId="6461C30C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myOutput.write(buffer, 0, length);</w:t>
      </w:r>
    </w:p>
    <w:p w14:paraId="158486DE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}</w:t>
      </w:r>
    </w:p>
    <w:p w14:paraId="1836AE85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myOutput.flush();</w:t>
      </w:r>
    </w:p>
    <w:p w14:paraId="04D1DCD1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} catch (IOException ex) {</w:t>
      </w:r>
    </w:p>
    <w:p w14:paraId="0210EFC2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Log.d("DatabaseHelper", ex.getMessage());</w:t>
      </w:r>
    </w:p>
    <w:p w14:paraId="5ECA90EF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}</w:t>
      </w:r>
    </w:p>
    <w:p w14:paraId="1C270828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}</w:t>
      </w:r>
    </w:p>
    <w:p w14:paraId="20709D28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}</w:t>
      </w:r>
    </w:p>
    <w:p w14:paraId="1B49CAF8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</w:p>
    <w:p w14:paraId="78FC51D9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02DCF629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Відкриває внутрішню базу даних</w:t>
      </w:r>
    </w:p>
    <w:p w14:paraId="71DC2DFA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</w:t>
      </w:r>
    </w:p>
    <w:p w14:paraId="26DCBAAC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@return sq lite database</w:t>
      </w:r>
    </w:p>
    <w:p w14:paraId="7CF223C9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@throws SQLException          the sql exception</w:t>
      </w:r>
    </w:p>
    <w:p w14:paraId="7053C4E9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@throws IllegalStateException the illegal state exception</w:t>
      </w:r>
    </w:p>
    <w:p w14:paraId="58B61841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*/</w:t>
      </w:r>
    </w:p>
    <w:p w14:paraId="5CCD47F5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public SQLiteDatabase open() throws SQLException, IllegalStateException {</w:t>
      </w:r>
    </w:p>
    <w:p w14:paraId="4A4E73BF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return SQLiteDatabase.openDatabase(DB_PATH, null, SQLiteDatabase.OPEN_READWRITE);</w:t>
      </w:r>
    </w:p>
    <w:p w14:paraId="3EBB35E3" w14:textId="77777777" w:rsidR="00941BE9" w:rsidRP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}</w:t>
      </w:r>
    </w:p>
    <w:p w14:paraId="12C0A429" w14:textId="77777777" w:rsidR="00941BE9" w:rsidRDefault="00941BE9" w:rsidP="00941BE9">
      <w:pPr>
        <w:spacing w:line="240" w:lineRule="auto"/>
        <w:ind w:firstLine="0"/>
        <w:jc w:val="left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}</w:t>
      </w:r>
    </w:p>
    <w:p w14:paraId="28F0D79A" w14:textId="76616DDD" w:rsidR="00290FA7" w:rsidRPr="00290FA7" w:rsidRDefault="00290FA7" w:rsidP="00941BE9">
      <w:pPr>
        <w:spacing w:line="240" w:lineRule="auto"/>
        <w:ind w:firstLine="0"/>
        <w:jc w:val="center"/>
        <w:rPr>
          <w:b/>
          <w:bCs/>
        </w:rPr>
      </w:pPr>
      <w:r w:rsidRPr="00290FA7">
        <w:rPr>
          <w:b/>
          <w:bCs/>
        </w:rPr>
        <w:t>LoaderOfFavoriteUsersDao</w:t>
      </w:r>
    </w:p>
    <w:p w14:paraId="7E16F28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package com.rosokha.todolist.dao;</w:t>
      </w:r>
    </w:p>
    <w:p w14:paraId="51636F6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EB6739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android.annotation.SuppressLint;</w:t>
      </w:r>
    </w:p>
    <w:p w14:paraId="687DADF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android.database.Cursor;</w:t>
      </w:r>
    </w:p>
    <w:p w14:paraId="3887C07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android.database.SQLException;</w:t>
      </w:r>
    </w:p>
    <w:p w14:paraId="4AEF3FA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android.database.sqlite.SQLiteDatabase;</w:t>
      </w:r>
    </w:p>
    <w:p w14:paraId="5769491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D25373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com.rosokha.todolist.authorization.MainActivity;</w:t>
      </w:r>
    </w:p>
    <w:p w14:paraId="17C4269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com.rosokha.todolist.users.Leader;</w:t>
      </w:r>
    </w:p>
    <w:p w14:paraId="5B09B1E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com.rosokha.todolist.users.User;</w:t>
      </w:r>
    </w:p>
    <w:p w14:paraId="1DFA70C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com.rosokha.todolist.users.Worker;</w:t>
      </w:r>
    </w:p>
    <w:p w14:paraId="2BC4C92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76493C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java.util.ArrayList;</w:t>
      </w:r>
    </w:p>
    <w:p w14:paraId="2885701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java.util.List;</w:t>
      </w:r>
    </w:p>
    <w:p w14:paraId="2229EA7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D139A7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/**</w:t>
      </w:r>
    </w:p>
    <w:p w14:paraId="341A720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* Клас працюючий з вибраними користувачами у базі даних</w:t>
      </w:r>
    </w:p>
    <w:p w14:paraId="7595F88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*/</w:t>
      </w:r>
    </w:p>
    <w:p w14:paraId="156BEF1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public class LoaderOfFavoriteUsersDao {</w:t>
      </w:r>
    </w:p>
    <w:p w14:paraId="68BF369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A9F244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163F088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Об'єкт бази даних</w:t>
      </w:r>
    </w:p>
    <w:p w14:paraId="0B36723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*/</w:t>
      </w:r>
    </w:p>
    <w:p w14:paraId="42C78B2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private static SQLiteDatabase DB;</w:t>
      </w:r>
    </w:p>
    <w:p w14:paraId="7C3250B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14ED4B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static {</w:t>
      </w:r>
    </w:p>
    <w:p w14:paraId="3842794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DB = MainActivity.getDB();</w:t>
      </w:r>
    </w:p>
    <w:p w14:paraId="6933264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}</w:t>
      </w:r>
    </w:p>
    <w:p w14:paraId="6A50664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971A97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087FCA2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Завантажує вибраних користувачів</w:t>
      </w:r>
    </w:p>
    <w:p w14:paraId="297ACDF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</w:t>
      </w:r>
    </w:p>
    <w:p w14:paraId="673BBB5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@param idCurrentUser id поточного користувача, для якого потрібно загрузити вибраних користувачів</w:t>
      </w:r>
    </w:p>
    <w:p w14:paraId="798DFCA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@return список вибраних користувачів</w:t>
      </w:r>
    </w:p>
    <w:p w14:paraId="5723420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@throws SQLException the sql exception</w:t>
      </w:r>
    </w:p>
    <w:p w14:paraId="7EA9D86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User</w:t>
      </w:r>
    </w:p>
    <w:p w14:paraId="54DF753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Leader</w:t>
      </w:r>
    </w:p>
    <w:p w14:paraId="1BA035E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Worker</w:t>
      </w:r>
    </w:p>
    <w:p w14:paraId="6C412CA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SQLException</w:t>
      </w:r>
    </w:p>
    <w:p w14:paraId="1B5B941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Cursor</w:t>
      </w:r>
    </w:p>
    <w:p w14:paraId="234CBC2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Cursor#moveToNext() Cursor#moveToNext()Cursor#moveToNext()Cursor#moveToNext()</w:t>
      </w:r>
    </w:p>
    <w:p w14:paraId="51D9F0F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</w:t>
      </w:r>
    </w:p>
    <w:p w14:paraId="30FD14C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SQLiteDatabase#rawQuery(String, String[]) SQLiteDatabase#rawQuery(String, String[])SQLiteDatabase#rawQuery(String, String[])SQLiteDatabase#rawQuery(String, String[])</w:t>
      </w:r>
    </w:p>
    <w:p w14:paraId="7814191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*/</w:t>
      </w:r>
    </w:p>
    <w:p w14:paraId="3612B98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@SuppressLint("Range")</w:t>
      </w:r>
    </w:p>
    <w:p w14:paraId="07636E5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public static List&lt;User&gt; loadFavoriteUsers(int idCurrentUser) throws SQLException{</w:t>
      </w:r>
    </w:p>
    <w:p w14:paraId="0C8CEFB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List&lt;User&gt; favoriteUsers = new ArrayList&lt;&gt;();</w:t>
      </w:r>
    </w:p>
    <w:p w14:paraId="15D475A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2B34AE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try {</w:t>
      </w:r>
    </w:p>
    <w:p w14:paraId="034D970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Cursor query = DB.rawQuery("SELECT favorite_users.*, users.*" +</w:t>
      </w:r>
    </w:p>
    <w:p w14:paraId="52A88F5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"                         FROM favorite_users " +</w:t>
      </w:r>
    </w:p>
    <w:p w14:paraId="27909AC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"                              JOIN users" +</w:t>
      </w:r>
    </w:p>
    <w:p w14:paraId="718DE94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"                              ON favorite_users.id_favorite_user = users.id" +</w:t>
      </w:r>
    </w:p>
    <w:p w14:paraId="6C3A483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"                        WHERE favorite_users.id_current_user = " + idCurrentUser +</w:t>
      </w:r>
    </w:p>
    <w:p w14:paraId="12F14B8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"                        GROUP BY favorite_users.id_favorite_user;",</w:t>
      </w:r>
    </w:p>
    <w:p w14:paraId="4DEA98D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null);</w:t>
      </w:r>
    </w:p>
    <w:p w14:paraId="3BF7199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19CD43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88674E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while (query.moveToNext()) {</w:t>
      </w:r>
    </w:p>
    <w:p w14:paraId="693FDF3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2623EC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if (query.getString(query.getColumnIndex("role")).equals("Leader")) {</w:t>
      </w:r>
    </w:p>
    <w:p w14:paraId="1E0E57C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Leader tempLeader = new Leader();</w:t>
      </w:r>
    </w:p>
    <w:p w14:paraId="274ACCE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tempLeader.setId(query.getInt(query.getColumnIndex("id")));</w:t>
      </w:r>
    </w:p>
    <w:p w14:paraId="7BA2AE2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tempLeader.setName(query.getString(query.getColumnIndex("name")));</w:t>
      </w:r>
    </w:p>
    <w:p w14:paraId="2B00D76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tempLeader.setLogin(query.getString(query.getColumnIndex("login")));</w:t>
      </w:r>
    </w:p>
    <w:p w14:paraId="5A54695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favoriteUsers.add(tempLeader);</w:t>
      </w:r>
    </w:p>
    <w:p w14:paraId="735A80D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} else {</w:t>
      </w:r>
    </w:p>
    <w:p w14:paraId="720E1F4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Worker tempWorker = new Worker();</w:t>
      </w:r>
    </w:p>
    <w:p w14:paraId="22D20EC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tempWorker.setId(query.getInt(query.getColumnIndex("id")));</w:t>
      </w:r>
    </w:p>
    <w:p w14:paraId="6F8CCB9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tempWorker.setName(query.getString(query.getColumnIndex("name")));</w:t>
      </w:r>
    </w:p>
    <w:p w14:paraId="076C4D8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lastRenderedPageBreak/>
        <w:t xml:space="preserve">                    tempWorker.setLogin(query.getString(query.getColumnIndex("login")));</w:t>
      </w:r>
    </w:p>
    <w:p w14:paraId="60E6374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favoriteUsers.add(tempWorker);</w:t>
      </w:r>
    </w:p>
    <w:p w14:paraId="7AE3DB2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}</w:t>
      </w:r>
    </w:p>
    <w:p w14:paraId="125BA67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}</w:t>
      </w:r>
    </w:p>
    <w:p w14:paraId="610DCC5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query.close();</w:t>
      </w:r>
    </w:p>
    <w:p w14:paraId="6966014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} catch (SQLException ex){</w:t>
      </w:r>
    </w:p>
    <w:p w14:paraId="094BAD1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throw new SQLException();</w:t>
      </w:r>
    </w:p>
    <w:p w14:paraId="373B992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}</w:t>
      </w:r>
    </w:p>
    <w:p w14:paraId="046F528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return favoriteUsers;</w:t>
      </w:r>
    </w:p>
    <w:p w14:paraId="3DBE957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}</w:t>
      </w:r>
    </w:p>
    <w:p w14:paraId="7BC19270" w14:textId="53797A9B" w:rsidR="00290FA7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}</w:t>
      </w:r>
    </w:p>
    <w:p w14:paraId="4C1BD0A4" w14:textId="77777777" w:rsidR="00290FA7" w:rsidRPr="00290FA7" w:rsidRDefault="00290FA7" w:rsidP="0052200A">
      <w:pPr>
        <w:spacing w:line="240" w:lineRule="auto"/>
        <w:ind w:firstLine="0"/>
        <w:jc w:val="center"/>
        <w:rPr>
          <w:rFonts w:ascii="Consolas" w:hAnsi="Consolas"/>
          <w:sz w:val="20"/>
          <w:szCs w:val="20"/>
          <w:lang w:val="en-US"/>
        </w:rPr>
      </w:pPr>
      <w:r w:rsidRPr="00290FA7">
        <w:rPr>
          <w:b/>
          <w:bCs/>
        </w:rPr>
        <w:t>LoaderOfTasksDao</w:t>
      </w:r>
    </w:p>
    <w:p w14:paraId="4EA638B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package com.rosokha.todolist.dao;</w:t>
      </w:r>
    </w:p>
    <w:p w14:paraId="59DA6D3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B9DB62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android.annotation.SuppressLint;</w:t>
      </w:r>
    </w:p>
    <w:p w14:paraId="5C6276D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android.database.Cursor;</w:t>
      </w:r>
    </w:p>
    <w:p w14:paraId="48772E6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android.database.SQLException;</w:t>
      </w:r>
    </w:p>
    <w:p w14:paraId="1F3B82F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android.database.sqlite.SQLiteDatabase;</w:t>
      </w:r>
    </w:p>
    <w:p w14:paraId="491B8F3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android.os.Build;</w:t>
      </w:r>
    </w:p>
    <w:p w14:paraId="4151791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D9F077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com.rosokha.todolist.authorization.MainActivity;</w:t>
      </w:r>
    </w:p>
    <w:p w14:paraId="08EF906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com.rosokha.todolist.task.Task;</w:t>
      </w:r>
    </w:p>
    <w:p w14:paraId="6984275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DE5557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java.time.LocalDateTime;</w:t>
      </w:r>
    </w:p>
    <w:p w14:paraId="320BDC6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java.time.format.DateTimeFormatter;</w:t>
      </w:r>
    </w:p>
    <w:p w14:paraId="0C12CA5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java.util.ArrayList;</w:t>
      </w:r>
    </w:p>
    <w:p w14:paraId="47E90F3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java.util.List;</w:t>
      </w:r>
    </w:p>
    <w:p w14:paraId="52F8D5B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F2BC48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/**</w:t>
      </w:r>
    </w:p>
    <w:p w14:paraId="3D1FD40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* Клас який завантажує завдання з бази даних</w:t>
      </w:r>
    </w:p>
    <w:p w14:paraId="0915C79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*/</w:t>
      </w:r>
    </w:p>
    <w:p w14:paraId="2397BF4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public class LoaderOfTasksDao {</w:t>
      </w:r>
    </w:p>
    <w:p w14:paraId="0F92008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F2C016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063FBB7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Об'єкт бази даних</w:t>
      </w:r>
    </w:p>
    <w:p w14:paraId="5608A53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*/</w:t>
      </w:r>
    </w:p>
    <w:p w14:paraId="24B7240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private static SQLiteDatabase DB;</w:t>
      </w:r>
    </w:p>
    <w:p w14:paraId="20EDA30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793AA1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static {</w:t>
      </w:r>
    </w:p>
    <w:p w14:paraId="56F0314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DB = MainActivity.getDB();</w:t>
      </w:r>
    </w:p>
    <w:p w14:paraId="57A0631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}</w:t>
      </w:r>
    </w:p>
    <w:p w14:paraId="3F06367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C63FCD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52E6E7B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Повертає список активних завдань</w:t>
      </w:r>
    </w:p>
    <w:p w14:paraId="7F54592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</w:t>
      </w:r>
    </w:p>
    <w:p w14:paraId="61EE23A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@param idCurrentUser ідентифікатор користувача, для якого потрібно створити список завдань</w:t>
      </w:r>
    </w:p>
    <w:p w14:paraId="07DADE3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@return список активних завдань</w:t>
      </w:r>
    </w:p>
    <w:p w14:paraId="728CADD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@throws SQLException помилка при створенні списку активних завдань</w:t>
      </w:r>
    </w:p>
    <w:p w14:paraId="19F4F4B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SQLException</w:t>
      </w:r>
    </w:p>
    <w:p w14:paraId="655D80A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Task</w:t>
      </w:r>
    </w:p>
    <w:p w14:paraId="4F1C5A0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Cursor</w:t>
      </w:r>
    </w:p>
    <w:p w14:paraId="0DB6D1E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</w:t>
      </w:r>
    </w:p>
    <w:p w14:paraId="39A055F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SQLiteDatabase#rawQuery(String, String[]) SQLiteDatabase#rawQuery(String, String[])</w:t>
      </w:r>
    </w:p>
    <w:p w14:paraId="570E37D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LoaderOfTasksDao#getListOfTasks(Cursor) LoaderOfTasksDao#getListOfTasks(Cursor)</w:t>
      </w:r>
    </w:p>
    <w:p w14:paraId="5781613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*/</w:t>
      </w:r>
    </w:p>
    <w:p w14:paraId="197C401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@SuppressLint("Range")</w:t>
      </w:r>
    </w:p>
    <w:p w14:paraId="4EB3B7E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lastRenderedPageBreak/>
        <w:t xml:space="preserve">    public static List&lt;Task&gt; getListOfActiveTasks(int idCurrentUser) throws SQLException {</w:t>
      </w:r>
    </w:p>
    <w:p w14:paraId="5FA2007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List&lt;Task&gt; tasks = new ArrayList&lt;&gt;();</w:t>
      </w:r>
    </w:p>
    <w:p w14:paraId="64F7B06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Cursor query = DB.rawQuery("SELECT tasks.*, executors.*" +</w:t>
      </w:r>
    </w:p>
    <w:p w14:paraId="0D36AEC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"                 FROM tasks " +</w:t>
      </w:r>
    </w:p>
    <w:p w14:paraId="05DC59A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"                      JOIN executors" +</w:t>
      </w:r>
    </w:p>
    <w:p w14:paraId="7167D5B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"                      ON tasks.id = executors.id_task" +</w:t>
      </w:r>
    </w:p>
    <w:p w14:paraId="377FF32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"                WHERE executors.id_user = ?" +</w:t>
      </w:r>
    </w:p>
    <w:p w14:paraId="42A0E9A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"                  AND tasks.done = 0;",</w:t>
      </w:r>
    </w:p>
    <w:p w14:paraId="3231740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new String[]{idCurrentUser + ""});</w:t>
      </w:r>
    </w:p>
    <w:p w14:paraId="2E3C224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3FAF3E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while (query.moveToNext()) {</w:t>
      </w:r>
    </w:p>
    <w:p w14:paraId="5D6C9C8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Task task = new Task();</w:t>
      </w:r>
    </w:p>
    <w:p w14:paraId="2ABE6B5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task.setId(query.getInt(query.getColumnIndex("id")));</w:t>
      </w:r>
    </w:p>
    <w:p w14:paraId="6628E98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task.setName(query.getString(query.getColumnIndex("name")));</w:t>
      </w:r>
    </w:p>
    <w:p w14:paraId="4A94DD9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task.setContent(query.getString(query.getColumnIndex("content")));</w:t>
      </w:r>
    </w:p>
    <w:p w14:paraId="4C054D4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task.setDone(query.getInt(query.getColumnIndex("done")) == 1);</w:t>
      </w:r>
    </w:p>
    <w:p w14:paraId="0273A1A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task.setLeader(UserDao.getLeaderById(query.getInt(query.getColumnIndex("id_user_leader"))));</w:t>
      </w:r>
    </w:p>
    <w:p w14:paraId="290E126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task.setExecutors(TaskDao.getListOfExecutorsForTask(task));</w:t>
      </w:r>
    </w:p>
    <w:p w14:paraId="1BE41DB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if (Build.VERSION.SDK_INT &gt;= Build.VERSION_CODES.O) {</w:t>
      </w:r>
    </w:p>
    <w:p w14:paraId="19548D0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task.setDateTimeOfPublication(LocalDateTime.parse(query.getString(query.getColumnIndex("date_of_publication")),</w:t>
      </w:r>
    </w:p>
    <w:p w14:paraId="5BB260E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DateTimeFormatter.ofPattern("yyyy-MM-dd HH:mm")));</w:t>
      </w:r>
    </w:p>
    <w:p w14:paraId="653CCD0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task.setEndDateTime(LocalDateTime.parse(query.getString(query.getColumnIndex("end_date")),</w:t>
      </w:r>
    </w:p>
    <w:p w14:paraId="689214C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DateTimeFormatter.ofPattern("yyyy-MM-dd HH:mm")));</w:t>
      </w:r>
    </w:p>
    <w:p w14:paraId="4733051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if (query.getString(query.getColumnIndex("execution_date")) != null) {</w:t>
      </w:r>
    </w:p>
    <w:p w14:paraId="0B56CFB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task.setDateTimeExecution(LocalDateTime.parse(query.getString(query.getColumnIndex("execution_date")),</w:t>
      </w:r>
    </w:p>
    <w:p w14:paraId="1C6B9E9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    DateTimeFormatter.ofPattern("yyyy-MM-dd HH:mm")));</w:t>
      </w:r>
    </w:p>
    <w:p w14:paraId="67AEB02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} else {</w:t>
      </w:r>
    </w:p>
    <w:p w14:paraId="33A9EBE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task.setDateTimeExecution(null);</w:t>
      </w:r>
    </w:p>
    <w:p w14:paraId="18CC5EF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}</w:t>
      </w:r>
    </w:p>
    <w:p w14:paraId="7364770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}</w:t>
      </w:r>
    </w:p>
    <w:p w14:paraId="7037626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boolean f = query.getInt(query.getColumnIndex("about_creating_task")) == 1;</w:t>
      </w:r>
    </w:p>
    <w:p w14:paraId="17C78E1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boolean s = query.getInt(query.getColumnIndex("task_completion_warning")) == 1;</w:t>
      </w:r>
    </w:p>
    <w:p w14:paraId="5DA305D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boolean t = query.getInt(query.getColumnIndex("late_completion_of_task")) == 1;</w:t>
      </w:r>
    </w:p>
    <w:p w14:paraId="5224AC4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task.setNotificationAboutCreatingTask(f);</w:t>
      </w:r>
    </w:p>
    <w:p w14:paraId="63F1F41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task.setNotificationTaskCompletionWarning(s);</w:t>
      </w:r>
    </w:p>
    <w:p w14:paraId="542DD71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task.setNotificationLateCompletionOfTask(t);</w:t>
      </w:r>
    </w:p>
    <w:p w14:paraId="7DA18B2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9647CC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tasks.add(task);</w:t>
      </w:r>
    </w:p>
    <w:p w14:paraId="5F1308C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}</w:t>
      </w:r>
    </w:p>
    <w:p w14:paraId="784570A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AFF516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return tasks;</w:t>
      </w:r>
    </w:p>
    <w:p w14:paraId="4FE349D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}</w:t>
      </w:r>
    </w:p>
    <w:p w14:paraId="5D9594E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E7D3D4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35A58A5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Повертає список виконаних завдань</w:t>
      </w:r>
    </w:p>
    <w:p w14:paraId="2AB8FD8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</w:t>
      </w:r>
    </w:p>
    <w:p w14:paraId="15E205C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@param idCurrentUser ідентифікатор користувача, для якого потрібно створити список завдань</w:t>
      </w:r>
    </w:p>
    <w:p w14:paraId="1B0524F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lastRenderedPageBreak/>
        <w:t xml:space="preserve">     * @return список виконаних завдань</w:t>
      </w:r>
    </w:p>
    <w:p w14:paraId="2F68315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@throws SQLException помилка при створенні списку виконаних завдань</w:t>
      </w:r>
    </w:p>
    <w:p w14:paraId="4B3971A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SQLException</w:t>
      </w:r>
    </w:p>
    <w:p w14:paraId="75CA037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Task</w:t>
      </w:r>
    </w:p>
    <w:p w14:paraId="61F3A00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Cursor</w:t>
      </w:r>
    </w:p>
    <w:p w14:paraId="5A4E33F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</w:t>
      </w:r>
    </w:p>
    <w:p w14:paraId="052D1A6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SQLiteDatabase#rawQuery(String, String[]) SQLiteDatabase#rawQuery(String, String[])</w:t>
      </w:r>
    </w:p>
    <w:p w14:paraId="2E5B6CD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LoaderOfTasksDao#getListOfTasks(Cursor) LoaderOfTasksDao#getListOfTasks(Cursor)</w:t>
      </w:r>
    </w:p>
    <w:p w14:paraId="046B322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*/</w:t>
      </w:r>
    </w:p>
    <w:p w14:paraId="1F6F9E9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public static List&lt;Task&gt; getListOfСompletedTasks(int idCurrentUser) throws SQLException {</w:t>
      </w:r>
    </w:p>
    <w:p w14:paraId="1822F47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List&lt;Task&gt; tasks = null;</w:t>
      </w:r>
    </w:p>
    <w:p w14:paraId="1008961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Cursor query = DB.rawQuery("SELECT tasks.*" +</w:t>
      </w:r>
    </w:p>
    <w:p w14:paraId="3473315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"                 FROM tasks " +</w:t>
      </w:r>
    </w:p>
    <w:p w14:paraId="4239DFC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"                      JOIN executors" +</w:t>
      </w:r>
    </w:p>
    <w:p w14:paraId="4149CB9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"                      ON tasks.id = executors.id_task" +</w:t>
      </w:r>
    </w:p>
    <w:p w14:paraId="4713A5C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"                WHERE executors.id_user = ?" +</w:t>
      </w:r>
    </w:p>
    <w:p w14:paraId="57CBF2A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"                  AND tasks.done = 1;",</w:t>
      </w:r>
    </w:p>
    <w:p w14:paraId="4627BF7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new String[]{idCurrentUser + ""});</w:t>
      </w:r>
    </w:p>
    <w:p w14:paraId="7DE8FBD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E11549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if (Build.VERSION.SDK_INT &gt;= Build.VERSION_CODES.O) {</w:t>
      </w:r>
    </w:p>
    <w:p w14:paraId="29E82D8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tasks = getListOfTasks(query);</w:t>
      </w:r>
    </w:p>
    <w:p w14:paraId="4B2879A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}</w:t>
      </w:r>
    </w:p>
    <w:p w14:paraId="6AD0BA8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return tasks;</w:t>
      </w:r>
    </w:p>
    <w:p w14:paraId="6492028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}</w:t>
      </w:r>
    </w:p>
    <w:p w14:paraId="5078A5C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F7C92D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291B24B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Повертає список власних завдань</w:t>
      </w:r>
    </w:p>
    <w:p w14:paraId="115D5B8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</w:t>
      </w:r>
    </w:p>
    <w:p w14:paraId="458DF17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@param idCurrentUser ідентифікатор користувача, для якого потрібно створити список завдань</w:t>
      </w:r>
    </w:p>
    <w:p w14:paraId="717603E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@return список створених завдань</w:t>
      </w:r>
    </w:p>
    <w:p w14:paraId="5780974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@throws SQLException помилка при створенні списку завдань</w:t>
      </w:r>
    </w:p>
    <w:p w14:paraId="7B392B7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SQLException</w:t>
      </w:r>
    </w:p>
    <w:p w14:paraId="5B45E49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Task</w:t>
      </w:r>
    </w:p>
    <w:p w14:paraId="235FB66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Cursor</w:t>
      </w:r>
    </w:p>
    <w:p w14:paraId="29E5215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</w:t>
      </w:r>
    </w:p>
    <w:p w14:paraId="563D394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SQLiteDatabase#rawQuery(String, String[]) SQLiteDatabase#rawQuery(String, String[])</w:t>
      </w:r>
    </w:p>
    <w:p w14:paraId="05CC6DB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LoaderOfTasksDao#getListOfTasks(Cursor) LoaderOfTasksDao#getListOfTasks(Cursor)</w:t>
      </w:r>
    </w:p>
    <w:p w14:paraId="0E9982B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*/</w:t>
      </w:r>
    </w:p>
    <w:p w14:paraId="32383E4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public static List&lt;Task&gt; getListOfСreatedTasks(int idCurrentUser) throws SQLException {</w:t>
      </w:r>
    </w:p>
    <w:p w14:paraId="32BB2D6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List&lt;Task&gt; tasks = null;</w:t>
      </w:r>
    </w:p>
    <w:p w14:paraId="51C96D9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77DCA9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Cursor query = DB.rawQuery("SELECT tasks.*" +</w:t>
      </w:r>
    </w:p>
    <w:p w14:paraId="6FD0E38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"                 FROM tasks " +</w:t>
      </w:r>
    </w:p>
    <w:p w14:paraId="3BB6B85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"                      JOIN users" +</w:t>
      </w:r>
    </w:p>
    <w:p w14:paraId="6BCAE84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"                      ON tasks.id_user_leader = users.id" +</w:t>
      </w:r>
    </w:p>
    <w:p w14:paraId="623CC8B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"                WHERE users.id = ?" +</w:t>
      </w:r>
    </w:p>
    <w:p w14:paraId="50EE3DF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"                  AND users.role = 'Leader';",</w:t>
      </w:r>
    </w:p>
    <w:p w14:paraId="5ECD4E1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new String[]{idCurrentUser + ""});</w:t>
      </w:r>
    </w:p>
    <w:p w14:paraId="05394B6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20F7F9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if (Build.VERSION.SDK_INT &gt;= Build.VERSION_CODES.O) {</w:t>
      </w:r>
    </w:p>
    <w:p w14:paraId="279ED2B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tasks = getListOfTasks(query);</w:t>
      </w:r>
    </w:p>
    <w:p w14:paraId="1307ABC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}</w:t>
      </w:r>
    </w:p>
    <w:p w14:paraId="2855B93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return tasks;</w:t>
      </w:r>
    </w:p>
    <w:p w14:paraId="7BAFA7E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}</w:t>
      </w:r>
    </w:p>
    <w:p w14:paraId="1CCA48B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753E2F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0836820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Створює і повертає список завдання із запиту</w:t>
      </w:r>
    </w:p>
    <w:p w14:paraId="2E2658A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</w:t>
      </w:r>
    </w:p>
    <w:p w14:paraId="1022BA0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@param query запит до бази дпних</w:t>
      </w:r>
    </w:p>
    <w:p w14:paraId="1F48935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@return список завдань</w:t>
      </w:r>
    </w:p>
    <w:p w14:paraId="3E4830F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@throws SQLException помилка під час створення списку завдань</w:t>
      </w:r>
    </w:p>
    <w:p w14:paraId="728A4EF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SQLException</w:t>
      </w:r>
    </w:p>
    <w:p w14:paraId="3F04232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Task</w:t>
      </w:r>
    </w:p>
    <w:p w14:paraId="1CC5B60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Cursor</w:t>
      </w:r>
    </w:p>
    <w:p w14:paraId="67E53E7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Cursor#moveToNext()</w:t>
      </w:r>
    </w:p>
    <w:p w14:paraId="6099B10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*/</w:t>
      </w:r>
    </w:p>
    <w:p w14:paraId="0329E91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@SuppressLint("Range")</w:t>
      </w:r>
    </w:p>
    <w:p w14:paraId="79DFAEA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private static List&lt;Task&gt; getListOfTasks(Cursor query) throws SQLException {</w:t>
      </w:r>
    </w:p>
    <w:p w14:paraId="153C4FA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List&lt;Task&gt; tasks = new ArrayList&lt;&gt;();</w:t>
      </w:r>
    </w:p>
    <w:p w14:paraId="45C99F4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2F125B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while (query.moveToNext()) {</w:t>
      </w:r>
    </w:p>
    <w:p w14:paraId="583FAD2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Task task = new Task();</w:t>
      </w:r>
    </w:p>
    <w:p w14:paraId="1DE361D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task.setId(query.getInt(query.getColumnIndex("id")));</w:t>
      </w:r>
    </w:p>
    <w:p w14:paraId="372CCA9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task.setName(query.getString(query.getColumnIndex("name")));</w:t>
      </w:r>
    </w:p>
    <w:p w14:paraId="4C660FF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task.setContent(query.getString(query.getColumnIndex("content")));</w:t>
      </w:r>
    </w:p>
    <w:p w14:paraId="027FB7F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task.setDone(query.getInt(query.getColumnIndex("done")) == 1);</w:t>
      </w:r>
    </w:p>
    <w:p w14:paraId="78C1903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task.setLeader(UserDao.getLeaderById(query.getInt(query.getColumnIndex("id_user_leader"))));</w:t>
      </w:r>
    </w:p>
    <w:p w14:paraId="34C76AA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task.setExecutors(TaskDao.getListOfExecutorsForTask(task));</w:t>
      </w:r>
    </w:p>
    <w:p w14:paraId="61524D4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if (Build.VERSION.SDK_INT &gt;= Build.VERSION_CODES.O) {</w:t>
      </w:r>
    </w:p>
    <w:p w14:paraId="2D6B456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task.setDateTimeOfPublication(LocalDateTime.parse(query.getString(query.getColumnIndex("date_of_publication")),</w:t>
      </w:r>
    </w:p>
    <w:p w14:paraId="07526B7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DateTimeFormatter.ofPattern("yyyy-MM-dd HH:mm")));</w:t>
      </w:r>
    </w:p>
    <w:p w14:paraId="7FF289E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task.setEndDateTime(LocalDateTime.parse(query.getString(query.getColumnIndex("end_date")),</w:t>
      </w:r>
    </w:p>
    <w:p w14:paraId="16A1478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DateTimeFormatter.ofPattern("yyyy-MM-dd HH:mm")));</w:t>
      </w:r>
    </w:p>
    <w:p w14:paraId="44429D9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if (query.getString(query.getColumnIndex("execution_date")) != null) {</w:t>
      </w:r>
    </w:p>
    <w:p w14:paraId="4AA4EB5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task.setDateTimeExecution(LocalDateTime.parse(query.getString(query.getColumnIndex("execution_date")),</w:t>
      </w:r>
    </w:p>
    <w:p w14:paraId="33E4827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    DateTimeFormatter.ofPattern("yyyy-MM-dd HH:mm")));</w:t>
      </w:r>
    </w:p>
    <w:p w14:paraId="606E6C6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} else {</w:t>
      </w:r>
    </w:p>
    <w:p w14:paraId="0742268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task.setDateTimeExecution(null);</w:t>
      </w:r>
    </w:p>
    <w:p w14:paraId="0FCBF05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}</w:t>
      </w:r>
    </w:p>
    <w:p w14:paraId="1DD00C6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}</w:t>
      </w:r>
    </w:p>
    <w:p w14:paraId="51789A3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AC219A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tasks.add(task);</w:t>
      </w:r>
    </w:p>
    <w:p w14:paraId="235F39C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}</w:t>
      </w:r>
    </w:p>
    <w:p w14:paraId="1737F81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return tasks;</w:t>
      </w:r>
    </w:p>
    <w:p w14:paraId="59351C5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}</w:t>
      </w:r>
    </w:p>
    <w:p w14:paraId="1A03C20B" w14:textId="658CFFDC" w:rsidR="00290FA7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}</w:t>
      </w:r>
    </w:p>
    <w:p w14:paraId="1D37D93E" w14:textId="77777777" w:rsidR="00290FA7" w:rsidRDefault="00290FA7" w:rsidP="0052200A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295F0AD" w14:textId="77777777" w:rsidR="00290FA7" w:rsidRPr="00290FA7" w:rsidRDefault="00290FA7" w:rsidP="0052200A">
      <w:pPr>
        <w:spacing w:line="240" w:lineRule="auto"/>
        <w:ind w:firstLine="0"/>
        <w:jc w:val="center"/>
        <w:rPr>
          <w:b/>
          <w:bCs/>
        </w:rPr>
      </w:pPr>
      <w:r w:rsidRPr="00290FA7">
        <w:rPr>
          <w:b/>
          <w:bCs/>
        </w:rPr>
        <w:t>SearchDao</w:t>
      </w:r>
    </w:p>
    <w:p w14:paraId="3736D37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package com.rosokha.todolist.dao;</w:t>
      </w:r>
    </w:p>
    <w:p w14:paraId="4D5B148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A2E935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android.annotation.SuppressLint;</w:t>
      </w:r>
    </w:p>
    <w:p w14:paraId="27D87CA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android.database.Cursor;</w:t>
      </w:r>
    </w:p>
    <w:p w14:paraId="3733D88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android.database.SQLException;</w:t>
      </w:r>
    </w:p>
    <w:p w14:paraId="5B06B18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android.database.sqlite.SQLiteDatabase;</w:t>
      </w:r>
    </w:p>
    <w:p w14:paraId="2AD52C8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F1A48D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com.rosokha.todolist.authorization.MainActivity;</w:t>
      </w:r>
    </w:p>
    <w:p w14:paraId="3E69BF2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lastRenderedPageBreak/>
        <w:t>import com.rosokha.todolist.users.Leader;</w:t>
      </w:r>
    </w:p>
    <w:p w14:paraId="79D7A4A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com.rosokha.todolist.users.User;</w:t>
      </w:r>
    </w:p>
    <w:p w14:paraId="60D4277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com.rosokha.todolist.users.Worker;</w:t>
      </w:r>
    </w:p>
    <w:p w14:paraId="45FB75E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AE7A93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java.util.ArrayList;</w:t>
      </w:r>
    </w:p>
    <w:p w14:paraId="04536B9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java.util.List;</w:t>
      </w:r>
    </w:p>
    <w:p w14:paraId="0F5333B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5F374E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/**</w:t>
      </w:r>
    </w:p>
    <w:p w14:paraId="67D8AD1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* Клас пошуку</w:t>
      </w:r>
    </w:p>
    <w:p w14:paraId="7E74354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*/</w:t>
      </w:r>
    </w:p>
    <w:p w14:paraId="4B2C9EF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public class SearchDao {</w:t>
      </w:r>
    </w:p>
    <w:p w14:paraId="09DA353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338DC5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0768FEF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Об'єкт бази баних</w:t>
      </w:r>
    </w:p>
    <w:p w14:paraId="620B41D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*/</w:t>
      </w:r>
    </w:p>
    <w:p w14:paraId="64EADB8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private static SQLiteDatabase DB;</w:t>
      </w:r>
    </w:p>
    <w:p w14:paraId="20F5C4B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F89143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static {</w:t>
      </w:r>
    </w:p>
    <w:p w14:paraId="18D9A3D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DB = MainActivity.getDB();</w:t>
      </w:r>
    </w:p>
    <w:p w14:paraId="706EBCA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}</w:t>
      </w:r>
    </w:p>
    <w:p w14:paraId="63492FA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9B729B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52C7FC7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Шукає користувачів</w:t>
      </w:r>
    </w:p>
    <w:p w14:paraId="5D2E2B4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</w:t>
      </w:r>
    </w:p>
    <w:p w14:paraId="4F3F949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@param login логін, по якому здійснюється пошук</w:t>
      </w:r>
    </w:p>
    <w:p w14:paraId="5534557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@return список знайдених користувачів</w:t>
      </w:r>
    </w:p>
    <w:p w14:paraId="53BFDD0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@throws SQLException the sql exception</w:t>
      </w:r>
    </w:p>
    <w:p w14:paraId="028EEF6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SQLException</w:t>
      </w:r>
    </w:p>
    <w:p w14:paraId="4082C2B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</w:t>
      </w:r>
    </w:p>
    <w:p w14:paraId="7374DC3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SQLiteDatabase#rawQuery(String, String[]) SQLiteDatabase#rawQuery(String, String[])</w:t>
      </w:r>
    </w:p>
    <w:p w14:paraId="6530425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Cursor</w:t>
      </w:r>
    </w:p>
    <w:p w14:paraId="076E6EF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Cursor#moveToNext() Cursor#moveToNext()</w:t>
      </w:r>
    </w:p>
    <w:p w14:paraId="32A374F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*/</w:t>
      </w:r>
    </w:p>
    <w:p w14:paraId="43C9DD0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@SuppressLint("Range")</w:t>
      </w:r>
    </w:p>
    <w:p w14:paraId="3232089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public static List&lt;User&gt; findUsers(String login) throws SQLException {</w:t>
      </w:r>
    </w:p>
    <w:p w14:paraId="4480BD5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9ED3BD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List&lt;User&gt; foundUsers = new ArrayList&lt;&gt;();</w:t>
      </w:r>
    </w:p>
    <w:p w14:paraId="3D1DF45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Cursor query = DB.rawQuery("SELECT * " +</w:t>
      </w:r>
    </w:p>
    <w:p w14:paraId="41334E6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"                         FROM users " +</w:t>
      </w:r>
    </w:p>
    <w:p w14:paraId="6854748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"                        WHERE login " +</w:t>
      </w:r>
    </w:p>
    <w:p w14:paraId="0B06489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"                         LIKE ? " +</w:t>
      </w:r>
    </w:p>
    <w:p w14:paraId="0B1B868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"                          AND ? != '';",</w:t>
      </w:r>
    </w:p>
    <w:p w14:paraId="3A0488F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new String[]{login + "%", login});</w:t>
      </w:r>
    </w:p>
    <w:p w14:paraId="5B072DB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D72ACD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while (query.moveToNext()) {</w:t>
      </w:r>
    </w:p>
    <w:p w14:paraId="735D6D4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if (query.getString(query.getColumnIndex("role")).equals("Leader")) {</w:t>
      </w:r>
    </w:p>
    <w:p w14:paraId="623606F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Leader tempLeader = new Leader();</w:t>
      </w:r>
    </w:p>
    <w:p w14:paraId="4DB651B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tempLeader.setId(query.getInt(query.getColumnIndex("id")));</w:t>
      </w:r>
    </w:p>
    <w:p w14:paraId="666938A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tempLeader.setName(query.getString(query.getColumnIndex("name")));</w:t>
      </w:r>
    </w:p>
    <w:p w14:paraId="6DAF962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tempLeader.setLogin(query.getString(query.getColumnIndex("login")));</w:t>
      </w:r>
    </w:p>
    <w:p w14:paraId="0420C33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foundUsers.add(tempLeader);</w:t>
      </w:r>
    </w:p>
    <w:p w14:paraId="77EEF04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} else {</w:t>
      </w:r>
    </w:p>
    <w:p w14:paraId="2484839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Worker tempWorker = new Worker();</w:t>
      </w:r>
    </w:p>
    <w:p w14:paraId="0AB95A3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tempWorker.setId(query.getInt(query.getColumnIndex("id")));</w:t>
      </w:r>
    </w:p>
    <w:p w14:paraId="03C72E2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tempWorker.setName(query.getString(query.getColumnIndex("name")));</w:t>
      </w:r>
    </w:p>
    <w:p w14:paraId="0B4241C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tempWorker.setLogin(query.getString(query.getColumnIndex("login")));</w:t>
      </w:r>
    </w:p>
    <w:p w14:paraId="07E2E85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lastRenderedPageBreak/>
        <w:t xml:space="preserve">                    foundUsers.add(tempWorker);</w:t>
      </w:r>
    </w:p>
    <w:p w14:paraId="26F8BC3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}</w:t>
      </w:r>
    </w:p>
    <w:p w14:paraId="2F590C3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}</w:t>
      </w:r>
    </w:p>
    <w:p w14:paraId="0636F82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query.close();</w:t>
      </w:r>
    </w:p>
    <w:p w14:paraId="05DA6C9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78401A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return foundUsers;</w:t>
      </w:r>
    </w:p>
    <w:p w14:paraId="0E40D4C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}</w:t>
      </w:r>
    </w:p>
    <w:p w14:paraId="21AD3438" w14:textId="683010CA" w:rsidR="00290FA7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}</w:t>
      </w:r>
    </w:p>
    <w:p w14:paraId="0CB8FD19" w14:textId="77777777" w:rsidR="00FE27C3" w:rsidRDefault="00FE27C3" w:rsidP="0052200A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FD256C4" w14:textId="77777777" w:rsidR="00FE27C3" w:rsidRPr="00FE27C3" w:rsidRDefault="00FE27C3" w:rsidP="0052200A">
      <w:pPr>
        <w:spacing w:line="240" w:lineRule="auto"/>
        <w:ind w:firstLine="0"/>
        <w:jc w:val="center"/>
        <w:rPr>
          <w:b/>
          <w:bCs/>
        </w:rPr>
      </w:pPr>
      <w:r w:rsidRPr="00FE27C3">
        <w:rPr>
          <w:b/>
          <w:bCs/>
        </w:rPr>
        <w:t>TaskDao</w:t>
      </w:r>
    </w:p>
    <w:p w14:paraId="38B5F77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package com.rosokha.todolist.dao;</w:t>
      </w:r>
    </w:p>
    <w:p w14:paraId="37E2A35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CA1DD3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android.annotation.SuppressLint;</w:t>
      </w:r>
    </w:p>
    <w:p w14:paraId="38AF28F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android.database.Cursor;</w:t>
      </w:r>
    </w:p>
    <w:p w14:paraId="32C3843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android.database.SQLException;</w:t>
      </w:r>
    </w:p>
    <w:p w14:paraId="11B40ED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android.database.sqlite.SQLiteDatabase;</w:t>
      </w:r>
    </w:p>
    <w:p w14:paraId="43A943C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android.os.Build;</w:t>
      </w:r>
    </w:p>
    <w:p w14:paraId="4F9A6A6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1F00EC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androidx.annotation.RequiresApi;</w:t>
      </w:r>
    </w:p>
    <w:p w14:paraId="217519E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46F92C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com.rosokha.todolist.authorization.MainActivity;</w:t>
      </w:r>
    </w:p>
    <w:p w14:paraId="675DB5C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com.rosokha.todolist.task.Task;</w:t>
      </w:r>
    </w:p>
    <w:p w14:paraId="1114627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com.rosokha.todolist.users.Leader;</w:t>
      </w:r>
    </w:p>
    <w:p w14:paraId="56119B9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com.rosokha.todolist.users.User;</w:t>
      </w:r>
    </w:p>
    <w:p w14:paraId="7C8B949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com.rosokha.todolist.users.Worker;</w:t>
      </w:r>
    </w:p>
    <w:p w14:paraId="11D0A52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C5B73B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java.time.LocalDateTime;</w:t>
      </w:r>
    </w:p>
    <w:p w14:paraId="2B7260E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java.time.format.DateTimeFormatter;</w:t>
      </w:r>
    </w:p>
    <w:p w14:paraId="5DFC9E0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java.util.ArrayList;</w:t>
      </w:r>
    </w:p>
    <w:p w14:paraId="3F47C5D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java.util.LinkedHashSet;</w:t>
      </w:r>
    </w:p>
    <w:p w14:paraId="3F7DABA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java.util.List;</w:t>
      </w:r>
    </w:p>
    <w:p w14:paraId="532E609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import java.util.Set;</w:t>
      </w:r>
    </w:p>
    <w:p w14:paraId="353C223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EF8D1D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/**</w:t>
      </w:r>
    </w:p>
    <w:p w14:paraId="0A974B1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* Представляє собою сутність, яка створює завдання і додає виконавців до нього</w:t>
      </w:r>
    </w:p>
    <w:p w14:paraId="6927D83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*/</w:t>
      </w:r>
    </w:p>
    <w:p w14:paraId="389DA3C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public class TaskDao {</w:t>
      </w:r>
    </w:p>
    <w:p w14:paraId="12A1945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BC48F2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1EB53BF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Об'єкт бази даних</w:t>
      </w:r>
    </w:p>
    <w:p w14:paraId="29CB2AC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*/</w:t>
      </w:r>
    </w:p>
    <w:p w14:paraId="72360F2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private static SQLiteDatabase DB;</w:t>
      </w:r>
    </w:p>
    <w:p w14:paraId="1EEF4D3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D7203E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static {</w:t>
      </w:r>
    </w:p>
    <w:p w14:paraId="7A0DB03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DB = MainActivity.getDB();</w:t>
      </w:r>
    </w:p>
    <w:p w14:paraId="7A2DA68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}</w:t>
      </w:r>
    </w:p>
    <w:p w14:paraId="445BBCE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E6AB4A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2EA0154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Створює завдання</w:t>
      </w:r>
    </w:p>
    <w:p w14:paraId="4E5CEC4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</w:t>
      </w:r>
    </w:p>
    <w:p w14:paraId="5DE1556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@param idCurrentUser ідентифікатор керівника, який створив завдання</w:t>
      </w:r>
    </w:p>
    <w:p w14:paraId="28973D8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@param nameTask      назва завдання</w:t>
      </w:r>
    </w:p>
    <w:p w14:paraId="4D20DC8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@param contentTask   зміст завдання</w:t>
      </w:r>
    </w:p>
    <w:p w14:paraId="00B826F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@param endDateTime   дата і час закінчення завдання</w:t>
      </w:r>
    </w:p>
    <w:p w14:paraId="33BCA7D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@throws SQLException помилка при створенні завдання</w:t>
      </w:r>
    </w:p>
    <w:p w14:paraId="67803E4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SQLException</w:t>
      </w:r>
    </w:p>
    <w:p w14:paraId="3DE1CDD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</w:t>
      </w:r>
    </w:p>
    <w:p w14:paraId="1AA3BC4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SQLiteDatabase#execSQL(String) SQLiteDatabase#execSQL(String)</w:t>
      </w:r>
    </w:p>
    <w:p w14:paraId="167AC89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*/</w:t>
      </w:r>
    </w:p>
    <w:p w14:paraId="7F6DDF5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@RequiresApi(api = Build.VERSION_CODES.O)</w:t>
      </w:r>
    </w:p>
    <w:p w14:paraId="351DAC9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lastRenderedPageBreak/>
        <w:t xml:space="preserve">    public static void createTask(int idCurrentUser, String nameTask, String contentTask, String endDateTime) throws SQLException {</w:t>
      </w:r>
    </w:p>
    <w:p w14:paraId="4E73590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DB.execSQL(" INSERT INTO tasks (id_user_leader, name, content, date_of_publication, end_date, done) " +</w:t>
      </w:r>
    </w:p>
    <w:p w14:paraId="3A2A32A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"VALUES (?,?,?,?,?,?);",</w:t>
      </w:r>
    </w:p>
    <w:p w14:paraId="7FE6592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new Object[]{idCurrentUser, nameTask, contentTask,</w:t>
      </w:r>
    </w:p>
    <w:p w14:paraId="42F8271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LocalDateTime.now().format(DateTimeFormatter.ofPattern("yyyy-MM-dd HH:mm")), endDateTime, 0});</w:t>
      </w:r>
    </w:p>
    <w:p w14:paraId="4501182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}</w:t>
      </w:r>
    </w:p>
    <w:p w14:paraId="5607F50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A508A4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4ED5931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Повертає ідентифікатор останнього створеного завдання</w:t>
      </w:r>
    </w:p>
    <w:p w14:paraId="7279D11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</w:t>
      </w:r>
    </w:p>
    <w:p w14:paraId="4658695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@return ідентифікатор завдання</w:t>
      </w:r>
    </w:p>
    <w:p w14:paraId="48CD980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@throws SQLException помилка під час отримання ідентифікатору останнього завдання</w:t>
      </w:r>
    </w:p>
    <w:p w14:paraId="124F111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SQLException</w:t>
      </w:r>
    </w:p>
    <w:p w14:paraId="7E4EE46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</w:t>
      </w:r>
    </w:p>
    <w:p w14:paraId="339C85A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SQLiteDatabase#rawQuery(String, String[]) SQLiteDatabase#rawQuery(String, String[])</w:t>
      </w:r>
    </w:p>
    <w:p w14:paraId="16C1244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Cursor</w:t>
      </w:r>
    </w:p>
    <w:p w14:paraId="0A9976E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Cursor#moveToFirst() Cursor#moveToFirst()</w:t>
      </w:r>
    </w:p>
    <w:p w14:paraId="3C7293B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*/</w:t>
      </w:r>
    </w:p>
    <w:p w14:paraId="1298D41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@SuppressLint("Range")</w:t>
      </w:r>
    </w:p>
    <w:p w14:paraId="0C0DCB6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public static int getIDLastTask() throws SQLException {</w:t>
      </w:r>
    </w:p>
    <w:p w14:paraId="08400B3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Cursor query = DB.rawQuery("SELECT id" +</w:t>
      </w:r>
    </w:p>
    <w:p w14:paraId="1BFB726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"                         FROM tasks " +</w:t>
      </w:r>
    </w:p>
    <w:p w14:paraId="185FE9E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"                        ORDER BY id DESC LIMIT 1;",</w:t>
      </w:r>
    </w:p>
    <w:p w14:paraId="329DF82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null);</w:t>
      </w:r>
    </w:p>
    <w:p w14:paraId="7145957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if (query.moveToFirst()) {</w:t>
      </w:r>
    </w:p>
    <w:p w14:paraId="15847B0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return query.getInt(query.getColumnIndex("id"));</w:t>
      </w:r>
    </w:p>
    <w:p w14:paraId="1671AD2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} else {</w:t>
      </w:r>
    </w:p>
    <w:p w14:paraId="220CFF5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throw new SQLException();</w:t>
      </w:r>
    </w:p>
    <w:p w14:paraId="67ADB48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}</w:t>
      </w:r>
    </w:p>
    <w:p w14:paraId="0DF48BA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}</w:t>
      </w:r>
    </w:p>
    <w:p w14:paraId="799E0D8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F7A1D6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4AC5FF8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Додає виконавців до завдання</w:t>
      </w:r>
    </w:p>
    <w:p w14:paraId="28E9EB5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</w:t>
      </w:r>
    </w:p>
    <w:p w14:paraId="30F5382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@param idTask          ідентифікатор завдання, до якого потрібно додати виконавців</w:t>
      </w:r>
    </w:p>
    <w:p w14:paraId="4A77ECB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@param executorsLogins логіни виконавців завдання</w:t>
      </w:r>
    </w:p>
    <w:p w14:paraId="75C0D2F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@throws SQLException помилка при додаванні виконавців до завдання</w:t>
      </w:r>
    </w:p>
    <w:p w14:paraId="016A273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SQLException</w:t>
      </w:r>
    </w:p>
    <w:p w14:paraId="606E7E8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</w:t>
      </w:r>
    </w:p>
    <w:p w14:paraId="09F816C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SQLiteDatabase#execSQL(String) SQLiteDatabase#execSQL(String)</w:t>
      </w:r>
    </w:p>
    <w:p w14:paraId="0D8F5FB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TaskDao#getUserIDsByLogins(Set) TaskDao#getUserIDsByLogins(Set)</w:t>
      </w:r>
    </w:p>
    <w:p w14:paraId="505692A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*/</w:t>
      </w:r>
    </w:p>
    <w:p w14:paraId="244578A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public static void addExecutors(int idTask, Set&lt;String&gt; executorsLogins) throws SQLException {</w:t>
      </w:r>
    </w:p>
    <w:p w14:paraId="1832399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List&lt;Integer&gt; idsExecutors = getUserIDsByLogins(executorsLogins);</w:t>
      </w:r>
    </w:p>
    <w:p w14:paraId="59D7518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45FB0C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for (int idExecutor : idsExecutors) {</w:t>
      </w:r>
    </w:p>
    <w:p w14:paraId="560DFBD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DB.execSQL("INSERT INTO executors(id_user, id_task)" +</w:t>
      </w:r>
    </w:p>
    <w:p w14:paraId="718250D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"       VALUES (?,?);",</w:t>
      </w:r>
    </w:p>
    <w:p w14:paraId="2F6573F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new Object[]{idExecutor, idTask});</w:t>
      </w:r>
    </w:p>
    <w:p w14:paraId="621DEB5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}</w:t>
      </w:r>
    </w:p>
    <w:p w14:paraId="30DA866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}</w:t>
      </w:r>
    </w:p>
    <w:p w14:paraId="4A630BC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4C80D3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19AFBFB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Знаходить завдання по ідентифікатору</w:t>
      </w:r>
    </w:p>
    <w:p w14:paraId="065B777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lastRenderedPageBreak/>
        <w:t xml:space="preserve">     *</w:t>
      </w:r>
    </w:p>
    <w:p w14:paraId="7E023CA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@param id ідентифікатор завдання</w:t>
      </w:r>
    </w:p>
    <w:p w14:paraId="36DEF17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@return завдання task by id</w:t>
      </w:r>
    </w:p>
    <w:p w14:paraId="21E2780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@throws SQLException помилка під час отримання завдання по ідентифікатору</w:t>
      </w:r>
    </w:p>
    <w:p w14:paraId="0822E8C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SQLException</w:t>
      </w:r>
    </w:p>
    <w:p w14:paraId="3E47E98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</w:t>
      </w:r>
    </w:p>
    <w:p w14:paraId="67D71A2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SQLiteDatabase#rawQuery(String, String[]) SQLiteDatabase#rawQuery(String, String[])</w:t>
      </w:r>
    </w:p>
    <w:p w14:paraId="42139E9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Cursor</w:t>
      </w:r>
    </w:p>
    <w:p w14:paraId="05B7DED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Cursor#moveToFirst() Cursor#moveToFirst()</w:t>
      </w:r>
    </w:p>
    <w:p w14:paraId="79EC019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Task</w:t>
      </w:r>
    </w:p>
    <w:p w14:paraId="6E050B5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*/</w:t>
      </w:r>
    </w:p>
    <w:p w14:paraId="5291DA0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@SuppressLint("Range")</w:t>
      </w:r>
    </w:p>
    <w:p w14:paraId="406555D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public static Task getTaskByID(int id) throws SQLException {</w:t>
      </w:r>
    </w:p>
    <w:p w14:paraId="0A9C090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Task task = new Task();</w:t>
      </w:r>
    </w:p>
    <w:p w14:paraId="1F123FA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A20F72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Cursor query = DB.rawQuery("SELECT * " +</w:t>
      </w:r>
    </w:p>
    <w:p w14:paraId="7DB5AAC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"                         FROM tasks " +</w:t>
      </w:r>
    </w:p>
    <w:p w14:paraId="3D66069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"                        WHERE id = ?;",</w:t>
      </w:r>
    </w:p>
    <w:p w14:paraId="0E18790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new String[]{id + ""});</w:t>
      </w:r>
    </w:p>
    <w:p w14:paraId="5BE69EC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96752A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if (query.moveToFirst()) {</w:t>
      </w:r>
    </w:p>
    <w:p w14:paraId="4BDB8AC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task.setId(id);</w:t>
      </w:r>
    </w:p>
    <w:p w14:paraId="40676BD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task.setName(query.getString(query.getColumnIndex("name")));</w:t>
      </w:r>
    </w:p>
    <w:p w14:paraId="5AA069B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task.setContent(query.getString(query.getColumnIndex("content")));</w:t>
      </w:r>
    </w:p>
    <w:p w14:paraId="5703CF0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task.setDone(query.getInt(query.getColumnIndex("done")) == 1);</w:t>
      </w:r>
    </w:p>
    <w:p w14:paraId="4829C83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task.setLeader(UserDao.getLeaderById(query.getInt(query.getColumnIndex("id_user_leader"))));</w:t>
      </w:r>
    </w:p>
    <w:p w14:paraId="05F3825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if (Build.VERSION.SDK_INT &gt;= Build.VERSION_CODES.O) {</w:t>
      </w:r>
    </w:p>
    <w:p w14:paraId="69DBDD3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task.setDateTimeOfPublication(LocalDateTime.parse(query.getString(query.getColumnIndex("date_of_publication")),</w:t>
      </w:r>
    </w:p>
    <w:p w14:paraId="32C2FEE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DateTimeFormatter.ofPattern("yyyy-MM-dd HH:mm")));</w:t>
      </w:r>
    </w:p>
    <w:p w14:paraId="7DBA591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task.setEndDateTime(LocalDateTime.parse(query.getString(query.getColumnIndex("end_date")),</w:t>
      </w:r>
    </w:p>
    <w:p w14:paraId="70F8610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DateTimeFormatter.ofPattern("yyyy-MM-dd HH:mm")));</w:t>
      </w:r>
    </w:p>
    <w:p w14:paraId="03B03B9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if (query.getString(query.getColumnIndex("execution_date")) != null) {</w:t>
      </w:r>
    </w:p>
    <w:p w14:paraId="1AEBD4A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task.setDateTimeExecution(LocalDateTime.parse(query.getString(query.getColumnIndex("execution_date")),</w:t>
      </w:r>
    </w:p>
    <w:p w14:paraId="644A8DC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    DateTimeFormatter.ofPattern("yyyy-MM-dd HH:mm")));</w:t>
      </w:r>
    </w:p>
    <w:p w14:paraId="1B2D9CC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} else {</w:t>
      </w:r>
    </w:p>
    <w:p w14:paraId="3FE357F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task.setDateTimeExecution(null);</w:t>
      </w:r>
    </w:p>
    <w:p w14:paraId="0FB1FC3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}</w:t>
      </w:r>
    </w:p>
    <w:p w14:paraId="3A24A16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}</w:t>
      </w:r>
    </w:p>
    <w:p w14:paraId="2A505F0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}</w:t>
      </w:r>
    </w:p>
    <w:p w14:paraId="685995D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return task;</w:t>
      </w:r>
    </w:p>
    <w:p w14:paraId="4FD6F35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}</w:t>
      </w:r>
    </w:p>
    <w:p w14:paraId="0442F37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7836E1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2823D30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Оновлює дані завдання у бд</w:t>
      </w:r>
    </w:p>
    <w:p w14:paraId="0163AFD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</w:t>
      </w:r>
    </w:p>
    <w:p w14:paraId="685DFEC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@param task завдання яке потрібно оновити</w:t>
      </w:r>
    </w:p>
    <w:p w14:paraId="79042E8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@throws SQLException помилка під час оновлення завдання</w:t>
      </w:r>
    </w:p>
    <w:p w14:paraId="3079B74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SQLException</w:t>
      </w:r>
    </w:p>
    <w:p w14:paraId="4877F3B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</w:t>
      </w:r>
    </w:p>
    <w:p w14:paraId="3CCE32D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SQLiteDatabase#execSQL(String) SQLiteDatabase#execSQL(String)</w:t>
      </w:r>
    </w:p>
    <w:p w14:paraId="4D8116C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Task</w:t>
      </w:r>
    </w:p>
    <w:p w14:paraId="6C53C4B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lastRenderedPageBreak/>
        <w:t xml:space="preserve">     */</w:t>
      </w:r>
    </w:p>
    <w:p w14:paraId="64AF1E1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public static void updateTask(Task task) throws SQLException {</w:t>
      </w:r>
    </w:p>
    <w:p w14:paraId="2D2312D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if (Build.VERSION.SDK_INT &gt;= Build.VERSION_CODES.O) {</w:t>
      </w:r>
    </w:p>
    <w:p w14:paraId="3596361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DB.execSQL("UPDATE tasks " +</w:t>
      </w:r>
    </w:p>
    <w:p w14:paraId="5EA6F45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"          SET name = ?, content = ?, end_date = ? " +</w:t>
      </w:r>
    </w:p>
    <w:p w14:paraId="45F8867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"        WHERE id = ?",</w:t>
      </w:r>
    </w:p>
    <w:p w14:paraId="6A4B93C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new Object[]{task.getName(), task.getContent(),</w:t>
      </w:r>
    </w:p>
    <w:p w14:paraId="7070AEC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task.getEndDateTime().format(DateTimeFormatter.ofPattern("yyyy-MM-dd HH:mm")), task.getId()});</w:t>
      </w:r>
    </w:p>
    <w:p w14:paraId="2DEEDE3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} else {</w:t>
      </w:r>
    </w:p>
    <w:p w14:paraId="3FCED10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throw new SQLException();</w:t>
      </w:r>
    </w:p>
    <w:p w14:paraId="7C368BA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}</w:t>
      </w:r>
    </w:p>
    <w:p w14:paraId="53978A4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}</w:t>
      </w:r>
    </w:p>
    <w:p w14:paraId="77A0000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02E2EF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16CD71F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Видаляє завдання</w:t>
      </w:r>
    </w:p>
    <w:p w14:paraId="629999D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</w:t>
      </w:r>
    </w:p>
    <w:p w14:paraId="39B0DFF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@param task завдання яке потрібно видалити</w:t>
      </w:r>
    </w:p>
    <w:p w14:paraId="518E074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@throws SQLException помилка під час видалення завдання</w:t>
      </w:r>
    </w:p>
    <w:p w14:paraId="50B9761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SQLException</w:t>
      </w:r>
    </w:p>
    <w:p w14:paraId="75F37D7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</w:t>
      </w:r>
    </w:p>
    <w:p w14:paraId="1921DBE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SQLiteDatabase#execSQL(String) SQLiteDatabase#execSQL(String)</w:t>
      </w:r>
    </w:p>
    <w:p w14:paraId="42FF2A3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Task</w:t>
      </w:r>
    </w:p>
    <w:p w14:paraId="5203DB1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*/</w:t>
      </w:r>
    </w:p>
    <w:p w14:paraId="78F81FD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public static void deleteTask(Task task) throws SQLException {</w:t>
      </w:r>
    </w:p>
    <w:p w14:paraId="61EBA22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DB.execSQL("DELETE FROM tasks " +</w:t>
      </w:r>
    </w:p>
    <w:p w14:paraId="27B87AA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"             WHERE id = ?;",</w:t>
      </w:r>
    </w:p>
    <w:p w14:paraId="6B45186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new Object[]{task.getId()});</w:t>
      </w:r>
    </w:p>
    <w:p w14:paraId="54C5FDC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}</w:t>
      </w:r>
    </w:p>
    <w:p w14:paraId="4AA6D8A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DD31C9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26FCD27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Створює список ідентифікаторів виконавців завдання</w:t>
      </w:r>
    </w:p>
    <w:p w14:paraId="4C2280E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</w:t>
      </w:r>
    </w:p>
    <w:p w14:paraId="62B748A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@param executorsLogins логіни, по яким створюєсться список з id виконавців</w:t>
      </w:r>
    </w:p>
    <w:p w14:paraId="2C6AED6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@return список з ідентифікаторами виконавців</w:t>
      </w:r>
    </w:p>
    <w:p w14:paraId="1D21A3B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@throws SQLException помилка при отриманні id</w:t>
      </w:r>
    </w:p>
    <w:p w14:paraId="2E92788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SQLException</w:t>
      </w:r>
    </w:p>
    <w:p w14:paraId="44268CB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</w:t>
      </w:r>
    </w:p>
    <w:p w14:paraId="15F2034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SQLiteDatabase#rawQuery(String, String[])</w:t>
      </w:r>
    </w:p>
    <w:p w14:paraId="0073B13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Cursor</w:t>
      </w:r>
    </w:p>
    <w:p w14:paraId="7162C50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Cursor#moveToFirst()</w:t>
      </w:r>
    </w:p>
    <w:p w14:paraId="752D77E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Task</w:t>
      </w:r>
    </w:p>
    <w:p w14:paraId="6C5DE6E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*/</w:t>
      </w:r>
    </w:p>
    <w:p w14:paraId="6970343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@SuppressLint("Range")</w:t>
      </w:r>
    </w:p>
    <w:p w14:paraId="108FE50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private static List&lt;Integer&gt; getUserIDsByLogins(Set&lt;String&gt; executorsLogins) throws SQLException {</w:t>
      </w:r>
    </w:p>
    <w:p w14:paraId="7B52A04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List&lt;Integer&gt; ids = new ArrayList&lt;&gt;();</w:t>
      </w:r>
    </w:p>
    <w:p w14:paraId="2BDB8FF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12FF92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for (String login : executorsLogins) {</w:t>
      </w:r>
    </w:p>
    <w:p w14:paraId="487582D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Cursor query = DB.rawQuery("SELECT id" +</w:t>
      </w:r>
    </w:p>
    <w:p w14:paraId="5F2944C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"                         FROM users " +</w:t>
      </w:r>
    </w:p>
    <w:p w14:paraId="4D3F610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"                        WHERE login = ?;",</w:t>
      </w:r>
    </w:p>
    <w:p w14:paraId="13792262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new String[]{login});</w:t>
      </w:r>
    </w:p>
    <w:p w14:paraId="2928B3D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if (query.moveToFirst()) {</w:t>
      </w:r>
    </w:p>
    <w:p w14:paraId="1988E9D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ids.add(query.getInt(query.getColumnIndex("id")));</w:t>
      </w:r>
    </w:p>
    <w:p w14:paraId="347FE50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}</w:t>
      </w:r>
    </w:p>
    <w:p w14:paraId="2982040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}</w:t>
      </w:r>
    </w:p>
    <w:p w14:paraId="7BE23DA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return ids;</w:t>
      </w:r>
    </w:p>
    <w:p w14:paraId="31638B0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}</w:t>
      </w:r>
    </w:p>
    <w:p w14:paraId="52D96C4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A1BA65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11CA8EC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lastRenderedPageBreak/>
        <w:t xml:space="preserve">     * Встановлює статус виконання для завдання</w:t>
      </w:r>
    </w:p>
    <w:p w14:paraId="22D3993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</w:t>
      </w:r>
    </w:p>
    <w:p w14:paraId="2AAAC78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@param task   завдання</w:t>
      </w:r>
    </w:p>
    <w:p w14:paraId="74B53E0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@param isDone виконане?</w:t>
      </w:r>
    </w:p>
    <w:p w14:paraId="6818ED3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@throws SQLException помилка при зміні статусу виконання завдання</w:t>
      </w:r>
    </w:p>
    <w:p w14:paraId="1F51B8E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SQLException</w:t>
      </w:r>
    </w:p>
    <w:p w14:paraId="1D2ECF1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</w:t>
      </w:r>
    </w:p>
    <w:p w14:paraId="27CC153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SQLiteDatabase#execSQL(String) SQLiteDatabase#execSQL(String)</w:t>
      </w:r>
    </w:p>
    <w:p w14:paraId="5B562FE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Task</w:t>
      </w:r>
    </w:p>
    <w:p w14:paraId="14796E3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*/</w:t>
      </w:r>
    </w:p>
    <w:p w14:paraId="1186FD8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public static void setDone(Task task, boolean isDone) throws SQLException {</w:t>
      </w:r>
    </w:p>
    <w:p w14:paraId="02B8854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if (Build.VERSION.SDK_INT &gt;= Build.VERSION_CODES.O) {</w:t>
      </w:r>
    </w:p>
    <w:p w14:paraId="7BDCA8F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if (isDone) {</w:t>
      </w:r>
    </w:p>
    <w:p w14:paraId="5B4BC95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DB.execSQL("UPDATE tasks " +</w:t>
      </w:r>
    </w:p>
    <w:p w14:paraId="0578719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"          SET done = ?, execution_date = ? " +</w:t>
      </w:r>
    </w:p>
    <w:p w14:paraId="78A9826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"        WHERE id = ?;",</w:t>
      </w:r>
    </w:p>
    <w:p w14:paraId="19FD2C4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new Object[]{1,</w:t>
      </w:r>
    </w:p>
    <w:p w14:paraId="209928F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LocalDateTime.now().format(DateTimeFormatter.ofPattern("yyyy-MM-dd HH:mm")),</w:t>
      </w:r>
    </w:p>
    <w:p w14:paraId="2EC55EE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task.getId()});</w:t>
      </w:r>
    </w:p>
    <w:p w14:paraId="64D68F3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} else {</w:t>
      </w:r>
    </w:p>
    <w:p w14:paraId="1641463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DB.execSQL("UPDATE tasks " +</w:t>
      </w:r>
    </w:p>
    <w:p w14:paraId="6130656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"          SET done = ?, execution_date = ? " +</w:t>
      </w:r>
    </w:p>
    <w:p w14:paraId="18AF190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"        WHERE id = ?;",</w:t>
      </w:r>
    </w:p>
    <w:p w14:paraId="1060F28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        new Object[]{0, null, task.getId()});</w:t>
      </w:r>
    </w:p>
    <w:p w14:paraId="7243C5C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}</w:t>
      </w:r>
    </w:p>
    <w:p w14:paraId="2D06723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} else {</w:t>
      </w:r>
    </w:p>
    <w:p w14:paraId="6B58F14F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throw new SQLException();</w:t>
      </w:r>
    </w:p>
    <w:p w14:paraId="4E2E668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}</w:t>
      </w:r>
    </w:p>
    <w:p w14:paraId="6520023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}</w:t>
      </w:r>
    </w:p>
    <w:p w14:paraId="1801C22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68271F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255BE19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Створює список виконавців завдання</w:t>
      </w:r>
    </w:p>
    <w:p w14:paraId="50EAEA5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</w:t>
      </w:r>
    </w:p>
    <w:p w14:paraId="5F2C450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@param task завдання</w:t>
      </w:r>
    </w:p>
    <w:p w14:paraId="4060CCF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@return список виконавців</w:t>
      </w:r>
    </w:p>
    <w:p w14:paraId="5CA4457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@throws SQLException промилка при створенні списку виконавців</w:t>
      </w:r>
    </w:p>
    <w:p w14:paraId="250A04B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SQLException</w:t>
      </w:r>
    </w:p>
    <w:p w14:paraId="0C634DC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</w:t>
      </w:r>
    </w:p>
    <w:p w14:paraId="58AA88D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SQLiteDatabase#rawQuery(String, String[]) SQLiteDatabase#rawQuery(String, String[])</w:t>
      </w:r>
    </w:p>
    <w:p w14:paraId="215105B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Cursor</w:t>
      </w:r>
    </w:p>
    <w:p w14:paraId="3C53F96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Cursor#moveToNext() Cursor#moveToNext()</w:t>
      </w:r>
    </w:p>
    <w:p w14:paraId="7C9363F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Task</w:t>
      </w:r>
    </w:p>
    <w:p w14:paraId="3D6EF77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User</w:t>
      </w:r>
    </w:p>
    <w:p w14:paraId="65193A8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Leader</w:t>
      </w:r>
    </w:p>
    <w:p w14:paraId="13E6DE6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Worker</w:t>
      </w:r>
    </w:p>
    <w:p w14:paraId="1AEFDAD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*/</w:t>
      </w:r>
    </w:p>
    <w:p w14:paraId="7EAAF20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@SuppressLint("Range")</w:t>
      </w:r>
    </w:p>
    <w:p w14:paraId="7F1499F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public static Set&lt;User&gt; getListOfExecutorsForTask(Task task) throws SQLException {</w:t>
      </w:r>
    </w:p>
    <w:p w14:paraId="5462757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Set&lt;User&gt; executors = new LinkedHashSet&lt;&gt;();</w:t>
      </w:r>
    </w:p>
    <w:p w14:paraId="604111A6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B4EE8B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Cursor query = DB.rawQuery("SELECT users.* " +</w:t>
      </w:r>
    </w:p>
    <w:p w14:paraId="5D42A56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"                         FROM users " +</w:t>
      </w:r>
    </w:p>
    <w:p w14:paraId="60D009A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"                              JOIN executors " +</w:t>
      </w:r>
    </w:p>
    <w:p w14:paraId="280E3B9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"                              ON users.id = executors.id_user " +</w:t>
      </w:r>
    </w:p>
    <w:p w14:paraId="451091A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"                                                              " +</w:t>
      </w:r>
    </w:p>
    <w:p w14:paraId="27B09B4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"                              JOIN tasks " +</w:t>
      </w:r>
    </w:p>
    <w:p w14:paraId="3D426E1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"                              ON tasks.id = executors.id_task " +</w:t>
      </w:r>
    </w:p>
    <w:p w14:paraId="3886BDD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"                         WHERE tasks.id = ?;",</w:t>
      </w:r>
    </w:p>
    <w:p w14:paraId="242D347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lastRenderedPageBreak/>
        <w:t xml:space="preserve">                new String[]{task.getId() + ""});</w:t>
      </w:r>
    </w:p>
    <w:p w14:paraId="7541EFB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D96852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while (query.moveToNext()) {</w:t>
      </w:r>
    </w:p>
    <w:p w14:paraId="127E968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User user;</w:t>
      </w:r>
    </w:p>
    <w:p w14:paraId="1D60F0B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if (query.getString(query.getColumnIndex("role")).equals("Leader")) {</w:t>
      </w:r>
    </w:p>
    <w:p w14:paraId="2B0051A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user = new Leader();</w:t>
      </w:r>
    </w:p>
    <w:p w14:paraId="46489EE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user.setId(query.getInt(query.getColumnIndex("id")));</w:t>
      </w:r>
    </w:p>
    <w:p w14:paraId="6B05B33A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user.setName(query.getString(query.getColumnIndex("name")));</w:t>
      </w:r>
    </w:p>
    <w:p w14:paraId="54B99CB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user.setLogin(query.getString(query.getColumnIndex("login")));</w:t>
      </w:r>
    </w:p>
    <w:p w14:paraId="6FBD56C4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} else {</w:t>
      </w:r>
    </w:p>
    <w:p w14:paraId="4DB691F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user = new Worker();</w:t>
      </w:r>
    </w:p>
    <w:p w14:paraId="7009A46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user.setId(query.getInt(query.getColumnIndex("id")));</w:t>
      </w:r>
    </w:p>
    <w:p w14:paraId="3CF4620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user.setName(query.getString(query.getColumnIndex("name")));</w:t>
      </w:r>
    </w:p>
    <w:p w14:paraId="0660738B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user.setLogin(query.getString(query.getColumnIndex("login")));</w:t>
      </w:r>
    </w:p>
    <w:p w14:paraId="3D3D514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}</w:t>
      </w:r>
    </w:p>
    <w:p w14:paraId="7464941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executors.add(user);</w:t>
      </w:r>
    </w:p>
    <w:p w14:paraId="519335F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}</w:t>
      </w:r>
    </w:p>
    <w:p w14:paraId="178B04C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query.close();</w:t>
      </w:r>
    </w:p>
    <w:p w14:paraId="4B420B6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return executors;</w:t>
      </w:r>
    </w:p>
    <w:p w14:paraId="3FBD07A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}</w:t>
      </w:r>
    </w:p>
    <w:p w14:paraId="51DA535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FBC6F73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/**</w:t>
      </w:r>
    </w:p>
    <w:p w14:paraId="3B0C5AC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Видаляє виконавці завдання по ідентифікатору</w:t>
      </w:r>
    </w:p>
    <w:p w14:paraId="64027EFE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</w:t>
      </w:r>
    </w:p>
    <w:p w14:paraId="4ECED128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@param idExecutor ідентифікатор виконавця</w:t>
      </w:r>
    </w:p>
    <w:p w14:paraId="6F3AC12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@param idTask     ідентифікатор завдання</w:t>
      </w:r>
    </w:p>
    <w:p w14:paraId="3C11A66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@throws SQLException помилка під час видалення виконавці</w:t>
      </w:r>
    </w:p>
    <w:p w14:paraId="0C2A7DB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SQLException</w:t>
      </w:r>
    </w:p>
    <w:p w14:paraId="552682D7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</w:t>
      </w:r>
    </w:p>
    <w:p w14:paraId="41766160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 @see SQLiteDatabase#execSQL(String) SQLiteDatabase#execSQL(String)</w:t>
      </w:r>
    </w:p>
    <w:p w14:paraId="75826F99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*/</w:t>
      </w:r>
    </w:p>
    <w:p w14:paraId="2800249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public static void deleteExecutorById(int idExecutor, int idTask) throws SQLException {</w:t>
      </w:r>
    </w:p>
    <w:p w14:paraId="28896165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DB.execSQL("DELETE FROM executors " +</w:t>
      </w:r>
    </w:p>
    <w:p w14:paraId="396A28AC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"             WHERE id_user = ? " +</w:t>
      </w:r>
    </w:p>
    <w:p w14:paraId="38A7252D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"               AND id_task = ?;",</w:t>
      </w:r>
    </w:p>
    <w:p w14:paraId="7F4A0F41" w14:textId="77777777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            new Integer[]{idExecutor, idTask});</w:t>
      </w:r>
    </w:p>
    <w:p w14:paraId="3FA691D0" w14:textId="5D1011DB" w:rsidR="00941BE9" w:rsidRPr="00941BE9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 xml:space="preserve">    }</w:t>
      </w:r>
    </w:p>
    <w:p w14:paraId="46E5D507" w14:textId="7434B818" w:rsidR="00FE27C3" w:rsidRDefault="00941BE9" w:rsidP="00941BE9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941BE9">
        <w:rPr>
          <w:rFonts w:ascii="Consolas" w:hAnsi="Consolas"/>
          <w:sz w:val="20"/>
          <w:szCs w:val="20"/>
        </w:rPr>
        <w:t>}</w:t>
      </w:r>
    </w:p>
    <w:p w14:paraId="7A2A5624" w14:textId="77777777" w:rsidR="00FE27C3" w:rsidRDefault="00FE27C3" w:rsidP="0052200A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53792CC" w14:textId="77777777" w:rsidR="00FE27C3" w:rsidRDefault="00FE27C3" w:rsidP="0052200A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0076F5C" w14:textId="77777777" w:rsidR="00FE27C3" w:rsidRDefault="00FE27C3" w:rsidP="0052200A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847C855" w14:textId="77777777" w:rsidR="00FE27C3" w:rsidRPr="00FE27C3" w:rsidRDefault="00FE27C3" w:rsidP="0052200A">
      <w:pPr>
        <w:spacing w:line="240" w:lineRule="auto"/>
        <w:ind w:firstLine="0"/>
        <w:jc w:val="center"/>
        <w:rPr>
          <w:b/>
          <w:bCs/>
        </w:rPr>
      </w:pPr>
      <w:r w:rsidRPr="00FE27C3">
        <w:rPr>
          <w:b/>
          <w:bCs/>
        </w:rPr>
        <w:t>UserDao</w:t>
      </w:r>
    </w:p>
    <w:p w14:paraId="0065847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package com.rosokha.todolist.dao;</w:t>
      </w:r>
    </w:p>
    <w:p w14:paraId="5197C32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62603D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android.annotation.SuppressLint;</w:t>
      </w:r>
    </w:p>
    <w:p w14:paraId="3B6EF79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android.database.Cursor;</w:t>
      </w:r>
    </w:p>
    <w:p w14:paraId="2B1D78E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android.database.SQLException;</w:t>
      </w:r>
    </w:p>
    <w:p w14:paraId="24B42B5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android.database.sqlite.SQLiteDatabase;</w:t>
      </w:r>
    </w:p>
    <w:p w14:paraId="2EEF278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7CD5DF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com.rosokha.todolist.authorization.MainActivity;</w:t>
      </w:r>
    </w:p>
    <w:p w14:paraId="0C9A650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com.rosokha.todolist.task.Task;</w:t>
      </w:r>
    </w:p>
    <w:p w14:paraId="1A21D1E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com.rosokha.todolist.users.Leader;</w:t>
      </w:r>
    </w:p>
    <w:p w14:paraId="1E7D312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com.rosokha.todolist.users.User;</w:t>
      </w:r>
    </w:p>
    <w:p w14:paraId="43D46B0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com.rosokha.todolist.users.Worker;</w:t>
      </w:r>
    </w:p>
    <w:p w14:paraId="471AEA0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E90B30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/**</w:t>
      </w:r>
    </w:p>
    <w:p w14:paraId="4031255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 Користувач взаємодіючий з базою даних</w:t>
      </w:r>
    </w:p>
    <w:p w14:paraId="3872D9D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*/</w:t>
      </w:r>
    </w:p>
    <w:p w14:paraId="291B04E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public class UserDao {</w:t>
      </w:r>
    </w:p>
    <w:p w14:paraId="0C9749C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2F59AC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/**</w:t>
      </w:r>
    </w:p>
    <w:p w14:paraId="433E9A9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Об'єкт бази даних</w:t>
      </w:r>
    </w:p>
    <w:p w14:paraId="53BD100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171BFA5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static SQLiteDatabase DB;</w:t>
      </w:r>
    </w:p>
    <w:p w14:paraId="275EA3E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4C1E04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static {</w:t>
      </w:r>
    </w:p>
    <w:p w14:paraId="4CC4FE9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DB = MainActivity.getDB();</w:t>
      </w:r>
    </w:p>
    <w:p w14:paraId="3C6702A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56DE864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1D347E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117A8CD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Оновлює логін користувача</w:t>
      </w:r>
    </w:p>
    <w:p w14:paraId="257ABE3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70E1470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user     користувач, якому потрібно оновити логін</w:t>
      </w:r>
    </w:p>
    <w:p w14:paraId="0D6FF1E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newLogin новий логін</w:t>
      </w:r>
    </w:p>
    <w:p w14:paraId="1AA0E51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@throws SQLException помилка під час оновлення</w:t>
      </w:r>
    </w:p>
    <w:p w14:paraId="298194F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SQLException</w:t>
      </w:r>
    </w:p>
    <w:p w14:paraId="6B3BEFD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SQLiteDatabase</w:t>
      </w:r>
    </w:p>
    <w:p w14:paraId="756CE27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SQLiteDatabase#execSQL(String) SQLiteDatabase#execSQL(String)</w:t>
      </w:r>
    </w:p>
    <w:p w14:paraId="6D390E0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40DB124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static void updateLogin(User user, String newLogin) throws SQLException {</w:t>
      </w:r>
    </w:p>
    <w:p w14:paraId="2F5A215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DB.execSQL("UPDATE users " +</w:t>
      </w:r>
    </w:p>
    <w:p w14:paraId="2FBEBD4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"  SET login = ? " +</w:t>
      </w:r>
    </w:p>
    <w:p w14:paraId="436F69F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"WHERE id = ?;",</w:t>
      </w:r>
    </w:p>
    <w:p w14:paraId="2440EC2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new String[]{newLogin, user.getId() + ""});</w:t>
      </w:r>
    </w:p>
    <w:p w14:paraId="69B0F36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4475AE3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1A8ABD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6ED49A9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Оновлює ПІБ користувача</w:t>
      </w:r>
    </w:p>
    <w:p w14:paraId="6D3A692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74E07A6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user    користувач, якому потрібно оновити ПІБ</w:t>
      </w:r>
    </w:p>
    <w:p w14:paraId="62C4595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newName новий ПШБ</w:t>
      </w:r>
    </w:p>
    <w:p w14:paraId="21A3768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@throws SQLException помилка під час оновлення</w:t>
      </w:r>
    </w:p>
    <w:p w14:paraId="17070DC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SQLException</w:t>
      </w:r>
    </w:p>
    <w:p w14:paraId="04A88B5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SQLiteDatabase</w:t>
      </w:r>
    </w:p>
    <w:p w14:paraId="50F6991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SQLiteDatabase#execSQL(String) SQLiteDatabase#execSQL(String)</w:t>
      </w:r>
    </w:p>
    <w:p w14:paraId="1F5B02C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01878CA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static void updateName(User user, String newName) throws SQLException {</w:t>
      </w:r>
    </w:p>
    <w:p w14:paraId="482C9BA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DB.execSQL("UPDATE users " +</w:t>
      </w:r>
    </w:p>
    <w:p w14:paraId="725BD7C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"  SET name = ? " +</w:t>
      </w:r>
    </w:p>
    <w:p w14:paraId="487162C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"WHERE id = ?;",</w:t>
      </w:r>
    </w:p>
    <w:p w14:paraId="40E8423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new String[]{newName, user.getId() + ""});</w:t>
      </w:r>
    </w:p>
    <w:p w14:paraId="294024F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1CD72FC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650146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92A53C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77DC0BB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Завантажує користувача по ідентифікатору</w:t>
      </w:r>
    </w:p>
    <w:p w14:paraId="4FBB892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6889BD9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id ідентифікатор користувача</w:t>
      </w:r>
    </w:p>
    <w:p w14:paraId="073B1F9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@return користувача user by id</w:t>
      </w:r>
    </w:p>
    <w:p w14:paraId="02371C7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@throws SQLException помилка при отриманні користувача</w:t>
      </w:r>
    </w:p>
    <w:p w14:paraId="174B3DA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SQLException</w:t>
      </w:r>
    </w:p>
    <w:p w14:paraId="3C88C2E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SQLiteDatabase</w:t>
      </w:r>
    </w:p>
    <w:p w14:paraId="65AAE2B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SQLiteDatabase#rawQuery(String, String[]) SQLiteDatabase#rawQuery(String, String[])</w:t>
      </w:r>
    </w:p>
    <w:p w14:paraId="67C8D13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Cursor</w:t>
      </w:r>
    </w:p>
    <w:p w14:paraId="1E0FD89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Cursor#moveToFirst() Cursor#moveToFirst()</w:t>
      </w:r>
    </w:p>
    <w:p w14:paraId="60F4107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User</w:t>
      </w:r>
    </w:p>
    <w:p w14:paraId="0E294EC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61BFC0B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@SuppressLint("Range")</w:t>
      </w:r>
    </w:p>
    <w:p w14:paraId="145134E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static User getUserById(int id) throws SQLException {</w:t>
      </w:r>
    </w:p>
    <w:p w14:paraId="0A68390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User user = null;</w:t>
      </w:r>
    </w:p>
    <w:p w14:paraId="5B60553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9B3495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Cursor query = DB.rawQuery("SELECT * " +</w:t>
      </w:r>
    </w:p>
    <w:p w14:paraId="0E10BD2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"                 FROM users " +</w:t>
      </w:r>
    </w:p>
    <w:p w14:paraId="333596B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"                WHERE id = ?;",</w:t>
      </w:r>
    </w:p>
    <w:p w14:paraId="29E4265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new String[]{id + ""});</w:t>
      </w:r>
    </w:p>
    <w:p w14:paraId="309F264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48D443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(query.moveToFirst()) {</w:t>
      </w:r>
    </w:p>
    <w:p w14:paraId="1A7FEA6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if (query.getString(query.getColumnIndex("role")).equals("Leader")) {</w:t>
      </w:r>
    </w:p>
    <w:p w14:paraId="3850FA4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user = new Leader();</w:t>
      </w:r>
    </w:p>
    <w:p w14:paraId="159EC68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user.setId(id);</w:t>
      </w:r>
    </w:p>
    <w:p w14:paraId="07339E4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user.setLogin(query.getString(query.getColumnIndex("login")));</w:t>
      </w:r>
    </w:p>
    <w:p w14:paraId="624C1D8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user.setName(query.getString(query.getColumnIndex("name")));</w:t>
      </w:r>
    </w:p>
    <w:p w14:paraId="1D168B8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 else {</w:t>
      </w:r>
    </w:p>
    <w:p w14:paraId="04F49E8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user = new Worker();</w:t>
      </w:r>
    </w:p>
    <w:p w14:paraId="37736A8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user.setId(id);</w:t>
      </w:r>
    </w:p>
    <w:p w14:paraId="61C9A43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user.setLogin(query.getString(query.getColumnIndex("login")));</w:t>
      </w:r>
    </w:p>
    <w:p w14:paraId="0FACB0A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user.setName(query.getString(query.getColumnIndex("name")));</w:t>
      </w:r>
    </w:p>
    <w:p w14:paraId="6F021A7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3EBDFD4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 else {</w:t>
      </w:r>
    </w:p>
    <w:p w14:paraId="19A97F1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throw new SQLException();</w:t>
      </w:r>
    </w:p>
    <w:p w14:paraId="167DF62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795899E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return user;</w:t>
      </w:r>
    </w:p>
    <w:p w14:paraId="5715BA3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7795B4E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54A1BD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471A24B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Завантажує керівника по ідентифікатору</w:t>
      </w:r>
    </w:p>
    <w:p w14:paraId="50FFBA7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7DA0C78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id ідентиифікатор керівника</w:t>
      </w:r>
    </w:p>
    <w:p w14:paraId="1C13B2F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@return керівника leader by id</w:t>
      </w:r>
    </w:p>
    <w:p w14:paraId="3AC6035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@throws SQLException помилка при отриманні керівника</w:t>
      </w:r>
    </w:p>
    <w:p w14:paraId="597B681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SQLException</w:t>
      </w:r>
    </w:p>
    <w:p w14:paraId="6E541BE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SQLiteDatabase</w:t>
      </w:r>
    </w:p>
    <w:p w14:paraId="2BBE806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SQLiteDatabase#rawQuery(String, String[]) SQLiteDatabase#rawQuery(String, String[])</w:t>
      </w:r>
    </w:p>
    <w:p w14:paraId="4651887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Cursor</w:t>
      </w:r>
    </w:p>
    <w:p w14:paraId="40ED709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Cursor#moveToFirst() Cursor#moveToFirst()</w:t>
      </w:r>
    </w:p>
    <w:p w14:paraId="7005E4A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Leader</w:t>
      </w:r>
    </w:p>
    <w:p w14:paraId="2D223F5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15E5214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@SuppressLint("Range")</w:t>
      </w:r>
    </w:p>
    <w:p w14:paraId="1239B85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static Leader getLeaderById(int id) throws SQLException {</w:t>
      </w:r>
    </w:p>
    <w:p w14:paraId="4B61D9D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Leader leader = null;</w:t>
      </w:r>
    </w:p>
    <w:p w14:paraId="03EFE19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4ADD2F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Cursor query = DB.rawQuery("SELECT * " +</w:t>
      </w:r>
    </w:p>
    <w:p w14:paraId="3B84272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"                 FROM users " +</w:t>
      </w:r>
    </w:p>
    <w:p w14:paraId="57DEC49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"                WHERE id = ?" +</w:t>
      </w:r>
    </w:p>
    <w:p w14:paraId="1828519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"                  AND role = 'Leader';",</w:t>
      </w:r>
    </w:p>
    <w:p w14:paraId="5DCDB51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new String[]{id + ""});</w:t>
      </w:r>
    </w:p>
    <w:p w14:paraId="37A8FA8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8A0490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(query.moveToFirst()) {</w:t>
      </w:r>
    </w:p>
    <w:p w14:paraId="681ED45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leader = new Leader();</w:t>
      </w:r>
    </w:p>
    <w:p w14:paraId="01C58B1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leader.setId(id);</w:t>
      </w:r>
    </w:p>
    <w:p w14:paraId="1275B7A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leader.setLogin(query.getString(query.getColumnIndex("login")));</w:t>
      </w:r>
    </w:p>
    <w:p w14:paraId="4912D09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leader.setName(query.getString(query.getColumnIndex("name")));</w:t>
      </w:r>
    </w:p>
    <w:p w14:paraId="71D922A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3213F6F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return leader;</w:t>
      </w:r>
    </w:p>
    <w:p w14:paraId="42F5B9C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67E581B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AADB1E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248DD64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Завантажує працівника по ідентифікатору</w:t>
      </w:r>
    </w:p>
    <w:p w14:paraId="706193C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6A6FA93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id ідентиифікатор працівника</w:t>
      </w:r>
    </w:p>
    <w:p w14:paraId="58BB6E2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* @return працівника worker by id</w:t>
      </w:r>
    </w:p>
    <w:p w14:paraId="297CEF4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@throws SQLException помилка при отриманні працівника</w:t>
      </w:r>
    </w:p>
    <w:p w14:paraId="38F5853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SQLException</w:t>
      </w:r>
    </w:p>
    <w:p w14:paraId="3E0353F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SQLiteDatabase</w:t>
      </w:r>
    </w:p>
    <w:p w14:paraId="20B8CFD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SQLiteDatabase#rawQuery(String, String[]) SQLiteDatabase#rawQuery(String, String[])</w:t>
      </w:r>
    </w:p>
    <w:p w14:paraId="6D0981C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Cursor</w:t>
      </w:r>
    </w:p>
    <w:p w14:paraId="20C3BA7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Cursor#moveToFirst() Cursor#moveToFirst()</w:t>
      </w:r>
    </w:p>
    <w:p w14:paraId="0FD5D3C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Worker</w:t>
      </w:r>
    </w:p>
    <w:p w14:paraId="192A63F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0A4AD3E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@SuppressLint("Range")</w:t>
      </w:r>
    </w:p>
    <w:p w14:paraId="73B0FDF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static Worker getWorkerById(int id) throws SQLException {</w:t>
      </w:r>
    </w:p>
    <w:p w14:paraId="680BE8E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Worker worker = null;</w:t>
      </w:r>
    </w:p>
    <w:p w14:paraId="2BF2258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397914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Cursor query = DB.rawQuery("SELECT * " +</w:t>
      </w:r>
    </w:p>
    <w:p w14:paraId="68AE133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"                 FROM users " +</w:t>
      </w:r>
    </w:p>
    <w:p w14:paraId="7923C91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"                WHERE id = ?" +</w:t>
      </w:r>
    </w:p>
    <w:p w14:paraId="6CE68CA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"                  AND role = 'Worker';",</w:t>
      </w:r>
    </w:p>
    <w:p w14:paraId="63B0163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new String[]{id + ""});</w:t>
      </w:r>
    </w:p>
    <w:p w14:paraId="7551844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(query.moveToFirst()) {</w:t>
      </w:r>
    </w:p>
    <w:p w14:paraId="534BEC5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worker = new Worker();</w:t>
      </w:r>
    </w:p>
    <w:p w14:paraId="22B66B9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worker.setId(id);</w:t>
      </w:r>
    </w:p>
    <w:p w14:paraId="4B4A839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worker.setLogin(query.getString(query.getColumnIndex("login")));</w:t>
      </w:r>
    </w:p>
    <w:p w14:paraId="04A6AB0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worker.setName(query.getString(query.getColumnIndex("name")));</w:t>
      </w:r>
    </w:p>
    <w:p w14:paraId="08FC9C8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5E0D2D6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return worker;</w:t>
      </w:r>
    </w:p>
    <w:p w14:paraId="3A946E4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6B57CF7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2C000F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3AF20F0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Завантажує користувача по логіну</w:t>
      </w:r>
    </w:p>
    <w:p w14:paraId="7337265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25C74E5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login логін користувача</w:t>
      </w:r>
    </w:p>
    <w:p w14:paraId="6A15655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@return користувача</w:t>
      </w:r>
    </w:p>
    <w:p w14:paraId="51DE104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@throws SQLException помилка при отриманні користувача</w:t>
      </w:r>
    </w:p>
    <w:p w14:paraId="4F24354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SQLException</w:t>
      </w:r>
    </w:p>
    <w:p w14:paraId="3B1E01A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SQLiteDatabase</w:t>
      </w:r>
    </w:p>
    <w:p w14:paraId="0932110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SQLiteDatabase#rawQuery(String, String[]) SQLiteDatabase#rawQuery(String, String[])</w:t>
      </w:r>
    </w:p>
    <w:p w14:paraId="60C302B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Cursor</w:t>
      </w:r>
    </w:p>
    <w:p w14:paraId="344C1EE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Cursor#moveToFirst()</w:t>
      </w:r>
    </w:p>
    <w:p w14:paraId="6749E6B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User</w:t>
      </w:r>
    </w:p>
    <w:p w14:paraId="19241AA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191F1FE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@SuppressLint("Range")</w:t>
      </w:r>
    </w:p>
    <w:p w14:paraId="5A18CE3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static User getUserByLogin(String login) throws SQLException {</w:t>
      </w:r>
    </w:p>
    <w:p w14:paraId="04AB1AC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User user = null;</w:t>
      </w:r>
    </w:p>
    <w:p w14:paraId="332DEF4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4411AC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Cursor query = DB.rawQuery("SELECT * " +</w:t>
      </w:r>
    </w:p>
    <w:p w14:paraId="50AC658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"                 FROM users " +</w:t>
      </w:r>
    </w:p>
    <w:p w14:paraId="00BF0EB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"                WHERE login = ?;",</w:t>
      </w:r>
    </w:p>
    <w:p w14:paraId="3CA31CF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new String[]{login});</w:t>
      </w:r>
    </w:p>
    <w:p w14:paraId="589B6EA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DF0B4B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(query.moveToFirst()) {</w:t>
      </w:r>
    </w:p>
    <w:p w14:paraId="7651A53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if (query.getString(query.getColumnIndex("role")).equals("Leader")) {</w:t>
      </w:r>
    </w:p>
    <w:p w14:paraId="353C664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user = new Leader();</w:t>
      </w:r>
    </w:p>
    <w:p w14:paraId="692BB0D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user.setId(query.getInt(query.getColumnIndex("id")));</w:t>
      </w:r>
    </w:p>
    <w:p w14:paraId="4C2C112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user.setLogin(login);</w:t>
      </w:r>
    </w:p>
    <w:p w14:paraId="519AF85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user.setName(query.getString(query.getColumnIndex("name")));</w:t>
      </w:r>
    </w:p>
    <w:p w14:paraId="4135B5B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 else {</w:t>
      </w:r>
    </w:p>
    <w:p w14:paraId="4487EE7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user = new Worker();</w:t>
      </w:r>
    </w:p>
    <w:p w14:paraId="2DD50B2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user.setId(query.getInt(query.getColumnIndex("id")));</w:t>
      </w:r>
    </w:p>
    <w:p w14:paraId="611A880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user.setLogin(login);</w:t>
      </w:r>
    </w:p>
    <w:p w14:paraId="51E2383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           user.setName(query.getString(query.getColumnIndex("name")));</w:t>
      </w:r>
    </w:p>
    <w:p w14:paraId="6E9423A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4428669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 else {</w:t>
      </w:r>
    </w:p>
    <w:p w14:paraId="5CF41C7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throw new SQLException();</w:t>
      </w:r>
    </w:p>
    <w:p w14:paraId="1BF6211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4C60008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return user;</w:t>
      </w:r>
    </w:p>
    <w:p w14:paraId="1A00924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22F8B53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A4BD4E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0A33229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Позначає підправлення повідомлення про нове завдання</w:t>
      </w:r>
    </w:p>
    <w:p w14:paraId="66C2ED0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5F0CB84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executor виконавець, якому повинно прийти повідомлення</w:t>
      </w:r>
    </w:p>
    <w:p w14:paraId="0607651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task завдання, про яке ідеться в повідомленні</w:t>
      </w:r>
    </w:p>
    <w:p w14:paraId="64BE44F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isSent чи воно відправлене?</w:t>
      </w:r>
    </w:p>
    <w:p w14:paraId="7268FCF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@throws SQLException помилка при позначення повідомлення</w:t>
      </w:r>
    </w:p>
    <w:p w14:paraId="40BC866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1B7C5FE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static void markNotificationAboutCreatingTask(User executor, Task task, boolean isSent) throws SQLException {</w:t>
      </w:r>
    </w:p>
    <w:p w14:paraId="0D77F5E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DB.execSQL("UPDATE executors" +</w:t>
      </w:r>
    </w:p>
    <w:p w14:paraId="4E20DE8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"  SET about_creating_task = ?" +</w:t>
      </w:r>
    </w:p>
    <w:p w14:paraId="5E06C64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"WHERE id_user = ?" +</w:t>
      </w:r>
    </w:p>
    <w:p w14:paraId="44F2543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"  AND id_task = ?;",</w:t>
      </w:r>
    </w:p>
    <w:p w14:paraId="1F95661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new Object[]{isSent ? 1 : 0, executor.getId(), task.getId()});</w:t>
      </w:r>
    </w:p>
    <w:p w14:paraId="417A95B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16CD5B2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F2EB55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1DEECF9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Позначає підправлення повідомлення з попередженням про невелику кількість часу до кінця завдання</w:t>
      </w:r>
    </w:p>
    <w:p w14:paraId="6D9E0A8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6305B10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executor виконавець, якому повинно прийти повідомлення</w:t>
      </w:r>
    </w:p>
    <w:p w14:paraId="6C6471C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task завдання, про яке ідеться в повідомленні</w:t>
      </w:r>
    </w:p>
    <w:p w14:paraId="646D567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isSent чи воно відправлене?</w:t>
      </w:r>
    </w:p>
    <w:p w14:paraId="519A697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@throws SQLException помилка при позначення повідомлення</w:t>
      </w:r>
    </w:p>
    <w:p w14:paraId="2BCE004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18EEA20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static void markNotificationTaskCompletionWarning(User executor, Task task, boolean isSent) throws SQLException {</w:t>
      </w:r>
    </w:p>
    <w:p w14:paraId="15C9C8E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DB.execSQL("UPDATE executors" +</w:t>
      </w:r>
    </w:p>
    <w:p w14:paraId="792CCC6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"  SET task_completion_warning = ?" +</w:t>
      </w:r>
    </w:p>
    <w:p w14:paraId="46ABB6F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"WHERE id_user = ?" +</w:t>
      </w:r>
    </w:p>
    <w:p w14:paraId="4496BFE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"  AND id_task = ?;",</w:t>
      </w:r>
    </w:p>
    <w:p w14:paraId="664DC8A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new Object[]{isSent ? 1 : 0, executor.getId(), task.getId()});</w:t>
      </w:r>
    </w:p>
    <w:p w14:paraId="51179B8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11B6D40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DF1C52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2F2609A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Позначає підправлення повідомлення про несвоєчасне виконання завдання</w:t>
      </w:r>
    </w:p>
    <w:p w14:paraId="614CBE8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58372F9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executor виконавець, якому повинно прийти повідомлення</w:t>
      </w:r>
    </w:p>
    <w:p w14:paraId="5829A42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task завдання, про яке ідеться в повідомленні</w:t>
      </w:r>
    </w:p>
    <w:p w14:paraId="508C108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isSent чи воно відправлене?</w:t>
      </w:r>
    </w:p>
    <w:p w14:paraId="28634ED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@throws SQLException помилка при позначення повідомлення</w:t>
      </w:r>
    </w:p>
    <w:p w14:paraId="04D40CE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55FFFDB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static void markNotificationLateCompletionOfTask(User executor, Task task, boolean isSent) throws SQLException {</w:t>
      </w:r>
    </w:p>
    <w:p w14:paraId="58B542B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DB.execSQL("UPDATE executors" +</w:t>
      </w:r>
    </w:p>
    <w:p w14:paraId="3CCDACF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"  SET late_completion_of_task = ?" +</w:t>
      </w:r>
    </w:p>
    <w:p w14:paraId="39715FF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"WHERE id_user = ?" +</w:t>
      </w:r>
    </w:p>
    <w:p w14:paraId="4D7A5CB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"  AND id_task = ?;",</w:t>
      </w:r>
    </w:p>
    <w:p w14:paraId="6A43D33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new Object[]{isSent ? 1 : 0, executor.getId(), task.getId()});</w:t>
      </w:r>
    </w:p>
    <w:p w14:paraId="470AACB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5F15F963" w14:textId="46435037" w:rsidR="00FE27C3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}</w:t>
      </w:r>
    </w:p>
    <w:p w14:paraId="1F6934B6" w14:textId="77777777" w:rsid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90D41E0" w14:textId="77777777" w:rsidR="00FE27C3" w:rsidRDefault="00FE27C3" w:rsidP="0052200A">
      <w:pPr>
        <w:spacing w:line="240" w:lineRule="auto"/>
        <w:ind w:firstLine="0"/>
        <w:jc w:val="center"/>
        <w:rPr>
          <w:b/>
          <w:bCs/>
        </w:rPr>
      </w:pPr>
      <w:r w:rsidRPr="00FE27C3">
        <w:rPr>
          <w:b/>
          <w:bCs/>
        </w:rPr>
        <w:lastRenderedPageBreak/>
        <w:t>ViewProfileDao</w:t>
      </w:r>
    </w:p>
    <w:p w14:paraId="451F2C8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package com.rosokha.todolist.dao;</w:t>
      </w:r>
    </w:p>
    <w:p w14:paraId="57FBBC1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F6A922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android.database.Cursor;</w:t>
      </w:r>
    </w:p>
    <w:p w14:paraId="66766C1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android.database.SQLException;</w:t>
      </w:r>
    </w:p>
    <w:p w14:paraId="681D7A8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android.database.sqlite.SQLiteDatabase;</w:t>
      </w:r>
    </w:p>
    <w:p w14:paraId="4DF38F5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3D01E0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com.rosokha.todolist.authorization.MainActivity;</w:t>
      </w:r>
    </w:p>
    <w:p w14:paraId="321CEFA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B23805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/**</w:t>
      </w:r>
    </w:p>
    <w:p w14:paraId="3C00325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 Клас перегляду профілю, який працює з базою даних</w:t>
      </w:r>
    </w:p>
    <w:p w14:paraId="6E97590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*/</w:t>
      </w:r>
    </w:p>
    <w:p w14:paraId="3F3ED78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public class ViewProfileDao {</w:t>
      </w:r>
    </w:p>
    <w:p w14:paraId="68DE3CD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0CFE64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32C32A0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Об'єкт бази даних</w:t>
      </w:r>
    </w:p>
    <w:p w14:paraId="042F693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29E5332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static SQLiteDatabase DB;</w:t>
      </w:r>
    </w:p>
    <w:p w14:paraId="58E96CB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DFD604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C62966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static {</w:t>
      </w:r>
    </w:p>
    <w:p w14:paraId="7D30996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DB = MainActivity.getDB();</w:t>
      </w:r>
    </w:p>
    <w:p w14:paraId="4C79CFC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782594C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4C8B38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329C7FB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Додає користувача до вибраних</w:t>
      </w:r>
    </w:p>
    <w:p w14:paraId="38DB528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50F941A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idCurrentUser  ідентифікатор поточного користувача</w:t>
      </w:r>
    </w:p>
    <w:p w14:paraId="0559A51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idFavoriteUser ідентифікатор вибраного користувача</w:t>
      </w:r>
    </w:p>
    <w:p w14:paraId="5B1F97B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@throws SQLException помилка при додаванні користувача</w:t>
      </w:r>
    </w:p>
    <w:p w14:paraId="660BDC9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SQLException</w:t>
      </w:r>
    </w:p>
    <w:p w14:paraId="701B2F0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SQLiteDatabase</w:t>
      </w:r>
    </w:p>
    <w:p w14:paraId="5DE8F28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SQLiteDatabase#execSQL(String) SQLiteDatabase#execSQL(String)</w:t>
      </w:r>
    </w:p>
    <w:p w14:paraId="4CACA84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16C00B4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static void addFavoriteUser(int idCurrentUser, int idFavoriteUser) throws SQLException {</w:t>
      </w:r>
    </w:p>
    <w:p w14:paraId="607D5CB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DB.execSQL("INSERT INTO favorite_users (id_current_user, id_favorite_user) " +</w:t>
      </w:r>
    </w:p>
    <w:p w14:paraId="445A9B9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"       VALUES (?, ?);",</w:t>
      </w:r>
    </w:p>
    <w:p w14:paraId="6310CCA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new Integer[]{idCurrentUser, idFavoriteUser});</w:t>
      </w:r>
    </w:p>
    <w:p w14:paraId="1687C46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7185D9C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6FFF8D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14FA124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Видаляє користувача до вибраних</w:t>
      </w:r>
    </w:p>
    <w:p w14:paraId="589BA37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65DA706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idCurrentUser  ідентифікатор поточного користувача</w:t>
      </w:r>
    </w:p>
    <w:p w14:paraId="08181D4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idFavoriteUser ідентифікатор вибраного користувача</w:t>
      </w:r>
    </w:p>
    <w:p w14:paraId="202712A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@throws SQLException помилка при видаленні користувача</w:t>
      </w:r>
    </w:p>
    <w:p w14:paraId="1603EB9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SQLException</w:t>
      </w:r>
    </w:p>
    <w:p w14:paraId="2F72901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SQLiteDatabase</w:t>
      </w:r>
    </w:p>
    <w:p w14:paraId="590DD88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SQLiteDatabase#execSQL(String) SQLiteDatabase#execSQL(String)</w:t>
      </w:r>
    </w:p>
    <w:p w14:paraId="0339AD8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56C2199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static void deleteFavoriteUser(int idCurrentUser, int idFavoriteUser) throws SQLException {</w:t>
      </w:r>
    </w:p>
    <w:p w14:paraId="6F5D572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DB.execSQL("DELETE FROM favorite_users " +</w:t>
      </w:r>
    </w:p>
    <w:p w14:paraId="6AE5701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"             WHERE id_current_user = ? " +</w:t>
      </w:r>
    </w:p>
    <w:p w14:paraId="7F095AF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"               AND id_favorite_user = ?;",</w:t>
      </w:r>
    </w:p>
    <w:p w14:paraId="24F2F23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new Integer[]{idCurrentUser, idFavoriteUser});</w:t>
      </w:r>
    </w:p>
    <w:p w14:paraId="1743355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08634DF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4B3998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5915E03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* Перевіряє унікальність логіну користувача у базі даних без урахування старого логіну користувача</w:t>
      </w:r>
    </w:p>
    <w:p w14:paraId="3747170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3D4AAC0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newLogin     новий логін</w:t>
      </w:r>
    </w:p>
    <w:p w14:paraId="74B7400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currentLogin поточний логін</w:t>
      </w:r>
    </w:p>
    <w:p w14:paraId="351FDCB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@return поверта true якщо такого логіне ще не має. Повертає false якщо такий логін вже існує</w:t>
      </w:r>
    </w:p>
    <w:p w14:paraId="2263AE6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@throws SQLException помилка при видаленні користувача</w:t>
      </w:r>
    </w:p>
    <w:p w14:paraId="65266F4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SQLException</w:t>
      </w:r>
    </w:p>
    <w:p w14:paraId="0E88943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SQLiteDatabase</w:t>
      </w:r>
    </w:p>
    <w:p w14:paraId="28AA16F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SQLiteDatabase#execSQL(String) SQLiteDatabase#execSQL(String)</w:t>
      </w:r>
    </w:p>
    <w:p w14:paraId="20408CB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67628FF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static boolean validationLoginWithoutCurrentUser(String newLogin, String currentLogin) throws SQLException{</w:t>
      </w:r>
    </w:p>
    <w:p w14:paraId="4B3A920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Cursor query = DB.rawQuery("SELECT login " +</w:t>
      </w:r>
    </w:p>
    <w:p w14:paraId="210134C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"                 FROM users " +</w:t>
      </w:r>
    </w:p>
    <w:p w14:paraId="46531B3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"                WHERE login = ? " +</w:t>
      </w:r>
    </w:p>
    <w:p w14:paraId="7D4749F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"                  AND login != ?;",</w:t>
      </w:r>
    </w:p>
    <w:p w14:paraId="32EE86A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new String[]{newLogin, currentLogin});</w:t>
      </w:r>
    </w:p>
    <w:p w14:paraId="03B014A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515F52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return !query.moveToFirst();</w:t>
      </w:r>
    </w:p>
    <w:p w14:paraId="066BD8B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72662A7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47706D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754E658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Перевіряє чи є аккаунт користувача, профіль якого переглядається, у вибраних поточного користувача</w:t>
      </w:r>
    </w:p>
    <w:p w14:paraId="5B9AF7A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631C10F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idCurrentUser  ідентифікатор поточного користувача</w:t>
      </w:r>
    </w:p>
    <w:p w14:paraId="46C4D11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idFavoriteUser ідентифікатор вибраного користувача</w:t>
      </w:r>
    </w:p>
    <w:p w14:paraId="0797348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@return поверта true якщо користувач є у вибраних. Повертає false якщо користувача немає у вибраних</w:t>
      </w:r>
    </w:p>
    <w:p w14:paraId="4EC6131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@throws SQLException помилка при видаленні користувача</w:t>
      </w:r>
    </w:p>
    <w:p w14:paraId="1FD6B46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SQLException</w:t>
      </w:r>
    </w:p>
    <w:p w14:paraId="0AD431A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SQLiteDatabase</w:t>
      </w:r>
    </w:p>
    <w:p w14:paraId="0981CA2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SQLiteDatabase#execSQL(String) SQLiteDatabase#execSQL(String)</w:t>
      </w:r>
    </w:p>
    <w:p w14:paraId="5334347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14CEC42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static boolean checkUserForFavorite(int idCurrentUser, int idFavoriteUser) throws SQLException{</w:t>
      </w:r>
    </w:p>
    <w:p w14:paraId="5B48DC9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Cursor query = DB.rawQuery("SELECT favorite_users.* " +</w:t>
      </w:r>
    </w:p>
    <w:p w14:paraId="1543A2C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"                         FROM favorite_users " +</w:t>
      </w:r>
    </w:p>
    <w:p w14:paraId="5EC8E49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"                        WHERE favorite_users.id_current_user = ? " +</w:t>
      </w:r>
    </w:p>
    <w:p w14:paraId="5BF754F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"                          AND favorite_users.id_favorite_user = ?;",</w:t>
      </w:r>
    </w:p>
    <w:p w14:paraId="3A828FB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new String[]{idCurrentUser + "", idFavoriteUser+""});</w:t>
      </w:r>
    </w:p>
    <w:p w14:paraId="3DCF79F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B865AC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return query.moveToFirst();</w:t>
      </w:r>
    </w:p>
    <w:p w14:paraId="4C54AB8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540ED1DD" w14:textId="67444456" w:rsidR="00FE27C3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}</w:t>
      </w:r>
    </w:p>
    <w:p w14:paraId="5795DD41" w14:textId="77777777" w:rsidR="00FE27C3" w:rsidRDefault="00FE27C3" w:rsidP="0052200A">
      <w:pPr>
        <w:spacing w:line="240" w:lineRule="auto"/>
        <w:ind w:firstLine="0"/>
        <w:jc w:val="center"/>
        <w:rPr>
          <w:b/>
          <w:bCs/>
        </w:rPr>
      </w:pPr>
      <w:r w:rsidRPr="00FE27C3">
        <w:rPr>
          <w:b/>
          <w:bCs/>
        </w:rPr>
        <w:t>Comment</w:t>
      </w:r>
    </w:p>
    <w:p w14:paraId="7BA0350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package com.rosokha.todolist.task;</w:t>
      </w:r>
    </w:p>
    <w:p w14:paraId="4C1FE49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E90C5B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com.rosokha.todolist.users.User;</w:t>
      </w:r>
    </w:p>
    <w:p w14:paraId="12FE40B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F06A0A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java.io.Serializable;</w:t>
      </w:r>
    </w:p>
    <w:p w14:paraId="7C4DE22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java.time.LocalDateTime;</w:t>
      </w:r>
    </w:p>
    <w:p w14:paraId="52EA214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B0B674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/**</w:t>
      </w:r>
    </w:p>
    <w:p w14:paraId="7F86CBE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 Клас Comment представляє собою коментар до завдання</w:t>
      </w:r>
    </w:p>
    <w:p w14:paraId="7148B84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</w:t>
      </w:r>
    </w:p>
    <w:p w14:paraId="0DD25C8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 @see Serializable</w:t>
      </w:r>
    </w:p>
    <w:p w14:paraId="5A346DB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*/</w:t>
      </w:r>
    </w:p>
    <w:p w14:paraId="286150E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public class Comment implements Serializable {</w:t>
      </w:r>
    </w:p>
    <w:p w14:paraId="3868B44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3DA1C1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17516B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03F6563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Ідентифікатор коментаря</w:t>
      </w:r>
    </w:p>
    <w:p w14:paraId="1C5516C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07579D2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int id;</w:t>
      </w:r>
    </w:p>
    <w:p w14:paraId="4733C47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80486F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50B9CA2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Текст коментаря</w:t>
      </w:r>
    </w:p>
    <w:p w14:paraId="028E1F8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215B54B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String content;</w:t>
      </w:r>
    </w:p>
    <w:p w14:paraId="47CD6A1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E6CBA8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1C3C4DF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Дата написання коментаря</w:t>
      </w:r>
    </w:p>
    <w:p w14:paraId="5086F74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64C9721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LocalDateTime dateTimeOfWriting;</w:t>
      </w:r>
    </w:p>
    <w:p w14:paraId="1F2B2D5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676E03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2984324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Користувач, який відправив коментар</w:t>
      </w:r>
    </w:p>
    <w:p w14:paraId="4F89FCF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7BBAD03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User user;</w:t>
      </w:r>
    </w:p>
    <w:p w14:paraId="48D2E68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DE2E8B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6506913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Завдання до якого написаний коментар</w:t>
      </w:r>
    </w:p>
    <w:p w14:paraId="47FECC6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14F4F6F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Task task;</w:t>
      </w:r>
    </w:p>
    <w:p w14:paraId="14B44B1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3B24D0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4A42204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Конструктор з пустими параметрами</w:t>
      </w:r>
    </w:p>
    <w:p w14:paraId="65DCD44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63C8802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Comment() {</w:t>
      </w:r>
    </w:p>
    <w:p w14:paraId="1DE8781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7A54A94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CEE0FB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73DD7E9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Конструктор зі всіма параметрами</w:t>
      </w:r>
    </w:p>
    <w:p w14:paraId="134DB5D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27464E2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id                ідентифікатор</w:t>
      </w:r>
    </w:p>
    <w:p w14:paraId="4F300AF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content           зміст</w:t>
      </w:r>
    </w:p>
    <w:p w14:paraId="0121DB2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dateTimeOfWriting дата написання</w:t>
      </w:r>
    </w:p>
    <w:p w14:paraId="0AE077A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user              користувач, який написав коментар</w:t>
      </w:r>
    </w:p>
    <w:p w14:paraId="605BF6E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task              завдання, до якого написаний коментар</w:t>
      </w:r>
    </w:p>
    <w:p w14:paraId="431BACB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17BE7BE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Comment(int id, String content, LocalDateTime dateTimeOfWriting, User user, Task task) {</w:t>
      </w:r>
    </w:p>
    <w:p w14:paraId="01A4B52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this.id = id;</w:t>
      </w:r>
    </w:p>
    <w:p w14:paraId="26C53C6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this.content = content;</w:t>
      </w:r>
    </w:p>
    <w:p w14:paraId="77AC1D7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this.dateTimeOfWriting = dateTimeOfWriting;</w:t>
      </w:r>
    </w:p>
    <w:p w14:paraId="20F2DA2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this.user = user;</w:t>
      </w:r>
    </w:p>
    <w:p w14:paraId="1FA7AE5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this.task = task;</w:t>
      </w:r>
    </w:p>
    <w:p w14:paraId="7ED8CEF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5E89E2B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ACBEE8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2C8AC60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Getter для поля id</w:t>
      </w:r>
    </w:p>
    <w:p w14:paraId="62DACBB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7EC6CE0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@return повертає ідентифікатор коментаря</w:t>
      </w:r>
    </w:p>
    <w:p w14:paraId="2BDBB20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2648656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int getId() {</w:t>
      </w:r>
    </w:p>
    <w:p w14:paraId="4267954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return id;</w:t>
      </w:r>
    </w:p>
    <w:p w14:paraId="1AD6DC1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3FC5947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9DDE26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7043CB0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* Setter для id</w:t>
      </w:r>
    </w:p>
    <w:p w14:paraId="73D0D98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2E36185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id ідентифікатор коментаря</w:t>
      </w:r>
    </w:p>
    <w:p w14:paraId="6C5084A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67FE5D6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void setId(int id) {</w:t>
      </w:r>
    </w:p>
    <w:p w14:paraId="245204C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this.id = id;</w:t>
      </w:r>
    </w:p>
    <w:p w14:paraId="798DD6E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517B286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CC8C27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3CD9360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Getter для поля content</w:t>
      </w:r>
    </w:p>
    <w:p w14:paraId="73FAB2D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73ABA51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@return повертає текст коментаря</w:t>
      </w:r>
    </w:p>
    <w:p w14:paraId="1AE94C2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031C5F0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String getContent() {</w:t>
      </w:r>
    </w:p>
    <w:p w14:paraId="72771D2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return content;</w:t>
      </w:r>
    </w:p>
    <w:p w14:paraId="5EA5900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10930B8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42DE93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205A005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Setter для поля content</w:t>
      </w:r>
    </w:p>
    <w:p w14:paraId="37CCA79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4146CB8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content зміст коментаря</w:t>
      </w:r>
    </w:p>
    <w:p w14:paraId="53FA312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403BEFA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void setContent(String content) {</w:t>
      </w:r>
    </w:p>
    <w:p w14:paraId="566658C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this.content = content;</w:t>
      </w:r>
    </w:p>
    <w:p w14:paraId="2F69769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7BF7F2B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2286C7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13D509F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Getter для поля dateTimeOfWriting</w:t>
      </w:r>
    </w:p>
    <w:p w14:paraId="6EECE7C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1184B85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@return повертає дату написання</w:t>
      </w:r>
    </w:p>
    <w:p w14:paraId="2BA02BE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3AC04DE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LocalDateTime getDateTimeOfWriting() {</w:t>
      </w:r>
    </w:p>
    <w:p w14:paraId="7E785CD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return dateTimeOfWriting;</w:t>
      </w:r>
    </w:p>
    <w:p w14:paraId="6A8FB05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256C4DC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6F074C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11BDCE7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Setter для поля dateTimeOfWriting</w:t>
      </w:r>
    </w:p>
    <w:p w14:paraId="39A5831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1DA2F27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dateTimeOfWriting дата написання</w:t>
      </w:r>
    </w:p>
    <w:p w14:paraId="0F3D2C7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38DF3AD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void setDateTimeOfWriting(LocalDateTime dateTimeOfWriting) {</w:t>
      </w:r>
    </w:p>
    <w:p w14:paraId="66E0A4F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this.dateTimeOfWriting = dateTimeOfWriting;</w:t>
      </w:r>
    </w:p>
    <w:p w14:paraId="532487C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3B7A533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ED6F7A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77E70AD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Getter для поля task</w:t>
      </w:r>
    </w:p>
    <w:p w14:paraId="7596F5A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3B59E52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@return повертає завдання, до якого написаний коментар</w:t>
      </w:r>
    </w:p>
    <w:p w14:paraId="02B8BD8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</w:t>
      </w:r>
    </w:p>
    <w:p w14:paraId="044C561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7F8E721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Task getTask() {</w:t>
      </w:r>
    </w:p>
    <w:p w14:paraId="16BCAC4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return task;</w:t>
      </w:r>
    </w:p>
    <w:p w14:paraId="5F28E93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3F86E3C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4DC2C9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7DA88A8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Setter для поля task</w:t>
      </w:r>
    </w:p>
    <w:p w14:paraId="45D6604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4C38C03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task азавдання, до якого написаний коментар</w:t>
      </w:r>
    </w:p>
    <w:p w14:paraId="3833B75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</w:t>
      </w:r>
    </w:p>
    <w:p w14:paraId="330D032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153FEA9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void setTask(Task task) {</w:t>
      </w:r>
    </w:p>
    <w:p w14:paraId="50180F8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   this.task = task;</w:t>
      </w:r>
    </w:p>
    <w:p w14:paraId="46198CD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5D3D985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F09C88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555DA54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Getter для поля user</w:t>
      </w:r>
    </w:p>
    <w:p w14:paraId="04995E6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0AC8045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@return повертає користувача, який написав коментар</w:t>
      </w:r>
    </w:p>
    <w:p w14:paraId="365C474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User</w:t>
      </w:r>
    </w:p>
    <w:p w14:paraId="0D27C41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499B6B6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User getUser() {</w:t>
      </w:r>
    </w:p>
    <w:p w14:paraId="6A73D9E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return user;</w:t>
      </w:r>
    </w:p>
    <w:p w14:paraId="797A84E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6C4A390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67BE0D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096E9E8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Setter для поля user</w:t>
      </w:r>
    </w:p>
    <w:p w14:paraId="73C59BC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7EF70F1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user користувач, який написав коментар</w:t>
      </w:r>
    </w:p>
    <w:p w14:paraId="670ADCD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User</w:t>
      </w:r>
    </w:p>
    <w:p w14:paraId="26C7FFB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61A941B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void setUser(User user) {</w:t>
      </w:r>
    </w:p>
    <w:p w14:paraId="354A81C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this.user = user;</w:t>
      </w:r>
    </w:p>
    <w:p w14:paraId="0660FAD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614A5A3D" w14:textId="5184049D" w:rsidR="00FE27C3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}</w:t>
      </w:r>
    </w:p>
    <w:p w14:paraId="7C74B47E" w14:textId="77777777" w:rsidR="00FE27C3" w:rsidRDefault="00FE27C3" w:rsidP="0052200A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43D39EA" w14:textId="77777777" w:rsidR="00FE27C3" w:rsidRPr="00FE27C3" w:rsidRDefault="00FE27C3" w:rsidP="0052200A">
      <w:pPr>
        <w:spacing w:line="240" w:lineRule="auto"/>
        <w:ind w:firstLine="0"/>
        <w:jc w:val="center"/>
        <w:rPr>
          <w:b/>
          <w:bCs/>
        </w:rPr>
      </w:pPr>
      <w:r w:rsidRPr="00FE27C3">
        <w:rPr>
          <w:b/>
          <w:bCs/>
        </w:rPr>
        <w:t>FinderExecutorsActivity</w:t>
      </w:r>
    </w:p>
    <w:p w14:paraId="2E304EC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package com.rosokha.todolist.task;</w:t>
      </w:r>
    </w:p>
    <w:p w14:paraId="0E4B242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3B6A94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android.annotation.SuppressLint;</w:t>
      </w:r>
    </w:p>
    <w:p w14:paraId="418A1DE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android.app.Activity;</w:t>
      </w:r>
    </w:p>
    <w:p w14:paraId="6AAB126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android.content.pm.ActivityInfo;</w:t>
      </w:r>
    </w:p>
    <w:p w14:paraId="3FED8BD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android.database.SQLException;</w:t>
      </w:r>
    </w:p>
    <w:p w14:paraId="171AF7E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android.graphics.Color;</w:t>
      </w:r>
    </w:p>
    <w:p w14:paraId="00A4F3E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android.os.Bundle;</w:t>
      </w:r>
    </w:p>
    <w:p w14:paraId="532D5AA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android.text.Editable;</w:t>
      </w:r>
    </w:p>
    <w:p w14:paraId="0DFB96E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android.text.TextWatcher;</w:t>
      </w:r>
    </w:p>
    <w:p w14:paraId="07D9FAB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android.view.View;</w:t>
      </w:r>
    </w:p>
    <w:p w14:paraId="5074C2B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android.widget.Button;</w:t>
      </w:r>
    </w:p>
    <w:p w14:paraId="2A5E6D6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android.widget.CheckBox;</w:t>
      </w:r>
    </w:p>
    <w:p w14:paraId="0396CAA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android.widget.EditText;</w:t>
      </w:r>
    </w:p>
    <w:p w14:paraId="4AE8324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android.widget.LinearLayout;</w:t>
      </w:r>
    </w:p>
    <w:p w14:paraId="48DE3CB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android.widget.Toast;</w:t>
      </w:r>
    </w:p>
    <w:p w14:paraId="10CD022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3D8E77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androidx.annotation.Nullable;</w:t>
      </w:r>
    </w:p>
    <w:p w14:paraId="5335854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746804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com.rosokha.todolist.R;</w:t>
      </w:r>
    </w:p>
    <w:p w14:paraId="76B335C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com.rosokha.todolist.dao.LoaderOfFavoriteUsersDao;</w:t>
      </w:r>
    </w:p>
    <w:p w14:paraId="5423BA6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com.rosokha.todolist.dao.SearchDao;</w:t>
      </w:r>
    </w:p>
    <w:p w14:paraId="79B420B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com.rosokha.todolist.dao.TaskDao;</w:t>
      </w:r>
    </w:p>
    <w:p w14:paraId="0E5912D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com.rosokha.todolist.users.HomePageOfLeaderActivity;</w:t>
      </w:r>
    </w:p>
    <w:p w14:paraId="0A3542E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com.rosokha.todolist.users.Leader;</w:t>
      </w:r>
    </w:p>
    <w:p w14:paraId="3853C47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com.rosokha.todolist.users.User;</w:t>
      </w:r>
    </w:p>
    <w:p w14:paraId="00A43C4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7A95B1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java.util.LinkedHashSet;</w:t>
      </w:r>
    </w:p>
    <w:p w14:paraId="77185F6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java.util.List;</w:t>
      </w:r>
    </w:p>
    <w:p w14:paraId="7D10630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java.util.Set;</w:t>
      </w:r>
    </w:p>
    <w:p w14:paraId="78B5074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3E5C82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/**</w:t>
      </w:r>
    </w:p>
    <w:p w14:paraId="313C360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 Представляє собою графічний користувацький інтерфейс пошуку виконавців до завдання</w:t>
      </w:r>
    </w:p>
    <w:p w14:paraId="6DF20E7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</w:t>
      </w:r>
    </w:p>
    <w:p w14:paraId="7A2226E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 @see Activity</w:t>
      </w:r>
    </w:p>
    <w:p w14:paraId="0B3C2C6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*/</w:t>
      </w:r>
    </w:p>
    <w:p w14:paraId="1E7FA72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>public class FinderExecutorsActivity extends Activity {</w:t>
      </w:r>
    </w:p>
    <w:p w14:paraId="223C978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98DE26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23331A0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Графічний користувацький інтерфейс пошуку користувачів</w:t>
      </w:r>
    </w:p>
    <w:p w14:paraId="7A7B4AF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66F9168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View search;</w:t>
      </w:r>
    </w:p>
    <w:p w14:paraId="7CE1A5C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7A1F61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1B69F9A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Графічний користувацький інтерфейс вибору користувачів з вибраних</w:t>
      </w:r>
    </w:p>
    <w:p w14:paraId="4B9BC29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3185719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View favoritesUsers;</w:t>
      </w:r>
    </w:p>
    <w:p w14:paraId="6763EAB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F319E5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2D95551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Контейнер який містить в собі знайдених користувачів</w:t>
      </w:r>
    </w:p>
    <w:p w14:paraId="54EE1E3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4E09C2B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LinearLayout llFoundUsers;</w:t>
      </w:r>
    </w:p>
    <w:p w14:paraId="677F38F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6BA850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0C8E10B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Контейнер який містить в собі вибраних користувачів</w:t>
      </w:r>
    </w:p>
    <w:p w14:paraId="41243F0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2691F33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LinearLayout llFavoriteUsers;</w:t>
      </w:r>
    </w:p>
    <w:p w14:paraId="482D37E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9C5D94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062E570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Логіни виконавців завдання</w:t>
      </w:r>
    </w:p>
    <w:p w14:paraId="3ACCC11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5C196A1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Set&lt;String&gt; executorsLogins = new LinkedHashSet&lt;&gt;();</w:t>
      </w:r>
    </w:p>
    <w:p w14:paraId="5609196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61F6A3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6E3AA0D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Завдання</w:t>
      </w:r>
    </w:p>
    <w:p w14:paraId="5A3A12C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00F03E7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Task task = null;</w:t>
      </w:r>
    </w:p>
    <w:p w14:paraId="1B99BFC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45E75D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66DB312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Поточкий керівник, який вибирає виконавців</w:t>
      </w:r>
    </w:p>
    <w:p w14:paraId="01F8787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3432068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Leader currentUser = HomePageOfLeaderActivity.getCurrentLeader();</w:t>
      </w:r>
    </w:p>
    <w:p w14:paraId="7E325E8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D62972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7A4D68B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Проводиться початкове налаштування activity</w:t>
      </w:r>
    </w:p>
    <w:p w14:paraId="06B8161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5F336A4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savedInstanceState попередня властивість activity, якщо вона була збережена</w:t>
      </w:r>
    </w:p>
    <w:p w14:paraId="5282344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Bundle</w:t>
      </w:r>
    </w:p>
    <w:p w14:paraId="681BC6D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Activity#onCreate(Bundle)</w:t>
      </w:r>
    </w:p>
    <w:p w14:paraId="0CA7A0B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Activity#setContentView(View)</w:t>
      </w:r>
    </w:p>
    <w:p w14:paraId="15CD3CF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Activity#setRequestedOrientation(int)</w:t>
      </w:r>
    </w:p>
    <w:p w14:paraId="7DA870D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FinderExecutorsActivity#inicialComponents()</w:t>
      </w:r>
    </w:p>
    <w:p w14:paraId="41FE199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4C295B5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@Override</w:t>
      </w:r>
    </w:p>
    <w:p w14:paraId="69A251D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protected void onCreate(@Nullable Bundle savedInstanceState) {</w:t>
      </w:r>
    </w:p>
    <w:p w14:paraId="132A0C7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super.onCreate(savedInstanceState);</w:t>
      </w:r>
    </w:p>
    <w:p w14:paraId="4F2CA13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setContentView(R.layout.activity_find_executors);</w:t>
      </w:r>
    </w:p>
    <w:p w14:paraId="7E30D9F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setRequestedOrientation(ActivityInfo.SCREEN_ORIENTATION_PORTRAIT);//блокує поворот екрану</w:t>
      </w:r>
    </w:p>
    <w:p w14:paraId="3326108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inicialComponents();</w:t>
      </w:r>
    </w:p>
    <w:p w14:paraId="5653D47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6909DA0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9FD21D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3F0922C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Ініціалізує компоненти</w:t>
      </w:r>
    </w:p>
    <w:p w14:paraId="5C872F8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49378A6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Bundle</w:t>
      </w:r>
    </w:p>
    <w:p w14:paraId="72C5D0B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* @see Task</w:t>
      </w:r>
    </w:p>
    <w:p w14:paraId="29E4A58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43AF8DA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inicialComponents() {</w:t>
      </w:r>
    </w:p>
    <w:p w14:paraId="40DA166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Bundle arguments = getIntent().getExtras();</w:t>
      </w:r>
    </w:p>
    <w:p w14:paraId="099B873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(arguments != null) {</w:t>
      </w:r>
    </w:p>
    <w:p w14:paraId="2E9E986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task = (Task) arguments.getSerializable(Task.class.getSimpleName());</w:t>
      </w:r>
    </w:p>
    <w:p w14:paraId="154A72D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6423F1B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1FC533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Button btnSaveExecutors = findViewById(R.id.btnSaveExecutors);</w:t>
      </w:r>
    </w:p>
    <w:p w14:paraId="58105F9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Button btnSearch = findViewById(R.id.btnSearch);</w:t>
      </w:r>
    </w:p>
    <w:p w14:paraId="0730B13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Button btnSelectFromFavorites = findViewById(R.id.btnSelectFromFavorites);</w:t>
      </w:r>
    </w:p>
    <w:p w14:paraId="720BB17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5A439A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844E5F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search = findViewById(R.id.activity_search);</w:t>
      </w:r>
    </w:p>
    <w:p w14:paraId="1637A30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EditText etSearch = search.findViewById(R.id.etSearch);</w:t>
      </w:r>
    </w:p>
    <w:p w14:paraId="6F75288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llFoundUsers = search.findViewById(R.id.llFoundUsers);</w:t>
      </w:r>
    </w:p>
    <w:p w14:paraId="7CA030E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Button btnGoBackFromSearch = search.findViewById(R.id.btnGoBack);</w:t>
      </w:r>
    </w:p>
    <w:p w14:paraId="2881364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00C47B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favoritesUsers = findViewById(R.id.activity_favorite_users);</w:t>
      </w:r>
    </w:p>
    <w:p w14:paraId="72271B7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llFavoriteUsers = favoritesUsers.findViewById(R.id.llFavoriteUsers);</w:t>
      </w:r>
    </w:p>
    <w:p w14:paraId="615610C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Button btnGoBackFromFavoritesUsers = favoritesUsers.findViewById(R.id.btnGoBack);</w:t>
      </w:r>
    </w:p>
    <w:p w14:paraId="3DCE9AB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favoritesUsers.findViewById(R.id.btnFindNewUsers).setVisibility(View.GONE);</w:t>
      </w:r>
    </w:p>
    <w:p w14:paraId="3A11C14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62FE0F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btnGoBackFromFavoritesUsers.setText("OK");</w:t>
      </w:r>
    </w:p>
    <w:p w14:paraId="05D60AF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btnGoBackFromSearch.setText("OK");</w:t>
      </w:r>
    </w:p>
    <w:p w14:paraId="7F70930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CC47A5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btnSaveExecutors.setOnClickListener((View v) -&gt; {</w:t>
      </w:r>
    </w:p>
    <w:p w14:paraId="389506B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if (task != null) {</w:t>
      </w:r>
    </w:p>
    <w:p w14:paraId="4830329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TaskDao.addExecutors(task.getId(), executorsLogins);</w:t>
      </w:r>
    </w:p>
    <w:p w14:paraId="7C10971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2381A3A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finish();</w:t>
      </w:r>
    </w:p>
    <w:p w14:paraId="3F70040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});</w:t>
      </w:r>
    </w:p>
    <w:p w14:paraId="4757498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AAC705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btnSearch.setOnClickListener((View v) -&gt; search.setVisibility(View.VISIBLE));</w:t>
      </w:r>
    </w:p>
    <w:p w14:paraId="445FCC6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A3211E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btnSelectFromFavorites.setOnClickListener((View v) -&gt; {</w:t>
      </w:r>
    </w:p>
    <w:p w14:paraId="5DE53CA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favoritesUsers.setVisibility(View.VISIBLE);</w:t>
      </w:r>
    </w:p>
    <w:p w14:paraId="3E55CBC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favoritesUsers.findViewById(R.id.btnFindNewUsers).setVisibility(View.GONE);</w:t>
      </w:r>
    </w:p>
    <w:p w14:paraId="7C77990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showFavoriteUsers();</w:t>
      </w:r>
    </w:p>
    <w:p w14:paraId="1337D9C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});</w:t>
      </w:r>
    </w:p>
    <w:p w14:paraId="60A9539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AF9CF6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btnGoBackFromSearch.setOnClickListener((View v) -&gt; search.setVisibility(View.GONE));</w:t>
      </w:r>
    </w:p>
    <w:p w14:paraId="3C97928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DDDA15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btnGoBackFromFavoritesUsers.setOnClickListener((View v) -&gt; favoritesUsers.setVisibility(View.GONE));</w:t>
      </w:r>
    </w:p>
    <w:p w14:paraId="5A83149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1BAC9F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etSearch.addTextChangedListener(new TextWatcher() {</w:t>
      </w:r>
    </w:p>
    <w:p w14:paraId="25E2D70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@Override</w:t>
      </w:r>
    </w:p>
    <w:p w14:paraId="0A6020B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public void beforeTextChanged(CharSequence s, int start, int count, int after) {</w:t>
      </w:r>
    </w:p>
    <w:p w14:paraId="24D3683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5D51E31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982C74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@Override</w:t>
      </w:r>
    </w:p>
    <w:p w14:paraId="192385F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public void onTextChanged(CharSequence s, int start, int before, int count) {</w:t>
      </w:r>
    </w:p>
    <w:p w14:paraId="02D673A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781E8B6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6D5E24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@Override</w:t>
      </w:r>
    </w:p>
    <w:p w14:paraId="1657A1A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       public void afterTextChanged(Editable s) {</w:t>
      </w:r>
    </w:p>
    <w:p w14:paraId="3AE0686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findUsers(etSearch.getText().toString());</w:t>
      </w:r>
    </w:p>
    <w:p w14:paraId="4E129CE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3B1AF19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});</w:t>
      </w:r>
    </w:p>
    <w:p w14:paraId="13B2D7E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4F111BD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E661B6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0E3590B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Шукає користувачів</w:t>
      </w:r>
    </w:p>
    <w:p w14:paraId="37FD779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11E20E7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login логін по якому потрібно здійснити пошук</w:t>
      </w:r>
    </w:p>
    <w:p w14:paraId="2852861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User</w:t>
      </w:r>
    </w:p>
    <w:p w14:paraId="00EEC81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SearchDao</w:t>
      </w:r>
    </w:p>
    <w:p w14:paraId="637E185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SearchDao#findUsers(String)</w:t>
      </w:r>
    </w:p>
    <w:p w14:paraId="77792F4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Toast</w:t>
      </w:r>
    </w:p>
    <w:p w14:paraId="7F17A26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FinderExecutorsActivity#addOrRemoveExecutor(CheckBox)</w:t>
      </w:r>
    </w:p>
    <w:p w14:paraId="48BDA9D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2F2ABE3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@SuppressLint("Range")</w:t>
      </w:r>
    </w:p>
    <w:p w14:paraId="15D0BEB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findUsers(String login) {</w:t>
      </w:r>
    </w:p>
    <w:p w14:paraId="04305D4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E78140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llFoundUsers.removeAllViews();</w:t>
      </w:r>
    </w:p>
    <w:p w14:paraId="6FA4840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List&lt;User&gt; foundUsers = null;</w:t>
      </w:r>
    </w:p>
    <w:p w14:paraId="156A626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try {</w:t>
      </w:r>
    </w:p>
    <w:p w14:paraId="2D4CE8B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foundUsers = SearchDao.findUsers(login);</w:t>
      </w:r>
    </w:p>
    <w:p w14:paraId="7A87DD1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 catch (SQLException ex) {</w:t>
      </w:r>
    </w:p>
    <w:p w14:paraId="493A835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Toast.makeText(this, "Пошук не працює", Toast.LENGTH_LONG).show();</w:t>
      </w:r>
    </w:p>
    <w:p w14:paraId="64CC95E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return;</w:t>
      </w:r>
    </w:p>
    <w:p w14:paraId="17A0038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70B443D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User foundCurrentUser = null;</w:t>
      </w:r>
    </w:p>
    <w:p w14:paraId="4E9C256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for (User tempUser : foundUsers) {</w:t>
      </w:r>
    </w:p>
    <w:p w14:paraId="5753387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if (tempUser.getId() == currentUser.getId()) {</w:t>
      </w:r>
    </w:p>
    <w:p w14:paraId="2EAAA7A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foundCurrentUser = tempUser;</w:t>
      </w:r>
    </w:p>
    <w:p w14:paraId="63EE1A1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406ACFB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5CAED17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foundUsers.remove(foundCurrentUser);</w:t>
      </w:r>
    </w:p>
    <w:p w14:paraId="39A7322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E3BCD2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(task != null) {</w:t>
      </w:r>
    </w:p>
    <w:p w14:paraId="373AE40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for (User tempUser1 : task.getExecutors()) {</w:t>
      </w:r>
    </w:p>
    <w:p w14:paraId="6949DE1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for (User tempUser2 : foundUsers) {</w:t>
      </w:r>
    </w:p>
    <w:p w14:paraId="51DA0F7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if (tempUser1.getLogin().equals(tempUser2.getLogin())) {</w:t>
      </w:r>
    </w:p>
    <w:p w14:paraId="3591274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foundUsers.remove(tempUser2);</w:t>
      </w:r>
    </w:p>
    <w:p w14:paraId="1C9C5B6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break;</w:t>
      </w:r>
    </w:p>
    <w:p w14:paraId="356A85D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}</w:t>
      </w:r>
    </w:p>
    <w:p w14:paraId="529E18C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162A15B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678FCB8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127F967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3BB40D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for (User tempUser : foundUsers) {</w:t>
      </w:r>
    </w:p>
    <w:p w14:paraId="01B294F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CheckBox chkExecutor = new CheckBox(this);</w:t>
      </w:r>
    </w:p>
    <w:p w14:paraId="3B0A08B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chkExecutor.setText(tempUser.getLogin());</w:t>
      </w:r>
    </w:p>
    <w:p w14:paraId="0AFE5DA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chkExecutor.setTextColor(Color.WHITE);</w:t>
      </w:r>
    </w:p>
    <w:p w14:paraId="5B5ADCF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chkExecutor.setTextSize(20);</w:t>
      </w:r>
    </w:p>
    <w:p w14:paraId="47DB52F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chkExecutor.setOnClickListener((View v) -&gt; addOrRemoveExecutor(chkExecutor));</w:t>
      </w:r>
    </w:p>
    <w:p w14:paraId="440A646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DBBD19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for (String checkExecutor : executorsLogins) {</w:t>
      </w:r>
    </w:p>
    <w:p w14:paraId="09644A7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if (checkExecutor.equals(tempUser.getLogin())) {</w:t>
      </w:r>
    </w:p>
    <w:p w14:paraId="6789DBC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chkExecutor.setChecked(true);</w:t>
      </w:r>
    </w:p>
    <w:p w14:paraId="2EC1104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break;</w:t>
      </w:r>
    </w:p>
    <w:p w14:paraId="3F9A230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 else {</w:t>
      </w:r>
    </w:p>
    <w:p w14:paraId="173D7B1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chkExecutor.setChecked(false);</w:t>
      </w:r>
    </w:p>
    <w:p w14:paraId="2CA8BF4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60BF0C6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       }</w:t>
      </w:r>
    </w:p>
    <w:p w14:paraId="1C4B2D0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llFoundUsers.addView(chkExecutor);</w:t>
      </w:r>
    </w:p>
    <w:p w14:paraId="0B0A163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1D03252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1CB6307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46D845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487AF24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Додає або видаляє користувача з списку виконавців</w:t>
      </w:r>
    </w:p>
    <w:p w14:paraId="2FAD13C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1DDCF43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chkExecutor checkBox виконавця</w:t>
      </w:r>
    </w:p>
    <w:p w14:paraId="4092A96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CheckBox</w:t>
      </w:r>
    </w:p>
    <w:p w14:paraId="557A3ED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4DCAB20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addOrRemoveExecutor(CheckBox chkExecutor) {</w:t>
      </w:r>
    </w:p>
    <w:p w14:paraId="741D69A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(chkExecutor.isChecked()) {</w:t>
      </w:r>
    </w:p>
    <w:p w14:paraId="276BDA3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executorsLogins.add(chkExecutor.getText().toString());</w:t>
      </w:r>
    </w:p>
    <w:p w14:paraId="6F9FCEE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 else {</w:t>
      </w:r>
    </w:p>
    <w:p w14:paraId="60D0E94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for (String executorLogin : executorsLogins) {</w:t>
      </w:r>
    </w:p>
    <w:p w14:paraId="49922AB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if (executorLogin.equals(chkExecutor.getText())) {</w:t>
      </w:r>
    </w:p>
    <w:p w14:paraId="077DE48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executorsLogins.remove(executorLogin);</w:t>
      </w:r>
    </w:p>
    <w:p w14:paraId="03B6044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break;</w:t>
      </w:r>
    </w:p>
    <w:p w14:paraId="78CE4EA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1DAC9EC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025536F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1A29FA9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LinearLayout llViewExecutors = findViewById(R.id.llViewExecutors);</w:t>
      </w:r>
    </w:p>
    <w:p w14:paraId="5780604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llViewExecutors.removeAllViews();</w:t>
      </w:r>
    </w:p>
    <w:p w14:paraId="72FA95A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24D00C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for (String login : executorsLogins) {</w:t>
      </w:r>
    </w:p>
    <w:p w14:paraId="2F24117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CheckBox executorLogin = new CheckBox(this);</w:t>
      </w:r>
    </w:p>
    <w:p w14:paraId="15BDB72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executorLogin.setText(login);</w:t>
      </w:r>
    </w:p>
    <w:p w14:paraId="2A2909B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executorLogin.setTextSize(20);</w:t>
      </w:r>
    </w:p>
    <w:p w14:paraId="0367BA6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executorLogin.setTextColor(Color.WHITE);</w:t>
      </w:r>
    </w:p>
    <w:p w14:paraId="3D66EF5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executorLogin.setChecked(true);</w:t>
      </w:r>
    </w:p>
    <w:p w14:paraId="30F8A1F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executorLogin.setOnClickListener((View v) -&gt; addOrRemoveExecutor(executorLogin));</w:t>
      </w:r>
    </w:p>
    <w:p w14:paraId="4D6B486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llViewExecutors.addView(executorLogin);</w:t>
      </w:r>
    </w:p>
    <w:p w14:paraId="27C50A3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4D26547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5283740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8073B1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68728F3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Показує вибраних користувачів</w:t>
      </w:r>
    </w:p>
    <w:p w14:paraId="0DECEAC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54F6A35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User</w:t>
      </w:r>
    </w:p>
    <w:p w14:paraId="14E40C8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Toast</w:t>
      </w:r>
    </w:p>
    <w:p w14:paraId="0BC26AE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FinderExecutorsActivity#addOrRemoveExecutor(CheckBox)</w:t>
      </w:r>
    </w:p>
    <w:p w14:paraId="3C8C903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7785557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@SuppressLint("Range")</w:t>
      </w:r>
    </w:p>
    <w:p w14:paraId="512C74A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showFavoriteUsers() {</w:t>
      </w:r>
    </w:p>
    <w:p w14:paraId="3183C39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List&lt;User&gt; favoriteUsers = null;</w:t>
      </w:r>
    </w:p>
    <w:p w14:paraId="26F470E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llFavoriteUsers.removeAllViews();</w:t>
      </w:r>
    </w:p>
    <w:p w14:paraId="0A9BDBA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845928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try {</w:t>
      </w:r>
    </w:p>
    <w:p w14:paraId="4013BD4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favoriteUsers = LoaderOfFavoriteUsersDao.loadFavoriteUsers(currentUser.getId());</w:t>
      </w:r>
    </w:p>
    <w:p w14:paraId="5051446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 catch (SQLException ex) {</w:t>
      </w:r>
    </w:p>
    <w:p w14:paraId="58B9132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Toast.makeText(this, "Неможливо завантажити вибраних користувачів", Toast.LENGTH_LONG).show();</w:t>
      </w:r>
    </w:p>
    <w:p w14:paraId="4F21B2A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return;</w:t>
      </w:r>
    </w:p>
    <w:p w14:paraId="5ACFED4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75CE047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B8D72D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(task != null) {</w:t>
      </w:r>
    </w:p>
    <w:p w14:paraId="7C7B6B7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for (User tempUser1 : task.getExecutors()) {</w:t>
      </w:r>
    </w:p>
    <w:p w14:paraId="25D6611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for (User tempUser2 : favoriteUsers) {</w:t>
      </w:r>
    </w:p>
    <w:p w14:paraId="2C5867E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               if (tempUser1.getLogin().equals(tempUser2.getLogin())) {</w:t>
      </w:r>
    </w:p>
    <w:p w14:paraId="5696147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favoriteUsers.remove(tempUser2);</w:t>
      </w:r>
    </w:p>
    <w:p w14:paraId="569C822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break;</w:t>
      </w:r>
    </w:p>
    <w:p w14:paraId="4D3B143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}</w:t>
      </w:r>
    </w:p>
    <w:p w14:paraId="6E82BB2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28536E3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23B8D95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057623B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044DFC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for (User favoriteUser : favoriteUsers) {</w:t>
      </w:r>
    </w:p>
    <w:p w14:paraId="0D4A776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CheckBox chkExecutor = new CheckBox(this);</w:t>
      </w:r>
    </w:p>
    <w:p w14:paraId="7CD4035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chkExecutor.setText(favoriteUser.getLogin());</w:t>
      </w:r>
    </w:p>
    <w:p w14:paraId="6C90CE4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chkExecutor.setTextColor(Color.WHITE);</w:t>
      </w:r>
    </w:p>
    <w:p w14:paraId="0A47A56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chkExecutor.setTextSize(20);</w:t>
      </w:r>
    </w:p>
    <w:p w14:paraId="79A1789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chkExecutor.setOnClickListener((View v) -&gt; addOrRemoveExecutor(chkExecutor));</w:t>
      </w:r>
    </w:p>
    <w:p w14:paraId="429C5C0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38429E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for (String checkExecutor : executorsLogins) {</w:t>
      </w:r>
    </w:p>
    <w:p w14:paraId="0047575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if (checkExecutor.equals(favoriteUser.getLogin())) {</w:t>
      </w:r>
    </w:p>
    <w:p w14:paraId="4BEE335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chkExecutor.setChecked(true);</w:t>
      </w:r>
    </w:p>
    <w:p w14:paraId="0C356EA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break;</w:t>
      </w:r>
    </w:p>
    <w:p w14:paraId="78E3965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 else {</w:t>
      </w:r>
    </w:p>
    <w:p w14:paraId="4E0ABFD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chkExecutor.setChecked(false);</w:t>
      </w:r>
    </w:p>
    <w:p w14:paraId="0D6DDB3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4A7EC2F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7C0A413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llFavoriteUsers.addView(chkExecutor);</w:t>
      </w:r>
    </w:p>
    <w:p w14:paraId="3075B44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2E90D51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3A785B28" w14:textId="054BA508" w:rsidR="00FE27C3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}</w:t>
      </w:r>
    </w:p>
    <w:p w14:paraId="364DE499" w14:textId="77777777" w:rsidR="00FE27C3" w:rsidRDefault="00FE27C3" w:rsidP="0052200A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5479DF7" w14:textId="77777777" w:rsidR="00FE27C3" w:rsidRPr="00FE27C3" w:rsidRDefault="00FE27C3" w:rsidP="0052200A">
      <w:pPr>
        <w:spacing w:line="240" w:lineRule="auto"/>
        <w:ind w:firstLine="0"/>
        <w:jc w:val="center"/>
        <w:rPr>
          <w:b/>
          <w:bCs/>
        </w:rPr>
      </w:pPr>
      <w:r w:rsidRPr="00FE27C3">
        <w:rPr>
          <w:b/>
          <w:bCs/>
        </w:rPr>
        <w:t>Task</w:t>
      </w:r>
    </w:p>
    <w:p w14:paraId="78C7A14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package com.rosokha.todolist.task;</w:t>
      </w:r>
    </w:p>
    <w:p w14:paraId="1D82362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764FDB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android.graphics.Color;</w:t>
      </w:r>
    </w:p>
    <w:p w14:paraId="6865429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android.os.Build;</w:t>
      </w:r>
    </w:p>
    <w:p w14:paraId="0FB9A70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04891A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androidx.annotation.DrawableRes;</w:t>
      </w:r>
    </w:p>
    <w:p w14:paraId="5B0887A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1494FF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com.rosokha.todolist.R;</w:t>
      </w:r>
    </w:p>
    <w:p w14:paraId="248E5E7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com.rosokha.todolist.users.Leader;</w:t>
      </w:r>
    </w:p>
    <w:p w14:paraId="04CB1F6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com.rosokha.todolist.users.User;</w:t>
      </w:r>
    </w:p>
    <w:p w14:paraId="7F8064E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BAC758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java.io.Serializable;</w:t>
      </w:r>
    </w:p>
    <w:p w14:paraId="22263E2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java.time.LocalDateTime;</w:t>
      </w:r>
    </w:p>
    <w:p w14:paraId="302BEE6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java.time.chrono.ChronoLocalDateTime;</w:t>
      </w:r>
    </w:p>
    <w:p w14:paraId="2064FB9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java.util.List;</w:t>
      </w:r>
    </w:p>
    <w:p w14:paraId="5D15CA5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java.util.Set;</w:t>
      </w:r>
    </w:p>
    <w:p w14:paraId="27FF712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DA5867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/**</w:t>
      </w:r>
    </w:p>
    <w:p w14:paraId="2224692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 Являє собою обє'кт завдання</w:t>
      </w:r>
    </w:p>
    <w:p w14:paraId="69E2186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</w:t>
      </w:r>
    </w:p>
    <w:p w14:paraId="21CE826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 @see Serializable</w:t>
      </w:r>
    </w:p>
    <w:p w14:paraId="0A6D8D9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*/</w:t>
      </w:r>
    </w:p>
    <w:p w14:paraId="27DDFAC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public class Task implements Serializable {</w:t>
      </w:r>
    </w:p>
    <w:p w14:paraId="09EB6A9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76597D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7F801E8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Ідентифікатор завдання</w:t>
      </w:r>
    </w:p>
    <w:p w14:paraId="711F023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4DA40F0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int id;</w:t>
      </w:r>
    </w:p>
    <w:p w14:paraId="29E0874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5B2C0E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559F3F6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Назва завдання</w:t>
      </w:r>
    </w:p>
    <w:p w14:paraId="595011F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*/</w:t>
      </w:r>
    </w:p>
    <w:p w14:paraId="6FCDBF0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String name;</w:t>
      </w:r>
    </w:p>
    <w:p w14:paraId="4326D71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415B1D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0F5573C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Зміст завдання</w:t>
      </w:r>
    </w:p>
    <w:p w14:paraId="5C487DB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640C24E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String content;</w:t>
      </w:r>
    </w:p>
    <w:p w14:paraId="40EFC38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92DBCB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7AAD465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Дата і час публікації</w:t>
      </w:r>
    </w:p>
    <w:p w14:paraId="6470689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47698C2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LocalDateTime dateTimeOfPublication;</w:t>
      </w:r>
    </w:p>
    <w:p w14:paraId="3731799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012B17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682F9FC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Дата і час, до якого потрібно виконати завдання</w:t>
      </w:r>
    </w:p>
    <w:p w14:paraId="0611D5A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753D99B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LocalDateTime endDateTime;</w:t>
      </w:r>
    </w:p>
    <w:p w14:paraId="573FEB7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A38D4D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01497D0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Дата і час, в який виконано завдання</w:t>
      </w:r>
    </w:p>
    <w:p w14:paraId="7B4DDE8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755F370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LocalDateTime dateTimeExecution;</w:t>
      </w:r>
    </w:p>
    <w:p w14:paraId="60CF570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D4A334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729F250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Керівник завдання</w:t>
      </w:r>
    </w:p>
    <w:p w14:paraId="5E5C7AB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1CDDDF4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Leader leader;</w:t>
      </w:r>
    </w:p>
    <w:p w14:paraId="06CC9F1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2FFCA1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59F97A1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Чи є завдання виконаним?</w:t>
      </w:r>
    </w:p>
    <w:p w14:paraId="52CD05F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1E69BCA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boolean isDone;</w:t>
      </w:r>
    </w:p>
    <w:p w14:paraId="59762A4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541C68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676B15B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Колекція з коментарями до завдання</w:t>
      </w:r>
    </w:p>
    <w:p w14:paraId="122D0F6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65B4E14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List&lt;Comment&gt; comments = null;</w:t>
      </w:r>
    </w:p>
    <w:p w14:paraId="673301C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AD76CA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25713D0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Список виконавців</w:t>
      </w:r>
    </w:p>
    <w:p w14:paraId="044026D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2C1FD1E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Set&lt;User&gt; executors = null;</w:t>
      </w:r>
    </w:p>
    <w:p w14:paraId="5BC3D6F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31BACD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57C24A0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Повідомлення про створення завдання</w:t>
      </w:r>
    </w:p>
    <w:p w14:paraId="53A003C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3CBCFFF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boolean notificationAboutCreatingTask = true;</w:t>
      </w:r>
    </w:p>
    <w:p w14:paraId="39B3B1E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DBD576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23CE7B0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Повідомлення з попередженням</w:t>
      </w:r>
    </w:p>
    <w:p w14:paraId="4353BF3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7EDBC03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boolean notificationTaskCompletionWarning = true;</w:t>
      </w:r>
    </w:p>
    <w:p w14:paraId="4F69643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9360C8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498ACD7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Повідомлення про закінчення завдання</w:t>
      </w:r>
    </w:p>
    <w:p w14:paraId="6CF919D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2B60E4C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boolean notificationLateCompletionOfTask = true;</w:t>
      </w:r>
    </w:p>
    <w:p w14:paraId="3F35B5C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A8B8D6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26BD6B4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Конструктор</w:t>
      </w:r>
    </w:p>
    <w:p w14:paraId="4BC99D7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10A9F4A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* @param name    назва завдання</w:t>
      </w:r>
    </w:p>
    <w:p w14:paraId="631BAD7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content зміст завдання</w:t>
      </w:r>
    </w:p>
    <w:p w14:paraId="37DB9A2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date    дата, до якої потрібно виконати завдання</w:t>
      </w:r>
    </w:p>
    <w:p w14:paraId="7EB5D32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2071C10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Task(String name, String content, LocalDateTime date) {</w:t>
      </w:r>
    </w:p>
    <w:p w14:paraId="4707F9B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this.name = name;</w:t>
      </w:r>
    </w:p>
    <w:p w14:paraId="1804EF0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this.content = content;</w:t>
      </w:r>
    </w:p>
    <w:p w14:paraId="1053975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this.endDateTime = date;</w:t>
      </w:r>
    </w:p>
    <w:p w14:paraId="71E0F73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5E78A4F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55D632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7AB2D88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Конструктор</w:t>
      </w:r>
    </w:p>
    <w:p w14:paraId="3A2A178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7BD45C9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Task() {</w:t>
      </w:r>
    </w:p>
    <w:p w14:paraId="1CF11DE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69158D0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ACFF20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1685B28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Повертає колір завдання, в залежності від дати закінчення і виконання</w:t>
      </w:r>
    </w:p>
    <w:p w14:paraId="221E4B0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7F31BDB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tabPosition позиція сторінки яку переглядає користувач</w:t>
      </w:r>
    </w:p>
    <w:p w14:paraId="3247CB5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@return колір завдання</w:t>
      </w:r>
    </w:p>
    <w:p w14:paraId="07512C9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Color</w:t>
      </w:r>
    </w:p>
    <w:p w14:paraId="5029529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LocalDateTime#isAfter(ChronoLocalDateTime) LocalDateTime#isAfter(ChronoLocalDateTime)</w:t>
      </w:r>
    </w:p>
    <w:p w14:paraId="5C5300C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LocalDateTime#isBefore(ChronoLocalDateTime) LocalDateTime#isBefore(ChronoLocalDateTime)</w:t>
      </w:r>
    </w:p>
    <w:p w14:paraId="77512DB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0054203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int getColorTask(@DrawableRes int tabPosition) {</w:t>
      </w:r>
    </w:p>
    <w:p w14:paraId="3664001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(Build.VERSION.SDK_INT &gt;= Build.VERSION_CODES.O) {</w:t>
      </w:r>
    </w:p>
    <w:p w14:paraId="3564821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if (tabPosition == 2) {</w:t>
      </w:r>
    </w:p>
    <w:p w14:paraId="6BDEBD3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if (!isDone) {</w:t>
      </w:r>
    </w:p>
    <w:p w14:paraId="5B0E98B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if (LocalDateTime.now().isAfter(endDateTime)) {</w:t>
      </w:r>
    </w:p>
    <w:p w14:paraId="5A04755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return R.drawable.round_red_task;</w:t>
      </w:r>
    </w:p>
    <w:p w14:paraId="7817AAC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}</w:t>
      </w:r>
    </w:p>
    <w:p w14:paraId="3EFEA7D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if (LocalDateTime.now().isBefore(endDateTime)) {</w:t>
      </w:r>
    </w:p>
    <w:p w14:paraId="4A7AF64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return R.drawable.round_green_task;</w:t>
      </w:r>
    </w:p>
    <w:p w14:paraId="6A4784B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}</w:t>
      </w:r>
    </w:p>
    <w:p w14:paraId="54BC63A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5A472C4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if (isDone) {</w:t>
      </w:r>
    </w:p>
    <w:p w14:paraId="777B2F6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if (dateTimeExecution.isAfter(endDateTime)) {</w:t>
      </w:r>
    </w:p>
    <w:p w14:paraId="4BD693C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return R.drawable.round_red_task;</w:t>
      </w:r>
    </w:p>
    <w:p w14:paraId="01F021D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}</w:t>
      </w:r>
    </w:p>
    <w:p w14:paraId="744E37A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if (dateTimeExecution.isBefore(endDateTime)) {</w:t>
      </w:r>
    </w:p>
    <w:p w14:paraId="77BABF2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return R.drawable.round_green_task;</w:t>
      </w:r>
    </w:p>
    <w:p w14:paraId="5243AA0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}</w:t>
      </w:r>
    </w:p>
    <w:p w14:paraId="08DDF82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4685B97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13283CF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9B8389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if (!isDone) {</w:t>
      </w:r>
    </w:p>
    <w:p w14:paraId="7B6080D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if (LocalDateTime.now().isAfter(endDateTime)) {</w:t>
      </w:r>
    </w:p>
    <w:p w14:paraId="403B1BC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return R.drawable.round_red_task;</w:t>
      </w:r>
    </w:p>
    <w:p w14:paraId="36A5AEA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0D2B400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if (endDateTime.minusDays(1).isBefore(LocalDateTime.now())) {</w:t>
      </w:r>
    </w:p>
    <w:p w14:paraId="4F44E95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return R.drawable.round_yellow_tasl;</w:t>
      </w:r>
    </w:p>
    <w:p w14:paraId="21B8BEC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477B515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if (LocalDateTime.now().isBefore(endDateTime)) {</w:t>
      </w:r>
    </w:p>
    <w:p w14:paraId="60EBBB1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return R.drawable.round_green_task;</w:t>
      </w:r>
    </w:p>
    <w:p w14:paraId="4E7618D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23A3804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527D79B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if (isDone) {</w:t>
      </w:r>
    </w:p>
    <w:p w14:paraId="32B32B5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if (dateTimeExecution.isAfter(endDateTime)) {</w:t>
      </w:r>
    </w:p>
    <w:p w14:paraId="1E93460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               return R.drawable.round_red_task;</w:t>
      </w:r>
    </w:p>
    <w:p w14:paraId="12F18F8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581CB90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if (dateTimeExecution.isBefore(endDateTime)) {</w:t>
      </w:r>
    </w:p>
    <w:p w14:paraId="60F2890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return R.drawable.round_green_task;</w:t>
      </w:r>
    </w:p>
    <w:p w14:paraId="53806CD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00DC925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28E7788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5307100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return 0;</w:t>
      </w:r>
    </w:p>
    <w:p w14:paraId="50FFE5F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0425A35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2F861C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7DCBDDF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Getter для поля leader</w:t>
      </w:r>
    </w:p>
    <w:p w14:paraId="110F424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116F10F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@return керівника, який створив завдання</w:t>
      </w:r>
    </w:p>
    <w:p w14:paraId="6CE98AE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Leader</w:t>
      </w:r>
    </w:p>
    <w:p w14:paraId="5683615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093B20B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Leader getLeader() {</w:t>
      </w:r>
    </w:p>
    <w:p w14:paraId="3C624CC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return leader;</w:t>
      </w:r>
    </w:p>
    <w:p w14:paraId="2228D27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131E634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FD3DBB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4DA18A9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Setter для поля leader</w:t>
      </w:r>
    </w:p>
    <w:p w14:paraId="494DE39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4C2229C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leader керівник, який створив завдання</w:t>
      </w:r>
    </w:p>
    <w:p w14:paraId="55A950B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Leader</w:t>
      </w:r>
    </w:p>
    <w:p w14:paraId="5B89863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45EFE09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void setLeader(Leader leader) {</w:t>
      </w:r>
    </w:p>
    <w:p w14:paraId="1E8832E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this.leader = leader;</w:t>
      </w:r>
    </w:p>
    <w:p w14:paraId="6A14F81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417F85F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4424FB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0EF9A95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Getter для поля dateTimeExecution</w:t>
      </w:r>
    </w:p>
    <w:p w14:paraId="1AE1C0A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61A9796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@return дату виконання</w:t>
      </w:r>
    </w:p>
    <w:p w14:paraId="3DA4168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5B00066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LocalDateTime getDateTimeExecution() {</w:t>
      </w:r>
    </w:p>
    <w:p w14:paraId="2B02E92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return dateTimeExecution;</w:t>
      </w:r>
    </w:p>
    <w:p w14:paraId="29B72C1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7322A38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2E7541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4F91FA7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Setter для поля dateTimeExecution</w:t>
      </w:r>
    </w:p>
    <w:p w14:paraId="2E4216E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3875387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dateTimeExecution дата і час виконання</w:t>
      </w:r>
    </w:p>
    <w:p w14:paraId="04040EF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2ABDE1A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void setDateTimeExecution(LocalDateTime dateTimeExecution) {</w:t>
      </w:r>
    </w:p>
    <w:p w14:paraId="5185D28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this.dateTimeExecution = dateTimeExecution;</w:t>
      </w:r>
    </w:p>
    <w:p w14:paraId="15EA543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59AEA82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C7529D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55D3293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Getter для поля isDone</w:t>
      </w:r>
    </w:p>
    <w:p w14:paraId="20E13CC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7BE6A78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@return чи є завдання виконаним?</w:t>
      </w:r>
    </w:p>
    <w:p w14:paraId="5AB5566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79BFC8F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boolean getDone() {</w:t>
      </w:r>
    </w:p>
    <w:p w14:paraId="4D8C892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return isDone;</w:t>
      </w:r>
    </w:p>
    <w:p w14:paraId="2375D79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7ADB6C9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EE2401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58C26F3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Setter для поля isDone</w:t>
      </w:r>
    </w:p>
    <w:p w14:paraId="3631E3F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3303DAD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isDone чи є завдання виконаним?</w:t>
      </w:r>
    </w:p>
    <w:p w14:paraId="35EF4EF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*/</w:t>
      </w:r>
    </w:p>
    <w:p w14:paraId="38B4F99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void setDone(boolean isDone) {</w:t>
      </w:r>
    </w:p>
    <w:p w14:paraId="11D75DD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this.isDone = isDone;</w:t>
      </w:r>
    </w:p>
    <w:p w14:paraId="0E36AD2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629CD08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4F7FF4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2909A19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Getter для поля comments</w:t>
      </w:r>
    </w:p>
    <w:p w14:paraId="7188B9F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2552A3E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@return список коментарів</w:t>
      </w:r>
    </w:p>
    <w:p w14:paraId="6E669BD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Comment</w:t>
      </w:r>
    </w:p>
    <w:p w14:paraId="7176BAB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72E6C0E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List&lt;Comment&gt; getComments() {</w:t>
      </w:r>
    </w:p>
    <w:p w14:paraId="1983021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return comments;</w:t>
      </w:r>
    </w:p>
    <w:p w14:paraId="51F4BBD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34D6445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B08FB1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4295D61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Setter для поля comments</w:t>
      </w:r>
    </w:p>
    <w:p w14:paraId="0942C1F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6117EE8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comments список коментарів</w:t>
      </w:r>
    </w:p>
    <w:p w14:paraId="6E25B98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Comment</w:t>
      </w:r>
    </w:p>
    <w:p w14:paraId="384B7B1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42BEBFC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void setComments(List&lt;Comment&gt; comments) {</w:t>
      </w:r>
    </w:p>
    <w:p w14:paraId="2AD12B7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this.comments = comments;</w:t>
      </w:r>
    </w:p>
    <w:p w14:paraId="357E123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408E47A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D5F08C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31E004C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Getter для поля id</w:t>
      </w:r>
    </w:p>
    <w:p w14:paraId="7A24C56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6FB6ACB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@return ідентифікатор завдання</w:t>
      </w:r>
    </w:p>
    <w:p w14:paraId="4E0D5C5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719D8BA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int getId() {</w:t>
      </w:r>
    </w:p>
    <w:p w14:paraId="4402F85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return id;</w:t>
      </w:r>
    </w:p>
    <w:p w14:paraId="40FDA22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5D41B03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C1315B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4334C32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Setter для поля id</w:t>
      </w:r>
    </w:p>
    <w:p w14:paraId="5A2EA4E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4A79ED1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id ідентифікатор завдання</w:t>
      </w:r>
    </w:p>
    <w:p w14:paraId="42887E4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0960CF6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void setId(int id) {</w:t>
      </w:r>
    </w:p>
    <w:p w14:paraId="6202181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this.id = id;</w:t>
      </w:r>
    </w:p>
    <w:p w14:paraId="0563B4A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5D16334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7B9DEA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709F2E1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Getter для поля name</w:t>
      </w:r>
    </w:p>
    <w:p w14:paraId="25B8138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21D10C1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@return назву завдання</w:t>
      </w:r>
    </w:p>
    <w:p w14:paraId="6BCA7C9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521B893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String getName() {</w:t>
      </w:r>
    </w:p>
    <w:p w14:paraId="056B2E3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return name;</w:t>
      </w:r>
    </w:p>
    <w:p w14:paraId="7BD9A34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675A328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A50A35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5296C24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Setter для поля name</w:t>
      </w:r>
    </w:p>
    <w:p w14:paraId="7CA7114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304FA11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name назва завдання</w:t>
      </w:r>
    </w:p>
    <w:p w14:paraId="79E3112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1716927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void setName(String name) {</w:t>
      </w:r>
    </w:p>
    <w:p w14:paraId="57FD8BD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this.name = name;</w:t>
      </w:r>
    </w:p>
    <w:p w14:paraId="34E9875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7DF9500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080AE7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/**</w:t>
      </w:r>
    </w:p>
    <w:p w14:paraId="43B2818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Getter для поля content</w:t>
      </w:r>
    </w:p>
    <w:p w14:paraId="321FA72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035D5DB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@return зміст завдання</w:t>
      </w:r>
    </w:p>
    <w:p w14:paraId="2FE0EC5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62D72AD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String getContent() {</w:t>
      </w:r>
    </w:p>
    <w:p w14:paraId="7393F35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return content;</w:t>
      </w:r>
    </w:p>
    <w:p w14:paraId="0DEA498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7012ED6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12A2E7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6A46090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Setter для поля content</w:t>
      </w:r>
    </w:p>
    <w:p w14:paraId="1BD49A4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462E3AC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content зміст завдання</w:t>
      </w:r>
    </w:p>
    <w:p w14:paraId="7691C09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5096CBC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void setContent(String content) {</w:t>
      </w:r>
    </w:p>
    <w:p w14:paraId="4413960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this.content = content;</w:t>
      </w:r>
    </w:p>
    <w:p w14:paraId="3E6FB8D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5F12638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F80E29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6E81D60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Getter для поля endDateTime</w:t>
      </w:r>
    </w:p>
    <w:p w14:paraId="05FCD19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4F00677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@return дату закінчення виконання завдання</w:t>
      </w:r>
    </w:p>
    <w:p w14:paraId="5D8D23A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0A9CBF9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LocalDateTime getEndDateTime() {</w:t>
      </w:r>
    </w:p>
    <w:p w14:paraId="3A6DDC9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return endDateTime;</w:t>
      </w:r>
    </w:p>
    <w:p w14:paraId="23B5630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00A5D8C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579B86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59A377F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Setter для поля endDateTime</w:t>
      </w:r>
    </w:p>
    <w:p w14:paraId="6F3F425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68E0A8C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endDateTime дата закінчення виконання завдання</w:t>
      </w:r>
    </w:p>
    <w:p w14:paraId="0DB76B0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5090CC3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void setEndDateTime(LocalDateTime endDateTime) {</w:t>
      </w:r>
    </w:p>
    <w:p w14:paraId="5DF8604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this.endDateTime = endDateTime;</w:t>
      </w:r>
    </w:p>
    <w:p w14:paraId="1C928A5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3CD2F45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3F39BC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33ACA8D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Getter для поля dateTimeOfPublication</w:t>
      </w:r>
    </w:p>
    <w:p w14:paraId="01D52D4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6A35A32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@return дату публікації завдання</w:t>
      </w:r>
    </w:p>
    <w:p w14:paraId="26BFE94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2B6533C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LocalDateTime getDateTimeOfPublication() {</w:t>
      </w:r>
    </w:p>
    <w:p w14:paraId="6480B4E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return dateTimeOfPublication;</w:t>
      </w:r>
    </w:p>
    <w:p w14:paraId="38A9110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48FF373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1F56A7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3F01D68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Setter для поля dateTimeOfPublication</w:t>
      </w:r>
    </w:p>
    <w:p w14:paraId="4490ED7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06F1C91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dateTimeOfPublication дата публікації завдання</w:t>
      </w:r>
    </w:p>
    <w:p w14:paraId="04BC445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4595531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void setDateTimeOfPublication(LocalDateTime dateTimeOfPublication) {</w:t>
      </w:r>
    </w:p>
    <w:p w14:paraId="0CA111F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this.dateTimeOfPublication = dateTimeOfPublication;</w:t>
      </w:r>
    </w:p>
    <w:p w14:paraId="1A39FEB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3DED030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89AE46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79387B8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Getter для поля executors</w:t>
      </w:r>
    </w:p>
    <w:p w14:paraId="06E915B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36F39FA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@return список виконавців завдання</w:t>
      </w:r>
    </w:p>
    <w:p w14:paraId="3B40485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User</w:t>
      </w:r>
    </w:p>
    <w:p w14:paraId="2C23414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5F8C830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Set&lt;User&gt; getExecutors() {</w:t>
      </w:r>
    </w:p>
    <w:p w14:paraId="2C8AB66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   return executors;</w:t>
      </w:r>
    </w:p>
    <w:p w14:paraId="608341C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267EBB3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6E123F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662DA5A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Setter для поля executors</w:t>
      </w:r>
    </w:p>
    <w:p w14:paraId="0038D93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1FF24C9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executors список виконавців завдання</w:t>
      </w:r>
    </w:p>
    <w:p w14:paraId="2D70A0A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User</w:t>
      </w:r>
    </w:p>
    <w:p w14:paraId="54D1366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7921360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void setExecutors(Set&lt;User&gt; executors) {</w:t>
      </w:r>
    </w:p>
    <w:p w14:paraId="0A21B8B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this.executors = executors;</w:t>
      </w:r>
    </w:p>
    <w:p w14:paraId="4AB894D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263374D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F17444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5AA383F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Getter для поля notificationAboutCreatingTask</w:t>
      </w:r>
    </w:p>
    <w:p w14:paraId="4E0AF76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15C1B4E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@return чи відправлене повідомлення про створення завдання</w:t>
      </w:r>
    </w:p>
    <w:p w14:paraId="4346129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7244947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boolean isNotificationAboutCreatingTask() {</w:t>
      </w:r>
    </w:p>
    <w:p w14:paraId="4C011A2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return notificationAboutCreatingTask;</w:t>
      </w:r>
    </w:p>
    <w:p w14:paraId="61556AE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24F2780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4F4990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369EDF7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Setter для поля notificationAboutCreatingTask</w:t>
      </w:r>
    </w:p>
    <w:p w14:paraId="07EF5D6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04DF005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notificationAboutCreatingTask повідомлення про створення завдання</w:t>
      </w:r>
    </w:p>
    <w:p w14:paraId="7A1D3E8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4EF5C0D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void setNotificationAboutCreatingTask(boolean notificationAboutCreatingTask) {</w:t>
      </w:r>
    </w:p>
    <w:p w14:paraId="44F3469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this.notificationAboutCreatingTask = notificationAboutCreatingTask;</w:t>
      </w:r>
    </w:p>
    <w:p w14:paraId="43E7732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2138B14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6F4AC2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437E48F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Getter для поля notificationTaskCompletionWarning</w:t>
      </w:r>
    </w:p>
    <w:p w14:paraId="5EC0EC1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2A2D099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@return чи відправлене повідомлення з попередженням</w:t>
      </w:r>
    </w:p>
    <w:p w14:paraId="1CD5AF4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4CB25DA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boolean isNotificationTaskCompletionWarning() {</w:t>
      </w:r>
    </w:p>
    <w:p w14:paraId="71BFE39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return notificationTaskCompletionWarning;</w:t>
      </w:r>
    </w:p>
    <w:p w14:paraId="698A6DA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7E9E2F4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588C82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3B7368B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Setter для поля notificationTaskCompletionWarning</w:t>
      </w:r>
    </w:p>
    <w:p w14:paraId="5584370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4C40C50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notificationTaskCompletionWarning повідомлення з попередженням</w:t>
      </w:r>
    </w:p>
    <w:p w14:paraId="6BD2F56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171C7CA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void setNotificationTaskCompletionWarning(boolean notificationTaskCompletionWarning) {</w:t>
      </w:r>
    </w:p>
    <w:p w14:paraId="3AE6FA9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this.notificationTaskCompletionWarning = notificationTaskCompletionWarning;</w:t>
      </w:r>
    </w:p>
    <w:p w14:paraId="4A28709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0C73FC6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8A6504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7F61DC3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Getter для поля notificationLateCompletionOfTask</w:t>
      </w:r>
    </w:p>
    <w:p w14:paraId="684983C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6750DE2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@return чи відправлене повідомлення про не виконання завдання</w:t>
      </w:r>
    </w:p>
    <w:p w14:paraId="24666F5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08CAC7F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boolean isNotificationLateCompletionOfTask() {</w:t>
      </w:r>
    </w:p>
    <w:p w14:paraId="6665C9E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return notificationLateCompletionOfTask;</w:t>
      </w:r>
    </w:p>
    <w:p w14:paraId="6A00BE0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3987C59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8B4665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2BC7A0D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* Setter для поля notificationLateCompletionOfTask</w:t>
      </w:r>
    </w:p>
    <w:p w14:paraId="2472A55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5D3D9B6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notificationLateCompletionOfTask повідомлення про не виконання завдання</w:t>
      </w:r>
    </w:p>
    <w:p w14:paraId="1F806D8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1CF5BD9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void setNotificationLateCompletionOfTask(boolean notificationLateCompletionOfTask) {</w:t>
      </w:r>
    </w:p>
    <w:p w14:paraId="1A77078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this.notificationLateCompletionOfTask = notificationLateCompletionOfTask;</w:t>
      </w:r>
    </w:p>
    <w:p w14:paraId="636865F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51EFDFB1" w14:textId="5A0431D6" w:rsidR="00FE27C3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}</w:t>
      </w:r>
    </w:p>
    <w:p w14:paraId="6DF8BE46" w14:textId="7AA873F8" w:rsid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B75EAB4" w14:textId="77777777" w:rsid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A65653C" w14:textId="77777777" w:rsidR="00FE27C3" w:rsidRPr="00FE27C3" w:rsidRDefault="00FE27C3" w:rsidP="0052200A">
      <w:pPr>
        <w:spacing w:line="240" w:lineRule="auto"/>
        <w:ind w:firstLine="0"/>
        <w:jc w:val="center"/>
        <w:rPr>
          <w:b/>
          <w:bCs/>
        </w:rPr>
      </w:pPr>
      <w:r w:rsidRPr="00FE27C3">
        <w:rPr>
          <w:b/>
          <w:bCs/>
        </w:rPr>
        <w:t>TaskCreatorActivity</w:t>
      </w:r>
    </w:p>
    <w:p w14:paraId="0F69B05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package com.rosokha.todolist.task;</w:t>
      </w:r>
    </w:p>
    <w:p w14:paraId="649EC06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9486EE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android.annotation.SuppressLint;</w:t>
      </w:r>
    </w:p>
    <w:p w14:paraId="2AD4AB2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android.app.Activity;</w:t>
      </w:r>
    </w:p>
    <w:p w14:paraId="3BB6D95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android.content.pm.ActivityInfo;</w:t>
      </w:r>
    </w:p>
    <w:p w14:paraId="70BC1D0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android.database.SQLException;</w:t>
      </w:r>
    </w:p>
    <w:p w14:paraId="7BB30B4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android.graphics.Color;</w:t>
      </w:r>
    </w:p>
    <w:p w14:paraId="1EC5A72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android.os.Build;</w:t>
      </w:r>
    </w:p>
    <w:p w14:paraId="1FAA215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android.os.Bundle;</w:t>
      </w:r>
    </w:p>
    <w:p w14:paraId="5CCECE5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android.text.Editable;</w:t>
      </w:r>
    </w:p>
    <w:p w14:paraId="04CECC7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android.text.TextWatcher;</w:t>
      </w:r>
    </w:p>
    <w:p w14:paraId="0C873B3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android.view.View;</w:t>
      </w:r>
    </w:p>
    <w:p w14:paraId="3AF8619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android.widget.Button;</w:t>
      </w:r>
    </w:p>
    <w:p w14:paraId="65C57E5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android.widget.CheckBox;</w:t>
      </w:r>
    </w:p>
    <w:p w14:paraId="648C427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android.widget.DatePicker;</w:t>
      </w:r>
    </w:p>
    <w:p w14:paraId="73DFBDC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android.widget.EditText;</w:t>
      </w:r>
    </w:p>
    <w:p w14:paraId="69806B9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android.widget.LinearLayout;</w:t>
      </w:r>
    </w:p>
    <w:p w14:paraId="7EAD244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android.widget.ScrollView;</w:t>
      </w:r>
    </w:p>
    <w:p w14:paraId="535675A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android.widget.TextView;</w:t>
      </w:r>
    </w:p>
    <w:p w14:paraId="36EBDC2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android.widget.TimePicker;</w:t>
      </w:r>
    </w:p>
    <w:p w14:paraId="1168F01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android.widget.Toast;</w:t>
      </w:r>
    </w:p>
    <w:p w14:paraId="01CFD09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C810A3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androidx.annotation.Nullable;</w:t>
      </w:r>
    </w:p>
    <w:p w14:paraId="1D71BB0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androidx.constraintlayout.widget.ConstraintLayout;</w:t>
      </w:r>
    </w:p>
    <w:p w14:paraId="2F2093E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FD6934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com.rosokha.todolist.R;</w:t>
      </w:r>
    </w:p>
    <w:p w14:paraId="35DDEC6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com.rosokha.todolist.dao.LoaderOfFavoriteUsersDao;</w:t>
      </w:r>
    </w:p>
    <w:p w14:paraId="1DC2254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com.rosokha.todolist.dao.SearchDao;</w:t>
      </w:r>
    </w:p>
    <w:p w14:paraId="3C1DA93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com.rosokha.todolist.dao.TaskDao;</w:t>
      </w:r>
    </w:p>
    <w:p w14:paraId="58F10C8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com.rosokha.todolist.users.HomePageOfLeaderActivity;</w:t>
      </w:r>
    </w:p>
    <w:p w14:paraId="327977D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com.rosokha.todolist.users.HomePageOfWorkerActivity;</w:t>
      </w:r>
    </w:p>
    <w:p w14:paraId="78F68DA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com.rosokha.todolist.users.User;</w:t>
      </w:r>
    </w:p>
    <w:p w14:paraId="25A51BC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A269E1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java.time.LocalDateTime;</w:t>
      </w:r>
    </w:p>
    <w:p w14:paraId="468BD68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java.time.format.DateTimeFormatter;</w:t>
      </w:r>
    </w:p>
    <w:p w14:paraId="7DB21B1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java.util.LinkedHashSet;</w:t>
      </w:r>
    </w:p>
    <w:p w14:paraId="34C6FD1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java.util.List;</w:t>
      </w:r>
    </w:p>
    <w:p w14:paraId="50E8B91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java.util.Set;</w:t>
      </w:r>
    </w:p>
    <w:p w14:paraId="0B10AD3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9D23AB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/**</w:t>
      </w:r>
    </w:p>
    <w:p w14:paraId="3122BA7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 Являє собою графічний користувацький інтерфейс створення завдання</w:t>
      </w:r>
    </w:p>
    <w:p w14:paraId="1C5783F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</w:t>
      </w:r>
    </w:p>
    <w:p w14:paraId="646DE7A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 @see Activity</w:t>
      </w:r>
    </w:p>
    <w:p w14:paraId="675BE9F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*/</w:t>
      </w:r>
    </w:p>
    <w:p w14:paraId="4C2BD12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public class TaskCreatorActivity extends Activity {</w:t>
      </w:r>
    </w:p>
    <w:p w14:paraId="4804450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6D9C2C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4B137D2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Користувач, який вибиратиме виконавців</w:t>
      </w:r>
    </w:p>
    <w:p w14:paraId="45B527F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51CB370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private User currentUser;</w:t>
      </w:r>
    </w:p>
    <w:p w14:paraId="7C0ACA8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50885B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72FEB43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Заголовок</w:t>
      </w:r>
    </w:p>
    <w:p w14:paraId="3055848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5BCA900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TextView tvTitle;</w:t>
      </w:r>
    </w:p>
    <w:p w14:paraId="05052E7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2D4931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201B25C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Назва завдання</w:t>
      </w:r>
    </w:p>
    <w:p w14:paraId="4C862AE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5227A17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EditText etTaskName;</w:t>
      </w:r>
    </w:p>
    <w:p w14:paraId="55699CF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4FB7373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Зміст завдання</w:t>
      </w:r>
    </w:p>
    <w:p w14:paraId="42CE65D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0325C4A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EditText etTaskContent;</w:t>
      </w:r>
    </w:p>
    <w:p w14:paraId="5AF6AC9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4448CA5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Дата закінчення завдання</w:t>
      </w:r>
    </w:p>
    <w:p w14:paraId="378865F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06BDA60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DatePicker dpDate;</w:t>
      </w:r>
    </w:p>
    <w:p w14:paraId="3498265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4C0323A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Час закінчення завдання</w:t>
      </w:r>
    </w:p>
    <w:p w14:paraId="2F7CA8C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5C63703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TimePicker tpTime;</w:t>
      </w:r>
    </w:p>
    <w:p w14:paraId="6DD6033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464554A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Кнопка, яка відкриває введення дати і часу</w:t>
      </w:r>
    </w:p>
    <w:p w14:paraId="6CCC78A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7B3CB80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Button btnInputDateAndTime;</w:t>
      </w:r>
    </w:p>
    <w:p w14:paraId="636C514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4D7743A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Кнопк,а яка створює завданя</w:t>
      </w:r>
    </w:p>
    <w:p w14:paraId="736B00E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6B0DC62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Button btnCreateTask;</w:t>
      </w:r>
    </w:p>
    <w:p w14:paraId="0A7891B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4E7B5D4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Кнопка, яка здійснює вихід з вікна</w:t>
      </w:r>
    </w:p>
    <w:p w14:paraId="6DB5EB9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771C03A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Button btnGoBack;</w:t>
      </w:r>
    </w:p>
    <w:p w14:paraId="08C50AF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0A43665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Контейней у якому розміщені введені дані</w:t>
      </w:r>
    </w:p>
    <w:p w14:paraId="56BA476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43517FC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ScrollView sclInputData;</w:t>
      </w:r>
    </w:p>
    <w:p w14:paraId="289EB9F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6C515B6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Сторінка пошуку</w:t>
      </w:r>
    </w:p>
    <w:p w14:paraId="082C3F0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2479F96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View search;</w:t>
      </w:r>
    </w:p>
    <w:p w14:paraId="7660ED4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7F7BC45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Сторінка вибраних користувачів</w:t>
      </w:r>
    </w:p>
    <w:p w14:paraId="4A2807B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7CBC9D5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View favoritesUsers;</w:t>
      </w:r>
    </w:p>
    <w:p w14:paraId="6AEC223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FE9602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3719F58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Логіни виконавців</w:t>
      </w:r>
    </w:p>
    <w:p w14:paraId="79EE368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42ADDE9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Set&lt;String&gt; executorsLogins = new LinkedHashSet&lt;&gt;();</w:t>
      </w:r>
    </w:p>
    <w:p w14:paraId="2341E84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279C5D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04A68F5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Проводиться початкове налаштування activity</w:t>
      </w:r>
    </w:p>
    <w:p w14:paraId="04D68B4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35A8CD0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savedInstanceState попередня властивість activity, якщо вона була збережена</w:t>
      </w:r>
    </w:p>
    <w:p w14:paraId="27CE308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Bundle</w:t>
      </w:r>
    </w:p>
    <w:p w14:paraId="2C29751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Nullable</w:t>
      </w:r>
    </w:p>
    <w:p w14:paraId="4D7E452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Activity#onCreate(Bundle)</w:t>
      </w:r>
    </w:p>
    <w:p w14:paraId="002FD9C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* @see Activity#setContentView(View)</w:t>
      </w:r>
    </w:p>
    <w:p w14:paraId="46C2CE1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Activity#setRequestedOrientation(int)</w:t>
      </w:r>
    </w:p>
    <w:p w14:paraId="3A68E23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64BAE6A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@Override</w:t>
      </w:r>
    </w:p>
    <w:p w14:paraId="712FF8A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protected void onCreate(@Nullable Bundle savedInstanceState) {</w:t>
      </w:r>
    </w:p>
    <w:p w14:paraId="5863D46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super.onCreate(savedInstanceState);</w:t>
      </w:r>
    </w:p>
    <w:p w14:paraId="08D9097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setContentView(R.layout.activity_create_task);</w:t>
      </w:r>
    </w:p>
    <w:p w14:paraId="094D69C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setRequestedOrientation(ActivityInfo.SCREEN_ORIENTATION_PORTRAIT);//блокує поворот екрану</w:t>
      </w:r>
    </w:p>
    <w:p w14:paraId="79DFFD0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inicialComponents();</w:t>
      </w:r>
    </w:p>
    <w:p w14:paraId="20FB4B3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63823E7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6A4781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3E9FB7B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Ініціалізує компоненти</w:t>
      </w:r>
    </w:p>
    <w:p w14:paraId="1056B0A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68C3EF1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inicialComponents() {</w:t>
      </w:r>
    </w:p>
    <w:p w14:paraId="3FB7A82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3BA005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tvTitle = findViewById(R.id.tvTitle);</w:t>
      </w:r>
    </w:p>
    <w:p w14:paraId="11ABB0D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etTaskName = findViewById(R.id.etTaskName);</w:t>
      </w:r>
    </w:p>
    <w:p w14:paraId="02AD156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etTaskContent = findViewById(R.id.etTaskContent);</w:t>
      </w:r>
    </w:p>
    <w:p w14:paraId="451A172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btnInputDateAndTime = findViewById(R.id.btnInputDateAndTime);</w:t>
      </w:r>
    </w:p>
    <w:p w14:paraId="14F843F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Button btnSelectExecutors = findViewById(R.id.btnSelectExecutors);</w:t>
      </w:r>
    </w:p>
    <w:p w14:paraId="135415B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btnCreateTask = findViewById(R.id.btnCreateTask);</w:t>
      </w:r>
    </w:p>
    <w:p w14:paraId="1BD14BF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btnGoBack = findViewById(R.id.btnGoBack);</w:t>
      </w:r>
    </w:p>
    <w:p w14:paraId="475D328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sclInputData = findViewById(R.id.sclInputData);</w:t>
      </w:r>
    </w:p>
    <w:p w14:paraId="5D693EE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99F5BD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ConstraintLayout clInputDateAndTime = findViewById(R.id.activity_input_date_and_time);</w:t>
      </w:r>
    </w:p>
    <w:p w14:paraId="61942AB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dpDate = clInputDateAndTime.findViewById(R.id.dpDate);</w:t>
      </w:r>
    </w:p>
    <w:p w14:paraId="0C378AD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tpTime = clInputDateAndTime.findViewById(R.id.tpTime);</w:t>
      </w:r>
    </w:p>
    <w:p w14:paraId="49D73F1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tpTime.setIs24HourView(true);</w:t>
      </w:r>
    </w:p>
    <w:p w14:paraId="619B2F8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Button btnSaveDate = clInputDateAndTime.findViewById(R.id.btnSaveDate);</w:t>
      </w:r>
    </w:p>
    <w:p w14:paraId="197B9C1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Button btnSaveTime = clInputDateAndTime.findViewById(R.id.btnSaveTime);</w:t>
      </w:r>
    </w:p>
    <w:p w14:paraId="3620323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ConstraintLayout clDate = clInputDateAndTime.findViewById(R.id.clDate);</w:t>
      </w:r>
    </w:p>
    <w:p w14:paraId="0C3243B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ConstraintLayout clTime = clInputDateAndTime.findViewById(R.id.clTime);</w:t>
      </w:r>
    </w:p>
    <w:p w14:paraId="7F5D7D8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0A4A18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Button btnSaveExecutors = findViewById(R.id.btnSaveExecutors);</w:t>
      </w:r>
    </w:p>
    <w:p w14:paraId="06D5354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Button btnSearch = findViewById(R.id.btnSearch);</w:t>
      </w:r>
    </w:p>
    <w:p w14:paraId="3C697C9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Button btnSelectFromFavorites = findViewById(R.id.btnSelectFromFavorites);</w:t>
      </w:r>
    </w:p>
    <w:p w14:paraId="35DEB07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ConstraintLayout clSelectExecutors = findViewById(R.id.clSelectExecutors);</w:t>
      </w:r>
    </w:p>
    <w:p w14:paraId="3B246A6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F12822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416F2E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search = findViewById(R.id.activity_search);</w:t>
      </w:r>
    </w:p>
    <w:p w14:paraId="7F70288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EditText etSearch = search.findViewById(R.id.etSearch);</w:t>
      </w:r>
    </w:p>
    <w:p w14:paraId="0CD0BDB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F0B895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Button btnGoBackFromSearch = search.findViewById(R.id.btnGoBack);</w:t>
      </w:r>
    </w:p>
    <w:p w14:paraId="38A1E49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5CA6D7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favoritesUsers = findViewById(R.id.activity_favorite_users);</w:t>
      </w:r>
    </w:p>
    <w:p w14:paraId="31D6191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Button btnGoBackFromFavoritesUsers = favoritesUsers.findViewById(R.id.btnGoBack);</w:t>
      </w:r>
    </w:p>
    <w:p w14:paraId="7D8D5D4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341139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btnGoBackFromFavoritesUsers.setText("OK");</w:t>
      </w:r>
    </w:p>
    <w:p w14:paraId="629844F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btnGoBackFromSearch.setText("OK");</w:t>
      </w:r>
    </w:p>
    <w:p w14:paraId="069AA6C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5FCDB1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(HomePageOfLeaderActivity.getCurrentLeader() != null) {</w:t>
      </w:r>
    </w:p>
    <w:p w14:paraId="006EB19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currentUser = HomePageOfLeaderActivity.getCurrentLeader();</w:t>
      </w:r>
    </w:p>
    <w:p w14:paraId="319ECCD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 else {</w:t>
      </w:r>
    </w:p>
    <w:p w14:paraId="3424FA5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currentUser = HomePageOfWorkerActivity.getCurrentWorker();</w:t>
      </w:r>
    </w:p>
    <w:p w14:paraId="09A3F33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71B5875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C16D3D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btnInputDateAndTime.setOnClickListener((View v) -&gt; {</w:t>
      </w:r>
    </w:p>
    <w:p w14:paraId="72C9A14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       hideMainViews();</w:t>
      </w:r>
    </w:p>
    <w:p w14:paraId="3C3C967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clInputDateAndTime.setVisibility(View.VISIBLE);</w:t>
      </w:r>
    </w:p>
    <w:p w14:paraId="7B64B79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clDate.setVisibility(View.VISIBLE);</w:t>
      </w:r>
    </w:p>
    <w:p w14:paraId="61E3A7F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clTime.setVisibility(View.GONE);</w:t>
      </w:r>
    </w:p>
    <w:p w14:paraId="75B0A59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btnInputDateAndTime.setText("Змінити дату");</w:t>
      </w:r>
    </w:p>
    <w:p w14:paraId="14CDAEC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});</w:t>
      </w:r>
    </w:p>
    <w:p w14:paraId="31B609B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FA0798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btnSelectExecutors.setOnClickListener((View v) -&gt; {</w:t>
      </w:r>
    </w:p>
    <w:p w14:paraId="3A629F5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hideMainViews();</w:t>
      </w:r>
    </w:p>
    <w:p w14:paraId="74876CA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clSelectExecutors.setVisibility(View.VISIBLE);</w:t>
      </w:r>
    </w:p>
    <w:p w14:paraId="0A60F8C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});</w:t>
      </w:r>
    </w:p>
    <w:p w14:paraId="45357CC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FFFDF5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btnCreateTask.setOnClickListener((View v) -&gt; createTask());</w:t>
      </w:r>
    </w:p>
    <w:p w14:paraId="0628D82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7F993E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btnSaveDate.setOnClickListener((View v) -&gt; {</w:t>
      </w:r>
    </w:p>
    <w:p w14:paraId="6CAB09A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clDate.setVisibility(View.GONE);</w:t>
      </w:r>
    </w:p>
    <w:p w14:paraId="789E79F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clTime.setVisibility(View.VISIBLE);</w:t>
      </w:r>
    </w:p>
    <w:p w14:paraId="72B94C4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});</w:t>
      </w:r>
    </w:p>
    <w:p w14:paraId="49B0E48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23C4F6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btnSaveTime.setOnClickListener((View v) -&gt; {</w:t>
      </w:r>
    </w:p>
    <w:p w14:paraId="7EBE46D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clInputDateAndTime.setVisibility(View.GONE);</w:t>
      </w:r>
    </w:p>
    <w:p w14:paraId="64B11AB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showMainViews();</w:t>
      </w:r>
    </w:p>
    <w:p w14:paraId="795BED7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});</w:t>
      </w:r>
    </w:p>
    <w:p w14:paraId="56B21DD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A30782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btnSaveExecutors.setOnClickListener((View v) -&gt; {</w:t>
      </w:r>
    </w:p>
    <w:p w14:paraId="007D89D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clSelectExecutors.setVisibility(View.GONE);</w:t>
      </w:r>
    </w:p>
    <w:p w14:paraId="6B1CEC1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showMainViews();</w:t>
      </w:r>
    </w:p>
    <w:p w14:paraId="4F9B28E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});</w:t>
      </w:r>
    </w:p>
    <w:p w14:paraId="0E7CB11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0A24EF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btnSearch.setOnClickListener((View v) -&gt; search.setVisibility(View.VISIBLE));</w:t>
      </w:r>
    </w:p>
    <w:p w14:paraId="4DBB44F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452D57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btnSelectFromFavorites.setOnClickListener((View v) -&gt; {</w:t>
      </w:r>
    </w:p>
    <w:p w14:paraId="18D4D0A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favoritesUsers.setVisibility(View.VISIBLE);</w:t>
      </w:r>
    </w:p>
    <w:p w14:paraId="3754C7D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favoritesUsers.findViewById(R.id.btnFindNewUsers).setVisibility(View.GONE);</w:t>
      </w:r>
    </w:p>
    <w:p w14:paraId="4A83800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showFavoriteUsers();</w:t>
      </w:r>
    </w:p>
    <w:p w14:paraId="31D2C51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});</w:t>
      </w:r>
    </w:p>
    <w:p w14:paraId="7DDEC5B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653BB3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btnGoBackFromSearch.setOnClickListener((View v) -&gt; search.setVisibility(View.GONE));</w:t>
      </w:r>
    </w:p>
    <w:p w14:paraId="354246F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AA9094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btnGoBackFromFavoritesUsers.setOnClickListener((View v) -&gt; favoritesUsers.setVisibility(View.GONE));</w:t>
      </w:r>
    </w:p>
    <w:p w14:paraId="51D5042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40D9B4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btnGoBack.setOnClickListener((View v) -&gt; finish());</w:t>
      </w:r>
    </w:p>
    <w:p w14:paraId="490A820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32A356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etSearch.addTextChangedListener(new TextWatcher() {</w:t>
      </w:r>
    </w:p>
    <w:p w14:paraId="754FB6D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@Override</w:t>
      </w:r>
    </w:p>
    <w:p w14:paraId="0E262AB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public void beforeTextChanged(CharSequence s, int start, int count, int after) {</w:t>
      </w:r>
    </w:p>
    <w:p w14:paraId="6940F1B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7B85C76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63FB70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@Override</w:t>
      </w:r>
    </w:p>
    <w:p w14:paraId="655D3DB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public void onTextChanged(CharSequence s, int start, int before, int count) {</w:t>
      </w:r>
    </w:p>
    <w:p w14:paraId="45157BD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643C78D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EF591F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@Override</w:t>
      </w:r>
    </w:p>
    <w:p w14:paraId="2DEECA1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public void afterTextChanged(Editable s) {</w:t>
      </w:r>
    </w:p>
    <w:p w14:paraId="3CCAAD5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findUsers(etSearch.getText().toString());</w:t>
      </w:r>
    </w:p>
    <w:p w14:paraId="4668C12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3BC74AF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   });</w:t>
      </w:r>
    </w:p>
    <w:p w14:paraId="6792BB7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032FB69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87D060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4F5C99A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Шукає користувачів</w:t>
      </w:r>
    </w:p>
    <w:p w14:paraId="2E7F701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69FCD73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login логін по якому потрібно здійснити пошук</w:t>
      </w:r>
    </w:p>
    <w:p w14:paraId="23D901D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User</w:t>
      </w:r>
    </w:p>
    <w:p w14:paraId="5727888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TaskCreatorActivity#addOrRemoveExecutor(CheckBox)</w:t>
      </w:r>
    </w:p>
    <w:p w14:paraId="22ADF94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0740651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@SuppressLint("Range")</w:t>
      </w:r>
    </w:p>
    <w:p w14:paraId="4C7316D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findUsers(String login) {</w:t>
      </w:r>
    </w:p>
    <w:p w14:paraId="763F4C9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56AB9B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LinearLayout llFoundUsers = search.findViewById(R.id.llFoundUsers);</w:t>
      </w:r>
    </w:p>
    <w:p w14:paraId="1A64630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llFoundUsers.removeAllViews();</w:t>
      </w:r>
    </w:p>
    <w:p w14:paraId="1836BAA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List&lt;User&gt; foundUsers = null;</w:t>
      </w:r>
    </w:p>
    <w:p w14:paraId="06A3C01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30BD10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try {</w:t>
      </w:r>
    </w:p>
    <w:p w14:paraId="075F8BC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foundUsers = SearchDao.findUsers(login);</w:t>
      </w:r>
    </w:p>
    <w:p w14:paraId="77824A0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 catch (SQLException ex) {</w:t>
      </w:r>
    </w:p>
    <w:p w14:paraId="5C5DD3B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Toast.makeText(this, "Пошук не працює", Toast.LENGTH_LONG).show();</w:t>
      </w:r>
    </w:p>
    <w:p w14:paraId="1690EFA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5147768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User foundCurrentUser = null;</w:t>
      </w:r>
    </w:p>
    <w:p w14:paraId="3D9BA34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for (User tempUser : foundUsers) {</w:t>
      </w:r>
    </w:p>
    <w:p w14:paraId="16D3295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if (tempUser.getId() == currentUser.getId()) {</w:t>
      </w:r>
    </w:p>
    <w:p w14:paraId="3DE5CCF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foundCurrentUser = tempUser;</w:t>
      </w:r>
    </w:p>
    <w:p w14:paraId="33F4075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33C9E9D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641C01F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foundUsers.remove(foundCurrentUser);</w:t>
      </w:r>
    </w:p>
    <w:p w14:paraId="21854BE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1BDECE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for (User tempUser : foundUsers) {</w:t>
      </w:r>
    </w:p>
    <w:p w14:paraId="3E3744A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CheckBox chkExecutor = new CheckBox(this);</w:t>
      </w:r>
    </w:p>
    <w:p w14:paraId="6951542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chkExecutor.setText(tempUser.getLogin());</w:t>
      </w:r>
    </w:p>
    <w:p w14:paraId="7015DFF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chkExecutor.setTextColor(Color.WHITE);</w:t>
      </w:r>
    </w:p>
    <w:p w14:paraId="123ED0D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chkExecutor.setTextSize(20);</w:t>
      </w:r>
    </w:p>
    <w:p w14:paraId="0EDF941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chkExecutor.setOnClickListener((View v) -&gt; addOrRemoveExecutor(chkExecutor));</w:t>
      </w:r>
    </w:p>
    <w:p w14:paraId="3241F09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6B83C8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for (String checkExecutor : executorsLogins) {</w:t>
      </w:r>
    </w:p>
    <w:p w14:paraId="04F604A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if (checkExecutor.equals(tempUser.getLogin())) {</w:t>
      </w:r>
    </w:p>
    <w:p w14:paraId="6D1DEBD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chkExecutor.setChecked(true);</w:t>
      </w:r>
    </w:p>
    <w:p w14:paraId="2FEE4BA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break;</w:t>
      </w:r>
    </w:p>
    <w:p w14:paraId="63D96C3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 else {</w:t>
      </w:r>
    </w:p>
    <w:p w14:paraId="271A0B7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chkExecutor.setChecked(false);</w:t>
      </w:r>
    </w:p>
    <w:p w14:paraId="2D36D3F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2B6F38C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64E1CFA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llFoundUsers.addView(chkExecutor);</w:t>
      </w:r>
    </w:p>
    <w:p w14:paraId="45E9388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1F2B5A1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5D2C925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1F6762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371FCDF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Додає або видаляє користувача до списку виконавців</w:t>
      </w:r>
    </w:p>
    <w:p w14:paraId="5A2DA37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23E42C0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chkExecutor checkBox виконавця</w:t>
      </w:r>
    </w:p>
    <w:p w14:paraId="0379B35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6EE16C7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addOrRemoveExecutor(CheckBox chkExecutor) {</w:t>
      </w:r>
    </w:p>
    <w:p w14:paraId="590BE27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(chkExecutor.isChecked()) {</w:t>
      </w:r>
    </w:p>
    <w:p w14:paraId="37FC784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executorsLogins.add(chkExecutor.getText().toString());</w:t>
      </w:r>
    </w:p>
    <w:p w14:paraId="6B9E1AD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 else {</w:t>
      </w:r>
    </w:p>
    <w:p w14:paraId="2B78CA6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for (String executorLogin : executorsLogins) {</w:t>
      </w:r>
    </w:p>
    <w:p w14:paraId="53F8B31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if (executorLogin.equals(chkExecutor.getText())) {</w:t>
      </w:r>
    </w:p>
    <w:p w14:paraId="06FB80F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               executorsLogins.remove(executorLogin);</w:t>
      </w:r>
    </w:p>
    <w:p w14:paraId="798FC7D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break;</w:t>
      </w:r>
    </w:p>
    <w:p w14:paraId="1BF1845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1B6E577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731E5EF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6F2E622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177669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LinearLayout llViewExecutors = findViewById(R.id.llViewExecutors);</w:t>
      </w:r>
    </w:p>
    <w:p w14:paraId="3CA7067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llViewExecutors.removeAllViews();</w:t>
      </w:r>
    </w:p>
    <w:p w14:paraId="6EB0071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20D64A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for (String login : executorsLogins) {</w:t>
      </w:r>
    </w:p>
    <w:p w14:paraId="06DB76B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CheckBox executorLogin = new CheckBox(this);</w:t>
      </w:r>
    </w:p>
    <w:p w14:paraId="2C673EA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executorLogin.setText(login);</w:t>
      </w:r>
    </w:p>
    <w:p w14:paraId="0FDB482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executorLogin.setTextSize(20);</w:t>
      </w:r>
    </w:p>
    <w:p w14:paraId="6A6C2F4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executorLogin.setTextColor(Color.WHITE);</w:t>
      </w:r>
    </w:p>
    <w:p w14:paraId="535E7D3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executorLogin.setChecked(true);</w:t>
      </w:r>
    </w:p>
    <w:p w14:paraId="6AF6EA0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executorLogin.setOnClickListener((View v) -&gt; addOrRemoveExecutor(executorLogin));</w:t>
      </w:r>
    </w:p>
    <w:p w14:paraId="1D7C946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llViewExecutors.addView(executorLogin);</w:t>
      </w:r>
    </w:p>
    <w:p w14:paraId="4F557A6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1D456C2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0B51F5F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257007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3EB9C45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Показує вибраних користувачів</w:t>
      </w:r>
    </w:p>
    <w:p w14:paraId="77AE727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7A6AC4F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User</w:t>
      </w:r>
    </w:p>
    <w:p w14:paraId="6D12B09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TaskCreatorActivity#addOrRemoveExecutor(CheckBox)</w:t>
      </w:r>
    </w:p>
    <w:p w14:paraId="010E472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1BCBC3F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@SuppressLint("Range")</w:t>
      </w:r>
    </w:p>
    <w:p w14:paraId="732886D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showFavoriteUsers() {</w:t>
      </w:r>
    </w:p>
    <w:p w14:paraId="74C98B0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List&lt;User&gt; favoriteUsers = null;</w:t>
      </w:r>
    </w:p>
    <w:p w14:paraId="72E6A41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531000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LinearLayout llFavoriteUsers = favoritesUsers.findViewById(R.id.llFavoriteUsers);</w:t>
      </w:r>
    </w:p>
    <w:p w14:paraId="13DA32D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llFavoriteUsers.removeAllViews();</w:t>
      </w:r>
    </w:p>
    <w:p w14:paraId="34DDC52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AE0B7C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try {</w:t>
      </w:r>
    </w:p>
    <w:p w14:paraId="59F7A5A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favoriteUsers = LoaderOfFavoriteUsersDao.loadFavoriteUsers(currentUser.getId());</w:t>
      </w:r>
    </w:p>
    <w:p w14:paraId="0C9C1A9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 catch (SQLException ex) {</w:t>
      </w:r>
    </w:p>
    <w:p w14:paraId="5BB501E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Toast.makeText(this, "Неможливо завантажити вибраних користувачів", Toast.LENGTH_LONG).show();</w:t>
      </w:r>
    </w:p>
    <w:p w14:paraId="4A16B5B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6446DDB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DB3947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for (User favoriteUser : favoriteUsers) {</w:t>
      </w:r>
    </w:p>
    <w:p w14:paraId="3D533F7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CheckBox chkExecutor = new CheckBox(this);</w:t>
      </w:r>
    </w:p>
    <w:p w14:paraId="3DB5C45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chkExecutor.setText(favoriteUser.getLogin());</w:t>
      </w:r>
    </w:p>
    <w:p w14:paraId="0139315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chkExecutor.setTextColor(Color.WHITE);</w:t>
      </w:r>
    </w:p>
    <w:p w14:paraId="0A26AF4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chkExecutor.setTextSize(20);</w:t>
      </w:r>
    </w:p>
    <w:p w14:paraId="091DD92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chkExecutor.setOnClickListener((View v) -&gt; addOrRemoveExecutor(chkExecutor));</w:t>
      </w:r>
    </w:p>
    <w:p w14:paraId="5920ADA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5B1F6B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for (String checkExecutor : executorsLogins) {</w:t>
      </w:r>
    </w:p>
    <w:p w14:paraId="2753420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if (checkExecutor.equals(favoriteUser.getLogin())) {</w:t>
      </w:r>
    </w:p>
    <w:p w14:paraId="40197F3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chkExecutor.setChecked(true);</w:t>
      </w:r>
    </w:p>
    <w:p w14:paraId="2D32CF1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break;</w:t>
      </w:r>
    </w:p>
    <w:p w14:paraId="113FFC0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 else {</w:t>
      </w:r>
    </w:p>
    <w:p w14:paraId="5EB45B6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chkExecutor.setChecked(false);</w:t>
      </w:r>
    </w:p>
    <w:p w14:paraId="482272F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6CA1B96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1351D94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llFavoriteUsers.addView(chkExecutor);</w:t>
      </w:r>
    </w:p>
    <w:p w14:paraId="4608D88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5C66755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}</w:t>
      </w:r>
    </w:p>
    <w:p w14:paraId="61AFCE4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089BE4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2F54A77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Створює завдання</w:t>
      </w:r>
    </w:p>
    <w:p w14:paraId="5DAA6B7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6DEA3E4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TaskCreatorActivity#checkData()</w:t>
      </w:r>
    </w:p>
    <w:p w14:paraId="4E64EA0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TaskDao</w:t>
      </w:r>
    </w:p>
    <w:p w14:paraId="1073420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TaskDao#createTask(int, String, String, String)</w:t>
      </w:r>
    </w:p>
    <w:p w14:paraId="30B7AE9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Toast</w:t>
      </w:r>
    </w:p>
    <w:p w14:paraId="11B2110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Activity#finish()</w:t>
      </w:r>
    </w:p>
    <w:p w14:paraId="7745080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2E51A20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createTask() {</w:t>
      </w:r>
    </w:p>
    <w:p w14:paraId="0CC1A3E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(!checkData()) {</w:t>
      </w:r>
    </w:p>
    <w:p w14:paraId="7BB9F26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return;</w:t>
      </w:r>
    </w:p>
    <w:p w14:paraId="2795C55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37C1808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56CFC5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(Build.VERSION.SDK_INT &gt;= Build.VERSION_CODES.M) {</w:t>
      </w:r>
    </w:p>
    <w:p w14:paraId="111A212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if (Build.VERSION.SDK_INT &gt;= Build.VERSION_CODES.O) {</w:t>
      </w:r>
    </w:p>
    <w:p w14:paraId="3277875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LocalDateTime endDateTime = LocalDateTime.of(dpDate.getYear(), dpDate.getMonth() + 1, dpDate.getDayOfMonth(), tpTime.getHour(), tpTime.getMinute());</w:t>
      </w:r>
    </w:p>
    <w:p w14:paraId="2E8F5C0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try {</w:t>
      </w:r>
    </w:p>
    <w:p w14:paraId="4CCA99C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TaskDao.createTask(currentUser.getId(), etTaskName.getText().toString(),</w:t>
      </w:r>
    </w:p>
    <w:p w14:paraId="137AB00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etTaskContent.getText().toString(), endDateTime.format(DateTimeFormatter.ofPattern("yyyy-MM-dd HH:mm")));</w:t>
      </w:r>
    </w:p>
    <w:p w14:paraId="64BFC79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 catch (SQLException ex) {</w:t>
      </w:r>
    </w:p>
    <w:p w14:paraId="2C59F8C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Toast.makeText(this, "Не вдалося створити завдання", Toast.LENGTH_LONG).show();</w:t>
      </w:r>
    </w:p>
    <w:p w14:paraId="12A8BD5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return;</w:t>
      </w:r>
    </w:p>
    <w:p w14:paraId="6E75439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23AE070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664FE94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22B6792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try {</w:t>
      </w:r>
    </w:p>
    <w:p w14:paraId="4D51C36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TaskDao.addExecutors(TaskDao.getIDLastTask(), executorsLogins);</w:t>
      </w:r>
    </w:p>
    <w:p w14:paraId="54C1124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 catch (SQLException ex) {</w:t>
      </w:r>
    </w:p>
    <w:p w14:paraId="0DE7879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Toast.makeText(this, "Не вдалося додати виконавців до завдання", Toast.LENGTH_LONG).show();</w:t>
      </w:r>
    </w:p>
    <w:p w14:paraId="064A46A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return;</w:t>
      </w:r>
    </w:p>
    <w:p w14:paraId="6A84A25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7D540C1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C60A23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Toast.makeText(this, "Завдання успішно створено", Toast.LENGTH_LONG).show();</w:t>
      </w:r>
    </w:p>
    <w:p w14:paraId="423B624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finish();</w:t>
      </w:r>
    </w:p>
    <w:p w14:paraId="7B354EB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471AEE3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F32C04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0907320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Перевіряє на коректність введених даних</w:t>
      </w:r>
    </w:p>
    <w:p w14:paraId="7416B59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26406E0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@return повертає true якщо дані введені коректно. Плвертає false якщо дані введені не коректно</w:t>
      </w:r>
    </w:p>
    <w:p w14:paraId="10C9707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Toast</w:t>
      </w:r>
    </w:p>
    <w:p w14:paraId="1AED278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17114D4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boolean checkData() {</w:t>
      </w:r>
    </w:p>
    <w:p w14:paraId="0DCDF58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(etTaskName.getText().toString().equals("")) {</w:t>
      </w:r>
    </w:p>
    <w:p w14:paraId="3151355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Toast.makeText(this, "Назва завдання не може бути порожньою", Toast.LENGTH_LONG).show();</w:t>
      </w:r>
    </w:p>
    <w:p w14:paraId="13789A7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return false;</w:t>
      </w:r>
    </w:p>
    <w:p w14:paraId="14CA4F6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3054CE2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(btnInputDateAndTime.getText().toString().equals("Ввести дату")) {</w:t>
      </w:r>
    </w:p>
    <w:p w14:paraId="4076712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Toast.makeText(this, "Введіть дату і час", Toast.LENGTH_LONG).show();</w:t>
      </w:r>
    </w:p>
    <w:p w14:paraId="1AE0F3F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return false;</w:t>
      </w:r>
    </w:p>
    <w:p w14:paraId="42FB0C3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340F6AA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   if (Build.VERSION.SDK_INT &gt;= Build.VERSION_CODES.M) {</w:t>
      </w:r>
    </w:p>
    <w:p w14:paraId="4E7B3AA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if (Build.VERSION.SDK_INT &gt;= Build.VERSION_CODES.O) {</w:t>
      </w:r>
    </w:p>
    <w:p w14:paraId="6885ABB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if (LocalDateTime.of(dpDate.getYear(), dpDate.getMonth() + 1, dpDate.getDayOfMonth(), tpTime.getHour(), tpTime.getMinute()).isBefore(LocalDateTime.now())) {</w:t>
      </w:r>
    </w:p>
    <w:p w14:paraId="6B18D11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Toast.makeText(this, "Дата виконання не може бути раніше теперішньої", Toast.LENGTH_LONG).show();</w:t>
      </w:r>
    </w:p>
    <w:p w14:paraId="321B0C4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return false;</w:t>
      </w:r>
    </w:p>
    <w:p w14:paraId="52B2788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23C6952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1453F4C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73E204F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(executorsLogins.isEmpty()) {</w:t>
      </w:r>
    </w:p>
    <w:p w14:paraId="40E5DBB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Toast.makeText(this, "Виберіть виконавців", Toast.LENGTH_LONG).show();</w:t>
      </w:r>
    </w:p>
    <w:p w14:paraId="4D2BB14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return false;</w:t>
      </w:r>
    </w:p>
    <w:p w14:paraId="203E00C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05B0033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return true;</w:t>
      </w:r>
    </w:p>
    <w:p w14:paraId="4C79498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6406780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736FF3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3EA42B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0D0F315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Сховує головні елементи activity при появі вікна вводу</w:t>
      </w:r>
    </w:p>
    <w:p w14:paraId="1AE59B6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7588418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hideMainViews() {</w:t>
      </w:r>
    </w:p>
    <w:p w14:paraId="0746698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tvTitle.setVisibility(View.GONE);</w:t>
      </w:r>
    </w:p>
    <w:p w14:paraId="334A39C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sclInputData.setVisibility(View.GONE);</w:t>
      </w:r>
    </w:p>
    <w:p w14:paraId="41975EC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btnCreateTask.setVisibility(View.GONE);</w:t>
      </w:r>
    </w:p>
    <w:p w14:paraId="671D0B0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btnGoBack.setVisibility(View.GONE);</w:t>
      </w:r>
    </w:p>
    <w:p w14:paraId="603D17F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22CCFAF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CC5350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248FBF6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Показує головні елементи activity при закритті вікна вводу</w:t>
      </w:r>
    </w:p>
    <w:p w14:paraId="39ADDFC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5E6EB29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showMainViews() {</w:t>
      </w:r>
    </w:p>
    <w:p w14:paraId="57C5B71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tvTitle.setVisibility(View.VISIBLE);</w:t>
      </w:r>
    </w:p>
    <w:p w14:paraId="570D2F8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sclInputData.setVisibility(View.VISIBLE);</w:t>
      </w:r>
    </w:p>
    <w:p w14:paraId="2FE5A09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btnCreateTask.setVisibility(View.VISIBLE);</w:t>
      </w:r>
    </w:p>
    <w:p w14:paraId="174EAA6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btnGoBack.setVisibility(View.VISIBLE);</w:t>
      </w:r>
    </w:p>
    <w:p w14:paraId="3FED152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4D7B554F" w14:textId="40E11BA8" w:rsidR="00FE27C3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}</w:t>
      </w:r>
    </w:p>
    <w:p w14:paraId="16EEE383" w14:textId="77777777" w:rsid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F848E52" w14:textId="77777777" w:rsidR="00FE27C3" w:rsidRPr="00FE27C3" w:rsidRDefault="00FE27C3" w:rsidP="0052200A">
      <w:pPr>
        <w:spacing w:line="240" w:lineRule="auto"/>
        <w:ind w:firstLine="0"/>
        <w:jc w:val="center"/>
        <w:rPr>
          <w:b/>
          <w:bCs/>
        </w:rPr>
      </w:pPr>
      <w:r w:rsidRPr="00FE27C3">
        <w:rPr>
          <w:b/>
          <w:bCs/>
        </w:rPr>
        <w:t>TasksViewerActivity</w:t>
      </w:r>
    </w:p>
    <w:p w14:paraId="486C6E3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package com.rosokha.todolist.task;</w:t>
      </w:r>
    </w:p>
    <w:p w14:paraId="02CCECE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AAA1BB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android.app.Activity;</w:t>
      </w:r>
    </w:p>
    <w:p w14:paraId="3AF6DAC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android.content.Intent;</w:t>
      </w:r>
    </w:p>
    <w:p w14:paraId="2B331EA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android.content.pm.ActivityInfo;</w:t>
      </w:r>
    </w:p>
    <w:p w14:paraId="632CDE7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android.database.SQLException;</w:t>
      </w:r>
    </w:p>
    <w:p w14:paraId="4B5E57B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android.graphics.Color;</w:t>
      </w:r>
    </w:p>
    <w:p w14:paraId="7D58BA7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android.os.Build;</w:t>
      </w:r>
    </w:p>
    <w:p w14:paraId="4FF621A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android.os.Bundle;</w:t>
      </w:r>
    </w:p>
    <w:p w14:paraId="3076B76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android.util.TypedValue;</w:t>
      </w:r>
    </w:p>
    <w:p w14:paraId="55669DD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android.view.Gravity;</w:t>
      </w:r>
    </w:p>
    <w:p w14:paraId="5CC14BF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android.view.View;</w:t>
      </w:r>
    </w:p>
    <w:p w14:paraId="7E8D2CC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android.widget.AdapterView;</w:t>
      </w:r>
    </w:p>
    <w:p w14:paraId="08FBE8E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android.widget.ArrayAdapter;</w:t>
      </w:r>
    </w:p>
    <w:p w14:paraId="4321825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android.widget.Button;</w:t>
      </w:r>
    </w:p>
    <w:p w14:paraId="7792EAF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android.widget.CheckBox;</w:t>
      </w:r>
    </w:p>
    <w:p w14:paraId="5A4D2D5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android.widget.CompoundButton;</w:t>
      </w:r>
    </w:p>
    <w:p w14:paraId="5DD16F8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android.widget.LinearLayout;</w:t>
      </w:r>
    </w:p>
    <w:p w14:paraId="46B11AE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android.widget.Spinner;</w:t>
      </w:r>
    </w:p>
    <w:p w14:paraId="136145D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android.widget.TextView;</w:t>
      </w:r>
    </w:p>
    <w:p w14:paraId="15C0241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>import android.widget.Toast;</w:t>
      </w:r>
    </w:p>
    <w:p w14:paraId="0736476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85EE0B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androidx.annotation.Nullable;</w:t>
      </w:r>
    </w:p>
    <w:p w14:paraId="7AE078B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androidx.constraintlayout.widget.ConstraintLayout;</w:t>
      </w:r>
    </w:p>
    <w:p w14:paraId="1083FE5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2C02A6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com.google.android.material.tabs.TabLayout;</w:t>
      </w:r>
    </w:p>
    <w:p w14:paraId="1127045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com.rosokha.todolist.R;</w:t>
      </w:r>
    </w:p>
    <w:p w14:paraId="20DD3D9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com.rosokha.todolist.dao.LoaderOfTasksDao;</w:t>
      </w:r>
    </w:p>
    <w:p w14:paraId="628FA89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com.rosokha.todolist.dao.TaskDao;</w:t>
      </w:r>
    </w:p>
    <w:p w14:paraId="3C4446B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com.rosokha.todolist.users.Leader;</w:t>
      </w:r>
    </w:p>
    <w:p w14:paraId="2259660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com.rosokha.todolist.users.User;</w:t>
      </w:r>
    </w:p>
    <w:p w14:paraId="5AABA69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6236B8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/**</w:t>
      </w:r>
    </w:p>
    <w:p w14:paraId="17E06D5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 Представляє собою графічний користувацький інтерфейс перегляду завдань</w:t>
      </w:r>
    </w:p>
    <w:p w14:paraId="17CE5F0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</w:t>
      </w:r>
    </w:p>
    <w:p w14:paraId="6320FFB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 @see Activity</w:t>
      </w:r>
    </w:p>
    <w:p w14:paraId="03FDE2D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*/</w:t>
      </w:r>
    </w:p>
    <w:p w14:paraId="3DF4657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public class TasksViewerActivity extends Activity {</w:t>
      </w:r>
    </w:p>
    <w:p w14:paraId="63E6514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5C863E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43ADC30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Перемикач між типами завдань</w:t>
      </w:r>
    </w:p>
    <w:p w14:paraId="7C20A8A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0BF3143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TabLayout tabLayout;</w:t>
      </w:r>
    </w:p>
    <w:p w14:paraId="075A69A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293FAF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720ED02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Користувач, який переглядає завдання</w:t>
      </w:r>
    </w:p>
    <w:p w14:paraId="3D53875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487CBA8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User user;</w:t>
      </w:r>
    </w:p>
    <w:p w14:paraId="740D7CC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479AC8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0ADD5C3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Активні завдання</w:t>
      </w:r>
    </w:p>
    <w:p w14:paraId="692860C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4D15C39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Task[] activeTasks;</w:t>
      </w:r>
    </w:p>
    <w:p w14:paraId="56FCE65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F1CC4A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4DB15E5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Виконані завдання</w:t>
      </w:r>
    </w:p>
    <w:p w14:paraId="287BF18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35ED0F4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Task[] completedTasks;</w:t>
      </w:r>
    </w:p>
    <w:p w14:paraId="626EC9D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F43054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592ED83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Завдання, які створив користувач</w:t>
      </w:r>
    </w:p>
    <w:p w14:paraId="7529011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411B535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Task[] createdTasks;</w:t>
      </w:r>
    </w:p>
    <w:p w14:paraId="5058891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F91284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2EC3FB1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Тип, по якому потрібно філльтрувати завдання</w:t>
      </w:r>
    </w:p>
    <w:p w14:paraId="2F84C1E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131084C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String filterType = "Даті публікації (зростання)";</w:t>
      </w:r>
    </w:p>
    <w:p w14:paraId="7BC1A9E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FA072F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59682CD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Проводиться початкове налаштування activity</w:t>
      </w:r>
    </w:p>
    <w:p w14:paraId="0C8D71F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295A41F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savedInstanceState попередня властивість activity, якщо вона була збережена</w:t>
      </w:r>
    </w:p>
    <w:p w14:paraId="06A05DE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Bundle</w:t>
      </w:r>
    </w:p>
    <w:p w14:paraId="513FD00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Nullable</w:t>
      </w:r>
    </w:p>
    <w:p w14:paraId="181C2CE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Activity#onCreate(Bundle)</w:t>
      </w:r>
    </w:p>
    <w:p w14:paraId="0BF27E2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Activity#setContentView(View)</w:t>
      </w:r>
    </w:p>
    <w:p w14:paraId="70DE131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Activity#setRequestedOrientation(int)</w:t>
      </w:r>
    </w:p>
    <w:p w14:paraId="128EC49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TasksViewerActivity#inicialComponents()</w:t>
      </w:r>
    </w:p>
    <w:p w14:paraId="0A1915C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7F66026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@Override</w:t>
      </w:r>
    </w:p>
    <w:p w14:paraId="07764A3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protected void onCreate(@Nullable Bundle savedInstanceState) {</w:t>
      </w:r>
    </w:p>
    <w:p w14:paraId="6008CC2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super.onCreate(savedInstanceState);</w:t>
      </w:r>
    </w:p>
    <w:p w14:paraId="4C8D07A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setContentView(R.layout.activity_tasks);</w:t>
      </w:r>
    </w:p>
    <w:p w14:paraId="596A70F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setRequestedOrientation(ActivityInfo.SCREEN_ORIENTATION_PORTRAIT);//блокує поворот екрану</w:t>
      </w:r>
    </w:p>
    <w:p w14:paraId="637BDC5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inicialComponents();</w:t>
      </w:r>
    </w:p>
    <w:p w14:paraId="21C1BD9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20923F1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58B1FE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6553FD3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Викликається при поверненні користувача в дане activity</w:t>
      </w:r>
    </w:p>
    <w:p w14:paraId="6226236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6C2A4E3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Activity#onResume()</w:t>
      </w:r>
    </w:p>
    <w:p w14:paraId="2E07553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TasksViewerActivity#setTabLayout(int)</w:t>
      </w:r>
    </w:p>
    <w:p w14:paraId="6A5E0D7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3537047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@Override</w:t>
      </w:r>
    </w:p>
    <w:p w14:paraId="1AB4181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protected void onResume() {</w:t>
      </w:r>
    </w:p>
    <w:p w14:paraId="0A0CD45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super.onResume();</w:t>
      </w:r>
    </w:p>
    <w:p w14:paraId="2939F67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setTabLayout(tabLayout.getSelectedTabPosition());</w:t>
      </w:r>
    </w:p>
    <w:p w14:paraId="2FB1720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456F2F0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56B44B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0F388E1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Ініціалізує компоненти</w:t>
      </w:r>
    </w:p>
    <w:p w14:paraId="07AF6E6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702C51A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Bundle</w:t>
      </w:r>
    </w:p>
    <w:p w14:paraId="6F44FF0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Spinner</w:t>
      </w:r>
    </w:p>
    <w:p w14:paraId="44F9AD4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TasksViewerActivity#setTabLayout(int)</w:t>
      </w:r>
    </w:p>
    <w:p w14:paraId="397A4E7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24222AB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inicialComponents() {</w:t>
      </w:r>
    </w:p>
    <w:p w14:paraId="4DCD7A6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Bundle arguments = getIntent().getExtras();</w:t>
      </w:r>
    </w:p>
    <w:p w14:paraId="5EDCDB8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(arguments != null) {</w:t>
      </w:r>
    </w:p>
    <w:p w14:paraId="59DE2F9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user = (User) arguments.getSerializable(User.class.getSimpleName());</w:t>
      </w:r>
    </w:p>
    <w:p w14:paraId="3BD4AF7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 else {</w:t>
      </w:r>
    </w:p>
    <w:p w14:paraId="695D1D0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Toast.makeText(this, "Сталася помилка при передачі аргументів", Toast.LENGTH_LONG).show();</w:t>
      </w:r>
    </w:p>
    <w:p w14:paraId="342EC45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finish();</w:t>
      </w:r>
    </w:p>
    <w:p w14:paraId="012E5B8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6A7A066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655B99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tabLayout = findViewById(R.id.tabLayout);</w:t>
      </w:r>
    </w:p>
    <w:p w14:paraId="01BE0FC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36F2B8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Spinner spnFilter = findViewById(R.id.spnFilter);</w:t>
      </w:r>
    </w:p>
    <w:p w14:paraId="0AE6317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String[] dataForFilter = new String[]{"Даті публікації (зростання)", "Даті публікації (спадання)",</w:t>
      </w:r>
    </w:p>
    <w:p w14:paraId="3C04750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"Даті закінчення (зростання)", "Даті закінчення (спадання)",</w:t>
      </w:r>
    </w:p>
    <w:p w14:paraId="120A5C5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"Даті виконання (зростання)", "Даті виконання (спадання)"};</w:t>
      </w:r>
    </w:p>
    <w:p w14:paraId="32865F4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ArrayAdapter&lt;String&gt; adapter = new ArrayAdapter(this, android.R.layout.simple_spinner_item, dataForFilter);</w:t>
      </w:r>
    </w:p>
    <w:p w14:paraId="680244E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adapter.setDropDownViewResource(android.R.layout.simple_spinner_dropdown_item);</w:t>
      </w:r>
    </w:p>
    <w:p w14:paraId="3A19C2B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spnFilter.setAdapter(adapter);</w:t>
      </w:r>
    </w:p>
    <w:p w14:paraId="094F787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spnFilter.setOnItemSelectedListener(new AdapterView.OnItemSelectedListener() {</w:t>
      </w:r>
    </w:p>
    <w:p w14:paraId="48CD377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@Override</w:t>
      </w:r>
    </w:p>
    <w:p w14:paraId="03D66A1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public void onItemSelected(AdapterView&lt;?&gt; parent, View view, int position, long id) {</w:t>
      </w:r>
    </w:p>
    <w:p w14:paraId="53B19AB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filterType = (String) parent.getItemAtPosition(position);</w:t>
      </w:r>
    </w:p>
    <w:p w14:paraId="5F8A84C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setTabLayout(tabLayout.getSelectedTabPosition());</w:t>
      </w:r>
    </w:p>
    <w:p w14:paraId="601495A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10BD9C2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51B78E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@Override</w:t>
      </w:r>
    </w:p>
    <w:p w14:paraId="19F90FE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public void onNothingSelected(AdapterView&lt;?&gt; parent) {</w:t>
      </w:r>
    </w:p>
    <w:p w14:paraId="02E2F0C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73C959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4A4335F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});</w:t>
      </w:r>
    </w:p>
    <w:p w14:paraId="0F7953F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C96F66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Button btnGoBack = findViewById(R.id.btnGoBack);</w:t>
      </w:r>
    </w:p>
    <w:p w14:paraId="0677DF2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Button btnCreateNewTask = findViewById(R.id.btnCreateNewTask);</w:t>
      </w:r>
    </w:p>
    <w:p w14:paraId="3FB8C02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DB12C2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btnGoBack.setOnClickListener((View v) -&gt; finish());</w:t>
      </w:r>
    </w:p>
    <w:p w14:paraId="00F6C72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btnCreateNewTask.setOnClickListener((View v) -&gt; {</w:t>
      </w:r>
    </w:p>
    <w:p w14:paraId="164302D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Intent intent = new Intent(TasksViewerActivity.this, TaskCreatorActivity.class);</w:t>
      </w:r>
    </w:p>
    <w:p w14:paraId="23D13D5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startActivity(intent);</w:t>
      </w:r>
    </w:p>
    <w:p w14:paraId="2D29FC6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});</w:t>
      </w:r>
    </w:p>
    <w:p w14:paraId="3EC5689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64AC85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tabLayout.addTab(tabLayout.newTab().setText("Активні"));</w:t>
      </w:r>
    </w:p>
    <w:p w14:paraId="6DF421B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tabLayout.addTab(tabLayout.newTab().setText("Виконані"));</w:t>
      </w:r>
    </w:p>
    <w:p w14:paraId="49BE7C9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(user instanceof Leader) {</w:t>
      </w:r>
    </w:p>
    <w:p w14:paraId="2BBD8FB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tabLayout.addTab(tabLayout.newTab().setText("Створені"));</w:t>
      </w:r>
    </w:p>
    <w:p w14:paraId="223FD69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0618610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tabLayout.setBackgroundColor(Color.rgb(0, 0, 55));</w:t>
      </w:r>
    </w:p>
    <w:p w14:paraId="704E50C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77D03D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tabLayout.addOnTabSelectedListener(new TabLayout.OnTabSelectedListener() {</w:t>
      </w:r>
    </w:p>
    <w:p w14:paraId="6207F43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@Override</w:t>
      </w:r>
    </w:p>
    <w:p w14:paraId="6631B26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public void onTabSelected(TabLayout.Tab tab) {</w:t>
      </w:r>
    </w:p>
    <w:p w14:paraId="1B962F5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setTabLayout(tab.getPosition());</w:t>
      </w:r>
    </w:p>
    <w:p w14:paraId="6BA354E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73FE020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29FCE9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@Override</w:t>
      </w:r>
    </w:p>
    <w:p w14:paraId="77C50B7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public void onTabUnselected(TabLayout.Tab tab) {</w:t>
      </w:r>
    </w:p>
    <w:p w14:paraId="5D5585E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34FEFF9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5A0AD7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@Override</w:t>
      </w:r>
    </w:p>
    <w:p w14:paraId="702C2F2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public void onTabReselected(TabLayout.Tab tab) {</w:t>
      </w:r>
    </w:p>
    <w:p w14:paraId="6A1A0BD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0444153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});</w:t>
      </w:r>
    </w:p>
    <w:p w14:paraId="42ED981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FF1B44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669CF70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EBDCA7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420C376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Встановлює activity перегляду завдань залежно від позиції перемикача</w:t>
      </w:r>
    </w:p>
    <w:p w14:paraId="69B648E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1117A1A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position позиція перемикача</w:t>
      </w:r>
    </w:p>
    <w:p w14:paraId="52A083E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72F18D7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setTabLayout(int position) {</w:t>
      </w:r>
    </w:p>
    <w:p w14:paraId="37CCBF7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ConstraintLayout clActiveTasks = findViewById(R.id.clActiveTasks);</w:t>
      </w:r>
    </w:p>
    <w:p w14:paraId="44D9D26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ConstraintLayout clСompletedTasks = findViewById(R.id.clСompletedTasks);</w:t>
      </w:r>
    </w:p>
    <w:p w14:paraId="7368BC2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ConstraintLayout clСreatedTasks = findViewById(R.id.clСreatedTasks);</w:t>
      </w:r>
    </w:p>
    <w:p w14:paraId="14066FF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60159A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switch (position) {</w:t>
      </w:r>
    </w:p>
    <w:p w14:paraId="0CDA159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case 0: {</w:t>
      </w:r>
    </w:p>
    <w:p w14:paraId="257C2B1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clActiveTasks.setVisibility(View.VISIBLE);</w:t>
      </w:r>
    </w:p>
    <w:p w14:paraId="278DB8E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clСompletedTasks.setVisibility(View.GONE);</w:t>
      </w:r>
    </w:p>
    <w:p w14:paraId="02FBE59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clСreatedTasks.setVisibility(View.GONE);</w:t>
      </w:r>
    </w:p>
    <w:p w14:paraId="14A4948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showActiveTasks();</w:t>
      </w:r>
    </w:p>
    <w:p w14:paraId="08E1AB8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break;</w:t>
      </w:r>
    </w:p>
    <w:p w14:paraId="547E06E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01DC845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case 1: {</w:t>
      </w:r>
    </w:p>
    <w:p w14:paraId="03CEF4E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clActiveTasks.setVisibility(View.GONE);</w:t>
      </w:r>
    </w:p>
    <w:p w14:paraId="3596D55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clСompletedTasks.setVisibility(View.VISIBLE);</w:t>
      </w:r>
    </w:p>
    <w:p w14:paraId="7683E9C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clСreatedTasks.setVisibility(View.GONE);</w:t>
      </w:r>
    </w:p>
    <w:p w14:paraId="3DAD41A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showСompletedTasks();</w:t>
      </w:r>
    </w:p>
    <w:p w14:paraId="3ABC77F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           break;</w:t>
      </w:r>
    </w:p>
    <w:p w14:paraId="6B52FF7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6A1F760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case 2: {</w:t>
      </w:r>
    </w:p>
    <w:p w14:paraId="5400103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clActiveTasks.setVisibility(View.GONE);</w:t>
      </w:r>
    </w:p>
    <w:p w14:paraId="217AB26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clСompletedTasks.setVisibility(View.GONE);</w:t>
      </w:r>
    </w:p>
    <w:p w14:paraId="7B1AB12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clСreatedTasks.setVisibility(View.VISIBLE);</w:t>
      </w:r>
    </w:p>
    <w:p w14:paraId="4A0BAEB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showСreatedTasks();</w:t>
      </w:r>
    </w:p>
    <w:p w14:paraId="3D3A722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break;</w:t>
      </w:r>
    </w:p>
    <w:p w14:paraId="0639390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5C4E722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487D1DA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02E6617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B35B9A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371FB74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Показує активні завдання</w:t>
      </w:r>
    </w:p>
    <w:p w14:paraId="56C5E79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015287C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LoaderOfTasksDao</w:t>
      </w:r>
    </w:p>
    <w:p w14:paraId="5630147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LoaderOfTasksDao#getListOfActiveTasks(int)</w:t>
      </w:r>
    </w:p>
    <w:p w14:paraId="0D8F03E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TasksViewerActivity#createDesignForTask(Task)</w:t>
      </w:r>
    </w:p>
    <w:p w14:paraId="4294DFC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645A881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showActiveTasks() {</w:t>
      </w:r>
    </w:p>
    <w:p w14:paraId="0025068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try {</w:t>
      </w:r>
    </w:p>
    <w:p w14:paraId="27770BE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if (android.os.Build.VERSION.SDK_INT &gt;= android.os.Build.VERSION_CODES.O) {</w:t>
      </w:r>
    </w:p>
    <w:p w14:paraId="1D11827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activeTasks = LoaderOfTasksDao.getListOfActiveTasks(user.getId()).toArray(new Task[0]);</w:t>
      </w:r>
    </w:p>
    <w:p w14:paraId="43C7627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filterTasks(activeTasks);</w:t>
      </w:r>
    </w:p>
    <w:p w14:paraId="5318D7B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 else {</w:t>
      </w:r>
    </w:p>
    <w:p w14:paraId="7B17ECE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throw new SQLException();</w:t>
      </w:r>
    </w:p>
    <w:p w14:paraId="5FE7616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4A91B62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306571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LinearLayout llActiveTasks = findViewById(R.id.llActiveTasks);</w:t>
      </w:r>
    </w:p>
    <w:p w14:paraId="3548653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llActiveTasks.removeAllViews();</w:t>
      </w:r>
    </w:p>
    <w:p w14:paraId="3560215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for (Task task : activeTasks) {</w:t>
      </w:r>
    </w:p>
    <w:p w14:paraId="43EAB93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llActiveTasks.addView(createDesignForTask(task));</w:t>
      </w:r>
    </w:p>
    <w:p w14:paraId="1ED0C4A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4A14372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 catch (SQLException ex) {</w:t>
      </w:r>
    </w:p>
    <w:p w14:paraId="04954EE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Toast.makeText(this, "Не вдалося завантажити завдання", Toast.LENGTH_LONG).show();</w:t>
      </w:r>
    </w:p>
    <w:p w14:paraId="6F01BFE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finish();</w:t>
      </w:r>
    </w:p>
    <w:p w14:paraId="312CBB2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1C1532F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74511F7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731347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65B63BB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Показує виконані завдання</w:t>
      </w:r>
    </w:p>
    <w:p w14:paraId="1B1D420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4C7A037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LoaderOfTasksDao</w:t>
      </w:r>
    </w:p>
    <w:p w14:paraId="7FE4DE8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LoaderOfTasksDao#getListOfСompletedTasks(int)</w:t>
      </w:r>
    </w:p>
    <w:p w14:paraId="0A39AE2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TasksViewerActivity#createDesignForTask(Task)</w:t>
      </w:r>
    </w:p>
    <w:p w14:paraId="61DA97D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19FFB0C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showСompletedTasks() {</w:t>
      </w:r>
    </w:p>
    <w:p w14:paraId="012D997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try {</w:t>
      </w:r>
    </w:p>
    <w:p w14:paraId="4D641AA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if (android.os.Build.VERSION.SDK_INT &gt;= android.os.Build.VERSION_CODES.O) {</w:t>
      </w:r>
    </w:p>
    <w:p w14:paraId="1460598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completedTasks = LoaderOfTasksDao.getListOfСompletedTasks(user.getId()).toArray(new Task[0]);</w:t>
      </w:r>
    </w:p>
    <w:p w14:paraId="4F569C6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filterTasks(completedTasks);</w:t>
      </w:r>
    </w:p>
    <w:p w14:paraId="48BBF76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 else {</w:t>
      </w:r>
    </w:p>
    <w:p w14:paraId="6E0E591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throw new SQLException();</w:t>
      </w:r>
    </w:p>
    <w:p w14:paraId="377DD10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70C8E09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55C118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LinearLayout llСompletedTasks = findViewById(R.id.llСompletedTasks);</w:t>
      </w:r>
    </w:p>
    <w:p w14:paraId="1818ABB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       llСompletedTasks.removeAllViews();</w:t>
      </w:r>
    </w:p>
    <w:p w14:paraId="0580CFF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for (Task task : completedTasks) {</w:t>
      </w:r>
    </w:p>
    <w:p w14:paraId="39B6346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llСompletedTasks.addView(createDesignForTask(task));</w:t>
      </w:r>
    </w:p>
    <w:p w14:paraId="1E063EA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709F16B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 catch (SQLException ex) {</w:t>
      </w:r>
    </w:p>
    <w:p w14:paraId="22382AB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Toast.makeText(this, "Не вдалося завантажити завдання", Toast.LENGTH_LONG).show();</w:t>
      </w:r>
    </w:p>
    <w:p w14:paraId="5FCBE1E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finish();</w:t>
      </w:r>
    </w:p>
    <w:p w14:paraId="2BA768C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506BD47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53C3A7B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405C4F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3C61F50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Показує створені користувачем завдання</w:t>
      </w:r>
    </w:p>
    <w:p w14:paraId="1501B0F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7CEF8A2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LoaderOfTasksDao</w:t>
      </w:r>
    </w:p>
    <w:p w14:paraId="0C94463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LoaderOfTasksDao#getListOfСreatedTasks(int)</w:t>
      </w:r>
    </w:p>
    <w:p w14:paraId="2F55DD6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TasksViewerActivity#createDesignForTask(Task)</w:t>
      </w:r>
    </w:p>
    <w:p w14:paraId="0C1ABDB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78EBCE8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showСreatedTasks() {</w:t>
      </w:r>
    </w:p>
    <w:p w14:paraId="095FA0E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try {</w:t>
      </w:r>
    </w:p>
    <w:p w14:paraId="34ABD7A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if (android.os.Build.VERSION.SDK_INT &gt;= android.os.Build.VERSION_CODES.O) {</w:t>
      </w:r>
    </w:p>
    <w:p w14:paraId="3F7C8AB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createdTasks = LoaderOfTasksDao.getListOfСreatedTasks(user.getId()).toArray(new Task[0]);</w:t>
      </w:r>
    </w:p>
    <w:p w14:paraId="27E35E8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filterTasks(createdTasks);</w:t>
      </w:r>
    </w:p>
    <w:p w14:paraId="58AE7A7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 else {</w:t>
      </w:r>
    </w:p>
    <w:p w14:paraId="389E33F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throw new SQLException();</w:t>
      </w:r>
    </w:p>
    <w:p w14:paraId="283CCF7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3FF0EE2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8ED8F7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LinearLayout llСreatedTasks = findViewById(R.id.llСreatedTasks);</w:t>
      </w:r>
    </w:p>
    <w:p w14:paraId="6CA653C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llСreatedTasks.removeAllViews();</w:t>
      </w:r>
    </w:p>
    <w:p w14:paraId="43E9AB7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for (Task task : createdTasks) {</w:t>
      </w:r>
    </w:p>
    <w:p w14:paraId="76633BC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llСreatedTasks.addView(createDesignForTask(task));</w:t>
      </w:r>
    </w:p>
    <w:p w14:paraId="57FA56A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39DB389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 catch (SQLException ex) {</w:t>
      </w:r>
    </w:p>
    <w:p w14:paraId="2A1685E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Toast.makeText(this, "Не вдалося завантажити завдання", Toast.LENGTH_LONG).show();</w:t>
      </w:r>
    </w:p>
    <w:p w14:paraId="3D1B6CE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finish();</w:t>
      </w:r>
    </w:p>
    <w:p w14:paraId="602D6AB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4963493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00FD9EC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CC1D8B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53A2DD4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Створює дизайн для завдання</w:t>
      </w:r>
    </w:p>
    <w:p w14:paraId="2A11115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6BD29BC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task завданння, для якого потрібно створити дизайн</w:t>
      </w:r>
    </w:p>
    <w:p w14:paraId="09AF207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@return дизайн завдання</w:t>
      </w:r>
    </w:p>
    <w:p w14:paraId="1E7C98B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</w:t>
      </w:r>
    </w:p>
    <w:p w14:paraId="2CFAB1F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Intent</w:t>
      </w:r>
    </w:p>
    <w:p w14:paraId="288B222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7CA9496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View createDesignForTask(Task task) {</w:t>
      </w:r>
    </w:p>
    <w:p w14:paraId="05726A4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int height = (int) TypedValue.applyDimension(TypedValue.COMPLEX_UNIT_DIP, 75, getResources().getDisplayMetrics());</w:t>
      </w:r>
    </w:p>
    <w:p w14:paraId="11633E7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LinearLayout linearLayout = new LinearLayout(this);</w:t>
      </w:r>
    </w:p>
    <w:p w14:paraId="276048E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linearLayout.setOrientation(LinearLayout.HORIZONTAL);</w:t>
      </w:r>
    </w:p>
    <w:p w14:paraId="33DA82F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linearLayout.setBackgroundResource(task.getColorTask(tabLayout.getSelectedTabPosition()));</w:t>
      </w:r>
    </w:p>
    <w:p w14:paraId="60DE1F0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linearLayout.setOnClickListener((View v) -&gt; {</w:t>
      </w:r>
    </w:p>
    <w:p w14:paraId="44595AA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Intent intent = new Intent(TasksViewerActivity.this, TaskViewerActivity.class);</w:t>
      </w:r>
    </w:p>
    <w:p w14:paraId="32F8D12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intent.putExtra(Task.class.getSimpleName(), task);</w:t>
      </w:r>
    </w:p>
    <w:p w14:paraId="0E7D90E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           intent.putExtra(User.class.getSimpleName(), user);</w:t>
      </w:r>
    </w:p>
    <w:p w14:paraId="022BBFF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startActivity(intent);</w:t>
      </w:r>
    </w:p>
    <w:p w14:paraId="636F168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});</w:t>
      </w:r>
    </w:p>
    <w:p w14:paraId="37BF352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LinearLayout.LayoutParams layoutParams = new LinearLayout.LayoutParams</w:t>
      </w:r>
    </w:p>
    <w:p w14:paraId="3D67AF7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(LinearLayout.LayoutParams.MATCH_PARENT, height);</w:t>
      </w:r>
    </w:p>
    <w:p w14:paraId="4DC2C02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layoutParams.setMargins(5, 5, 5, 5);</w:t>
      </w:r>
    </w:p>
    <w:p w14:paraId="43521E7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linearLayout.setVerticalGravity(Gravity.CENTER_VERTICAL);</w:t>
      </w:r>
    </w:p>
    <w:p w14:paraId="4067789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linearLayout.setLayoutParams(layoutParams);</w:t>
      </w:r>
    </w:p>
    <w:p w14:paraId="5C8A565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21FB38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TextView tv = new TextView(this);</w:t>
      </w:r>
    </w:p>
    <w:p w14:paraId="553827E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tv.setText(task.getName());</w:t>
      </w:r>
    </w:p>
    <w:p w14:paraId="665F902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tv.setTextSize(20);</w:t>
      </w:r>
    </w:p>
    <w:p w14:paraId="7B2ADE3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tv.setAllCaps(false);</w:t>
      </w:r>
    </w:p>
    <w:p w14:paraId="369BFC5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92B472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CheckBox checkBox = new CheckBox(this);</w:t>
      </w:r>
    </w:p>
    <w:p w14:paraId="2C56797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checkBox.setChecked(task.getDone());</w:t>
      </w:r>
    </w:p>
    <w:p w14:paraId="0C7DB3B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D63B71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checkBox.setOnCheckedChangeListener((CompoundButton buttonView, boolean isChecked) -&gt; {</w:t>
      </w:r>
    </w:p>
    <w:p w14:paraId="0573B7C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if (isChecked) {</w:t>
      </w:r>
    </w:p>
    <w:p w14:paraId="435D757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TaskDao.setDone(task, true);</w:t>
      </w:r>
    </w:p>
    <w:p w14:paraId="7370A7A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 else {</w:t>
      </w:r>
    </w:p>
    <w:p w14:paraId="43DCA5C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TaskDao.setDone(task, false);</w:t>
      </w:r>
    </w:p>
    <w:p w14:paraId="02D1BEA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438BFF4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onResume();</w:t>
      </w:r>
    </w:p>
    <w:p w14:paraId="6CCE501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});</w:t>
      </w:r>
    </w:p>
    <w:p w14:paraId="41E383C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04277A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linearLayout.addView(checkBox);</w:t>
      </w:r>
    </w:p>
    <w:p w14:paraId="20F4204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linearLayout.addView(tv);</w:t>
      </w:r>
    </w:p>
    <w:p w14:paraId="5086ED8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return linearLayout;</w:t>
      </w:r>
    </w:p>
    <w:p w14:paraId="6353348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0A13DD4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71C3D9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5173930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Фільтрує масив завдань</w:t>
      </w:r>
    </w:p>
    <w:p w14:paraId="59DD920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2438A9E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tasks масив із завданнями</w:t>
      </w:r>
    </w:p>
    <w:p w14:paraId="2CDAF11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</w:t>
      </w:r>
    </w:p>
    <w:p w14:paraId="665ECD1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5DEF339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filterTasks(Task[] tasks) {</w:t>
      </w:r>
    </w:p>
    <w:p w14:paraId="3C9A025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switch (filterType) {</w:t>
      </w:r>
    </w:p>
    <w:p w14:paraId="7B58941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case "Даті публікації (зростання)": {</w:t>
      </w:r>
    </w:p>
    <w:p w14:paraId="1035A04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for (int i = 0; i &lt; tasks.length; i++) {</w:t>
      </w:r>
    </w:p>
    <w:p w14:paraId="7451A11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for (int j = 1; j &lt; tasks.length; j++) {</w:t>
      </w:r>
    </w:p>
    <w:p w14:paraId="7A9F155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if (Build.VERSION.SDK_INT &gt;= Build.VERSION_CODES.O) {</w:t>
      </w:r>
    </w:p>
    <w:p w14:paraId="4402F78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if (tasks[j - 1].getDateTimeOfPublication().isAfter(tasks[j].getDateTimeOfPublication())) {</w:t>
      </w:r>
    </w:p>
    <w:p w14:paraId="40DF148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    Task temp = tasks[j - 1];</w:t>
      </w:r>
    </w:p>
    <w:p w14:paraId="4922EC5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    tasks[j - 1] = tasks[j];</w:t>
      </w:r>
    </w:p>
    <w:p w14:paraId="5BD0832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    tasks[j] = temp;</w:t>
      </w:r>
    </w:p>
    <w:p w14:paraId="6944D4B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}</w:t>
      </w:r>
    </w:p>
    <w:p w14:paraId="10A2923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}</w:t>
      </w:r>
    </w:p>
    <w:p w14:paraId="47CFC78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}</w:t>
      </w:r>
    </w:p>
    <w:p w14:paraId="092682C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2574B68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break;</w:t>
      </w:r>
    </w:p>
    <w:p w14:paraId="098A705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1F05A98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case "Даті публікації (спадання)": {</w:t>
      </w:r>
    </w:p>
    <w:p w14:paraId="37448E2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for (int i = 0; i &lt; tasks.length; i++) {</w:t>
      </w:r>
    </w:p>
    <w:p w14:paraId="5C0E7BA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for (int j = 1; j &lt; tasks.length; j++) {</w:t>
      </w:r>
    </w:p>
    <w:p w14:paraId="32A9CD4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if (Build.VERSION.SDK_INT &gt;= Build.VERSION_CODES.O) {</w:t>
      </w:r>
    </w:p>
    <w:p w14:paraId="37358F1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if (tasks[j - 1].getDateTimeOfPublication().isBefore(tasks[j].getDateTimeOfPublication())) {</w:t>
      </w:r>
    </w:p>
    <w:p w14:paraId="1CC00F5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                           Task temp = tasks[j - 1];</w:t>
      </w:r>
    </w:p>
    <w:p w14:paraId="0F198B9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    tasks[j - 1] = tasks[j];</w:t>
      </w:r>
    </w:p>
    <w:p w14:paraId="620C296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    tasks[j] = temp;</w:t>
      </w:r>
    </w:p>
    <w:p w14:paraId="079CDAD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}</w:t>
      </w:r>
    </w:p>
    <w:p w14:paraId="27851B9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}</w:t>
      </w:r>
    </w:p>
    <w:p w14:paraId="3880386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}</w:t>
      </w:r>
    </w:p>
    <w:p w14:paraId="2A00013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5D3B46E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break;</w:t>
      </w:r>
    </w:p>
    <w:p w14:paraId="461B5D3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22D4C0C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case "Даті закінчення (зростання)": {</w:t>
      </w:r>
    </w:p>
    <w:p w14:paraId="56F4876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for (int i = 0; i &lt; tasks.length; i++) {</w:t>
      </w:r>
    </w:p>
    <w:p w14:paraId="7DFB76F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for (int j = 1; j &lt; tasks.length; j++) {</w:t>
      </w:r>
    </w:p>
    <w:p w14:paraId="330F1DC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if (Build.VERSION.SDK_INT &gt;= Build.VERSION_CODES.O) {</w:t>
      </w:r>
    </w:p>
    <w:p w14:paraId="65F5F22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if (tasks[j - 1].getEndDateTime().isAfter(tasks[j].getEndDateTime())) {</w:t>
      </w:r>
    </w:p>
    <w:p w14:paraId="27575EA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    Task temp = tasks[j - 1];</w:t>
      </w:r>
    </w:p>
    <w:p w14:paraId="5DD6945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    tasks[j - 1] = tasks[j];</w:t>
      </w:r>
    </w:p>
    <w:p w14:paraId="0C04BFF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    tasks[j] = temp;</w:t>
      </w:r>
    </w:p>
    <w:p w14:paraId="2D46419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}</w:t>
      </w:r>
    </w:p>
    <w:p w14:paraId="7B4E771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}</w:t>
      </w:r>
    </w:p>
    <w:p w14:paraId="0C3CCE7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}</w:t>
      </w:r>
    </w:p>
    <w:p w14:paraId="13CA260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4D213F6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break;</w:t>
      </w:r>
    </w:p>
    <w:p w14:paraId="0F8ACF2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5B39D87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case "Даті закінчення (спадання)": {</w:t>
      </w:r>
    </w:p>
    <w:p w14:paraId="553344F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for (int i = 0; i &lt; tasks.length; i++) {</w:t>
      </w:r>
    </w:p>
    <w:p w14:paraId="2AEAC1B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for (int j = 1; j &lt; tasks.length; j++) {</w:t>
      </w:r>
    </w:p>
    <w:p w14:paraId="0B15F2C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if (Build.VERSION.SDK_INT &gt;= Build.VERSION_CODES.O) {</w:t>
      </w:r>
    </w:p>
    <w:p w14:paraId="640F94B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if (tasks[j - 1].getEndDateTime().isBefore(tasks[j].getEndDateTime())) {</w:t>
      </w:r>
    </w:p>
    <w:p w14:paraId="44C8CA7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    Task temp = tasks[j - 1];</w:t>
      </w:r>
    </w:p>
    <w:p w14:paraId="660CABA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    tasks[j - 1] = tasks[j];</w:t>
      </w:r>
    </w:p>
    <w:p w14:paraId="0F21C66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    tasks[j] = temp;</w:t>
      </w:r>
    </w:p>
    <w:p w14:paraId="1DC5927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}</w:t>
      </w:r>
    </w:p>
    <w:p w14:paraId="3F8FF34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}</w:t>
      </w:r>
    </w:p>
    <w:p w14:paraId="10740EA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}</w:t>
      </w:r>
    </w:p>
    <w:p w14:paraId="4F6226A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0371D1A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break;</w:t>
      </w:r>
    </w:p>
    <w:p w14:paraId="4084A63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3BEA89A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case "Даті виконання (зростання)": {</w:t>
      </w:r>
    </w:p>
    <w:p w14:paraId="2FB0233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for (int i = 0; i &lt; tasks.length; i++) {</w:t>
      </w:r>
    </w:p>
    <w:p w14:paraId="1344A4E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for (int j = 1; j &lt; tasks.length; j++) {</w:t>
      </w:r>
    </w:p>
    <w:p w14:paraId="4B768E7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if (Build.VERSION.SDK_INT &gt;= Build.VERSION_CODES.O) {</w:t>
      </w:r>
    </w:p>
    <w:p w14:paraId="1E44BB6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if (tasks[j - 1].getDateTimeExecution() != null &amp;&amp; tasks[j].getDateTimeExecution() != null) {</w:t>
      </w:r>
    </w:p>
    <w:p w14:paraId="4DD5690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    if (tasks[j - 1].getDateTimeExecution().isAfter(tasks[j].getDateTimeExecution())) {</w:t>
      </w:r>
    </w:p>
    <w:p w14:paraId="0F2A335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        Task temp = tasks[j - 1];</w:t>
      </w:r>
    </w:p>
    <w:p w14:paraId="6101551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        tasks[j - 1] = tasks[j];</w:t>
      </w:r>
    </w:p>
    <w:p w14:paraId="0B2B540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        tasks[j] = temp;</w:t>
      </w:r>
    </w:p>
    <w:p w14:paraId="1843CBF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    }</w:t>
      </w:r>
    </w:p>
    <w:p w14:paraId="7BF39AE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}</w:t>
      </w:r>
    </w:p>
    <w:p w14:paraId="4B89FB7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}</w:t>
      </w:r>
    </w:p>
    <w:p w14:paraId="0780C79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}</w:t>
      </w:r>
    </w:p>
    <w:p w14:paraId="7275D10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2CE01BC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break;</w:t>
      </w:r>
    </w:p>
    <w:p w14:paraId="2C97A53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50A9569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case "Даті виконання (спадання)": {</w:t>
      </w:r>
    </w:p>
    <w:p w14:paraId="0B6AC5A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for (int i = 0; i &lt; tasks.length; i++) {</w:t>
      </w:r>
    </w:p>
    <w:p w14:paraId="1A2C79D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for (int j = 1; j &lt; tasks.length; j++) {</w:t>
      </w:r>
    </w:p>
    <w:p w14:paraId="374C255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if (Build.VERSION.SDK_INT &gt;= Build.VERSION_CODES.O) {</w:t>
      </w:r>
    </w:p>
    <w:p w14:paraId="7F40954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                       if (tasks[j - 1].getDateTimeExecution() != null &amp;&amp; tasks[j].getDateTimeExecution() != null) {</w:t>
      </w:r>
    </w:p>
    <w:p w14:paraId="6BAC94F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    if (tasks[j - 1].getDateTimeExecution().isBefore(tasks[j].getDateTimeExecution())) {</w:t>
      </w:r>
    </w:p>
    <w:p w14:paraId="56DCD56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        Task temp = tasks[j - 1];</w:t>
      </w:r>
    </w:p>
    <w:p w14:paraId="70F29C8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        tasks[j - 1] = tasks[j];</w:t>
      </w:r>
    </w:p>
    <w:p w14:paraId="266B493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        tasks[j] = temp;</w:t>
      </w:r>
    </w:p>
    <w:p w14:paraId="7CE4DE7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    }</w:t>
      </w:r>
    </w:p>
    <w:p w14:paraId="733704A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}</w:t>
      </w:r>
    </w:p>
    <w:p w14:paraId="20BB102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}</w:t>
      </w:r>
    </w:p>
    <w:p w14:paraId="43668D2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}</w:t>
      </w:r>
    </w:p>
    <w:p w14:paraId="50417F0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7BB357C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break;</w:t>
      </w:r>
    </w:p>
    <w:p w14:paraId="2A3A7F0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2126EE7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default: {</w:t>
      </w:r>
    </w:p>
    <w:p w14:paraId="6D96AE9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Toast.makeText(this, "Помилка під час фільтрацій", Toast.LENGTH_LONG).show();</w:t>
      </w:r>
    </w:p>
    <w:p w14:paraId="48B561A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break;</w:t>
      </w:r>
    </w:p>
    <w:p w14:paraId="7170FCF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16A4944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42D827E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3E0A2FE8" w14:textId="2F886A2D" w:rsidR="00FE27C3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}</w:t>
      </w:r>
    </w:p>
    <w:p w14:paraId="1F5E1971" w14:textId="77777777" w:rsid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7DCB1F2" w14:textId="77777777" w:rsidR="00FE27C3" w:rsidRDefault="00FE27C3" w:rsidP="0052200A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8A36283" w14:textId="77777777" w:rsidR="00FE27C3" w:rsidRPr="002C3E52" w:rsidRDefault="002C3E52" w:rsidP="0052200A">
      <w:pPr>
        <w:spacing w:line="240" w:lineRule="auto"/>
        <w:ind w:firstLine="0"/>
        <w:jc w:val="center"/>
        <w:rPr>
          <w:b/>
          <w:bCs/>
        </w:rPr>
      </w:pPr>
      <w:r w:rsidRPr="002C3E52">
        <w:rPr>
          <w:b/>
          <w:bCs/>
        </w:rPr>
        <w:t>TaskViewerActivity</w:t>
      </w:r>
    </w:p>
    <w:p w14:paraId="7904A46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package com.rosokha.todolist.task;</w:t>
      </w:r>
    </w:p>
    <w:p w14:paraId="4223A0C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BDC470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android.app.Activity;</w:t>
      </w:r>
    </w:p>
    <w:p w14:paraId="7C9D31E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android.content.Intent;</w:t>
      </w:r>
    </w:p>
    <w:p w14:paraId="35914A6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android.content.pm.ActivityInfo;</w:t>
      </w:r>
    </w:p>
    <w:p w14:paraId="21E0549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android.database.SQLException;</w:t>
      </w:r>
    </w:p>
    <w:p w14:paraId="361B0D4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android.graphics.Color;</w:t>
      </w:r>
    </w:p>
    <w:p w14:paraId="46D8915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android.os.Build;</w:t>
      </w:r>
    </w:p>
    <w:p w14:paraId="7D4C93D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android.os.Bundle;</w:t>
      </w:r>
    </w:p>
    <w:p w14:paraId="7DCF914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android.util.TypedValue;</w:t>
      </w:r>
    </w:p>
    <w:p w14:paraId="1F04BD8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android.view.Gravity;</w:t>
      </w:r>
    </w:p>
    <w:p w14:paraId="13E816E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android.view.View;</w:t>
      </w:r>
    </w:p>
    <w:p w14:paraId="49C33F2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android.widget.Button;</w:t>
      </w:r>
    </w:p>
    <w:p w14:paraId="6259E36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android.widget.CheckBox;</w:t>
      </w:r>
    </w:p>
    <w:p w14:paraId="2D76B1E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android.widget.CompoundButton;</w:t>
      </w:r>
    </w:p>
    <w:p w14:paraId="3D93B49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android.widget.DatePicker;</w:t>
      </w:r>
    </w:p>
    <w:p w14:paraId="6683341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android.widget.EditText;</w:t>
      </w:r>
    </w:p>
    <w:p w14:paraId="5271EAC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android.widget.LinearLayout;</w:t>
      </w:r>
    </w:p>
    <w:p w14:paraId="7749F79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android.widget.TextView;</w:t>
      </w:r>
    </w:p>
    <w:p w14:paraId="6BAC476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android.widget.TimePicker;</w:t>
      </w:r>
    </w:p>
    <w:p w14:paraId="4B3B20E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android.widget.Toast;</w:t>
      </w:r>
    </w:p>
    <w:p w14:paraId="36699DC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CD691B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androidx.annotation.Nullable;</w:t>
      </w:r>
    </w:p>
    <w:p w14:paraId="1EA0083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androidx.constraintlayout.widget.ConstraintLayout;</w:t>
      </w:r>
    </w:p>
    <w:p w14:paraId="7C67384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EE7255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com.rosokha.todolist.R;</w:t>
      </w:r>
    </w:p>
    <w:p w14:paraId="2490EFF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com.rosokha.todolist.dao.CommentDao;</w:t>
      </w:r>
    </w:p>
    <w:p w14:paraId="6753DE9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com.rosokha.todolist.dao.TaskDao;</w:t>
      </w:r>
    </w:p>
    <w:p w14:paraId="178FB96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com.rosokha.todolist.dao.ViewProfileDao;</w:t>
      </w:r>
    </w:p>
    <w:p w14:paraId="7FC856C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com.rosokha.todolist.users.Leader;</w:t>
      </w:r>
    </w:p>
    <w:p w14:paraId="43B59FC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com.rosokha.todolist.users.ProfileViewerActivity;</w:t>
      </w:r>
    </w:p>
    <w:p w14:paraId="29C06C6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com.rosokha.todolist.users.User;</w:t>
      </w:r>
    </w:p>
    <w:p w14:paraId="560B07E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com.rosokha.todolist.users.Worker;</w:t>
      </w:r>
    </w:p>
    <w:p w14:paraId="003AFF0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255E49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java.time.LocalDateTime;</w:t>
      </w:r>
    </w:p>
    <w:p w14:paraId="643042A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java.time.format.DateTimeFormatter;</w:t>
      </w:r>
    </w:p>
    <w:p w14:paraId="2A7A3DB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E9E53A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/**</w:t>
      </w:r>
    </w:p>
    <w:p w14:paraId="0AFCBE3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 Представляє собою графічний користувацький інтерфейс перегляду завдання</w:t>
      </w:r>
    </w:p>
    <w:p w14:paraId="1D18DC9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</w:t>
      </w:r>
    </w:p>
    <w:p w14:paraId="5DD3DD6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 @see Activity</w:t>
      </w:r>
    </w:p>
    <w:p w14:paraId="23E0BF7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*/</w:t>
      </w:r>
    </w:p>
    <w:p w14:paraId="001ECB7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public class TaskViewerActivity extends Activity {</w:t>
      </w:r>
    </w:p>
    <w:p w14:paraId="386F8E4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AB15C8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7136C9F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Назва завдання</w:t>
      </w:r>
    </w:p>
    <w:p w14:paraId="5DEF8B7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49C5E94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EditText etName;</w:t>
      </w:r>
    </w:p>
    <w:p w14:paraId="489370E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5B604B6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Зміст завдання</w:t>
      </w:r>
    </w:p>
    <w:p w14:paraId="183897D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4E24DCA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EditText etContent;</w:t>
      </w:r>
    </w:p>
    <w:p w14:paraId="7731E78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508D1A3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Керівник завдання</w:t>
      </w:r>
    </w:p>
    <w:p w14:paraId="50336B8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5FB1C33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TextView tvLeader;</w:t>
      </w:r>
    </w:p>
    <w:p w14:paraId="419AB0E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66826AC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Дата публікації завдання</w:t>
      </w:r>
    </w:p>
    <w:p w14:paraId="3447701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33A32E3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EditText etDateOfPublication;</w:t>
      </w:r>
    </w:p>
    <w:p w14:paraId="1630DF5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6BF564B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Дата закінчення завдання</w:t>
      </w:r>
    </w:p>
    <w:p w14:paraId="4024FB2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65C4A03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EditText etEndDate;</w:t>
      </w:r>
    </w:p>
    <w:p w14:paraId="4343915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122C4A6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Дата виконання завдання</w:t>
      </w:r>
    </w:p>
    <w:p w14:paraId="482FB61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6969C50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EditText etDateExecution;</w:t>
      </w:r>
    </w:p>
    <w:p w14:paraId="19B7B51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37AB2B9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Кнопка виходу з activity</w:t>
      </w:r>
    </w:p>
    <w:p w14:paraId="3CB5145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09D9C2B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Button btnGoBack;</w:t>
      </w:r>
    </w:p>
    <w:p w14:paraId="0210BFE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579EC25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Кнопка позначення завдання як виконане</w:t>
      </w:r>
    </w:p>
    <w:p w14:paraId="0092005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7C22C7D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Button btnMarkAsDone;</w:t>
      </w:r>
    </w:p>
    <w:p w14:paraId="5D59679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49E7BAD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Кнопка відкриття сторінки створення завдання</w:t>
      </w:r>
    </w:p>
    <w:p w14:paraId="59F7794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05F5B62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Button btnOpenPageCreateComment;</w:t>
      </w:r>
    </w:p>
    <w:p w14:paraId="3E5A941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33F03BF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Кнопка редагування завдання</w:t>
      </w:r>
    </w:p>
    <w:p w14:paraId="2238D45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7935BE4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Button btnEditTask;</w:t>
      </w:r>
    </w:p>
    <w:p w14:paraId="1DD192F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0C00F50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Кнопка перегляду виконавців</w:t>
      </w:r>
    </w:p>
    <w:p w14:paraId="1BC44CA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54BD975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Button btnViewExecutors;</w:t>
      </w:r>
    </w:p>
    <w:p w14:paraId="08636A9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68FD5DC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Кнопка додавання нових користувачів</w:t>
      </w:r>
    </w:p>
    <w:p w14:paraId="5B0462B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524C70E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Button btnAddNewExecutors;</w:t>
      </w:r>
    </w:p>
    <w:p w14:paraId="599541D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4E0C883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Кнопка зміни кінцевої дати і часу</w:t>
      </w:r>
    </w:p>
    <w:p w14:paraId="51D3548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335F1DC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Button btnChangeEndDate;</w:t>
      </w:r>
    </w:p>
    <w:p w14:paraId="6307425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28893A5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* Кнопка видалення завдання</w:t>
      </w:r>
    </w:p>
    <w:p w14:paraId="33908FB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4BE67DC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Button btnDeleteTask;</w:t>
      </w:r>
    </w:p>
    <w:p w14:paraId="64751A4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7B7D285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Контейнер з інформаціїєю про завдання</w:t>
      </w:r>
    </w:p>
    <w:p w14:paraId="0B80C38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65DA080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LinearLayout llTaskInformation;</w:t>
      </w:r>
    </w:p>
    <w:p w14:paraId="7873DE2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101E223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Контейнер створення коментаря</w:t>
      </w:r>
    </w:p>
    <w:p w14:paraId="6F13335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4EA502D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ConstraintLayout clCreateComment;</w:t>
      </w:r>
    </w:p>
    <w:p w14:paraId="2B69FBF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1BF33B9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Контейнер перегляду виконавців</w:t>
      </w:r>
    </w:p>
    <w:p w14:paraId="5D42176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4B88947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ConstraintLayout clExecutors;</w:t>
      </w:r>
    </w:p>
    <w:p w14:paraId="51B3C4E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7896F7C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Контейнер вводу дати і часу</w:t>
      </w:r>
    </w:p>
    <w:p w14:paraId="52ABE61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27A773C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ConstraintLayout clInputDateAndTime;</w:t>
      </w:r>
    </w:p>
    <w:p w14:paraId="5E1238B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7C16BBF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Календар</w:t>
      </w:r>
    </w:p>
    <w:p w14:paraId="0F36CE4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4493321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DatePicker dpDate;</w:t>
      </w:r>
    </w:p>
    <w:p w14:paraId="5DF6333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4918878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Годинник</w:t>
      </w:r>
    </w:p>
    <w:p w14:paraId="4D14DE4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34A00A2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TimePicker tpTime;</w:t>
      </w:r>
    </w:p>
    <w:p w14:paraId="7AB27B7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2C387E3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Завдання яке переглядається</w:t>
      </w:r>
    </w:p>
    <w:p w14:paraId="0E4FF8E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2D0C6A5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Task task = null;</w:t>
      </w:r>
    </w:p>
    <w:p w14:paraId="505977A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13513EC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Користувач який переглядає завдання</w:t>
      </w:r>
    </w:p>
    <w:p w14:paraId="2EE1453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1328ECF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User user = null;</w:t>
      </w:r>
    </w:p>
    <w:p w14:paraId="2417194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532251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0FC6C5B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Проводиться початкове налаштування activity</w:t>
      </w:r>
    </w:p>
    <w:p w14:paraId="579AF05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6E02252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savedInstanceState попередня властивість activity, якщо вона була збережена</w:t>
      </w:r>
    </w:p>
    <w:p w14:paraId="6358E95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Bundle</w:t>
      </w:r>
    </w:p>
    <w:p w14:paraId="64FC9F3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Nullable</w:t>
      </w:r>
    </w:p>
    <w:p w14:paraId="4A7527C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Activity#onCreate(Bundle)</w:t>
      </w:r>
    </w:p>
    <w:p w14:paraId="0B83972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Activity#setContentView(View)</w:t>
      </w:r>
    </w:p>
    <w:p w14:paraId="524A337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Activity#setRequestedOrientation(int)</w:t>
      </w:r>
    </w:p>
    <w:p w14:paraId="03A551F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TaskViewerActivity#inicialComponents()</w:t>
      </w:r>
    </w:p>
    <w:p w14:paraId="7845721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TaskViewerActivity#setTaskValuesForActivity()</w:t>
      </w:r>
    </w:p>
    <w:p w14:paraId="1B372A5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TaskViewerActivity#checkTaskDone()</w:t>
      </w:r>
    </w:p>
    <w:p w14:paraId="2E5FE57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TaskViewerActivity#showMainViews()</w:t>
      </w:r>
    </w:p>
    <w:p w14:paraId="2FF2868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061FDEC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@Override</w:t>
      </w:r>
    </w:p>
    <w:p w14:paraId="0FB179A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protected void onCreate(@Nullable Bundle savedInstanceState) {</w:t>
      </w:r>
    </w:p>
    <w:p w14:paraId="269549A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super.onCreate(savedInstanceState);</w:t>
      </w:r>
    </w:p>
    <w:p w14:paraId="4837257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setContentView(R.layout.activity_view_task);</w:t>
      </w:r>
    </w:p>
    <w:p w14:paraId="06A44C7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setRequestedOrientation(ActivityInfo.SCREEN_ORIENTATION_PORTRAIT);//блокує поворот екрану</w:t>
      </w:r>
    </w:p>
    <w:p w14:paraId="6816916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inicialComponents();</w:t>
      </w:r>
    </w:p>
    <w:p w14:paraId="44D5E9C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setTaskValuesForActivity();</w:t>
      </w:r>
    </w:p>
    <w:p w14:paraId="5D762F5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checkTaskDone();</w:t>
      </w:r>
    </w:p>
    <w:p w14:paraId="1A02F15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showMainViews();</w:t>
      </w:r>
    </w:p>
    <w:p w14:paraId="7DF1CDE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}</w:t>
      </w:r>
    </w:p>
    <w:p w14:paraId="407415D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075CE1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02710A8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Ініціалізує компоненти</w:t>
      </w:r>
    </w:p>
    <w:p w14:paraId="45AE78C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515CFF1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Bundle</w:t>
      </w:r>
    </w:p>
    <w:p w14:paraId="77B2925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</w:t>
      </w:r>
    </w:p>
    <w:p w14:paraId="18A5A31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User</w:t>
      </w:r>
    </w:p>
    <w:p w14:paraId="256DC6A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7F6BAC3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inicialComponents() {</w:t>
      </w:r>
    </w:p>
    <w:p w14:paraId="60BAC43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8069D7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Bundle arguments = getIntent().getExtras();</w:t>
      </w:r>
    </w:p>
    <w:p w14:paraId="30D4BBF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(arguments != null) {</w:t>
      </w:r>
    </w:p>
    <w:p w14:paraId="6C3CFB9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task = (Task) arguments.getSerializable(Task.class.getSimpleName());</w:t>
      </w:r>
    </w:p>
    <w:p w14:paraId="7A8C43B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user = (User) arguments.getSerializable(User.class.getSimpleName());</w:t>
      </w:r>
    </w:p>
    <w:p w14:paraId="720EB37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3908FE4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90EEBD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etName = findViewById(R.id.etName);</w:t>
      </w:r>
    </w:p>
    <w:p w14:paraId="3C7A63F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etContent = findViewById(R.id.etContent);</w:t>
      </w:r>
    </w:p>
    <w:p w14:paraId="3E5A7BF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tvLeader = findViewById(R.id.tvLeader);</w:t>
      </w:r>
    </w:p>
    <w:p w14:paraId="305255C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etDateOfPublication = findViewById(R.id.tvDateOfPublication);</w:t>
      </w:r>
    </w:p>
    <w:p w14:paraId="61B24D3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etEndDate = findViewById(R.id.tvEndDate);</w:t>
      </w:r>
    </w:p>
    <w:p w14:paraId="104A576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etDateExecution = findViewById(R.id.tvDateExecution);</w:t>
      </w:r>
    </w:p>
    <w:p w14:paraId="0F09063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840D52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btnGoBack = findViewById(R.id.btnGoBack);</w:t>
      </w:r>
    </w:p>
    <w:p w14:paraId="1A3E439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btnMarkAsDone = findViewById(R.id.btnMarkAsDone);</w:t>
      </w:r>
    </w:p>
    <w:p w14:paraId="61B2B19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btnOpenPageCreateComment = findViewById(R.id.btnOpenPageCreateComment);</w:t>
      </w:r>
    </w:p>
    <w:p w14:paraId="1F53FC9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Button btnCreateComment = findViewById(R.id.btnCreateComment);</w:t>
      </w:r>
    </w:p>
    <w:p w14:paraId="740E2E0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Button btnGoToViewTask = findViewById(R.id.btnGoToViewTask);</w:t>
      </w:r>
    </w:p>
    <w:p w14:paraId="5F08C87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btnEditTask = findViewById(R.id.btnEditTask);</w:t>
      </w:r>
    </w:p>
    <w:p w14:paraId="6EFE614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btnViewExecutors = findViewById(R.id.btnViewExecutors);</w:t>
      </w:r>
    </w:p>
    <w:p w14:paraId="2FE7C76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btnAddNewExecutors = findViewById(R.id.btnAddNewExecutors);</w:t>
      </w:r>
    </w:p>
    <w:p w14:paraId="69D97AC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Button btnGoBackFromExecutors = findViewById(R.id.btnGoBackFromExecutors);</w:t>
      </w:r>
    </w:p>
    <w:p w14:paraId="5748259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btnChangeEndDate = findViewById(R.id.btnChangeEndDate);</w:t>
      </w:r>
    </w:p>
    <w:p w14:paraId="05D80BD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btnDeleteTask = findViewById(R.id.btnDeleteTask);</w:t>
      </w:r>
    </w:p>
    <w:p w14:paraId="4C4C2BF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13EDD2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3B5D1E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llTaskInformation = findViewById(R.id.llTaskInformation);</w:t>
      </w:r>
    </w:p>
    <w:p w14:paraId="7142EE2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clCreateComment = findViewById(R.id.clCreateComment);</w:t>
      </w:r>
    </w:p>
    <w:p w14:paraId="2FB80AF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clExecutors = findViewById(R.id.clExecutors);</w:t>
      </w:r>
    </w:p>
    <w:p w14:paraId="42897EA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clInputDateAndTime = findViewById(R.id.activity_input_date_and_time);</w:t>
      </w:r>
    </w:p>
    <w:p w14:paraId="2FCD574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39989D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dpDate = clInputDateAndTime.findViewById(R.id.dpDate);</w:t>
      </w:r>
    </w:p>
    <w:p w14:paraId="6449070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tpTime = clInputDateAndTime.findViewById(R.id.tpTime);</w:t>
      </w:r>
    </w:p>
    <w:p w14:paraId="609F1A7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tpTime.setIs24HourView(true);</w:t>
      </w:r>
    </w:p>
    <w:p w14:paraId="52C7244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CC81BA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btnGoBack.setOnClickListener((View v) -&gt; finish());</w:t>
      </w:r>
    </w:p>
    <w:p w14:paraId="63D9974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D8E69A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btnMarkAsDone.setOnClickListener((View v) -&gt; markAsDone());</w:t>
      </w:r>
    </w:p>
    <w:p w14:paraId="4B78B94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16807A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btnOpenPageCreateComment.setOnClickListener((View v) -&gt; {</w:t>
      </w:r>
    </w:p>
    <w:p w14:paraId="3EFA29A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hideMainViews();</w:t>
      </w:r>
    </w:p>
    <w:p w14:paraId="1E1C7D9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clCreateComment.setVisibility(View.VISIBLE);</w:t>
      </w:r>
    </w:p>
    <w:p w14:paraId="460A5A0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});</w:t>
      </w:r>
    </w:p>
    <w:p w14:paraId="162D82E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B03E47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btnCreateComment.setOnClickListener((View v) -&gt; createComment());</w:t>
      </w:r>
    </w:p>
    <w:p w14:paraId="0F61399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FEB604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btnGoToViewTask.setOnClickListener((View v) -&gt; showMainViews());</w:t>
      </w:r>
    </w:p>
    <w:p w14:paraId="23D83D8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9BD72C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tvLeader.setOnClickListener((View v) -&gt; {</w:t>
      </w:r>
    </w:p>
    <w:p w14:paraId="33E93D7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       Intent intent = new Intent(TaskViewerActivity.this, ProfileViewerActivity.class);</w:t>
      </w:r>
    </w:p>
    <w:p w14:paraId="15E8042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intent.putExtra(Leader.class.getSimpleName(), task.getLeader());</w:t>
      </w:r>
    </w:p>
    <w:p w14:paraId="00F3302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startActivity(intent);</w:t>
      </w:r>
    </w:p>
    <w:p w14:paraId="0C8BB4B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});</w:t>
      </w:r>
    </w:p>
    <w:p w14:paraId="66A0BB2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F39ABD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btnEditTask.setOnClickListener((View v) -&gt; updateTask());</w:t>
      </w:r>
    </w:p>
    <w:p w14:paraId="22831ED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B430AF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btnViewExecutors.setOnClickListener((View v) -&gt; loadExecutors());</w:t>
      </w:r>
    </w:p>
    <w:p w14:paraId="7608EFB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FE1F41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btnAddNewExecutors.setOnClickListener((View v) -&gt; {</w:t>
      </w:r>
    </w:p>
    <w:p w14:paraId="2A5EB6E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Intent intent = new Intent(TaskViewerActivity.this, FinderExecutorsActivity.class);</w:t>
      </w:r>
    </w:p>
    <w:p w14:paraId="0E9BA8D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intent.putExtra(Task.class.getSimpleName(), task);</w:t>
      </w:r>
    </w:p>
    <w:p w14:paraId="04AA042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startActivity(intent);</w:t>
      </w:r>
    </w:p>
    <w:p w14:paraId="096ED65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showMainViews();</w:t>
      </w:r>
    </w:p>
    <w:p w14:paraId="7C209C1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});</w:t>
      </w:r>
    </w:p>
    <w:p w14:paraId="0A11272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F18B6E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btnGoBackFromExecutors.setOnClickListener((View v) -&gt; showMainViews());</w:t>
      </w:r>
    </w:p>
    <w:p w14:paraId="022D6F5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414677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btnChangeEndDate.setOnClickListener((View v) -&gt; changeEndDate());</w:t>
      </w:r>
    </w:p>
    <w:p w14:paraId="3DD32A4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90A175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btnDeleteTask.setOnClickListener((View v) -&gt; deleteTask());</w:t>
      </w:r>
    </w:p>
    <w:p w14:paraId="432F841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10EAFB0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1AD673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145D150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Встановлює значення завдання для activity</w:t>
      </w:r>
    </w:p>
    <w:p w14:paraId="51FD616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008F53F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CommentDao</w:t>
      </w:r>
    </w:p>
    <w:p w14:paraId="1593E0A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CommentDao#getListOfComments(Task)</w:t>
      </w:r>
    </w:p>
    <w:p w14:paraId="651E1E9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TaskViewerActivity#createDesignForComment(Comment)</w:t>
      </w:r>
    </w:p>
    <w:p w14:paraId="4F8772F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1A5308A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setTaskValuesForActivity() {</w:t>
      </w:r>
    </w:p>
    <w:p w14:paraId="7E80106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etName.setText(task.getName());</w:t>
      </w:r>
    </w:p>
    <w:p w14:paraId="120378C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etContent.setText(task.getContent() == null ? "Зміст не доданий" : task.getContent());</w:t>
      </w:r>
    </w:p>
    <w:p w14:paraId="2A3C0C2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tvLeader.setText(task.getLeader().getLogin());</w:t>
      </w:r>
    </w:p>
    <w:p w14:paraId="5CAA388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(Build.VERSION.SDK_INT &gt;= Build.VERSION_CODES.O) {</w:t>
      </w:r>
    </w:p>
    <w:p w14:paraId="0947C4D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etDateOfPublication.setText(task.getDateTimeOfPublication().format(DateTimeFormatter.ofPattern("Дата:  yyyy.MM.dd\nЧас:    HH:mm")));</w:t>
      </w:r>
    </w:p>
    <w:p w14:paraId="215793F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37D37FF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(Build.VERSION.SDK_INT &gt;= Build.VERSION_CODES.O) {</w:t>
      </w:r>
    </w:p>
    <w:p w14:paraId="47E0BA1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etEndDate.setText((task.getEndDateTime().format(DateTimeFormatter.ofPattern("Дата:  yyyy.MM.dd\nЧас:    HH:mm"))));</w:t>
      </w:r>
    </w:p>
    <w:p w14:paraId="134ECC6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51048E6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(Build.VERSION.SDK_INT &gt;= Build.VERSION_CODES.O) {</w:t>
      </w:r>
    </w:p>
    <w:p w14:paraId="36D77FA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etDateExecution.setText(task.getDateTimeExecution() == null</w:t>
      </w:r>
    </w:p>
    <w:p w14:paraId="0448DDA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? "Завдання не виконане"</w:t>
      </w:r>
    </w:p>
    <w:p w14:paraId="7A6CC53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: task.getDateTimeExecution().format(DateTimeFormatter.ofPattern("Дата:  yyyy.MM.dd\nЧас:    HH:mm")));</w:t>
      </w:r>
    </w:p>
    <w:p w14:paraId="39D6652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70F3A6B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E50A07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task.setComments(CommentDao.getListOfComments(task));</w:t>
      </w:r>
    </w:p>
    <w:p w14:paraId="0629B0C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LinearLayout llComments = findViewById(R.id.llComments);</w:t>
      </w:r>
    </w:p>
    <w:p w14:paraId="086EB1A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llComments.removeAllViews();</w:t>
      </w:r>
    </w:p>
    <w:p w14:paraId="19A34AB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for (Comment comment : task.getComments()) {</w:t>
      </w:r>
    </w:p>
    <w:p w14:paraId="2874F9B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llComments.addView(createDesignForComment(comment));</w:t>
      </w:r>
    </w:p>
    <w:p w14:paraId="2A9B8DC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2C9C12D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}</w:t>
      </w:r>
    </w:p>
    <w:p w14:paraId="7A8CB23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29E444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0CADE5C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Перевіряє чи завдання є виконаним</w:t>
      </w:r>
    </w:p>
    <w:p w14:paraId="0655E86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28C19CB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checkTaskDone() {</w:t>
      </w:r>
    </w:p>
    <w:p w14:paraId="26A5D2E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(task.getDone()) {</w:t>
      </w:r>
    </w:p>
    <w:p w14:paraId="4297CFB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btnMarkAsDone.setText("Відмінити виконання");</w:t>
      </w:r>
    </w:p>
    <w:p w14:paraId="550962D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btnMarkAsDone.setBackgroundResource(R.drawable.round_delete_button);</w:t>
      </w:r>
    </w:p>
    <w:p w14:paraId="6422DD5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 else {</w:t>
      </w:r>
    </w:p>
    <w:p w14:paraId="2892A57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btnMarkAsDone.setText("Позначити як виконане");</w:t>
      </w:r>
    </w:p>
    <w:p w14:paraId="1CE2323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btnMarkAsDone.setBackgroundResource(R.drawable.round_green_button);</w:t>
      </w:r>
    </w:p>
    <w:p w14:paraId="2CADA1C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1C25214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577B22B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9EEE87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4D5838D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Створює коментар</w:t>
      </w:r>
    </w:p>
    <w:p w14:paraId="4C88E79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3B289B9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CommentDao</w:t>
      </w:r>
    </w:p>
    <w:p w14:paraId="1FE6AC2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CommentDao#createComment(Task, User, String)</w:t>
      </w:r>
    </w:p>
    <w:p w14:paraId="6F663C8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Toast</w:t>
      </w:r>
    </w:p>
    <w:p w14:paraId="402C553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TaskViewerActivity#setTaskValuesForActivity()</w:t>
      </w:r>
    </w:p>
    <w:p w14:paraId="7FCE00E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TaskViewerActivity#showMainViews()</w:t>
      </w:r>
    </w:p>
    <w:p w14:paraId="1D05D3F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03A2A01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createComment() {</w:t>
      </w:r>
    </w:p>
    <w:p w14:paraId="10E4BD5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EditText etComment = findViewById(R.id.etComment);</w:t>
      </w:r>
    </w:p>
    <w:p w14:paraId="32409FC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try {</w:t>
      </w:r>
    </w:p>
    <w:p w14:paraId="743E61B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if(etComment.getText().toString().length() &gt; 0) {</w:t>
      </w:r>
    </w:p>
    <w:p w14:paraId="1837B42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CommentDao.createComment(task, user, etComment.getText().toString());</w:t>
      </w:r>
    </w:p>
    <w:p w14:paraId="2C07DE3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Toast.makeText(this, "Коментар успішно створений", Toast.LENGTH_SHORT).show();</w:t>
      </w:r>
    </w:p>
    <w:p w14:paraId="44E4C2D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setTaskValuesForActivity();</w:t>
      </w:r>
    </w:p>
    <w:p w14:paraId="17138A4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clCreateComment.setVisibility(View.GONE);</w:t>
      </w:r>
    </w:p>
    <w:p w14:paraId="63AD576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showMainViews();</w:t>
      </w:r>
    </w:p>
    <w:p w14:paraId="0BFFFE4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etComment.setText("");</w:t>
      </w:r>
    </w:p>
    <w:p w14:paraId="76CB22D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 else {</w:t>
      </w:r>
    </w:p>
    <w:p w14:paraId="6A056B2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throw new Exception();</w:t>
      </w:r>
    </w:p>
    <w:p w14:paraId="6CEC7C2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4764AF5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 catch (Exception ex) {</w:t>
      </w:r>
    </w:p>
    <w:p w14:paraId="7CA7E3D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Toast.makeText(this, "Не вдалося створити коментар", Toast.LENGTH_SHORT).show();</w:t>
      </w:r>
    </w:p>
    <w:p w14:paraId="4FDC884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5A649EE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6130C39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6CCFA4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20AA885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Завантажує виконавців</w:t>
      </w:r>
    </w:p>
    <w:p w14:paraId="493DC9A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626CCC4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TaskViewerActivity#hideMainViews()</w:t>
      </w:r>
    </w:p>
    <w:p w14:paraId="02E6834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User</w:t>
      </w:r>
    </w:p>
    <w:p w14:paraId="60465A4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06027E2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loadExecutors() {</w:t>
      </w:r>
    </w:p>
    <w:p w14:paraId="28AEBAF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hideMainViews();</w:t>
      </w:r>
    </w:p>
    <w:p w14:paraId="524882C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clExecutors.setVisibility(View.VISIBLE);</w:t>
      </w:r>
    </w:p>
    <w:p w14:paraId="42CE0AB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LinearLayout llExecutors = findViewById(R.id.llExecutors);</w:t>
      </w:r>
    </w:p>
    <w:p w14:paraId="757D38E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llExecutors.removeAllViews();</w:t>
      </w:r>
    </w:p>
    <w:p w14:paraId="5FFD323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task.setExecutors(TaskDao.getListOfExecutorsForTask(task));</w:t>
      </w:r>
    </w:p>
    <w:p w14:paraId="0F7C2D4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for (User executor : task.getExecutors()) {</w:t>
      </w:r>
    </w:p>
    <w:p w14:paraId="29E24A6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if (task.getExecutors().size() == 1) {</w:t>
      </w:r>
    </w:p>
    <w:p w14:paraId="694CEEB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llExecutors.addView(createDesignForExecutor(executor, false));</w:t>
      </w:r>
    </w:p>
    <w:p w14:paraId="476EBD2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 else {</w:t>
      </w:r>
    </w:p>
    <w:p w14:paraId="7E5B060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llExecutors.addView(createDesignForExecutor(executor, true));</w:t>
      </w:r>
    </w:p>
    <w:p w14:paraId="0503800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       }</w:t>
      </w:r>
    </w:p>
    <w:p w14:paraId="72546B6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BAA4CB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3F4D650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72A0DB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btnAddNewExecutors.setVisibility(user.getId() == task.getLeader().getId() ? View.VISIBLE : View.INVISIBLE);</w:t>
      </w:r>
    </w:p>
    <w:p w14:paraId="435C301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42ACE42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DBA70A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7481B75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Створює дизайн для коментаря</w:t>
      </w:r>
    </w:p>
    <w:p w14:paraId="2F63C02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20CF648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comment коментар</w:t>
      </w:r>
    </w:p>
    <w:p w14:paraId="4F501FA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@return елемент з оформленим коментарем</w:t>
      </w:r>
    </w:p>
    <w:p w14:paraId="4FDC162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Comment</w:t>
      </w:r>
    </w:p>
    <w:p w14:paraId="4949A12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CommentDao</w:t>
      </w:r>
    </w:p>
    <w:p w14:paraId="28B7C1E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CommentDao#deleteComment(Comment) CommentDao#deleteComment(Comment)</w:t>
      </w:r>
    </w:p>
    <w:p w14:paraId="2C96EDB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Toast</w:t>
      </w:r>
    </w:p>
    <w:p w14:paraId="3529AEA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1B1D8F6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View createDesignForComment(Comment comment) {</w:t>
      </w:r>
    </w:p>
    <w:p w14:paraId="5813941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LinearLayout linearLayout = new LinearLayout(this);</w:t>
      </w:r>
    </w:p>
    <w:p w14:paraId="02246A1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linearLayout.setOrientation(LinearLayout.VERTICAL);</w:t>
      </w:r>
    </w:p>
    <w:p w14:paraId="4A065E8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LinearLayout.LayoutParams layoutParams = new LinearLayout.LayoutParams</w:t>
      </w:r>
    </w:p>
    <w:p w14:paraId="7166268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(LinearLayout.LayoutParams.MATCH_PARENT, LinearLayout.LayoutParams.WRAP_CONTENT);</w:t>
      </w:r>
    </w:p>
    <w:p w14:paraId="76E1220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layoutParams.setMargins(5, 5, 5, 5);</w:t>
      </w:r>
    </w:p>
    <w:p w14:paraId="35E3FCE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linearLayout.setLayoutParams(layoutParams);</w:t>
      </w:r>
    </w:p>
    <w:p w14:paraId="0669FBF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linearLayout.setPadding(5, 15, 5, 15);</w:t>
      </w:r>
    </w:p>
    <w:p w14:paraId="2AF4089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linearLayout.setBackgroundResource(R.drawable.round_comment);</w:t>
      </w:r>
    </w:p>
    <w:p w14:paraId="6EFAB59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314494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TextView tvText = new TextView(this);</w:t>
      </w:r>
    </w:p>
    <w:p w14:paraId="5C4CEFB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tvText.setTextSize(18);</w:t>
      </w:r>
    </w:p>
    <w:p w14:paraId="0E94B95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tvText.setTextColor(Color.WHITE);</w:t>
      </w:r>
    </w:p>
    <w:p w14:paraId="7A96F62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layoutParams = new LinearLayout.LayoutParams</w:t>
      </w:r>
    </w:p>
    <w:p w14:paraId="0C6D1A5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(LinearLayout.LayoutParams.WRAP_CONTENT, LinearLayout.LayoutParams.MATCH_PARENT);</w:t>
      </w:r>
    </w:p>
    <w:p w14:paraId="5097767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tvText.setLayoutParams(layoutParams);</w:t>
      </w:r>
    </w:p>
    <w:p w14:paraId="5DA848F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(Build.VERSION.SDK_INT &gt;= Build.VERSION_CODES.O) {</w:t>
      </w:r>
    </w:p>
    <w:p w14:paraId="1C03D2C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tvText.setText(comment.getContent());</w:t>
      </w:r>
    </w:p>
    <w:p w14:paraId="59B99B6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408B44A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9D4FDF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linearLayout.addView(tvText);</w:t>
      </w:r>
    </w:p>
    <w:p w14:paraId="3B2034B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D93229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TextView tvAboutComment = new TextView(this);</w:t>
      </w:r>
    </w:p>
    <w:p w14:paraId="70A34AC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tvAboutComment.setTextSize(18);</w:t>
      </w:r>
    </w:p>
    <w:p w14:paraId="4378B68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tvAboutComment.setTextColor(Color.YELLOW);</w:t>
      </w:r>
    </w:p>
    <w:p w14:paraId="08FEDA7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layoutParams = new LinearLayout.LayoutParams</w:t>
      </w:r>
    </w:p>
    <w:p w14:paraId="340FF26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(LinearLayout.LayoutParams.WRAP_CONTENT, LinearLayout.LayoutParams.MATCH_PARENT);</w:t>
      </w:r>
    </w:p>
    <w:p w14:paraId="62D2435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tvAboutComment.setLayoutParams(layoutParams);</w:t>
      </w:r>
    </w:p>
    <w:p w14:paraId="376E1AC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(Build.VERSION.SDK_INT &gt;= Build.VERSION_CODES.O) {</w:t>
      </w:r>
    </w:p>
    <w:p w14:paraId="16050FC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tvAboutComment.setText("Автор: " + comment.getUser().getLogin() + "\n" +</w:t>
      </w:r>
    </w:p>
    <w:p w14:paraId="5B3BA2A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"Дата написання:\n" +</w:t>
      </w:r>
    </w:p>
    <w:p w14:paraId="19DAEA0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comment.getDateTimeOfWriting().format(DateTimeFormatter.ofPattern("Дата:  yyyy.MM.dd\nЧас:    HH:mm")));</w:t>
      </w:r>
    </w:p>
    <w:p w14:paraId="7E5206A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2BD73B1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B03DC1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linearLayout.addView(tvAboutComment);</w:t>
      </w:r>
    </w:p>
    <w:p w14:paraId="5E204C2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8166BA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F2DC13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(user.getId() == comment.getUser().getId()) {</w:t>
      </w:r>
    </w:p>
    <w:p w14:paraId="0959132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       Button btn = new Button(this);</w:t>
      </w:r>
    </w:p>
    <w:p w14:paraId="394061E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btn.setText("Видалити");</w:t>
      </w:r>
    </w:p>
    <w:p w14:paraId="75F9F27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0D723C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layoutParams = new LinearLayout.LayoutParams</w:t>
      </w:r>
    </w:p>
    <w:p w14:paraId="288583C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(LinearLayout.LayoutParams.WRAP_CONTENT, LinearLayout.LayoutParams.WRAP_CONTENT);</w:t>
      </w:r>
    </w:p>
    <w:p w14:paraId="251C6ED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layoutParams.setMargins(0, 5, 0, 5);</w:t>
      </w:r>
    </w:p>
    <w:p w14:paraId="4ED5CF6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btn.setLayoutParams(layoutParams);</w:t>
      </w:r>
    </w:p>
    <w:p w14:paraId="7B82885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btn.setBackgroundResource(R.drawable.round_delete_button);</w:t>
      </w:r>
    </w:p>
    <w:p w14:paraId="59B48CD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btn.setOnClickListener((View v) -&gt; {</w:t>
      </w:r>
    </w:p>
    <w:p w14:paraId="7E8B6F2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try {</w:t>
      </w:r>
    </w:p>
    <w:p w14:paraId="4634896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CommentDao.deleteComment(comment);</w:t>
      </w:r>
    </w:p>
    <w:p w14:paraId="68882B0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setTaskValuesForActivity();</w:t>
      </w:r>
    </w:p>
    <w:p w14:paraId="4AE799F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 catch (SQLException ex) {</w:t>
      </w:r>
    </w:p>
    <w:p w14:paraId="320B4EB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Toast.makeText(this, "Не вдалося видалити коментар", Toast.LENGTH_LONG).show();</w:t>
      </w:r>
    </w:p>
    <w:p w14:paraId="76D760C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3FA78E4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});</w:t>
      </w:r>
    </w:p>
    <w:p w14:paraId="1A09FC4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linearLayout.addView(btn);</w:t>
      </w:r>
    </w:p>
    <w:p w14:paraId="0C1F27E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2249832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return linearLayout;</w:t>
      </w:r>
    </w:p>
    <w:p w14:paraId="793A6E7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51AE08D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C958F4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30A542B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Створює дизайн для відображення виконавця</w:t>
      </w:r>
    </w:p>
    <w:p w14:paraId="4EFE719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12580C9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executor виконавець</w:t>
      </w:r>
    </w:p>
    <w:p w14:paraId="56E7BDD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@return елемент дизайну виконавця</w:t>
      </w:r>
    </w:p>
    <w:p w14:paraId="1369E74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User</w:t>
      </w:r>
    </w:p>
    <w:p w14:paraId="60DA34E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Intent</w:t>
      </w:r>
    </w:p>
    <w:p w14:paraId="2E2D79C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Toast</w:t>
      </w:r>
    </w:p>
    <w:p w14:paraId="21A4E58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TaskDao</w:t>
      </w:r>
    </w:p>
    <w:p w14:paraId="4E05AAD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TaskDao#deleteExecutorById(int, int) TaskDao#deleteExecutorById(int, int)</w:t>
      </w:r>
    </w:p>
    <w:p w14:paraId="4A786C5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TaskViewerActivity#loadExecutors() TaskViewerActivity#loadExecutors()</w:t>
      </w:r>
    </w:p>
    <w:p w14:paraId="08E1758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4C66F57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View createDesignForExecutor(User executor, boolean isCheckBox) {</w:t>
      </w:r>
    </w:p>
    <w:p w14:paraId="24E4ABC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int height = (int) TypedValue.applyDimension(TypedValue.COMPLEX_UNIT_DIP, 50, getResources().getDisplayMetrics());</w:t>
      </w:r>
    </w:p>
    <w:p w14:paraId="739DE1C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LinearLayout linearLayout = new LinearLayout(this);</w:t>
      </w:r>
    </w:p>
    <w:p w14:paraId="0AEC7BB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linearLayout.setOrientation(LinearLayout.HORIZONTAL);</w:t>
      </w:r>
    </w:p>
    <w:p w14:paraId="2D54150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linearLayout.setBackgroundResource(R.drawable.round_user);</w:t>
      </w:r>
    </w:p>
    <w:p w14:paraId="0DB82BD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linearLayout.setOnClickListener((View v) -&gt; {</w:t>
      </w:r>
    </w:p>
    <w:p w14:paraId="6D77106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Intent intent = new Intent(TaskViewerActivity.this, ProfileViewerActivity.class);</w:t>
      </w:r>
    </w:p>
    <w:p w14:paraId="0BBD20D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if (executor instanceof Leader) {</w:t>
      </w:r>
    </w:p>
    <w:p w14:paraId="71A11D9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intent.putExtra(Leader.class.getSimpleName(), executor);</w:t>
      </w:r>
    </w:p>
    <w:p w14:paraId="4CF8E2A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 else {</w:t>
      </w:r>
    </w:p>
    <w:p w14:paraId="031BEE8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intent.putExtra(Worker.class.getSimpleName(), executor);</w:t>
      </w:r>
    </w:p>
    <w:p w14:paraId="619A339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73BA087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startActivity(intent);</w:t>
      </w:r>
    </w:p>
    <w:p w14:paraId="42E2A6B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});</w:t>
      </w:r>
    </w:p>
    <w:p w14:paraId="0C21FE2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LinearLayout.LayoutParams layoutParams = new LinearLayout.LayoutParams</w:t>
      </w:r>
    </w:p>
    <w:p w14:paraId="0F2062A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(LinearLayout.LayoutParams.MATCH_PARENT, height);</w:t>
      </w:r>
    </w:p>
    <w:p w14:paraId="68749E5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layoutParams.setMargins(0, 5, 0, 0);</w:t>
      </w:r>
    </w:p>
    <w:p w14:paraId="5CEC5AD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linearLayout.setVerticalGravity(Gravity.CENTER_VERTICAL);</w:t>
      </w:r>
    </w:p>
    <w:p w14:paraId="7266742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linearLayout.setLayoutParams(layoutParams);</w:t>
      </w:r>
    </w:p>
    <w:p w14:paraId="5F83BC6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BDFEED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TextView tv = new TextView(this);</w:t>
      </w:r>
    </w:p>
    <w:p w14:paraId="38DBBBF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tv.setText(executor.getLogin());</w:t>
      </w:r>
    </w:p>
    <w:p w14:paraId="60C72CE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tv.setTextSize(20);</w:t>
      </w:r>
    </w:p>
    <w:p w14:paraId="5413686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tv.setAllCaps(false);</w:t>
      </w:r>
    </w:p>
    <w:p w14:paraId="0798E4E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F922F3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(user.getId() == task.getLeader().getId()) {</w:t>
      </w:r>
    </w:p>
    <w:p w14:paraId="7629F46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CheckBox checkBox = new CheckBox(this);</w:t>
      </w:r>
    </w:p>
    <w:p w14:paraId="4292A9D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checkBox.setChecked(true);</w:t>
      </w:r>
    </w:p>
    <w:p w14:paraId="0F8AE92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checkBox.setOnCheckedChangeListener(new CompoundButton.OnCheckedChangeListener() {</w:t>
      </w:r>
    </w:p>
    <w:p w14:paraId="5F1EAE7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@Override</w:t>
      </w:r>
    </w:p>
    <w:p w14:paraId="3718FC4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public void onCheckedChanged(CompoundButton buttonView, boolean isChecked) {</w:t>
      </w:r>
    </w:p>
    <w:p w14:paraId="5492135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try {</w:t>
      </w:r>
    </w:p>
    <w:p w14:paraId="02FCE69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TaskDao.deleteExecutorById(executor.getId(), task.getId());</w:t>
      </w:r>
    </w:p>
    <w:p w14:paraId="3B28187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Toast.makeText(TaskViewerActivity.this, "Виконавець успішно видалений", Toast.LENGTH_SHORT).show();</w:t>
      </w:r>
    </w:p>
    <w:p w14:paraId="0C3F314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task.setExecutors(TaskDao.getListOfExecutorsForTask(task));</w:t>
      </w:r>
    </w:p>
    <w:p w14:paraId="6F52231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loadExecutors();</w:t>
      </w:r>
    </w:p>
    <w:p w14:paraId="3D183EC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} catch (SQLException ex) {</w:t>
      </w:r>
    </w:p>
    <w:p w14:paraId="662E59F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Toast.makeText(TaskViewerActivity.this, "Не вдалося видалити виконавця", Toast.LENGTH_SHORT).show();</w:t>
      </w:r>
    </w:p>
    <w:p w14:paraId="1B3D957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}</w:t>
      </w:r>
    </w:p>
    <w:p w14:paraId="249B0BE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6B24A6C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});</w:t>
      </w:r>
    </w:p>
    <w:p w14:paraId="781F4F3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430292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if (isCheckBox) {</w:t>
      </w:r>
    </w:p>
    <w:p w14:paraId="26A8CF4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checkBox.setVisibility(View.VISIBLE);</w:t>
      </w:r>
    </w:p>
    <w:p w14:paraId="3525DE5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 else {</w:t>
      </w:r>
    </w:p>
    <w:p w14:paraId="08D09FB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checkBox.setVisibility(View.INVISIBLE);</w:t>
      </w:r>
    </w:p>
    <w:p w14:paraId="468C8BC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18DADF4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FB58BE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linearLayout.addView(checkBox);</w:t>
      </w:r>
    </w:p>
    <w:p w14:paraId="12C4EB3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2780961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linearLayout.addView(tv);</w:t>
      </w:r>
    </w:p>
    <w:p w14:paraId="0B09D20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2CB5E2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return linearLayout;</w:t>
      </w:r>
    </w:p>
    <w:p w14:paraId="1EE8424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4F429F0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9DB296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77D0432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Помічає завдання як виконане</w:t>
      </w:r>
    </w:p>
    <w:p w14:paraId="0BAD679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166B004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TaskDao#setDone(Task, boolean)</w:t>
      </w:r>
    </w:p>
    <w:p w14:paraId="21F5FB5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TaskViewerActivity#checkTaskDone()</w:t>
      </w:r>
    </w:p>
    <w:p w14:paraId="74B7C26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TaskViewerActivity#setTaskValuesForActivity()</w:t>
      </w:r>
    </w:p>
    <w:p w14:paraId="48AA7B3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Toast</w:t>
      </w:r>
    </w:p>
    <w:p w14:paraId="4F456F4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35CBCF0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markAsDone() {</w:t>
      </w:r>
    </w:p>
    <w:p w14:paraId="66D1917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try {</w:t>
      </w:r>
    </w:p>
    <w:p w14:paraId="10C640E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if (btnMarkAsDone.getText().toString().equals("Позначити як виконане")) {</w:t>
      </w:r>
    </w:p>
    <w:p w14:paraId="20B37F2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TaskDao.setDone(task, true);</w:t>
      </w:r>
    </w:p>
    <w:p w14:paraId="2121FAB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 else {</w:t>
      </w:r>
    </w:p>
    <w:p w14:paraId="2F9B5E5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TaskDao.setDone(task, false);</w:t>
      </w:r>
    </w:p>
    <w:p w14:paraId="767F547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0DD78AA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task = TaskDao.getTaskByID(task.getId());</w:t>
      </w:r>
    </w:p>
    <w:p w14:paraId="20EE2E0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checkTaskDone();</w:t>
      </w:r>
    </w:p>
    <w:p w14:paraId="6C67F5A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setTaskValuesForActivity();</w:t>
      </w:r>
    </w:p>
    <w:p w14:paraId="6B486D0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48B592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 catch (SQLException ex) {</w:t>
      </w:r>
    </w:p>
    <w:p w14:paraId="00E8A64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Toast.makeText(this, "Не вдалося позначити завдання як виконане", Toast.LENGTH_LONG).show();</w:t>
      </w:r>
    </w:p>
    <w:p w14:paraId="7840D67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6A6FEAF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6297095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74DF3C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648DAA0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* Змінює завдання</w:t>
      </w:r>
    </w:p>
    <w:p w14:paraId="29BFAF3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39B2D74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Toast</w:t>
      </w:r>
    </w:p>
    <w:p w14:paraId="1CF9C55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TaskDao</w:t>
      </w:r>
    </w:p>
    <w:p w14:paraId="3515635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TaskDao#updateTask(Task)</w:t>
      </w:r>
    </w:p>
    <w:p w14:paraId="108FEEC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7CC8CFD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updateTask() {</w:t>
      </w:r>
    </w:p>
    <w:p w14:paraId="3ED9583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(etName.getText().toString().equals("")) {</w:t>
      </w:r>
    </w:p>
    <w:p w14:paraId="331B422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Toast.makeText(this, "Навзва завдання не може бути пустою", Toast.LENGTH_LONG).show();</w:t>
      </w:r>
    </w:p>
    <w:p w14:paraId="37C4AC4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return;</w:t>
      </w:r>
    </w:p>
    <w:p w14:paraId="0F11F3C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3EC2579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0A7E39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3D33BF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9AFAB2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task.setName(etName.getText().toString());</w:t>
      </w:r>
    </w:p>
    <w:p w14:paraId="4346A54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task.setContent(etContent.getText().toString());</w:t>
      </w:r>
    </w:p>
    <w:p w14:paraId="083F7D0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try {</w:t>
      </w:r>
    </w:p>
    <w:p w14:paraId="06ABF5B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TaskDao.updateTask(task);</w:t>
      </w:r>
    </w:p>
    <w:p w14:paraId="0DFD6F1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Toast.makeText(this, "Зміни збережено", Toast.LENGTH_LONG).show();</w:t>
      </w:r>
    </w:p>
    <w:p w14:paraId="4E9B1BB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 catch (SQLException ex) {</w:t>
      </w:r>
    </w:p>
    <w:p w14:paraId="2F8255C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Toast.makeText(this, "Не вдалося зберегти зміни", Toast.LENGTH_LONG).show();</w:t>
      </w:r>
    </w:p>
    <w:p w14:paraId="3622870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65A293B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2909EFE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D46617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1016E50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Видаляє завдання</w:t>
      </w:r>
    </w:p>
    <w:p w14:paraId="595E329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0DC8736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Toast</w:t>
      </w:r>
    </w:p>
    <w:p w14:paraId="5E00CD8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TaskDao</w:t>
      </w:r>
    </w:p>
    <w:p w14:paraId="5FD97EF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TaskDao#deleteTask(Task)</w:t>
      </w:r>
    </w:p>
    <w:p w14:paraId="35E8E28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Activity#finish()</w:t>
      </w:r>
    </w:p>
    <w:p w14:paraId="42467D1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253938A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deleteTask() {</w:t>
      </w:r>
    </w:p>
    <w:p w14:paraId="1F3FA7C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try {</w:t>
      </w:r>
    </w:p>
    <w:p w14:paraId="681444D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TaskDao.deleteTask(task);</w:t>
      </w:r>
    </w:p>
    <w:p w14:paraId="6CA2249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Toast.makeText(this, "Завдання успішно видалено", Toast.LENGTH_LONG).show();</w:t>
      </w:r>
    </w:p>
    <w:p w14:paraId="2362234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finish();</w:t>
      </w:r>
    </w:p>
    <w:p w14:paraId="06EF0DD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 catch (SQLException ex) {</w:t>
      </w:r>
    </w:p>
    <w:p w14:paraId="1BF3B94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Toast.makeText(this, "Не вдалося видалити завдання", Toast.LENGTH_LONG).show();</w:t>
      </w:r>
    </w:p>
    <w:p w14:paraId="70183C3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6CCA551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292ED77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50D3CD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67E4A01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Змінює дату закінчення завдання</w:t>
      </w:r>
    </w:p>
    <w:p w14:paraId="48DE2F8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0ED1349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TaskViewerActivity#hideMainViews()</w:t>
      </w:r>
    </w:p>
    <w:p w14:paraId="0ADB5EB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TaskViewerActivity#showMainViews()</w:t>
      </w:r>
    </w:p>
    <w:p w14:paraId="1CCCA45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71C950A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changeEndDate() {</w:t>
      </w:r>
    </w:p>
    <w:p w14:paraId="5327251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hideMainViews();</w:t>
      </w:r>
    </w:p>
    <w:p w14:paraId="1FC63C0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clInputDateAndTime.setVisibility(View.VISIBLE);</w:t>
      </w:r>
    </w:p>
    <w:p w14:paraId="12F957C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(Build.VERSION.SDK_INT &gt;= Build.VERSION_CODES.O) {</w:t>
      </w:r>
    </w:p>
    <w:p w14:paraId="02A9E7A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dpDate.init(task.getEndDateTime().getYear(), task.getEndDateTime().getMonthValue() - 1,</w:t>
      </w:r>
    </w:p>
    <w:p w14:paraId="4B27E00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task.getEndDateTime().getDayOfMonth(), null);</w:t>
      </w:r>
    </w:p>
    <w:p w14:paraId="53C9825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tpTime.setHour(task.getEndDateTime().getHour());</w:t>
      </w:r>
    </w:p>
    <w:p w14:paraId="749B589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tpTime.setMinute(task.getEndDateTime().getMinute());</w:t>
      </w:r>
    </w:p>
    <w:p w14:paraId="06A2902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   }</w:t>
      </w:r>
    </w:p>
    <w:p w14:paraId="2580958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0F493A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ConstraintLayout clDate = clInputDateAndTime.findViewById(R.id.clDate);</w:t>
      </w:r>
    </w:p>
    <w:p w14:paraId="51D1A8C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ConstraintLayout clTime = clInputDateAndTime.findViewById(R.id.clTime);</w:t>
      </w:r>
    </w:p>
    <w:p w14:paraId="7344300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Button btnSaveDate = clInputDateAndTime.findViewById(R.id.btnSaveDate);</w:t>
      </w:r>
    </w:p>
    <w:p w14:paraId="19F3920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Button btnSaveTime = clInputDateAndTime.findViewById(R.id.btnSaveTime);</w:t>
      </w:r>
    </w:p>
    <w:p w14:paraId="3035D86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CBBDAA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btnSaveDate.setOnClickListener((View v) -&gt; {</w:t>
      </w:r>
    </w:p>
    <w:p w14:paraId="6DC046C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clDate.setVisibility(View.GONE);</w:t>
      </w:r>
    </w:p>
    <w:p w14:paraId="04693CA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clTime.setVisibility(View.VISIBLE);</w:t>
      </w:r>
    </w:p>
    <w:p w14:paraId="5447C6A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});</w:t>
      </w:r>
    </w:p>
    <w:p w14:paraId="609BD5A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560F06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btnSaveTime.setOnClickListener((View v) -&gt; {</w:t>
      </w:r>
    </w:p>
    <w:p w14:paraId="02F2FC0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clDate.setVisibility(View.VISIBLE);</w:t>
      </w:r>
    </w:p>
    <w:p w14:paraId="3EBC62C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clTime.setVisibility(View.GONE);</w:t>
      </w:r>
    </w:p>
    <w:p w14:paraId="5C254C6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clInputDateAndTime.setVisibility(View.GONE);</w:t>
      </w:r>
    </w:p>
    <w:p w14:paraId="1DF0BE1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showMainViews();</w:t>
      </w:r>
    </w:p>
    <w:p w14:paraId="37B88A4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if (android.os.Build.VERSION.SDK_INT &gt;= android.os.Build.VERSION_CODES.M) {</w:t>
      </w:r>
    </w:p>
    <w:p w14:paraId="3D9DF2E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if (android.os.Build.VERSION.SDK_INT &gt;= android.os.Build.VERSION_CODES.O) {</w:t>
      </w:r>
    </w:p>
    <w:p w14:paraId="6F7B6BD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LocalDateTime newEndDateTime = LocalDateTime.of(dpDate.getYear(), dpDate.getMonth() + 1, dpDate.getDayOfMonth(),</w:t>
      </w:r>
    </w:p>
    <w:p w14:paraId="6CE5099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    tpTime.getHour(), tpTime.getMinute());</w:t>
      </w:r>
    </w:p>
    <w:p w14:paraId="29ADFB0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if(newEndDateTime.isBefore(task.getDateTimeOfPublication())) {</w:t>
      </w:r>
    </w:p>
    <w:p w14:paraId="12847AF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Toast.makeText(this, "Дата виконання не може бути раніше дати публікації", Toast.LENGTH_LONG).show();</w:t>
      </w:r>
    </w:p>
    <w:p w14:paraId="7F6EF2E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    return;</w:t>
      </w:r>
    </w:p>
    <w:p w14:paraId="5E69948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}</w:t>
      </w:r>
    </w:p>
    <w:p w14:paraId="1375098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task.setEndDateTime(newEndDateTime);</w:t>
      </w:r>
    </w:p>
    <w:p w14:paraId="0BFBD9F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etEndDate.setText(newEndDateTime.format(DateTimeFormatter.ofPattern("Дата:  yyyy.MM.dd\nЧас:    HH:mm")));</w:t>
      </w:r>
    </w:p>
    <w:p w14:paraId="57E487C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7538E07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2207F78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});</w:t>
      </w:r>
    </w:p>
    <w:p w14:paraId="26B05FE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75BAA3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729DA12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43D00B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351E79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082D732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Приховує головні елементи activity при появі вікна вводу</w:t>
      </w:r>
    </w:p>
    <w:p w14:paraId="52A771F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7CCBDF8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hideMainViews() {</w:t>
      </w:r>
    </w:p>
    <w:p w14:paraId="344C27B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llTaskInformation.setVisibility(View.GONE);</w:t>
      </w:r>
    </w:p>
    <w:p w14:paraId="689CB5A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btnGoBack.setVisibility(View.GONE);</w:t>
      </w:r>
    </w:p>
    <w:p w14:paraId="5EF1B28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btnMarkAsDone.setVisibility(View.GONE);</w:t>
      </w:r>
    </w:p>
    <w:p w14:paraId="795A4C8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btnOpenPageCreateComment.setVisibility(View.GONE);</w:t>
      </w:r>
    </w:p>
    <w:p w14:paraId="18373B2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btnEditTask.setVisibility(View.GONE);</w:t>
      </w:r>
    </w:p>
    <w:p w14:paraId="19E4112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btnViewExecutors.setVisibility(View.GONE);</w:t>
      </w:r>
    </w:p>
    <w:p w14:paraId="5D73709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30B3461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895D10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567FE09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Показує головні елементи activity при закритті вікна вводу</w:t>
      </w:r>
    </w:p>
    <w:p w14:paraId="02D8CB4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51FBB11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showMainViews() {</w:t>
      </w:r>
    </w:p>
    <w:p w14:paraId="3FC4DB8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(task.getLeader().getId() == user.getId()) {</w:t>
      </w:r>
    </w:p>
    <w:p w14:paraId="7E27A32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btnEditTask.setVisibility(View.VISIBLE);</w:t>
      </w:r>
    </w:p>
    <w:p w14:paraId="51AB4E2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btnMarkAsDone.setVisibility(View.INVISIBLE);</w:t>
      </w:r>
    </w:p>
    <w:p w14:paraId="33E254E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etName.setEnabled(true);</w:t>
      </w:r>
    </w:p>
    <w:p w14:paraId="0CDF41B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etContent.setEnabled(true);</w:t>
      </w:r>
    </w:p>
    <w:p w14:paraId="6BE8B44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       btnChangeEndDate.setVisibility(View.VISIBLE);</w:t>
      </w:r>
    </w:p>
    <w:p w14:paraId="595863A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btnDeleteTask.setVisibility(View.VISIBLE);</w:t>
      </w:r>
    </w:p>
    <w:p w14:paraId="2EF4CF1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 else {</w:t>
      </w:r>
    </w:p>
    <w:p w14:paraId="00B8BC9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btnEditTask.setVisibility(View.INVISIBLE);</w:t>
      </w:r>
    </w:p>
    <w:p w14:paraId="4A2862B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btnMarkAsDone.setVisibility(View.VISIBLE);</w:t>
      </w:r>
    </w:p>
    <w:p w14:paraId="0A5F1F1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etName.setEnabled(false);</w:t>
      </w:r>
    </w:p>
    <w:p w14:paraId="7E38347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etContent.setEnabled(false);</w:t>
      </w:r>
    </w:p>
    <w:p w14:paraId="4D413F7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btnChangeEndDate.setVisibility(View.GONE);</w:t>
      </w:r>
    </w:p>
    <w:p w14:paraId="5B2BFB9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btnDeleteTask.setVisibility(View.GONE);</w:t>
      </w:r>
    </w:p>
    <w:p w14:paraId="416091E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30C9F28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llTaskInformation.setVisibility(View.VISIBLE);</w:t>
      </w:r>
    </w:p>
    <w:p w14:paraId="4E6B0EC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btnGoBack.setVisibility(View.VISIBLE);</w:t>
      </w:r>
    </w:p>
    <w:p w14:paraId="7C23807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btnOpenPageCreateComment.setVisibility(View.VISIBLE);</w:t>
      </w:r>
    </w:p>
    <w:p w14:paraId="79039B8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btnViewExecutors.setVisibility(View.VISIBLE);</w:t>
      </w:r>
    </w:p>
    <w:p w14:paraId="1A72B60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clCreateComment.setVisibility(View.GONE);</w:t>
      </w:r>
    </w:p>
    <w:p w14:paraId="3DBD191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clExecutors.setVisibility(View.GONE);</w:t>
      </w:r>
    </w:p>
    <w:p w14:paraId="1A790B5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16838935" w14:textId="30B58723" w:rsidR="002C3E52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}</w:t>
      </w:r>
    </w:p>
    <w:p w14:paraId="4F338634" w14:textId="77777777" w:rsidR="002C3E52" w:rsidRDefault="002C3E52" w:rsidP="0052200A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6B04B77" w14:textId="77777777" w:rsidR="002C3E52" w:rsidRPr="002C3E52" w:rsidRDefault="002C3E52" w:rsidP="0052200A">
      <w:pPr>
        <w:spacing w:line="240" w:lineRule="auto"/>
        <w:ind w:firstLine="0"/>
        <w:jc w:val="center"/>
        <w:rPr>
          <w:b/>
          <w:bCs/>
        </w:rPr>
      </w:pPr>
      <w:r w:rsidRPr="002C3E52">
        <w:rPr>
          <w:b/>
          <w:bCs/>
        </w:rPr>
        <w:t>FavoriteUsersViewerActivity</w:t>
      </w:r>
    </w:p>
    <w:p w14:paraId="2AA1531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package com.rosokha.todolist.users;</w:t>
      </w:r>
    </w:p>
    <w:p w14:paraId="09FDE6E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C8F4F2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android.annotation.SuppressLint;</w:t>
      </w:r>
    </w:p>
    <w:p w14:paraId="50DC905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android.app.Activity;</w:t>
      </w:r>
    </w:p>
    <w:p w14:paraId="389944B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android.content.Intent;</w:t>
      </w:r>
    </w:p>
    <w:p w14:paraId="6AEE4A1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android.content.pm.ActivityInfo;</w:t>
      </w:r>
    </w:p>
    <w:p w14:paraId="529E43B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android.database.SQLException;</w:t>
      </w:r>
    </w:p>
    <w:p w14:paraId="1C9926E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android.os.Bundle;</w:t>
      </w:r>
    </w:p>
    <w:p w14:paraId="3A75B70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android.util.TypedValue;</w:t>
      </w:r>
    </w:p>
    <w:p w14:paraId="50FB0B8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android.view.Gravity;</w:t>
      </w:r>
    </w:p>
    <w:p w14:paraId="49F5927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android.view.View;</w:t>
      </w:r>
    </w:p>
    <w:p w14:paraId="6D01561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android.widget.Button;</w:t>
      </w:r>
    </w:p>
    <w:p w14:paraId="6751AA2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android.widget.CheckBox;</w:t>
      </w:r>
    </w:p>
    <w:p w14:paraId="42F920F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android.widget.CompoundButton;</w:t>
      </w:r>
    </w:p>
    <w:p w14:paraId="6A7351B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android.widget.LinearLayout;</w:t>
      </w:r>
    </w:p>
    <w:p w14:paraId="6511CD9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android.widget.TextView;</w:t>
      </w:r>
    </w:p>
    <w:p w14:paraId="7708EEF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android.widget.Toast;</w:t>
      </w:r>
    </w:p>
    <w:p w14:paraId="2CC4AD7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0403E9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androidx.annotation.Nullable;</w:t>
      </w:r>
    </w:p>
    <w:p w14:paraId="0BAE312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4A14AA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com.rosokha.todolist.R;</w:t>
      </w:r>
    </w:p>
    <w:p w14:paraId="2ABA21E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com.rosokha.todolist.dao.LoaderOfFavoriteUsersDao;</w:t>
      </w:r>
    </w:p>
    <w:p w14:paraId="41B3024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com.rosokha.todolist.dao.ViewProfileDao;</w:t>
      </w:r>
    </w:p>
    <w:p w14:paraId="0B6ACDC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B646A4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java.util.ArrayList;</w:t>
      </w:r>
    </w:p>
    <w:p w14:paraId="764D5D8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java.util.List;</w:t>
      </w:r>
    </w:p>
    <w:p w14:paraId="110B334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5BA2BA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/**</w:t>
      </w:r>
    </w:p>
    <w:p w14:paraId="0229030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 Представляє собою графічний користувацький інтерфейс перегляду вибраних користувачів</w:t>
      </w:r>
    </w:p>
    <w:p w14:paraId="7A66E6D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</w:t>
      </w:r>
    </w:p>
    <w:p w14:paraId="58B3574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 @see Activity</w:t>
      </w:r>
    </w:p>
    <w:p w14:paraId="7328D33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*/</w:t>
      </w:r>
    </w:p>
    <w:p w14:paraId="003B4E8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public class FavoriteUsersViewerActivity extends Activity {</w:t>
      </w:r>
    </w:p>
    <w:p w14:paraId="7E3F71D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2FE5FA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53A8742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Користувач, який переглядає вибраних працівників</w:t>
      </w:r>
    </w:p>
    <w:p w14:paraId="007C673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3F8F7BA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User user;</w:t>
      </w:r>
    </w:p>
    <w:p w14:paraId="7E884A2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4D91A93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Список вибраних користувачів</w:t>
      </w:r>
    </w:p>
    <w:p w14:paraId="68155DF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16C20B3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List&lt;User&gt; favoriteUsers = new ArrayList&lt;&gt;();</w:t>
      </w:r>
    </w:p>
    <w:p w14:paraId="2D362CC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1261A82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Контейнер для вибраних користувачів</w:t>
      </w:r>
    </w:p>
    <w:p w14:paraId="477D181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25130DF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LinearLayout llFavoriteUsers;</w:t>
      </w:r>
    </w:p>
    <w:p w14:paraId="670B991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2FDEC5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225F9FC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Проводиться початкове налаштування activity</w:t>
      </w:r>
    </w:p>
    <w:p w14:paraId="4981E35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16FB947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savedInstanceState попередня властивість activity, якщо вона була збережена</w:t>
      </w:r>
    </w:p>
    <w:p w14:paraId="4C7A74F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Bundle</w:t>
      </w:r>
    </w:p>
    <w:p w14:paraId="10E6E1C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Nullable</w:t>
      </w:r>
    </w:p>
    <w:p w14:paraId="046F8CC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Activity#onCreate(Bundle)</w:t>
      </w:r>
    </w:p>
    <w:p w14:paraId="46782B5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Activity#setContentView(View)</w:t>
      </w:r>
    </w:p>
    <w:p w14:paraId="0B24B22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Activity#setRequestedOrientation(int)</w:t>
      </w:r>
    </w:p>
    <w:p w14:paraId="19D274E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FavoriteUsersViewerActivity#inicialComponents()</w:t>
      </w:r>
    </w:p>
    <w:p w14:paraId="39DC993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FavoriteUsersViewerActivity#showFavoriteUsers()</w:t>
      </w:r>
    </w:p>
    <w:p w14:paraId="5EEF9DA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297F664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@Override</w:t>
      </w:r>
    </w:p>
    <w:p w14:paraId="1784B45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protected void onCreate(@Nullable Bundle savedInstanceState) {</w:t>
      </w:r>
    </w:p>
    <w:p w14:paraId="5907976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super.onCreate(savedInstanceState);</w:t>
      </w:r>
    </w:p>
    <w:p w14:paraId="1347C81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setContentView(R.layout.activity_view_favorite_users);</w:t>
      </w:r>
    </w:p>
    <w:p w14:paraId="43D428B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setRequestedOrientation(ActivityInfo.SCREEN_ORIENTATION_PORTRAIT);//блокує поворот екрану</w:t>
      </w:r>
    </w:p>
    <w:p w14:paraId="3D2AF92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inicialComponents();</w:t>
      </w:r>
    </w:p>
    <w:p w14:paraId="34A6277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showFavoriteUsers();</w:t>
      </w:r>
    </w:p>
    <w:p w14:paraId="6545AEB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3D4C872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BEAF4B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3FBAAD6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Викликається при поверненні користувача в дане activity</w:t>
      </w:r>
    </w:p>
    <w:p w14:paraId="779B269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1624C82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Activity#onResume()</w:t>
      </w:r>
    </w:p>
    <w:p w14:paraId="1C1F2A5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FavoriteUsersViewerActivity#showFavoriteUsers()</w:t>
      </w:r>
    </w:p>
    <w:p w14:paraId="72A8A2A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4A749FF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@Override</w:t>
      </w:r>
    </w:p>
    <w:p w14:paraId="772A4CC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protected void onResume() {</w:t>
      </w:r>
    </w:p>
    <w:p w14:paraId="2CCF698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super.onResume();</w:t>
      </w:r>
    </w:p>
    <w:p w14:paraId="2C0FF24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showFavoriteUsers();</w:t>
      </w:r>
    </w:p>
    <w:p w14:paraId="7ACD606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33F869D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C016B3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3D7C195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Ініціалізує компоненти</w:t>
      </w:r>
    </w:p>
    <w:p w14:paraId="5CE4129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34A90BD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Bundle</w:t>
      </w:r>
    </w:p>
    <w:p w14:paraId="5438BFD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Toast</w:t>
      </w:r>
    </w:p>
    <w:p w14:paraId="2023F7B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User</w:t>
      </w:r>
    </w:p>
    <w:p w14:paraId="1EE3F1B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29BBD99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inicialComponents() {</w:t>
      </w:r>
    </w:p>
    <w:p w14:paraId="2697118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Button btnFindNewUsers = findViewById(R.id.btnFindNewUsers);</w:t>
      </w:r>
    </w:p>
    <w:p w14:paraId="0C875CA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Button btnGoBack = findViewById(R.id.btnGoBack);</w:t>
      </w:r>
    </w:p>
    <w:p w14:paraId="3FFB386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llFavoriteUsers = findViewById(R.id.llFavoriteUsers);</w:t>
      </w:r>
    </w:p>
    <w:p w14:paraId="23AED1C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4B2B8C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btnGoBack.setOnClickListener((View v) -&gt; finish());</w:t>
      </w:r>
    </w:p>
    <w:p w14:paraId="5766887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38D706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btnFindNewUsers.setOnClickListener(new View.OnClickListener() {</w:t>
      </w:r>
    </w:p>
    <w:p w14:paraId="341EFED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@Override</w:t>
      </w:r>
    </w:p>
    <w:p w14:paraId="2423072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public void onClick(View v) {</w:t>
      </w:r>
    </w:p>
    <w:p w14:paraId="6ED6FBF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Intent intent = new Intent(FavoriteUsersViewerActivity.this, SearchUsersActivity.class);</w:t>
      </w:r>
    </w:p>
    <w:p w14:paraId="488E5DB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startActivity(intent);</w:t>
      </w:r>
    </w:p>
    <w:p w14:paraId="18AF48D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       }</w:t>
      </w:r>
    </w:p>
    <w:p w14:paraId="1789715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});</w:t>
      </w:r>
    </w:p>
    <w:p w14:paraId="0ECEC4C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D60689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Bundle arguments = getIntent().getExtras();</w:t>
      </w:r>
    </w:p>
    <w:p w14:paraId="6698BE8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(arguments != null) {</w:t>
      </w:r>
    </w:p>
    <w:p w14:paraId="0CD1DC7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user = (User) arguments.getSerializable(User.class.getSimpleName());</w:t>
      </w:r>
    </w:p>
    <w:p w14:paraId="6A03AD8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 else {</w:t>
      </w:r>
    </w:p>
    <w:p w14:paraId="2A23F36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Toast.makeText(this, "Сталася помилка при передачі аргументів", Toast.LENGTH_LONG).show();</w:t>
      </w:r>
    </w:p>
    <w:p w14:paraId="403D591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0C9064D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1A791B2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31407A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2276730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Показує вибраних користувачів</w:t>
      </w:r>
    </w:p>
    <w:p w14:paraId="35269EF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25AD4D0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LoaderOfFavoriteUsersDao</w:t>
      </w:r>
    </w:p>
    <w:p w14:paraId="0470396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LoaderOfFavoriteUsersDao#loadFavoriteUsers(int)</w:t>
      </w:r>
    </w:p>
    <w:p w14:paraId="605782B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User</w:t>
      </w:r>
    </w:p>
    <w:p w14:paraId="183F170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Toast</w:t>
      </w:r>
    </w:p>
    <w:p w14:paraId="4762376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1DF3A96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@SuppressLint("Range")</w:t>
      </w:r>
    </w:p>
    <w:p w14:paraId="27B5D4F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showFavoriteUsers() {</w:t>
      </w:r>
    </w:p>
    <w:p w14:paraId="05B7E2B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llFavoriteUsers.removeAllViews();</w:t>
      </w:r>
    </w:p>
    <w:p w14:paraId="7A808DC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try {</w:t>
      </w:r>
    </w:p>
    <w:p w14:paraId="30CBA6D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favoriteUsers = LoaderOfFavoriteUsersDao.loadFavoriteUsers(user.getId());</w:t>
      </w:r>
    </w:p>
    <w:p w14:paraId="0FCD667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 catch (SQLException ex) {</w:t>
      </w:r>
    </w:p>
    <w:p w14:paraId="55E1D36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Toast.makeText(this, "Неможливо завантажити вибраних користувачів", Toast.LENGTH_LONG).show();</w:t>
      </w:r>
    </w:p>
    <w:p w14:paraId="5378ECC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611FF1D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18CDE3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for (User favoriteUser : favoriteUsers) {</w:t>
      </w:r>
    </w:p>
    <w:p w14:paraId="3436483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int height = (int) TypedValue.applyDimension(TypedValue.COMPLEX_UNIT_DIP, 50, getResources().getDisplayMetrics());</w:t>
      </w:r>
    </w:p>
    <w:p w14:paraId="217D241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LinearLayout linearLayout = new LinearLayout(this);</w:t>
      </w:r>
    </w:p>
    <w:p w14:paraId="58DE9CC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linearLayout.setOrientation(LinearLayout.HORIZONTAL);</w:t>
      </w:r>
    </w:p>
    <w:p w14:paraId="6F32A73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linearLayout.setBackgroundResource(R.drawable.round_user);</w:t>
      </w:r>
    </w:p>
    <w:p w14:paraId="05459FA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linearLayout.setOnClickListener((View v) -&gt; openProfile(favoriteUser));</w:t>
      </w:r>
    </w:p>
    <w:p w14:paraId="5B0BA0C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LinearLayout.LayoutParams layoutParams = new LinearLayout.LayoutParams</w:t>
      </w:r>
    </w:p>
    <w:p w14:paraId="68234EC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(LinearLayout.LayoutParams.MATCH_PARENT, height);</w:t>
      </w:r>
    </w:p>
    <w:p w14:paraId="2D91FE6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layoutParams.setMargins(0, 5, 0, 0);</w:t>
      </w:r>
    </w:p>
    <w:p w14:paraId="54D8EA7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linearLayout.setVerticalGravity(Gravity.CENTER_VERTICAL);</w:t>
      </w:r>
    </w:p>
    <w:p w14:paraId="20A8A50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linearLayout.setLayoutParams(layoutParams);</w:t>
      </w:r>
    </w:p>
    <w:p w14:paraId="00D02C2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D39AA0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TextView tv = new TextView(this);</w:t>
      </w:r>
    </w:p>
    <w:p w14:paraId="383BD52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tv.setText(favoriteUser.getLogin());</w:t>
      </w:r>
    </w:p>
    <w:p w14:paraId="6A6D614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tv.setTextSize(20);</w:t>
      </w:r>
    </w:p>
    <w:p w14:paraId="013ADE4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tv.setAllCaps(false);</w:t>
      </w:r>
    </w:p>
    <w:p w14:paraId="4A6D333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A518E8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CheckBox checkBox = new CheckBox(this);</w:t>
      </w:r>
    </w:p>
    <w:p w14:paraId="05D5D16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checkBox.setChecked(true);</w:t>
      </w:r>
    </w:p>
    <w:p w14:paraId="76CEEF4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checkBox.setOnCheckedChangeListener((CompoundButton buttonView, boolean isChecked) -&gt; {</w:t>
      </w:r>
    </w:p>
    <w:p w14:paraId="7BBF2E1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if (isChecked) {</w:t>
      </w:r>
    </w:p>
    <w:p w14:paraId="70592A4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ViewProfileDao.addFavoriteUser(user.getId(), favoriteUser.getId());</w:t>
      </w:r>
    </w:p>
    <w:p w14:paraId="27B90AD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showFavoriteUsers();</w:t>
      </w:r>
    </w:p>
    <w:p w14:paraId="00E0BFF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 else {</w:t>
      </w:r>
    </w:p>
    <w:p w14:paraId="4931C1A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ViewProfileDao.deleteFavoriteUser(user.getId(), favoriteUser.getId());</w:t>
      </w:r>
    </w:p>
    <w:p w14:paraId="14DFB3E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showFavoriteUsers();</w:t>
      </w:r>
    </w:p>
    <w:p w14:paraId="6504C69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0343280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       });</w:t>
      </w:r>
    </w:p>
    <w:p w14:paraId="426395F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linearLayout.addView(checkBox);</w:t>
      </w:r>
    </w:p>
    <w:p w14:paraId="017C32F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linearLayout.addView(tv);</w:t>
      </w:r>
    </w:p>
    <w:p w14:paraId="14BD0F1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llFavoriteUsers.addView(linearLayout);</w:t>
      </w:r>
    </w:p>
    <w:p w14:paraId="33F8D6E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6C58157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0A3C86B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F0985F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3B65C40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Відкриває профіль вибраного користувача</w:t>
      </w:r>
    </w:p>
    <w:p w14:paraId="4A1F06B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23511B6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user користувач, профіль якого потрібно відкрити</w:t>
      </w:r>
    </w:p>
    <w:p w14:paraId="799438F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User</w:t>
      </w:r>
    </w:p>
    <w:p w14:paraId="465A6F0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Leader</w:t>
      </w:r>
    </w:p>
    <w:p w14:paraId="1662B0A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Worker</w:t>
      </w:r>
    </w:p>
    <w:p w14:paraId="6320686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Intent</w:t>
      </w:r>
    </w:p>
    <w:p w14:paraId="6D5176C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ProfileViewerActivity</w:t>
      </w:r>
    </w:p>
    <w:p w14:paraId="6945AD5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3116E92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openProfile(User user) {</w:t>
      </w:r>
    </w:p>
    <w:p w14:paraId="56FB1FC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(user instanceof Leader) {</w:t>
      </w:r>
    </w:p>
    <w:p w14:paraId="7AFF38B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Leader tempLeader = (Leader) user;</w:t>
      </w:r>
    </w:p>
    <w:p w14:paraId="2C2F7E0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Intent intent = new Intent(FavoriteUsersViewerActivity.this, ProfileViewerActivity.class);</w:t>
      </w:r>
    </w:p>
    <w:p w14:paraId="3502993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intent.putExtra(Leader.class.getSimpleName(), tempLeader);</w:t>
      </w:r>
    </w:p>
    <w:p w14:paraId="3FBC1E6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startActivity(intent);</w:t>
      </w:r>
    </w:p>
    <w:p w14:paraId="2EE65BD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 else {</w:t>
      </w:r>
    </w:p>
    <w:p w14:paraId="565CF59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Worker tempWorker = (Worker) user;</w:t>
      </w:r>
    </w:p>
    <w:p w14:paraId="47471A3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Intent intent = new Intent(FavoriteUsersViewerActivity.this, ProfileViewerActivity.class);</w:t>
      </w:r>
    </w:p>
    <w:p w14:paraId="0DC69BB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intent.putExtra(Worker.class.getSimpleName(), tempWorker);</w:t>
      </w:r>
    </w:p>
    <w:p w14:paraId="174F564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startActivity(intent);</w:t>
      </w:r>
    </w:p>
    <w:p w14:paraId="59ADA32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755811C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00D24B8B" w14:textId="4EB036D2" w:rsidR="002C3E52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}</w:t>
      </w:r>
    </w:p>
    <w:p w14:paraId="1EA8B524" w14:textId="77777777" w:rsidR="002C3E52" w:rsidRPr="002C3E52" w:rsidRDefault="002C3E52" w:rsidP="0052200A">
      <w:pPr>
        <w:spacing w:line="240" w:lineRule="auto"/>
        <w:ind w:firstLine="0"/>
        <w:jc w:val="center"/>
        <w:rPr>
          <w:b/>
          <w:bCs/>
        </w:rPr>
      </w:pPr>
      <w:r w:rsidRPr="002C3E52">
        <w:rPr>
          <w:b/>
          <w:bCs/>
        </w:rPr>
        <w:t>HomePageOfLeaderActivity</w:t>
      </w:r>
    </w:p>
    <w:p w14:paraId="5DE6689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package com.rosokha.todolist.users;</w:t>
      </w:r>
    </w:p>
    <w:p w14:paraId="6B4755A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AADB79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android.app.Activity;</w:t>
      </w:r>
    </w:p>
    <w:p w14:paraId="6569FB0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android.content.Intent;</w:t>
      </w:r>
    </w:p>
    <w:p w14:paraId="2DD0BC4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android.content.pm.ActivityInfo;</w:t>
      </w:r>
    </w:p>
    <w:p w14:paraId="3BD2A24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android.os.Bundle;</w:t>
      </w:r>
    </w:p>
    <w:p w14:paraId="1AA7DB5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android.view.View;</w:t>
      </w:r>
    </w:p>
    <w:p w14:paraId="3495EA1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android.widget.Button;</w:t>
      </w:r>
    </w:p>
    <w:p w14:paraId="7641BC7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android.widget.Toast;</w:t>
      </w:r>
    </w:p>
    <w:p w14:paraId="52E7C16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FF256D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androidx.annotation.Nullable;</w:t>
      </w:r>
    </w:p>
    <w:p w14:paraId="2EFB581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B6E60B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com.rosokha.todolist.R;</w:t>
      </w:r>
    </w:p>
    <w:p w14:paraId="54810C7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com.rosokha.todolist.notifications.NotificationService;</w:t>
      </w:r>
    </w:p>
    <w:p w14:paraId="75C8363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com.rosokha.todolist.task.TasksViewerActivity;</w:t>
      </w:r>
    </w:p>
    <w:p w14:paraId="1CD538B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AEDC92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java.io.FileNotFoundException;</w:t>
      </w:r>
    </w:p>
    <w:p w14:paraId="4F4BB77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java.io.FileOutputStream;</w:t>
      </w:r>
    </w:p>
    <w:p w14:paraId="26CAFEB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java.io.IOException;</w:t>
      </w:r>
    </w:p>
    <w:p w14:paraId="549A972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9A6C4B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/**</w:t>
      </w:r>
    </w:p>
    <w:p w14:paraId="1DD53D6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 Представляє собою графічний користувацький інтерфейс кабінету керівника</w:t>
      </w:r>
    </w:p>
    <w:p w14:paraId="18A1769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</w:t>
      </w:r>
    </w:p>
    <w:p w14:paraId="054FD82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 @see Activity</w:t>
      </w:r>
    </w:p>
    <w:p w14:paraId="6323FA5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*/</w:t>
      </w:r>
    </w:p>
    <w:p w14:paraId="764832A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public class HomePageOfLeaderActivity extends Activity {</w:t>
      </w:r>
    </w:p>
    <w:p w14:paraId="4ACBEFF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CC25CC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/**</w:t>
      </w:r>
    </w:p>
    <w:p w14:paraId="176D398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Об'єкт класу Leader, який представляє собою керівника</w:t>
      </w:r>
    </w:p>
    <w:p w14:paraId="5444824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6345B06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static Leader currentLeader;</w:t>
      </w:r>
    </w:p>
    <w:p w14:paraId="038D79D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5883B2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3652C97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Сервіс для перевірки повідомлень</w:t>
      </w:r>
    </w:p>
    <w:p w14:paraId="2106F8A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237ECBA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NotificationService notificationService;</w:t>
      </w:r>
    </w:p>
    <w:p w14:paraId="5257B87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A4C44D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2AF9818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Проводиться початкове налаштування activity</w:t>
      </w:r>
    </w:p>
    <w:p w14:paraId="40EB3CA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1B82FBB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savedInstanceState попередня властивість activity, якщо вона була збережена</w:t>
      </w:r>
    </w:p>
    <w:p w14:paraId="0AFF203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Bundle</w:t>
      </w:r>
    </w:p>
    <w:p w14:paraId="78832F5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Nullable</w:t>
      </w:r>
    </w:p>
    <w:p w14:paraId="5BBD507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Activity#onCreate(Bundle)</w:t>
      </w:r>
    </w:p>
    <w:p w14:paraId="08C4AFF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Activity#setContentView(View)</w:t>
      </w:r>
    </w:p>
    <w:p w14:paraId="7C9E415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Activity#setRequestedOrientation(int</w:t>
      </w:r>
    </w:p>
    <w:p w14:paraId="5E3D4E1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HomePageOfLeaderActivity#inicialComponents()</w:t>
      </w:r>
    </w:p>
    <w:p w14:paraId="70E9BE1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Intent</w:t>
      </w:r>
    </w:p>
    <w:p w14:paraId="522D79B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TasksViewerActivity</w:t>
      </w:r>
    </w:p>
    <w:p w14:paraId="35A3AF9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6394C1B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@Override</w:t>
      </w:r>
    </w:p>
    <w:p w14:paraId="5CD9A09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protected void onCreate(Bundle savedInstanceState) {</w:t>
      </w:r>
    </w:p>
    <w:p w14:paraId="23F1AEE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super.onCreate(savedInstanceState);</w:t>
      </w:r>
    </w:p>
    <w:p w14:paraId="09CF675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setContentView(R.layout.activity_home_page_of_leader);</w:t>
      </w:r>
    </w:p>
    <w:p w14:paraId="74BBB6B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setRequestedOrientation(ActivityInfo.SCREEN_ORIENTATION_PORTRAIT);//блокує поворот екрану</w:t>
      </w:r>
    </w:p>
    <w:p w14:paraId="605D62F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inicialComponents();</w:t>
      </w:r>
    </w:p>
    <w:p w14:paraId="79AAB1D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476491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notificationService = new NotificationService(currentLeader, this);</w:t>
      </w:r>
    </w:p>
    <w:p w14:paraId="68DF077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notificationService.start();</w:t>
      </w:r>
    </w:p>
    <w:p w14:paraId="4F2D5F3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AAA2FF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Intent intent = new Intent(HomePageOfLeaderActivity.this, TasksViewerActivity.class);</w:t>
      </w:r>
    </w:p>
    <w:p w14:paraId="0DFF346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intent.putExtra(User.class.getSimpleName(), currentLeader);</w:t>
      </w:r>
    </w:p>
    <w:p w14:paraId="12894DA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startActivity(intent);</w:t>
      </w:r>
    </w:p>
    <w:p w14:paraId="3875908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113785F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A1AD0D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11CA6A8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Метод, який ініціалізує компоненти</w:t>
      </w:r>
    </w:p>
    <w:p w14:paraId="1D64724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318146C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Bundle</w:t>
      </w:r>
    </w:p>
    <w:p w14:paraId="47859F4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Leader</w:t>
      </w:r>
    </w:p>
    <w:p w14:paraId="6C3C563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Toast</w:t>
      </w:r>
    </w:p>
    <w:p w14:paraId="61C4334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Intent</w:t>
      </w:r>
    </w:p>
    <w:p w14:paraId="3EF006B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ProfileViewerActivity</w:t>
      </w:r>
    </w:p>
    <w:p w14:paraId="193F08E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FavoriteUsersViewerActivity</w:t>
      </w:r>
    </w:p>
    <w:p w14:paraId="22455F0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TasksViewerActivity</w:t>
      </w:r>
    </w:p>
    <w:p w14:paraId="5A5AA87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Activity#finish()</w:t>
      </w:r>
    </w:p>
    <w:p w14:paraId="62FCD34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1842885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inicialComponents() {</w:t>
      </w:r>
    </w:p>
    <w:p w14:paraId="4B76206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Bundle arguments = getIntent().getExtras();</w:t>
      </w:r>
    </w:p>
    <w:p w14:paraId="0DC5768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(arguments != null) {</w:t>
      </w:r>
    </w:p>
    <w:p w14:paraId="6B6180A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currentLeader = (Leader) arguments.getSerializable(Leader.class.getSimpleName());</w:t>
      </w:r>
    </w:p>
    <w:p w14:paraId="1691251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 else {</w:t>
      </w:r>
    </w:p>
    <w:p w14:paraId="5948B39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Toast.makeText(this, "Сталася помилка при передачі аргументів", Toast.LENGTH_LONG).show();</w:t>
      </w:r>
    </w:p>
    <w:p w14:paraId="551F096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       return;</w:t>
      </w:r>
    </w:p>
    <w:p w14:paraId="22B8112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0A75E3A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7AA334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Button btnViewProfile = findViewById(R.id.btnViewProfile);</w:t>
      </w:r>
    </w:p>
    <w:p w14:paraId="077E604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Button btnViewFavoriteUsers = findViewById(R.id.btnFavoriteUsers);</w:t>
      </w:r>
    </w:p>
    <w:p w14:paraId="16400E5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Button btnViewTasks = findViewById(R.id.btnViewTasks);</w:t>
      </w:r>
    </w:p>
    <w:p w14:paraId="3273AA5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Button btnLogOut = findViewById(R.id.btnLogOut);</w:t>
      </w:r>
    </w:p>
    <w:p w14:paraId="1A5B0AC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1B8293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112D99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btnViewProfile.setOnClickListener((View v) -&gt; {</w:t>
      </w:r>
    </w:p>
    <w:p w14:paraId="4B3118F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Intent intent = new Intent(HomePageOfLeaderActivity.this, ProfileViewerActivity.class);</w:t>
      </w:r>
    </w:p>
    <w:p w14:paraId="3597A9A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intent.putExtra(Leader.class.getSimpleName(), currentLeader);</w:t>
      </w:r>
    </w:p>
    <w:p w14:paraId="16543C8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startActivity(intent);</w:t>
      </w:r>
    </w:p>
    <w:p w14:paraId="38A26D6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});</w:t>
      </w:r>
    </w:p>
    <w:p w14:paraId="4A4C771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btnViewFavoriteUsers.setOnClickListener((View v) -&gt; {</w:t>
      </w:r>
    </w:p>
    <w:p w14:paraId="72808EC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8F3678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Intent intent = new Intent(HomePageOfLeaderActivity.this, FavoriteUsersViewerActivity.class);</w:t>
      </w:r>
    </w:p>
    <w:p w14:paraId="3CD869A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intent.putExtra(User.class.getSimpleName(), currentLeader);</w:t>
      </w:r>
    </w:p>
    <w:p w14:paraId="555A3F4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startActivity(intent);</w:t>
      </w:r>
    </w:p>
    <w:p w14:paraId="023A5A3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});</w:t>
      </w:r>
    </w:p>
    <w:p w14:paraId="13A2C3A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btnViewTasks.setOnClickListener((View v) -&gt; {</w:t>
      </w:r>
    </w:p>
    <w:p w14:paraId="6638737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EB2D45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Intent intent = new Intent(HomePageOfLeaderActivity.this, TasksViewerActivity.class);</w:t>
      </w:r>
    </w:p>
    <w:p w14:paraId="4D887F8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intent.putExtra(User.class.getSimpleName(), currentLeader);</w:t>
      </w:r>
    </w:p>
    <w:p w14:paraId="0890E57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startActivity(intent);</w:t>
      </w:r>
    </w:p>
    <w:p w14:paraId="39BFB90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});</w:t>
      </w:r>
    </w:p>
    <w:p w14:paraId="0B2A479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btnLogOut.setOnClickListener((View v) -&gt; {</w:t>
      </w:r>
    </w:p>
    <w:p w14:paraId="700943F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notificationService.interrupt();</w:t>
      </w:r>
    </w:p>
    <w:p w14:paraId="2E81725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cleanFile();</w:t>
      </w:r>
    </w:p>
    <w:p w14:paraId="370B2C3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currentLeader = null;</w:t>
      </w:r>
    </w:p>
    <w:p w14:paraId="42AC534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finish();</w:t>
      </w:r>
    </w:p>
    <w:p w14:paraId="6803E36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});</w:t>
      </w:r>
    </w:p>
    <w:p w14:paraId="7838802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2A990A7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C328CC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4A4EC40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Очищує файл з даними користувача</w:t>
      </w:r>
    </w:p>
    <w:p w14:paraId="4AC3C47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53550DB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FileOutputStream</w:t>
      </w:r>
    </w:p>
    <w:p w14:paraId="00FB91A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Activity#openFileOutput(String, int)</w:t>
      </w:r>
    </w:p>
    <w:p w14:paraId="4E0E7BC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FileOutputStream#write(int)</w:t>
      </w:r>
    </w:p>
    <w:p w14:paraId="1CAFFE5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26BCAAD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cleanFile(){</w:t>
      </w:r>
    </w:p>
    <w:p w14:paraId="2EF1E6A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String text = "";</w:t>
      </w:r>
    </w:p>
    <w:p w14:paraId="112A362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FileOutputStream fos = null;</w:t>
      </w:r>
    </w:p>
    <w:p w14:paraId="1B6CA42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try {</w:t>
      </w:r>
    </w:p>
    <w:p w14:paraId="31E23D2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fos = openFileOutput("user.txt", MODE_PRIVATE);</w:t>
      </w:r>
    </w:p>
    <w:p w14:paraId="4F515BA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 catch (FileNotFoundException e) {</w:t>
      </w:r>
    </w:p>
    <w:p w14:paraId="7F362F5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5CC331B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try {</w:t>
      </w:r>
    </w:p>
    <w:p w14:paraId="4756FEF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fos.write(text.getBytes());</w:t>
      </w:r>
    </w:p>
    <w:p w14:paraId="6F7F25A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 catch (IOException e) {</w:t>
      </w:r>
    </w:p>
    <w:p w14:paraId="7BD3BFF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0579752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(fos != null) {</w:t>
      </w:r>
    </w:p>
    <w:p w14:paraId="1F8F1E3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try {</w:t>
      </w:r>
    </w:p>
    <w:p w14:paraId="5087432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fos.close();</w:t>
      </w:r>
    </w:p>
    <w:p w14:paraId="70271B5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 catch (IOException e) {</w:t>
      </w:r>
    </w:p>
    <w:p w14:paraId="27507D9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55F00C6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7518F53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}</w:t>
      </w:r>
    </w:p>
    <w:p w14:paraId="5983BCA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DE9611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6D3F2E1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Викликається при натиску клавіші "Назад"</w:t>
      </w:r>
    </w:p>
    <w:p w14:paraId="2BD8D83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38EA988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@Override</w:t>
      </w:r>
    </w:p>
    <w:p w14:paraId="1AEB67B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void onBackPressed() {</w:t>
      </w:r>
    </w:p>
    <w:p w14:paraId="53F7839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597F3D9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169F97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5993DB2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Getter для поля currentLeader</w:t>
      </w:r>
    </w:p>
    <w:p w14:paraId="184BB60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2B93BCD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@return поточного керівника</w:t>
      </w:r>
    </w:p>
    <w:p w14:paraId="5DC0F6D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Leader</w:t>
      </w:r>
    </w:p>
    <w:p w14:paraId="4ECBB6A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782A34B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static Leader getCurrentLeader() {</w:t>
      </w:r>
    </w:p>
    <w:p w14:paraId="06358F2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return currentLeader;</w:t>
      </w:r>
    </w:p>
    <w:p w14:paraId="4FC26F7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6BA77F90" w14:textId="713AF1F5" w:rsidR="002C3E52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}</w:t>
      </w:r>
    </w:p>
    <w:p w14:paraId="13D5A04A" w14:textId="77777777" w:rsidR="002C3E52" w:rsidRPr="002C3E52" w:rsidRDefault="002C3E52" w:rsidP="0052200A">
      <w:pPr>
        <w:spacing w:line="240" w:lineRule="auto"/>
        <w:ind w:firstLine="0"/>
        <w:jc w:val="center"/>
        <w:rPr>
          <w:b/>
          <w:bCs/>
        </w:rPr>
      </w:pPr>
      <w:r w:rsidRPr="002C3E52">
        <w:rPr>
          <w:b/>
          <w:bCs/>
        </w:rPr>
        <w:t>HomePageOfWorkerActivity</w:t>
      </w:r>
    </w:p>
    <w:p w14:paraId="5BCAF70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package com.rosokha.todolist.users;</w:t>
      </w:r>
    </w:p>
    <w:p w14:paraId="1473F7C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FF5492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android.app.Activity;</w:t>
      </w:r>
    </w:p>
    <w:p w14:paraId="400488C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android.content.Intent;</w:t>
      </w:r>
    </w:p>
    <w:p w14:paraId="08FF2C4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android.content.pm.ActivityInfo;</w:t>
      </w:r>
    </w:p>
    <w:p w14:paraId="40537E2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android.os.Bundle;</w:t>
      </w:r>
    </w:p>
    <w:p w14:paraId="5E1BABD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android.view.View;</w:t>
      </w:r>
    </w:p>
    <w:p w14:paraId="669CDCE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android.widget.Button;</w:t>
      </w:r>
    </w:p>
    <w:p w14:paraId="2AD37CC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android.widget.Toast;</w:t>
      </w:r>
    </w:p>
    <w:p w14:paraId="0E66EFF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E1041A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androidx.annotation.Nullable;</w:t>
      </w:r>
    </w:p>
    <w:p w14:paraId="70B4621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324CB5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com.rosokha.todolist.R;</w:t>
      </w:r>
    </w:p>
    <w:p w14:paraId="4599126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com.rosokha.todolist.notifications.NotificationService;</w:t>
      </w:r>
    </w:p>
    <w:p w14:paraId="1C64F9A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com.rosokha.todolist.task.TasksViewerActivity;</w:t>
      </w:r>
    </w:p>
    <w:p w14:paraId="68CA408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21A521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java.io.FileNotFoundException;</w:t>
      </w:r>
    </w:p>
    <w:p w14:paraId="36CCD88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java.io.FileOutputStream;</w:t>
      </w:r>
    </w:p>
    <w:p w14:paraId="6B9CBE5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java.io.IOException;</w:t>
      </w:r>
    </w:p>
    <w:p w14:paraId="773FDC8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7FB68A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/**</w:t>
      </w:r>
    </w:p>
    <w:p w14:paraId="32E9B6A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 Представляє собою графічний користувацький інтерфейс кабінету працівника</w:t>
      </w:r>
    </w:p>
    <w:p w14:paraId="4B10765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</w:t>
      </w:r>
    </w:p>
    <w:p w14:paraId="51999DE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 @see Activity</w:t>
      </w:r>
    </w:p>
    <w:p w14:paraId="0D4AC79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*/</w:t>
      </w:r>
    </w:p>
    <w:p w14:paraId="08D883B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public class HomePageOfWorkerActivity extends Activity {</w:t>
      </w:r>
    </w:p>
    <w:p w14:paraId="7541C75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78A2A5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0A87AA5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Об'єкт класу Worker, який представляє собою працівника</w:t>
      </w:r>
    </w:p>
    <w:p w14:paraId="119FB2B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3698C74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static Worker currentWorker;</w:t>
      </w:r>
    </w:p>
    <w:p w14:paraId="1E22386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1DB7F9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7CB9D2E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Сервіс для перевірки повідомлень</w:t>
      </w:r>
    </w:p>
    <w:p w14:paraId="7FDE254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08497B8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NotificationService notificationService;</w:t>
      </w:r>
    </w:p>
    <w:p w14:paraId="06139B7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940066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6841DBD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Проводиться початкове налаштування activity</w:t>
      </w:r>
    </w:p>
    <w:p w14:paraId="419C3CD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21D8087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* @param savedInstanceState попередня властивість activity, якщо вона була збережена</w:t>
      </w:r>
    </w:p>
    <w:p w14:paraId="77C95B5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Bundle</w:t>
      </w:r>
    </w:p>
    <w:p w14:paraId="02C2664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Nullable</w:t>
      </w:r>
    </w:p>
    <w:p w14:paraId="76DAC93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Activity#onCreate(Bundle)</w:t>
      </w:r>
    </w:p>
    <w:p w14:paraId="42666D3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Activity#setContentView(View)</w:t>
      </w:r>
    </w:p>
    <w:p w14:paraId="6E78E24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Activity#setRequestedOrientation(int</w:t>
      </w:r>
    </w:p>
    <w:p w14:paraId="2E8D649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HomePageOfWorkerActivity#inicialComponents()</w:t>
      </w:r>
    </w:p>
    <w:p w14:paraId="01596BC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Intent</w:t>
      </w:r>
    </w:p>
    <w:p w14:paraId="5E87454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TasksViewerActivity</w:t>
      </w:r>
    </w:p>
    <w:p w14:paraId="06793B7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73EB098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@Override</w:t>
      </w:r>
    </w:p>
    <w:p w14:paraId="1AD9CDA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protected void onCreate(Bundle savedInstanceState) {</w:t>
      </w:r>
    </w:p>
    <w:p w14:paraId="30B31CF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super.onCreate(savedInstanceState);</w:t>
      </w:r>
    </w:p>
    <w:p w14:paraId="626B0A6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setContentView(R.layout.activity_home_page_of_worker);</w:t>
      </w:r>
    </w:p>
    <w:p w14:paraId="3F7A964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setRequestedOrientation(ActivityInfo.SCREEN_ORIENTATION_PORTRAIT);//блокує поворот екрану</w:t>
      </w:r>
    </w:p>
    <w:p w14:paraId="5CE4674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inicialComponents();</w:t>
      </w:r>
    </w:p>
    <w:p w14:paraId="415BEDA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EBA1DF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notificationService = new NotificationService(currentWorker, this);</w:t>
      </w:r>
    </w:p>
    <w:p w14:paraId="451BE92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notificationService.start();</w:t>
      </w:r>
    </w:p>
    <w:p w14:paraId="5ACBD94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95B526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Intent intent = new Intent(HomePageOfWorkerActivity.this, TasksViewerActivity.class);</w:t>
      </w:r>
    </w:p>
    <w:p w14:paraId="1F7542E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intent.putExtra(User.class.getSimpleName(), currentWorker);</w:t>
      </w:r>
    </w:p>
    <w:p w14:paraId="7094CA6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startActivity(intent);</w:t>
      </w:r>
    </w:p>
    <w:p w14:paraId="1725782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137F6CE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A82842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C13E37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420B3C2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Метод, який ініціалізує компоненти</w:t>
      </w:r>
    </w:p>
    <w:p w14:paraId="440E924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7E0EBB4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Bundle</w:t>
      </w:r>
    </w:p>
    <w:p w14:paraId="1632AA6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Leader</w:t>
      </w:r>
    </w:p>
    <w:p w14:paraId="30C0A3D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Toast</w:t>
      </w:r>
    </w:p>
    <w:p w14:paraId="69592D5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Intent</w:t>
      </w:r>
    </w:p>
    <w:p w14:paraId="1D2D471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ProfileViewerActivity</w:t>
      </w:r>
    </w:p>
    <w:p w14:paraId="6D0CE0B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FavoriteUsersViewerActivity</w:t>
      </w:r>
    </w:p>
    <w:p w14:paraId="2215E8D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TasksViewerActivity</w:t>
      </w:r>
    </w:p>
    <w:p w14:paraId="3D92F6B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Activity#finish()</w:t>
      </w:r>
    </w:p>
    <w:p w14:paraId="4A0EDC0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371C292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inicialComponents() {</w:t>
      </w:r>
    </w:p>
    <w:p w14:paraId="4E63758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Bundle arguments = getIntent().getExtras();</w:t>
      </w:r>
    </w:p>
    <w:p w14:paraId="58A0133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(arguments != null) {</w:t>
      </w:r>
    </w:p>
    <w:p w14:paraId="100DB25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currentWorker = (Worker) arguments.getSerializable(Worker.class.getSimpleName());</w:t>
      </w:r>
    </w:p>
    <w:p w14:paraId="787EB40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 else {</w:t>
      </w:r>
    </w:p>
    <w:p w14:paraId="2FCC576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Toast.makeText(this, "Сталася помилка при передачі аргументів", Toast.LENGTH_LONG).show();</w:t>
      </w:r>
    </w:p>
    <w:p w14:paraId="4D4166A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return;</w:t>
      </w:r>
    </w:p>
    <w:p w14:paraId="610CE26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46563DF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5932D0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Button btnViewProfile = findViewById(R.id.btnViewProfile);</w:t>
      </w:r>
    </w:p>
    <w:p w14:paraId="2A34382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Button btnViewFavoriteUsers = findViewById(R.id.btnFavoriteUsers);</w:t>
      </w:r>
    </w:p>
    <w:p w14:paraId="305AB6F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Button btnViewTasks = findViewById(R.id.btnViewTasks);</w:t>
      </w:r>
    </w:p>
    <w:p w14:paraId="232ACFB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Button btnLogOut = findViewById(R.id.btnLogOut);</w:t>
      </w:r>
    </w:p>
    <w:p w14:paraId="3C6E939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920DCF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CCA237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btnViewProfile.setOnClickListener((View v) -&gt; {</w:t>
      </w:r>
    </w:p>
    <w:p w14:paraId="71C01C9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Intent intent = new Intent(HomePageOfWorkerActivity.this, ProfileViewerActivity.class);</w:t>
      </w:r>
    </w:p>
    <w:p w14:paraId="7215D73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       intent.putExtra(Worker.class.getSimpleName(), currentWorker);</w:t>
      </w:r>
    </w:p>
    <w:p w14:paraId="4AEF789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startActivity(intent);</w:t>
      </w:r>
    </w:p>
    <w:p w14:paraId="5FF2C1B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});</w:t>
      </w:r>
    </w:p>
    <w:p w14:paraId="7EFEDA3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btnViewFavoriteUsers.setOnClickListener((View v) -&gt; {</w:t>
      </w:r>
    </w:p>
    <w:p w14:paraId="1206E53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Intent intent = new Intent(HomePageOfWorkerActivity.this, FavoriteUsersViewerActivity.class);</w:t>
      </w:r>
    </w:p>
    <w:p w14:paraId="2D9482D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intent.putExtra(User.class.getSimpleName(), currentWorker);</w:t>
      </w:r>
    </w:p>
    <w:p w14:paraId="356B4DD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startActivity(intent);</w:t>
      </w:r>
    </w:p>
    <w:p w14:paraId="7096EB2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});</w:t>
      </w:r>
    </w:p>
    <w:p w14:paraId="68C734A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btnViewTasks.setOnClickListener((View v) -&gt; {</w:t>
      </w:r>
    </w:p>
    <w:p w14:paraId="3D3B67E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Intent intent = new Intent(HomePageOfWorkerActivity.this, TasksViewerActivity.class);</w:t>
      </w:r>
    </w:p>
    <w:p w14:paraId="2B0DA0B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intent.putExtra(User.class.getSimpleName(), currentWorker);</w:t>
      </w:r>
    </w:p>
    <w:p w14:paraId="44DC901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startActivity(intent);</w:t>
      </w:r>
    </w:p>
    <w:p w14:paraId="5C90678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});</w:t>
      </w:r>
    </w:p>
    <w:p w14:paraId="2AE036C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6A150F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btnLogOut.setOnClickListener((View v) -&gt; {</w:t>
      </w:r>
    </w:p>
    <w:p w14:paraId="25AD1A0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notificationService.interrupt();</w:t>
      </w:r>
    </w:p>
    <w:p w14:paraId="7CCC853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cleanFile();</w:t>
      </w:r>
    </w:p>
    <w:p w14:paraId="4D1E6BF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currentWorker = null;</w:t>
      </w:r>
    </w:p>
    <w:p w14:paraId="231FA67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finish();</w:t>
      </w:r>
    </w:p>
    <w:p w14:paraId="1040DEC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});</w:t>
      </w:r>
    </w:p>
    <w:p w14:paraId="23AEFB5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0AEE09C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8FA262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5F979B7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Очищує файл з даними користувача</w:t>
      </w:r>
    </w:p>
    <w:p w14:paraId="5633D52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1D8550D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FileOutputStream</w:t>
      </w:r>
    </w:p>
    <w:p w14:paraId="1E7A7AB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Activity#openFileOutput(String, int)</w:t>
      </w:r>
    </w:p>
    <w:p w14:paraId="5BC2333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FileOutputStream#write(int)</w:t>
      </w:r>
    </w:p>
    <w:p w14:paraId="4434A1E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3234B0C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cleanFile(){</w:t>
      </w:r>
    </w:p>
    <w:p w14:paraId="2A6DA3A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String text = "";</w:t>
      </w:r>
    </w:p>
    <w:p w14:paraId="4B2CC2D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FileOutputStream fos = null;</w:t>
      </w:r>
    </w:p>
    <w:p w14:paraId="0F3CA02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try {</w:t>
      </w:r>
    </w:p>
    <w:p w14:paraId="23D7F7E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fos = openFileOutput("user.txt", MODE_PRIVATE);</w:t>
      </w:r>
    </w:p>
    <w:p w14:paraId="2F4DC0D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 catch (FileNotFoundException e) {</w:t>
      </w:r>
    </w:p>
    <w:p w14:paraId="54ECD2B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1C5CE76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try {</w:t>
      </w:r>
    </w:p>
    <w:p w14:paraId="3325952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fos.write(text.getBytes());</w:t>
      </w:r>
    </w:p>
    <w:p w14:paraId="43D90C3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 catch (IOException e) {</w:t>
      </w:r>
    </w:p>
    <w:p w14:paraId="78B628D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7F48B26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(fos != null) {</w:t>
      </w:r>
    </w:p>
    <w:p w14:paraId="22F17A4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try {</w:t>
      </w:r>
    </w:p>
    <w:p w14:paraId="24ECD3A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fos.close();</w:t>
      </w:r>
    </w:p>
    <w:p w14:paraId="2C81848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 catch (IOException e) {</w:t>
      </w:r>
    </w:p>
    <w:p w14:paraId="7FC6832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7DA2C4B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68616E0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7CC702B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9C12B0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029DB7F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Викликається при натиску клавіші "Назад"</w:t>
      </w:r>
    </w:p>
    <w:p w14:paraId="77A8412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0CD8194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@Override</w:t>
      </w:r>
    </w:p>
    <w:p w14:paraId="594EE53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void onBackPressed() { }</w:t>
      </w:r>
    </w:p>
    <w:p w14:paraId="42BBD40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AC11B9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1D4BE83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Getter для поля currentWorker</w:t>
      </w:r>
    </w:p>
    <w:p w14:paraId="04184B9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3318AFE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@return поточного працівника</w:t>
      </w:r>
    </w:p>
    <w:p w14:paraId="5520244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Worker</w:t>
      </w:r>
    </w:p>
    <w:p w14:paraId="4D1C93F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*/</w:t>
      </w:r>
    </w:p>
    <w:p w14:paraId="5C64E18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static Worker getCurrentWorker() {</w:t>
      </w:r>
    </w:p>
    <w:p w14:paraId="252C51A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return currentWorker;</w:t>
      </w:r>
    </w:p>
    <w:p w14:paraId="30465A0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3F0F26CA" w14:textId="15F97666" w:rsidR="002C3E52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}</w:t>
      </w:r>
    </w:p>
    <w:p w14:paraId="434FF012" w14:textId="77777777" w:rsidR="002C3E52" w:rsidRDefault="002C3E52" w:rsidP="0052200A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CB9B076" w14:textId="77777777" w:rsidR="002C3E52" w:rsidRPr="002C3E52" w:rsidRDefault="002C3E52" w:rsidP="0052200A">
      <w:pPr>
        <w:spacing w:line="240" w:lineRule="auto"/>
        <w:ind w:firstLine="0"/>
        <w:jc w:val="center"/>
        <w:rPr>
          <w:b/>
          <w:bCs/>
        </w:rPr>
      </w:pPr>
      <w:r w:rsidRPr="002C3E52">
        <w:rPr>
          <w:b/>
          <w:bCs/>
        </w:rPr>
        <w:t>Leader</w:t>
      </w:r>
    </w:p>
    <w:p w14:paraId="6C16437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package com.rosokha.todolist.users;</w:t>
      </w:r>
    </w:p>
    <w:p w14:paraId="2D26E4F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82A2B7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android.database.SQLException;</w:t>
      </w:r>
    </w:p>
    <w:p w14:paraId="14D1A73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A085A3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com.rosokha.todolist.dao.UserDao;</w:t>
      </w:r>
    </w:p>
    <w:p w14:paraId="3D79F88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B3F1E6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/**</w:t>
      </w:r>
    </w:p>
    <w:p w14:paraId="0F7DBEA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 Клас Leader представляє собою керівника, який створює завдання</w:t>
      </w:r>
    </w:p>
    <w:p w14:paraId="66076B0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</w:t>
      </w:r>
    </w:p>
    <w:p w14:paraId="45A1B00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 @see User</w:t>
      </w:r>
    </w:p>
    <w:p w14:paraId="66EAD72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*/</w:t>
      </w:r>
    </w:p>
    <w:p w14:paraId="5A4BFDF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public class Leader extends User {</w:t>
      </w:r>
    </w:p>
    <w:p w14:paraId="305B5CB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C011D8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11D72C6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Оновлює логін керівника</w:t>
      </w:r>
    </w:p>
    <w:p w14:paraId="06CF02C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4EAB195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newLogin новий логін</w:t>
      </w:r>
    </w:p>
    <w:p w14:paraId="14F8C2A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@throws SQLException помилка під час оновлення логіну</w:t>
      </w:r>
    </w:p>
    <w:p w14:paraId="2651420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UserDao</w:t>
      </w:r>
    </w:p>
    <w:p w14:paraId="165F2F4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UserDao#updateLogin(User, String)</w:t>
      </w:r>
    </w:p>
    <w:p w14:paraId="5CA5B91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5CBAA2B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@Override</w:t>
      </w:r>
    </w:p>
    <w:p w14:paraId="7F00130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void updateLogin(String newLogin) throws SQLException {</w:t>
      </w:r>
    </w:p>
    <w:p w14:paraId="40E6CC4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UserDao.updateLogin(this, newLogin);</w:t>
      </w:r>
    </w:p>
    <w:p w14:paraId="7136DC3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setLogin(newLogin);</w:t>
      </w:r>
    </w:p>
    <w:p w14:paraId="60AAF47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19711BA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33D8AE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0B06F8E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Оновлює ПІБ керівника</w:t>
      </w:r>
    </w:p>
    <w:p w14:paraId="258814E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7096D15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newUserName новий ПІБ</w:t>
      </w:r>
    </w:p>
    <w:p w14:paraId="64E9ADE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@throws SQLException помилка під час оновлення ПІБ</w:t>
      </w:r>
    </w:p>
    <w:p w14:paraId="73C152D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UserDao</w:t>
      </w:r>
    </w:p>
    <w:p w14:paraId="5A94708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UserDao#updateName(User, String)</w:t>
      </w:r>
    </w:p>
    <w:p w14:paraId="0BADC44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244FE4C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@Override</w:t>
      </w:r>
    </w:p>
    <w:p w14:paraId="2809AD3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public void updateUserName(String newUserName) throws SQLException {</w:t>
      </w:r>
    </w:p>
    <w:p w14:paraId="1646226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UserDao.updateName(this, newUserName);</w:t>
      </w:r>
    </w:p>
    <w:p w14:paraId="1BA23E4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setName(newUserName);</w:t>
      </w:r>
    </w:p>
    <w:p w14:paraId="3A3B1AF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18BEB30E" w14:textId="0886E115" w:rsidR="002C3E52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}</w:t>
      </w:r>
    </w:p>
    <w:p w14:paraId="66E7E099" w14:textId="77777777" w:rsidR="002C3E52" w:rsidRPr="002C3E52" w:rsidRDefault="002C3E52" w:rsidP="0052200A">
      <w:pPr>
        <w:spacing w:line="240" w:lineRule="auto"/>
        <w:ind w:firstLine="0"/>
        <w:jc w:val="center"/>
        <w:rPr>
          <w:b/>
          <w:bCs/>
        </w:rPr>
      </w:pPr>
      <w:r w:rsidRPr="002C3E52">
        <w:rPr>
          <w:b/>
          <w:bCs/>
        </w:rPr>
        <w:t>ProfileViewerActivity</w:t>
      </w:r>
    </w:p>
    <w:p w14:paraId="0824B51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package com.rosokha.todolist.users;</w:t>
      </w:r>
    </w:p>
    <w:p w14:paraId="0342D7B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65B5EF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android.app.Activity;</w:t>
      </w:r>
    </w:p>
    <w:p w14:paraId="6A5682B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android.content.pm.ActivityInfo;</w:t>
      </w:r>
    </w:p>
    <w:p w14:paraId="13E0BF2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android.os.Bundle;</w:t>
      </w:r>
    </w:p>
    <w:p w14:paraId="301228D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android.view.View;</w:t>
      </w:r>
    </w:p>
    <w:p w14:paraId="43B67D2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android.widget.Button;</w:t>
      </w:r>
    </w:p>
    <w:p w14:paraId="4AEB227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android.widget.CheckBox;</w:t>
      </w:r>
    </w:p>
    <w:p w14:paraId="39963A5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android.widget.EditText;</w:t>
      </w:r>
    </w:p>
    <w:p w14:paraId="534A341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android.widget.TextView;</w:t>
      </w:r>
    </w:p>
    <w:p w14:paraId="60BE221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android.widget.Toast;</w:t>
      </w:r>
    </w:p>
    <w:p w14:paraId="792D9E5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621853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androidx.annotation.Nullable;</w:t>
      </w:r>
    </w:p>
    <w:p w14:paraId="2EFF8B2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C8B508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com.rosokha.todolist.R;</w:t>
      </w:r>
    </w:p>
    <w:p w14:paraId="279C5B2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import com.rosokha.todolist.dao.ViewProfileDao;</w:t>
      </w:r>
    </w:p>
    <w:p w14:paraId="34629FE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69DDAA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/**</w:t>
      </w:r>
    </w:p>
    <w:p w14:paraId="30DA222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 Представляє собою графічний користувацький інтерфейс перегляду профіля користувача</w:t>
      </w:r>
    </w:p>
    <w:p w14:paraId="3B5D9BD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</w:t>
      </w:r>
    </w:p>
    <w:p w14:paraId="1131821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 @see Activity</w:t>
      </w:r>
    </w:p>
    <w:p w14:paraId="3358A28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*/</w:t>
      </w:r>
    </w:p>
    <w:p w14:paraId="6A5F8CF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public class ProfileViewerActivity extends Activity {</w:t>
      </w:r>
    </w:p>
    <w:p w14:paraId="6EAF2EC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1A3573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0255FD2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Заголовок</w:t>
      </w:r>
    </w:p>
    <w:p w14:paraId="37DD73A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45AB514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TextView tvProfile;</w:t>
      </w:r>
    </w:p>
    <w:p w14:paraId="585AA9D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2932D07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Логін користувача</w:t>
      </w:r>
    </w:p>
    <w:p w14:paraId="1D74F90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2B82E63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EditText etLogin;</w:t>
      </w:r>
    </w:p>
    <w:p w14:paraId="57C700A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08701E3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ПІБ користувача</w:t>
      </w:r>
    </w:p>
    <w:p w14:paraId="50441C3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5FFC3E7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EditText etUserName;</w:t>
      </w:r>
    </w:p>
    <w:p w14:paraId="6AF4D05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4CEA730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Кнопка збереження змін</w:t>
      </w:r>
    </w:p>
    <w:p w14:paraId="594B951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43A4042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Button btnSaveChanges;</w:t>
      </w:r>
    </w:p>
    <w:p w14:paraId="0641044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074CACD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CheckBox вибору користувача до вибраних</w:t>
      </w:r>
    </w:p>
    <w:p w14:paraId="238EB62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34EEC30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CheckBox chkFavoriteUser;</w:t>
      </w:r>
    </w:p>
    <w:p w14:paraId="46BD64C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6ACFC95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Працівник, аакаунт якого потрібно переглянути</w:t>
      </w:r>
    </w:p>
    <w:p w14:paraId="406CA89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238B639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Worker worker = null;</w:t>
      </w:r>
    </w:p>
    <w:p w14:paraId="3577A7E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4A71879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Керівник, акаунт якого потрібно переглянути</w:t>
      </w:r>
    </w:p>
    <w:p w14:paraId="006C501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5648D20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Leader leader = null;</w:t>
      </w:r>
    </w:p>
    <w:p w14:paraId="42AE2A5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2E9A273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Працівник який переглядає акаунт</w:t>
      </w:r>
    </w:p>
    <w:p w14:paraId="6ADF2EE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0F16A65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Worker currentWorker = null;</w:t>
      </w:r>
    </w:p>
    <w:p w14:paraId="72F906D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568843C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Керівник який переглядає акаунт</w:t>
      </w:r>
    </w:p>
    <w:p w14:paraId="449C922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459F440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Leader currentLeader = null;</w:t>
      </w:r>
    </w:p>
    <w:p w14:paraId="0A02597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72E697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6A91E30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Проводиться початкове налаштування activity</w:t>
      </w:r>
    </w:p>
    <w:p w14:paraId="79BEB49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24220DA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@param savedInstanceState попередня властивість activity, якщо вона була збережена</w:t>
      </w:r>
    </w:p>
    <w:p w14:paraId="49724D3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Bundle</w:t>
      </w:r>
    </w:p>
    <w:p w14:paraId="4109A58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Nullable</w:t>
      </w:r>
    </w:p>
    <w:p w14:paraId="2A20F94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Activity#onCreate(Bundle)</w:t>
      </w:r>
    </w:p>
    <w:p w14:paraId="4E06DCB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Activity#setContentView(View)</w:t>
      </w:r>
    </w:p>
    <w:p w14:paraId="784E823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Activity#setRequestedOrientation(int)</w:t>
      </w:r>
    </w:p>
    <w:p w14:paraId="76E57B9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ProfileViewerActivity#inicialComponents()</w:t>
      </w:r>
    </w:p>
    <w:p w14:paraId="5CC388B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* @see ProfileViewerActivity#setThisUser()</w:t>
      </w:r>
    </w:p>
    <w:p w14:paraId="54603F6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ProfileViewerActivity#checkUser()</w:t>
      </w:r>
    </w:p>
    <w:p w14:paraId="0B6E10D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1889C71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@Override</w:t>
      </w:r>
    </w:p>
    <w:p w14:paraId="78A7071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protected void onCreate(Bundle savedInstanceState) {</w:t>
      </w:r>
    </w:p>
    <w:p w14:paraId="3AC8838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super.onCreate(savedInstanceState);</w:t>
      </w:r>
    </w:p>
    <w:p w14:paraId="396AC17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setContentView(R.layout.activity_view_profile);</w:t>
      </w:r>
    </w:p>
    <w:p w14:paraId="4F8CA98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setRequestedOrientation(ActivityInfo.SCREEN_ORIENTATION_PORTRAIT);//блокує поворот екрану</w:t>
      </w:r>
    </w:p>
    <w:p w14:paraId="62507BD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inicialComponents();</w:t>
      </w:r>
    </w:p>
    <w:p w14:paraId="44AB616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setThisUser();</w:t>
      </w:r>
    </w:p>
    <w:p w14:paraId="7DC4DA7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checkUser();</w:t>
      </w:r>
    </w:p>
    <w:p w14:paraId="03FE524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4EA79DF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F634E8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6FC8E71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Ініціалізує компоненти</w:t>
      </w:r>
    </w:p>
    <w:p w14:paraId="09571B5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6DC1210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HomePageOfLeaderActivity</w:t>
      </w:r>
    </w:p>
    <w:p w14:paraId="251D523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HomePageOfWorkerActivity</w:t>
      </w:r>
    </w:p>
    <w:p w14:paraId="70E7592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HomePageOfLeaderActivity#getCurrentLeader()</w:t>
      </w:r>
    </w:p>
    <w:p w14:paraId="7653F2D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HomePageOfWorkerActivity#getCurrentWorker()</w:t>
      </w:r>
    </w:p>
    <w:p w14:paraId="0D986C5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2B8102A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inicialComponents() {</w:t>
      </w:r>
    </w:p>
    <w:p w14:paraId="0F505BC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8DC915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currentWorker = HomePageOfWorkerActivity.getCurrentWorker();</w:t>
      </w:r>
    </w:p>
    <w:p w14:paraId="60C19AF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currentLeader = HomePageOfLeaderActivity.getCurrentLeader();</w:t>
      </w:r>
    </w:p>
    <w:p w14:paraId="7E62CB1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F156D7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tvProfile = findViewById(R.id.tvProfileTitle);</w:t>
      </w:r>
    </w:p>
    <w:p w14:paraId="64157F3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etLogin = findViewById(R.id.etLogin);</w:t>
      </w:r>
    </w:p>
    <w:p w14:paraId="27BE4D0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etUserName = findViewById(R.id.etUserName);</w:t>
      </w:r>
    </w:p>
    <w:p w14:paraId="4A9DDC8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Button btnGoBack = findViewById(R.id.btnGoBack);</w:t>
      </w:r>
    </w:p>
    <w:p w14:paraId="2522493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btnSaveChanges = findViewById(R.id.btnSaveChanges);</w:t>
      </w:r>
    </w:p>
    <w:p w14:paraId="2F5E92F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chkFavoriteUser = findViewById(R.id.chkFavoriteUser);</w:t>
      </w:r>
    </w:p>
    <w:p w14:paraId="5A3940C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17823A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btnGoBack.setOnClickListener((View v) -&gt; finish());</w:t>
      </w:r>
    </w:p>
    <w:p w14:paraId="58FDCC4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btnSaveChanges.setOnClickListener((View v) -&gt; saveChanges());</w:t>
      </w:r>
    </w:p>
    <w:p w14:paraId="1B92F2F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chkFavoriteUser.setOnClickListener((View v) -&gt; addOrDeleteFavoriteUser());</w:t>
      </w:r>
    </w:p>
    <w:p w14:paraId="6F7F135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7916D4B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BEC3D8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310199B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Встановлює профілько користувача якого потрібно переглянути</w:t>
      </w:r>
    </w:p>
    <w:p w14:paraId="2573FA4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6D55FB2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Bundle</w:t>
      </w:r>
    </w:p>
    <w:p w14:paraId="1690838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41117CD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setThisUser() {</w:t>
      </w:r>
    </w:p>
    <w:p w14:paraId="56F059C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Bundle arguments = getIntent().getExtras();</w:t>
      </w:r>
    </w:p>
    <w:p w14:paraId="5DB09D7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B96330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(arguments == null) {</w:t>
      </w:r>
    </w:p>
    <w:p w14:paraId="2C3067F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Toast.makeText(this, "Сталася помилка при передачі аргументів", Toast.LENGTH_LONG).show();</w:t>
      </w:r>
    </w:p>
    <w:p w14:paraId="5812239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return;</w:t>
      </w:r>
    </w:p>
    <w:p w14:paraId="4AEC00B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5AE35FE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leader = (Leader) arguments.getSerializable(Leader.class.getSimpleName());</w:t>
      </w:r>
    </w:p>
    <w:p w14:paraId="5FE3772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45E5F7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worker = (Worker) arguments.getSerializable(Worker.class.getSimpleName());</w:t>
      </w:r>
    </w:p>
    <w:p w14:paraId="23814BB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3241C1F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FBB9D9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7B9A6B4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Встановлює видимість кнопок та можливість редагування профілю в залежності від</w:t>
      </w:r>
    </w:p>
    <w:p w14:paraId="6E13259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користувача який переглядає профіль, та від профілю користувача якого переглядають</w:t>
      </w:r>
    </w:p>
    <w:p w14:paraId="6F95E9B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*</w:t>
      </w:r>
    </w:p>
    <w:p w14:paraId="653520C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ViewProfileDao</w:t>
      </w:r>
    </w:p>
    <w:p w14:paraId="4237246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ViewProfileDao#checkUserForFavorite(int, int)</w:t>
      </w:r>
    </w:p>
    <w:p w14:paraId="587D0A9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500B338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checkUser() {</w:t>
      </w:r>
    </w:p>
    <w:p w14:paraId="58C43CC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(leader != null) {</w:t>
      </w:r>
    </w:p>
    <w:p w14:paraId="7B5D42E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etLogin.setText(leader.getLogin());</w:t>
      </w:r>
    </w:p>
    <w:p w14:paraId="43DBE41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etUserName.setText(leader.getName());</w:t>
      </w:r>
    </w:p>
    <w:p w14:paraId="65C945B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583E8F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08C94F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if (currentLeader != null) {</w:t>
      </w:r>
    </w:p>
    <w:p w14:paraId="0C3B5D6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//Перегляд керівником свій профіль</w:t>
      </w:r>
    </w:p>
    <w:p w14:paraId="5C7A656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if (leader.getId() == currentLeader.getId()) {</w:t>
      </w:r>
    </w:p>
    <w:p w14:paraId="5E90CA0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chkFavoriteUser.setVisibility(View.GONE);</w:t>
      </w:r>
    </w:p>
    <w:p w14:paraId="73A25AE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btnSaveChanges.setVisibility(View.VISIBLE);</w:t>
      </w:r>
    </w:p>
    <w:p w14:paraId="3687631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etLogin.setFocusableInTouchMode(true);</w:t>
      </w:r>
    </w:p>
    <w:p w14:paraId="02F1EC6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etUserName.setFocusableInTouchMode(true);</w:t>
      </w:r>
    </w:p>
    <w:p w14:paraId="160642D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tvProfile.setText("Ваш профіль");</w:t>
      </w:r>
    </w:p>
    <w:p w14:paraId="093E364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32B41C6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//Перегляд керівником профіль керівника</w:t>
      </w:r>
    </w:p>
    <w:p w14:paraId="42B3600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else {</w:t>
      </w:r>
    </w:p>
    <w:p w14:paraId="7677017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chkFavoriteUser.setVisibility(View.VISIBLE);</w:t>
      </w:r>
    </w:p>
    <w:p w14:paraId="4E80432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btnSaveChanges.setVisibility(View.GONE);</w:t>
      </w:r>
    </w:p>
    <w:p w14:paraId="299CA14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etLogin.setFocusable(false);</w:t>
      </w:r>
    </w:p>
    <w:p w14:paraId="78E5166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etUserName.setFocusable(false);</w:t>
      </w:r>
    </w:p>
    <w:p w14:paraId="0798A0C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tvProfile.setText("Профіль керівника");</w:t>
      </w:r>
    </w:p>
    <w:p w14:paraId="055C601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chkFavoriteUser.setChecked(ViewProfileDao.checkUserForFavorite(currentLeader.getId(), leader.getId()));</w:t>
      </w:r>
    </w:p>
    <w:p w14:paraId="43DF008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5D23773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34A203E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//Перегляд працівником профіль керівника</w:t>
      </w:r>
    </w:p>
    <w:p w14:paraId="467B825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else {</w:t>
      </w:r>
    </w:p>
    <w:p w14:paraId="0B45096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chkFavoriteUser.setVisibility(View.VISIBLE);</w:t>
      </w:r>
    </w:p>
    <w:p w14:paraId="728638D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btnSaveChanges.setVisibility(View.GONE);</w:t>
      </w:r>
    </w:p>
    <w:p w14:paraId="223F5F1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etLogin.setFocusable(false);</w:t>
      </w:r>
    </w:p>
    <w:p w14:paraId="742F6D7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etUserName.setFocusable(false);</w:t>
      </w:r>
    </w:p>
    <w:p w14:paraId="5A882B7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tvProfile.setText("Профіль керівника");</w:t>
      </w:r>
    </w:p>
    <w:p w14:paraId="34F8C3D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chkFavoriteUser.setChecked(ViewProfileDao.checkUserForFavorite(currentWorker.getId(), leader.getId()));</w:t>
      </w:r>
    </w:p>
    <w:p w14:paraId="467E8EE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003D5F2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D7750B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755FC97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(worker != null) {</w:t>
      </w:r>
    </w:p>
    <w:p w14:paraId="76C05AF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etLogin.setText(worker.getLogin());</w:t>
      </w:r>
    </w:p>
    <w:p w14:paraId="4C6F222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etUserName.setText(worker.getName());</w:t>
      </w:r>
    </w:p>
    <w:p w14:paraId="5E7D28D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294028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if (currentWorker != null) {</w:t>
      </w:r>
    </w:p>
    <w:p w14:paraId="03314FF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//Перегляд працівником свій профіль</w:t>
      </w:r>
    </w:p>
    <w:p w14:paraId="15D520D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if (worker.getId() == currentWorker.getId()) {</w:t>
      </w:r>
    </w:p>
    <w:p w14:paraId="2C5A3A8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chkFavoriteUser.setVisibility(View.GONE);</w:t>
      </w:r>
    </w:p>
    <w:p w14:paraId="1C8468D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btnSaveChanges.setVisibility(View.VISIBLE);</w:t>
      </w:r>
    </w:p>
    <w:p w14:paraId="1EB6C3E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etLogin.setFocusableInTouchMode(true);</w:t>
      </w:r>
    </w:p>
    <w:p w14:paraId="6486D09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etUserName.setFocusableInTouchMode(true);</w:t>
      </w:r>
    </w:p>
    <w:p w14:paraId="22FDBA0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tvProfile.setText("Ваш профіль");</w:t>
      </w:r>
    </w:p>
    <w:p w14:paraId="7AD671B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 else {</w:t>
      </w:r>
    </w:p>
    <w:p w14:paraId="0FD544C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//Перегляд працівником профіль працівника</w:t>
      </w:r>
    </w:p>
    <w:p w14:paraId="03BC9BA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chkFavoriteUser.setVisibility(View.VISIBLE);</w:t>
      </w:r>
    </w:p>
    <w:p w14:paraId="75AB235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btnSaveChanges.setVisibility(View.GONE);</w:t>
      </w:r>
    </w:p>
    <w:p w14:paraId="41778EC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etLogin.setFocusable(false);</w:t>
      </w:r>
    </w:p>
    <w:p w14:paraId="22AC6D5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               etUserName.setFocusable(false);</w:t>
      </w:r>
    </w:p>
    <w:p w14:paraId="4BEB534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tvProfile.setText("Профіль працівника");</w:t>
      </w:r>
    </w:p>
    <w:p w14:paraId="1DE7DA1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chkFavoriteUser.setChecked(ViewProfileDao.checkUserForFavorite(currentWorker.getId(), worker.getId()));</w:t>
      </w:r>
    </w:p>
    <w:p w14:paraId="62A6566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224DBA8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1AF8E83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//Перегляд керівником профіль працівника</w:t>
      </w:r>
    </w:p>
    <w:p w14:paraId="59F066E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else {</w:t>
      </w:r>
    </w:p>
    <w:p w14:paraId="76A8BA9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chkFavoriteUser.setVisibility(View.VISIBLE);</w:t>
      </w:r>
    </w:p>
    <w:p w14:paraId="420AB9F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btnSaveChanges.setVisibility(View.GONE);</w:t>
      </w:r>
    </w:p>
    <w:p w14:paraId="308D693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etLogin.setFocusable(false);</w:t>
      </w:r>
    </w:p>
    <w:p w14:paraId="3C09273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etUserName.setFocusable(false);</w:t>
      </w:r>
    </w:p>
    <w:p w14:paraId="4632151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tvProfile.setText("Профіль працівника");</w:t>
      </w:r>
    </w:p>
    <w:p w14:paraId="0A60D2D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chkFavoriteUser.setChecked(ViewProfileDao.checkUserForFavorite(currentLeader.getId(), worker.getId()));</w:t>
      </w:r>
    </w:p>
    <w:p w14:paraId="3F85BC7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089B7E0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503E2B0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7C069C7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4AE508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4E546B9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Зберігає зміни логіну та імені користувача</w:t>
      </w:r>
    </w:p>
    <w:p w14:paraId="17B149B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0764D51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Leader#updateLogin(String)</w:t>
      </w:r>
    </w:p>
    <w:p w14:paraId="4250436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Leader#updateUserName(String)</w:t>
      </w:r>
    </w:p>
    <w:p w14:paraId="1C37858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Worker#updateLogin(String)</w:t>
      </w:r>
    </w:p>
    <w:p w14:paraId="190AC9E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Worker#updateUserName(String)</w:t>
      </w:r>
    </w:p>
    <w:p w14:paraId="4DF0D41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Toast</w:t>
      </w:r>
    </w:p>
    <w:p w14:paraId="2B06995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Activity#finish()</w:t>
      </w:r>
    </w:p>
    <w:p w14:paraId="373607B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2ED287D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saveChanges() {</w:t>
      </w:r>
    </w:p>
    <w:p w14:paraId="5DB1275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03EA98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(checkData() == false) {</w:t>
      </w:r>
    </w:p>
    <w:p w14:paraId="2EFA0B4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return;</w:t>
      </w:r>
    </w:p>
    <w:p w14:paraId="498FE3B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3020729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7D82B9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(currentLeader != null) {</w:t>
      </w:r>
    </w:p>
    <w:p w14:paraId="6B0E51C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currentLeader.updateLogin(etLogin.getText().toString());</w:t>
      </w:r>
    </w:p>
    <w:p w14:paraId="1F63D8B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currentLeader.updateUserName(etUserName.getText().toString());</w:t>
      </w:r>
    </w:p>
    <w:p w14:paraId="547CEE5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57CF887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(currentWorker != null) {</w:t>
      </w:r>
    </w:p>
    <w:p w14:paraId="4FB344C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currentWorker.updateLogin(etLogin.getText().toString());</w:t>
      </w:r>
    </w:p>
    <w:p w14:paraId="2B62505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currentWorker.updateUserName(etUserName.getText().toString());</w:t>
      </w:r>
    </w:p>
    <w:p w14:paraId="75B0454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065FDAA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Toast.makeText(this, "Ваші дані успішно збережені", Toast.LENGTH_LONG).show();</w:t>
      </w:r>
    </w:p>
    <w:p w14:paraId="265391A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finish();</w:t>
      </w:r>
    </w:p>
    <w:p w14:paraId="6F06B55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6F679B0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4B24B7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7705961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Перевіряє на коректність введених даних</w:t>
      </w:r>
    </w:p>
    <w:p w14:paraId="2C5C521E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6CC7075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@return повертає true, якщо дані введені коректно. Плвертає false, якщо дані введені не коректно</w:t>
      </w:r>
    </w:p>
    <w:p w14:paraId="2A706DA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Toast</w:t>
      </w:r>
    </w:p>
    <w:p w14:paraId="362BF84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ViewProfileDao</w:t>
      </w:r>
    </w:p>
    <w:p w14:paraId="4FE0E71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ViewProfileDao#validationLoginWithoutCurrentUser(String, String)</w:t>
      </w:r>
    </w:p>
    <w:p w14:paraId="020DCCF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667C423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boolean checkData() {</w:t>
      </w:r>
    </w:p>
    <w:p w14:paraId="4805442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(etLogin.length() &lt; 3) {</w:t>
      </w:r>
    </w:p>
    <w:p w14:paraId="0D15370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       Toast.makeText(this, "Логін повинен містити від трьох символів", Toast.LENGTH_LONG).show();</w:t>
      </w:r>
    </w:p>
    <w:p w14:paraId="01EE039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return false;</w:t>
      </w:r>
    </w:p>
    <w:p w14:paraId="230C296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249CDF5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(etUserName.length() &lt; 1) {</w:t>
      </w:r>
    </w:p>
    <w:p w14:paraId="3131AAD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Toast.makeText(this, "ПІБ користувача не може бути пустим", Toast.LENGTH_LONG).show();</w:t>
      </w:r>
    </w:p>
    <w:p w14:paraId="5973821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return false;</w:t>
      </w:r>
    </w:p>
    <w:p w14:paraId="3F53C9C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0C71EF4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if(currentLeader != null) {</w:t>
      </w:r>
    </w:p>
    <w:p w14:paraId="09F551E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if (!ViewProfileDao.validationLoginWithoutCurrentUser(etLogin.getText().toString(), currentLeader.getLogin())) {</w:t>
      </w:r>
    </w:p>
    <w:p w14:paraId="2354065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Toast.makeText(this, "Користувач з таким логіном вже існує", Toast.LENGTH_LONG).show();</w:t>
      </w:r>
    </w:p>
    <w:p w14:paraId="69837E3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return false;</w:t>
      </w:r>
    </w:p>
    <w:p w14:paraId="748DB23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7AFA9E3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 else {</w:t>
      </w:r>
    </w:p>
    <w:p w14:paraId="7B95046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if (!ViewProfileDao.validationLoginWithoutCurrentUser(etLogin.getText().toString(), currentWorker.getLogin())) {</w:t>
      </w:r>
    </w:p>
    <w:p w14:paraId="1ED64AC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Toast.makeText(this, "Користувач з таким логіном вже існує", Toast.LENGTH_LONG).show();</w:t>
      </w:r>
    </w:p>
    <w:p w14:paraId="1DFF245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return false;</w:t>
      </w:r>
    </w:p>
    <w:p w14:paraId="6021B6A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086831F5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205133F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return true;</w:t>
      </w:r>
    </w:p>
    <w:p w14:paraId="6643216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38667A9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E79AF7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/**</w:t>
      </w:r>
    </w:p>
    <w:p w14:paraId="2D4D8CC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Додає або видаляє користувача з вибраних</w:t>
      </w:r>
    </w:p>
    <w:p w14:paraId="131E5D4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</w:t>
      </w:r>
    </w:p>
    <w:p w14:paraId="0EED1C0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ViewProfileDao</w:t>
      </w:r>
    </w:p>
    <w:p w14:paraId="3957F01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ViewProfileDao#addFavoriteUser(int, int)</w:t>
      </w:r>
    </w:p>
    <w:p w14:paraId="7DA3404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 @see ViewProfileDao#deleteFavoriteUser(int, int)</w:t>
      </w:r>
    </w:p>
    <w:p w14:paraId="7AE5E96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*/</w:t>
      </w:r>
    </w:p>
    <w:p w14:paraId="6137761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private void addOrDeleteFavoriteUser() {</w:t>
      </w:r>
    </w:p>
    <w:p w14:paraId="27B97B2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if (chkFavoriteUser.isChecked()) {</w:t>
      </w:r>
    </w:p>
    <w:p w14:paraId="11B6BFF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if (currentLeader != null) {</w:t>
      </w:r>
    </w:p>
    <w:p w14:paraId="2AEE578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if (leader != null) {</w:t>
      </w:r>
    </w:p>
    <w:p w14:paraId="14A144E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ViewProfileDao.addFavoriteUser(currentLeader.getId(), leader.getId());</w:t>
      </w:r>
    </w:p>
    <w:p w14:paraId="09DDA18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 else {</w:t>
      </w:r>
    </w:p>
    <w:p w14:paraId="168B37DA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ViewProfileDao.addFavoriteUser(currentLeader.getId(), worker.getId());</w:t>
      </w:r>
    </w:p>
    <w:p w14:paraId="75EA5E5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3B31252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676A962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if (currentWorker != null) {</w:t>
      </w:r>
    </w:p>
    <w:p w14:paraId="7F0EC887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if (leader != null) {</w:t>
      </w:r>
    </w:p>
    <w:p w14:paraId="752FE0F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ViewProfileDao.addFavoriteUser(currentWorker.getId(), worker.getId());</w:t>
      </w:r>
    </w:p>
    <w:p w14:paraId="48D77D8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 else {</w:t>
      </w:r>
    </w:p>
    <w:p w14:paraId="0DF6F39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ViewProfileDao.addFavoriteUser(currentWorker.getId(), leader.getId());</w:t>
      </w:r>
    </w:p>
    <w:p w14:paraId="55EAC78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2AF4AB28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0756EAB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 else {</w:t>
      </w:r>
    </w:p>
    <w:p w14:paraId="2C76FF0B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if (currentLeader != null) {</w:t>
      </w:r>
    </w:p>
    <w:p w14:paraId="6C2301F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if (leader != null) {</w:t>
      </w:r>
    </w:p>
    <w:p w14:paraId="160E563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ViewProfileDao.deleteFavoriteUser(currentLeader.getId(), leader.getId());</w:t>
      </w:r>
    </w:p>
    <w:p w14:paraId="3F0D4EF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lastRenderedPageBreak/>
        <w:t xml:space="preserve">                } else {</w:t>
      </w:r>
    </w:p>
    <w:p w14:paraId="7C9B70A2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ViewProfileDao.deleteFavoriteUser(currentLeader.getId(), worker.getId());</w:t>
      </w:r>
    </w:p>
    <w:p w14:paraId="723CF04F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26DBF179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5ECB82A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if (currentWorker != null) {</w:t>
      </w:r>
    </w:p>
    <w:p w14:paraId="4060166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if (leader != null) {</w:t>
      </w:r>
    </w:p>
    <w:p w14:paraId="4147A603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ViewProfileDao.deleteFavoriteUser(currentWorker.getId(), worker.getId());</w:t>
      </w:r>
    </w:p>
    <w:p w14:paraId="74B896F4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 else {</w:t>
      </w:r>
    </w:p>
    <w:p w14:paraId="688414FC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    ViewProfileDao.deleteFavoriteUser(currentWorker.getId(), leader.getId());</w:t>
      </w:r>
    </w:p>
    <w:p w14:paraId="2E25FB9D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    }</w:t>
      </w:r>
    </w:p>
    <w:p w14:paraId="02327760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    }</w:t>
      </w:r>
    </w:p>
    <w:p w14:paraId="651A6056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    }</w:t>
      </w:r>
    </w:p>
    <w:p w14:paraId="3FEEA181" w14:textId="77777777" w:rsidR="00C4779C" w:rsidRPr="00C4779C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 xml:space="preserve">    }</w:t>
      </w:r>
    </w:p>
    <w:p w14:paraId="3C9C63ED" w14:textId="40B6AFAC" w:rsidR="002C3E52" w:rsidRDefault="00C4779C" w:rsidP="00C4779C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4779C">
        <w:rPr>
          <w:rFonts w:ascii="Consolas" w:hAnsi="Consolas"/>
          <w:sz w:val="20"/>
          <w:szCs w:val="20"/>
        </w:rPr>
        <w:t>}</w:t>
      </w:r>
    </w:p>
    <w:p w14:paraId="56B241E7" w14:textId="77777777" w:rsidR="002C3E52" w:rsidRPr="002C3E52" w:rsidRDefault="002C3E52" w:rsidP="0052200A">
      <w:pPr>
        <w:spacing w:line="240" w:lineRule="auto"/>
        <w:ind w:firstLine="0"/>
        <w:jc w:val="center"/>
        <w:rPr>
          <w:b/>
          <w:bCs/>
        </w:rPr>
      </w:pPr>
      <w:r w:rsidRPr="002C3E52">
        <w:rPr>
          <w:b/>
          <w:bCs/>
        </w:rPr>
        <w:t>SearchUsersActivity</w:t>
      </w:r>
    </w:p>
    <w:p w14:paraId="41918D3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package com.rosokha.todolist.users;</w:t>
      </w:r>
    </w:p>
    <w:p w14:paraId="07E34A9B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5B1C4B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android.annotation.*;</w:t>
      </w:r>
    </w:p>
    <w:p w14:paraId="7FD3B6D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android.app.*;</w:t>
      </w:r>
    </w:p>
    <w:p w14:paraId="7819DED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android.content.*;</w:t>
      </w:r>
    </w:p>
    <w:p w14:paraId="1387F49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android.content.pm.*;</w:t>
      </w:r>
    </w:p>
    <w:p w14:paraId="61BF2E2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android.database.*;</w:t>
      </w:r>
    </w:p>
    <w:p w14:paraId="7E5989B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android.os.*;</w:t>
      </w:r>
    </w:p>
    <w:p w14:paraId="4C04461C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android.text.*;</w:t>
      </w:r>
    </w:p>
    <w:p w14:paraId="5B026EEC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android.util.TypedValue;</w:t>
      </w:r>
    </w:p>
    <w:p w14:paraId="076629E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android.view.*;</w:t>
      </w:r>
    </w:p>
    <w:p w14:paraId="75625869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android.widget.*;</w:t>
      </w:r>
    </w:p>
    <w:p w14:paraId="58E697A6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1549D8A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androidx.annotation.*;</w:t>
      </w:r>
    </w:p>
    <w:p w14:paraId="462C6FA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1C34BA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com.rosokha.todolist.*;</w:t>
      </w:r>
    </w:p>
    <w:p w14:paraId="2C3B2409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com.rosokha.todolist.dao.*;</w:t>
      </w:r>
    </w:p>
    <w:p w14:paraId="73E22E3B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71479C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java.util.*;</w:t>
      </w:r>
    </w:p>
    <w:p w14:paraId="7790BA4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6483B93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/**</w:t>
      </w:r>
    </w:p>
    <w:p w14:paraId="1C2225FC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* Представляє собою графічний користувацький інтерфейс пошуку користувачів</w:t>
      </w:r>
    </w:p>
    <w:p w14:paraId="6517F52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*</w:t>
      </w:r>
    </w:p>
    <w:p w14:paraId="6324093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* @see Activity</w:t>
      </w:r>
    </w:p>
    <w:p w14:paraId="78828A73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*/</w:t>
      </w:r>
    </w:p>
    <w:p w14:paraId="4306473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public class SearchUsersActivity extends Activity {</w:t>
      </w:r>
    </w:p>
    <w:p w14:paraId="62E65F3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AE0C70F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/**</w:t>
      </w:r>
    </w:p>
    <w:p w14:paraId="5C4155C0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Користувач, який шукає інших користувачів</w:t>
      </w:r>
    </w:p>
    <w:p w14:paraId="518395A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*/</w:t>
      </w:r>
    </w:p>
    <w:p w14:paraId="4010AE30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User user;</w:t>
      </w:r>
    </w:p>
    <w:p w14:paraId="5AF739B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96DBF8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/**</w:t>
      </w:r>
    </w:p>
    <w:p w14:paraId="625971A9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Список знайдених користувачів</w:t>
      </w:r>
    </w:p>
    <w:p w14:paraId="1C6A5583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*/</w:t>
      </w:r>
    </w:p>
    <w:p w14:paraId="365F326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List&lt;User&gt; foundUsers = new ArrayList&lt;&gt;();</w:t>
      </w:r>
    </w:p>
    <w:p w14:paraId="7D1D222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1B5489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/**</w:t>
      </w:r>
    </w:p>
    <w:p w14:paraId="02AE3800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Контейнер у якому відображуються знайдені користувачі</w:t>
      </w:r>
    </w:p>
    <w:p w14:paraId="70A7107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*/</w:t>
      </w:r>
    </w:p>
    <w:p w14:paraId="5430B05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LinearLayout llFoundUsers;</w:t>
      </w:r>
    </w:p>
    <w:p w14:paraId="6AE96F5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8613AD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/**</w:t>
      </w:r>
    </w:p>
    <w:p w14:paraId="651C1D9B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lastRenderedPageBreak/>
        <w:t xml:space="preserve">     * Проводиться початкове налаштування activity</w:t>
      </w:r>
    </w:p>
    <w:p w14:paraId="02A89DAD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</w:t>
      </w:r>
    </w:p>
    <w:p w14:paraId="19B5AB93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@param savedInstanceState попередня властивість activity, якщо вона була збережена</w:t>
      </w:r>
    </w:p>
    <w:p w14:paraId="6983E2F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@see Bundle</w:t>
      </w:r>
    </w:p>
    <w:p w14:paraId="03A645C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@see Activity#onCreate(Bundle)</w:t>
      </w:r>
    </w:p>
    <w:p w14:paraId="1CCF409B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@see Activity#setContentView(View)</w:t>
      </w:r>
    </w:p>
    <w:p w14:paraId="55EE29F6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@see Activity#setRequestedOrientation(int)</w:t>
      </w:r>
    </w:p>
    <w:p w14:paraId="2CCCB04A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@see SearchUsersActivity#inicialComponents()</w:t>
      </w:r>
    </w:p>
    <w:p w14:paraId="4393CC4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*/</w:t>
      </w:r>
    </w:p>
    <w:p w14:paraId="18102E30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@Override</w:t>
      </w:r>
    </w:p>
    <w:p w14:paraId="3FC8A6FA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protected void onCreate(@Nullable Bundle savedInstanceState) {</w:t>
      </w:r>
    </w:p>
    <w:p w14:paraId="0FBA9FDD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super.onCreate(savedInstanceState);</w:t>
      </w:r>
    </w:p>
    <w:p w14:paraId="05938900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setContentView(R.layout.activity_search_users);</w:t>
      </w:r>
    </w:p>
    <w:p w14:paraId="07FB82D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setRequestedOrientation(ActivityInfo.SCREEN_ORIENTATION_PORTRAIT);//блокує поворот екрану</w:t>
      </w:r>
    </w:p>
    <w:p w14:paraId="56D6602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inicialComponents();</w:t>
      </w:r>
    </w:p>
    <w:p w14:paraId="79334B9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}</w:t>
      </w:r>
    </w:p>
    <w:p w14:paraId="3FE721F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10ED95F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/**</w:t>
      </w:r>
    </w:p>
    <w:p w14:paraId="51B5E6C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Викликається при поверненні користувача в дане activity</w:t>
      </w:r>
    </w:p>
    <w:p w14:paraId="4A63554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</w:t>
      </w:r>
    </w:p>
    <w:p w14:paraId="5FCA8D3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@see Activity#onResume()</w:t>
      </w:r>
    </w:p>
    <w:p w14:paraId="789807FC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@see SearchUsersActivity#findUsers(String)</w:t>
      </w:r>
    </w:p>
    <w:p w14:paraId="7B7757AA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*/</w:t>
      </w:r>
    </w:p>
    <w:p w14:paraId="2C6AFE2F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@Override</w:t>
      </w:r>
    </w:p>
    <w:p w14:paraId="1FA61A6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protected void onResume() {</w:t>
      </w:r>
    </w:p>
    <w:p w14:paraId="4250C12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super.onResume();</w:t>
      </w:r>
    </w:p>
    <w:p w14:paraId="2F0E00A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EditText etSearch = findViewById(R.id.etSearch);</w:t>
      </w:r>
    </w:p>
    <w:p w14:paraId="473BF590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findUsers(etSearch.getText().toString());</w:t>
      </w:r>
    </w:p>
    <w:p w14:paraId="6248688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}</w:t>
      </w:r>
    </w:p>
    <w:p w14:paraId="0EE00839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3A8371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/**</w:t>
      </w:r>
    </w:p>
    <w:p w14:paraId="27574D8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Ініціалізує компоненти</w:t>
      </w:r>
    </w:p>
    <w:p w14:paraId="5B45B61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</w:t>
      </w:r>
    </w:p>
    <w:p w14:paraId="1C668059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@see HomePageOfLeaderActivity</w:t>
      </w:r>
    </w:p>
    <w:p w14:paraId="2356857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@see HomePageOfWorkerActivity</w:t>
      </w:r>
    </w:p>
    <w:p w14:paraId="494AE35F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@see HomePageOfLeaderActivity#getCurrentLeader()</w:t>
      </w:r>
    </w:p>
    <w:p w14:paraId="590195B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@see HomePageOfWorkerActivity#getCurrentWorker()</w:t>
      </w:r>
    </w:p>
    <w:p w14:paraId="2CDA78E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*/</w:t>
      </w:r>
    </w:p>
    <w:p w14:paraId="545C4E4B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private void inicialComponents() {</w:t>
      </w:r>
    </w:p>
    <w:p w14:paraId="7434651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916248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if (HomePageOfLeaderActivity.getCurrentLeader() != null) {</w:t>
      </w:r>
    </w:p>
    <w:p w14:paraId="01832EED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user = HomePageOfLeaderActivity.getCurrentLeader();</w:t>
      </w:r>
    </w:p>
    <w:p w14:paraId="20ABE73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} else {</w:t>
      </w:r>
    </w:p>
    <w:p w14:paraId="7DD19D1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user = HomePageOfWorkerActivity.getCurrentWorker();</w:t>
      </w:r>
    </w:p>
    <w:p w14:paraId="6D837F16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}</w:t>
      </w:r>
    </w:p>
    <w:p w14:paraId="68AF526B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8F9D493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EditText etSearch = findViewById(R.id.etSearch);</w:t>
      </w:r>
    </w:p>
    <w:p w14:paraId="135CCEF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llFoundUsers = findViewById(R.id.llFoundUsers);</w:t>
      </w:r>
    </w:p>
    <w:p w14:paraId="6A7D939A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Button btnGoBack = findViewById(R.id.btnGoBack);</w:t>
      </w:r>
    </w:p>
    <w:p w14:paraId="6E947706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btnGoBack.setOnClickListener((View v) -&gt; finish());</w:t>
      </w:r>
    </w:p>
    <w:p w14:paraId="50A7199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58D8BCD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etSearch.addTextChangedListener(new TextWatcher() {</w:t>
      </w:r>
    </w:p>
    <w:p w14:paraId="1238F810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@Override</w:t>
      </w:r>
    </w:p>
    <w:p w14:paraId="2E91475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public void beforeTextChanged(CharSequence s, int start, int count, int after) {</w:t>
      </w:r>
    </w:p>
    <w:p w14:paraId="1669CF89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}</w:t>
      </w:r>
    </w:p>
    <w:p w14:paraId="744B7DD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F271DA9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@Override</w:t>
      </w:r>
    </w:p>
    <w:p w14:paraId="6AA9A8BF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lastRenderedPageBreak/>
        <w:t xml:space="preserve">            public void onTextChanged(CharSequence s, int start, int before, int count) {</w:t>
      </w:r>
    </w:p>
    <w:p w14:paraId="09BB84C0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}</w:t>
      </w:r>
    </w:p>
    <w:p w14:paraId="79E079A9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3A84646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@Override</w:t>
      </w:r>
    </w:p>
    <w:p w14:paraId="599CCB43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public void afterTextChanged(Editable s) {</w:t>
      </w:r>
    </w:p>
    <w:p w14:paraId="6F2EAF6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findUsers(etSearch.getText().toString());</w:t>
      </w:r>
    </w:p>
    <w:p w14:paraId="6D0B784D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}</w:t>
      </w:r>
    </w:p>
    <w:p w14:paraId="6C130E3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});</w:t>
      </w:r>
    </w:p>
    <w:p w14:paraId="32164C7F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}</w:t>
      </w:r>
    </w:p>
    <w:p w14:paraId="1C81743D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D55024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/**</w:t>
      </w:r>
    </w:p>
    <w:p w14:paraId="3146426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Шукає користувачів</w:t>
      </w:r>
    </w:p>
    <w:p w14:paraId="6F6D471F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</w:t>
      </w:r>
    </w:p>
    <w:p w14:paraId="4E4E5FD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@param login логін по якому потрібно здійснити пошук</w:t>
      </w:r>
    </w:p>
    <w:p w14:paraId="2FBF33B0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@see SearchDao</w:t>
      </w:r>
    </w:p>
    <w:p w14:paraId="552EC173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@see SearchDao#findUsers(String)</w:t>
      </w:r>
    </w:p>
    <w:p w14:paraId="7DC042CC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@see Toast</w:t>
      </w:r>
    </w:p>
    <w:p w14:paraId="53CF8D23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@see User</w:t>
      </w:r>
    </w:p>
    <w:p w14:paraId="5C664976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*/</w:t>
      </w:r>
    </w:p>
    <w:p w14:paraId="5B1D1439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@SuppressLint("Range")</w:t>
      </w:r>
    </w:p>
    <w:p w14:paraId="059DBF2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private void findUsers(String login) {</w:t>
      </w:r>
    </w:p>
    <w:p w14:paraId="0FBBED7A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79229C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llFoundUsers.removeAllViews();</w:t>
      </w:r>
    </w:p>
    <w:p w14:paraId="7D59839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try {</w:t>
      </w:r>
    </w:p>
    <w:p w14:paraId="6E194E6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foundUsers = SearchDao.findUsers(login);</w:t>
      </w:r>
    </w:p>
    <w:p w14:paraId="5BE2BC6F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} catch (SQLException ex) {</w:t>
      </w:r>
    </w:p>
    <w:p w14:paraId="2463CC83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Toast.makeText(this, "Пошук не працює", Toast.LENGTH_LONG).show();</w:t>
      </w:r>
    </w:p>
    <w:p w14:paraId="23A97D6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return;</w:t>
      </w:r>
    </w:p>
    <w:p w14:paraId="383DB58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}</w:t>
      </w:r>
    </w:p>
    <w:p w14:paraId="3269202F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6046A6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for (User tempUser : foundUsers) {</w:t>
      </w:r>
    </w:p>
    <w:p w14:paraId="7272447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int height = (int) TypedValue.applyDimension(TypedValue.COMPLEX_UNIT_DIP, 50, getResources().getDisplayMetrics());</w:t>
      </w:r>
    </w:p>
    <w:p w14:paraId="24B93D4F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LinearLayout linearLayout = new LinearLayout(this);</w:t>
      </w:r>
    </w:p>
    <w:p w14:paraId="7171BC7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linearLayout.setOrientation(LinearLayout.HORIZONTAL);</w:t>
      </w:r>
    </w:p>
    <w:p w14:paraId="335806FC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linearLayout.setBackgroundResource(R.drawable.round_user);</w:t>
      </w:r>
    </w:p>
    <w:p w14:paraId="5310BECC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linearLayout.setOnClickListener((View v) -&gt; openProfile(tempUser));</w:t>
      </w:r>
    </w:p>
    <w:p w14:paraId="44747C5D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LinearLayout.LayoutParams layoutParams = new LinearLayout.LayoutParams</w:t>
      </w:r>
    </w:p>
    <w:p w14:paraId="43D3D6F9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    (LinearLayout.LayoutParams.MATCH_PARENT, height);</w:t>
      </w:r>
    </w:p>
    <w:p w14:paraId="30EAEA7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layoutParams.setMargins(0, 5, 0, 0);</w:t>
      </w:r>
    </w:p>
    <w:p w14:paraId="3F31D98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linearLayout.setVerticalGravity(Gravity.CENTER_VERTICAL);</w:t>
      </w:r>
    </w:p>
    <w:p w14:paraId="76730B5F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linearLayout.setLayoutParams(layoutParams);</w:t>
      </w:r>
    </w:p>
    <w:p w14:paraId="36883AF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34AEE86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TextView tv = new TextView(this);</w:t>
      </w:r>
    </w:p>
    <w:p w14:paraId="0CAD4786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tv.setText(tempUser.getLogin());</w:t>
      </w:r>
    </w:p>
    <w:p w14:paraId="6E9DA609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tv.setTextSize(20);</w:t>
      </w:r>
    </w:p>
    <w:p w14:paraId="30F7969D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tv.setAllCaps(false);</w:t>
      </w:r>
    </w:p>
    <w:p w14:paraId="2559DBE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3550E39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CheckBox checkBox = new CheckBox(this);</w:t>
      </w:r>
    </w:p>
    <w:p w14:paraId="710F5F1F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checkBox.setChecked(ViewProfileDao.checkUserForFavorite(user.getId(), tempUser.getId()));</w:t>
      </w:r>
    </w:p>
    <w:p w14:paraId="75C10DDD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A3DD3E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checkBox.setOnCheckedChangeListener((CompoundButton buttonView, boolean isChecked) -&gt; {</w:t>
      </w:r>
    </w:p>
    <w:p w14:paraId="00F6AE5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if (isChecked) {</w:t>
      </w:r>
    </w:p>
    <w:p w14:paraId="128C0C2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    ViewProfileDao.addFavoriteUser(user.getId(), tempUser.getId());</w:t>
      </w:r>
    </w:p>
    <w:p w14:paraId="21BA793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} else {</w:t>
      </w:r>
    </w:p>
    <w:p w14:paraId="09C880BF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    ViewProfileDao.deleteFavoriteUser(user.getId(), tempUser.getId());</w:t>
      </w:r>
    </w:p>
    <w:p w14:paraId="6BFFC7BC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}</w:t>
      </w:r>
    </w:p>
    <w:p w14:paraId="4E9E5D29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lastRenderedPageBreak/>
        <w:t xml:space="preserve">            });</w:t>
      </w:r>
    </w:p>
    <w:p w14:paraId="2C68D8AB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D4CEBB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if(user.getId() == tempUser.getId()) {</w:t>
      </w:r>
    </w:p>
    <w:p w14:paraId="1AFCA6C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checkBox.setVisibility(View.INVISIBLE);</w:t>
      </w:r>
    </w:p>
    <w:p w14:paraId="6996D01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}</w:t>
      </w:r>
    </w:p>
    <w:p w14:paraId="59BA2493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519FEE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linearLayout.addView(checkBox);</w:t>
      </w:r>
    </w:p>
    <w:p w14:paraId="6154EC83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linearLayout.addView(tv);</w:t>
      </w:r>
    </w:p>
    <w:p w14:paraId="12023C7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llFoundUsers.addView(linearLayout);</w:t>
      </w:r>
    </w:p>
    <w:p w14:paraId="7AD5DFF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}</w:t>
      </w:r>
    </w:p>
    <w:p w14:paraId="79FDFEEA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0293E56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}</w:t>
      </w:r>
    </w:p>
    <w:p w14:paraId="69492F4C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7A8707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3EE863A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/**</w:t>
      </w:r>
    </w:p>
    <w:p w14:paraId="00A03D7C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Відкриває профіль вибраного користувача</w:t>
      </w:r>
    </w:p>
    <w:p w14:paraId="1E636C6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</w:t>
      </w:r>
    </w:p>
    <w:p w14:paraId="67437C2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@param user користувач, профіль якого потрібно відкрити</w:t>
      </w:r>
    </w:p>
    <w:p w14:paraId="22FE8806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@see User</w:t>
      </w:r>
    </w:p>
    <w:p w14:paraId="19B5119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@see Leader</w:t>
      </w:r>
    </w:p>
    <w:p w14:paraId="5271A02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@see Worker</w:t>
      </w:r>
    </w:p>
    <w:p w14:paraId="6C19FC7D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@see Intent</w:t>
      </w:r>
    </w:p>
    <w:p w14:paraId="3BF83F1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*/</w:t>
      </w:r>
    </w:p>
    <w:p w14:paraId="3D98728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private void openProfile(User user) {</w:t>
      </w:r>
    </w:p>
    <w:p w14:paraId="1C6E687B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if (user instanceof Leader) {</w:t>
      </w:r>
    </w:p>
    <w:p w14:paraId="52AAFC7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Leader tempLeader = (Leader) user;</w:t>
      </w:r>
    </w:p>
    <w:p w14:paraId="04A3590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Intent intent = new Intent(SearchUsersActivity.this, ProfileViewerActivity.class);</w:t>
      </w:r>
    </w:p>
    <w:p w14:paraId="099A996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intent.putExtra(Leader.class.getSimpleName(), tempLeader);</w:t>
      </w:r>
    </w:p>
    <w:p w14:paraId="0AFB47E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startActivity(intent);</w:t>
      </w:r>
    </w:p>
    <w:p w14:paraId="65013F3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} else {</w:t>
      </w:r>
    </w:p>
    <w:p w14:paraId="7BE29E2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Worker tempWorker = (Worker) user;</w:t>
      </w:r>
    </w:p>
    <w:p w14:paraId="3FD95BF0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Intent intent = new Intent(SearchUsersActivity.this, ProfileViewerActivity.class);</w:t>
      </w:r>
    </w:p>
    <w:p w14:paraId="10A8DB16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intent.putExtra(Worker.class.getSimpleName(), tempWorker);</w:t>
      </w:r>
    </w:p>
    <w:p w14:paraId="38E986C0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startActivity(intent);</w:t>
      </w:r>
    </w:p>
    <w:p w14:paraId="71E3509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}</w:t>
      </w:r>
    </w:p>
    <w:p w14:paraId="3897665B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}</w:t>
      </w:r>
    </w:p>
    <w:p w14:paraId="58BBEAA6" w14:textId="233E7F36" w:rsidR="002C3E52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}</w:t>
      </w:r>
    </w:p>
    <w:p w14:paraId="3C25CE34" w14:textId="77777777" w:rsidR="002C3E52" w:rsidRPr="002C3E52" w:rsidRDefault="002C3E52" w:rsidP="0052200A">
      <w:pPr>
        <w:spacing w:line="240" w:lineRule="auto"/>
        <w:ind w:firstLine="0"/>
        <w:jc w:val="center"/>
        <w:rPr>
          <w:b/>
          <w:bCs/>
        </w:rPr>
      </w:pPr>
      <w:r w:rsidRPr="002C3E52">
        <w:rPr>
          <w:b/>
          <w:bCs/>
        </w:rPr>
        <w:t>User</w:t>
      </w:r>
    </w:p>
    <w:p w14:paraId="20182EF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package com.rosokha.todolist.users;</w:t>
      </w:r>
    </w:p>
    <w:p w14:paraId="5ACEA34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45BBE8D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java.io.Serializable;</w:t>
      </w:r>
    </w:p>
    <w:p w14:paraId="0EAA118D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D6FF809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/**</w:t>
      </w:r>
    </w:p>
    <w:p w14:paraId="3B8B326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* Представляє собою коритсувача</w:t>
      </w:r>
    </w:p>
    <w:p w14:paraId="6618AD8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*/</w:t>
      </w:r>
    </w:p>
    <w:p w14:paraId="5BC5B1F0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public abstract class User implements Serializable {</w:t>
      </w:r>
    </w:p>
    <w:p w14:paraId="4A48303C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E6F44CA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DAECEC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/**</w:t>
      </w:r>
    </w:p>
    <w:p w14:paraId="56406B0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Ідентифікатор користувача</w:t>
      </w:r>
    </w:p>
    <w:p w14:paraId="0056121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*/</w:t>
      </w:r>
    </w:p>
    <w:p w14:paraId="010067C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private int id = 0;</w:t>
      </w:r>
    </w:p>
    <w:p w14:paraId="07990C7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57FFFAC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/**</w:t>
      </w:r>
    </w:p>
    <w:p w14:paraId="6A801863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ПІБ користувача</w:t>
      </w:r>
    </w:p>
    <w:p w14:paraId="4F3482ED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*/</w:t>
      </w:r>
    </w:p>
    <w:p w14:paraId="2C8FACB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private String name;</w:t>
      </w:r>
    </w:p>
    <w:p w14:paraId="1EE0E00A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3FF9C0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/**</w:t>
      </w:r>
    </w:p>
    <w:p w14:paraId="70117B7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lastRenderedPageBreak/>
        <w:t xml:space="preserve">     * Логін користувача</w:t>
      </w:r>
    </w:p>
    <w:p w14:paraId="69B9F2D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*/</w:t>
      </w:r>
    </w:p>
    <w:p w14:paraId="1DA6434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private String login;</w:t>
      </w:r>
    </w:p>
    <w:p w14:paraId="0E6FC979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190CFCA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/**</w:t>
      </w:r>
    </w:p>
    <w:p w14:paraId="5B80785C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Конструктор без параметрів</w:t>
      </w:r>
    </w:p>
    <w:p w14:paraId="6A96448D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*/</w:t>
      </w:r>
    </w:p>
    <w:p w14:paraId="21D0BAFA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public User() {</w:t>
      </w:r>
    </w:p>
    <w:p w14:paraId="5FA1D5EB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}</w:t>
      </w:r>
    </w:p>
    <w:p w14:paraId="5E98950D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E9AF72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/**</w:t>
      </w:r>
    </w:p>
    <w:p w14:paraId="3A086E6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Конструктор з параметрами</w:t>
      </w:r>
    </w:p>
    <w:p w14:paraId="708154F0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</w:t>
      </w:r>
    </w:p>
    <w:p w14:paraId="2CA4795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@param id    ідентифікатор користувача</w:t>
      </w:r>
    </w:p>
    <w:p w14:paraId="3CD0E07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@param name  ПІБ користувача</w:t>
      </w:r>
    </w:p>
    <w:p w14:paraId="3441175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@param login логін користувача</w:t>
      </w:r>
    </w:p>
    <w:p w14:paraId="40294F1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*/</w:t>
      </w:r>
    </w:p>
    <w:p w14:paraId="0BCB906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public User(int id, String name, String login) {</w:t>
      </w:r>
    </w:p>
    <w:p w14:paraId="1B6E921D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this.id = id;</w:t>
      </w:r>
    </w:p>
    <w:p w14:paraId="7BE810D6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this.name = name;</w:t>
      </w:r>
    </w:p>
    <w:p w14:paraId="10DAEBB0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this.login = login;</w:t>
      </w:r>
    </w:p>
    <w:p w14:paraId="399081D9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}</w:t>
      </w:r>
    </w:p>
    <w:p w14:paraId="77D24389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875D993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/**</w:t>
      </w:r>
    </w:p>
    <w:p w14:paraId="3C28D18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Оновлює логін керівника</w:t>
      </w:r>
    </w:p>
    <w:p w14:paraId="04FA8B20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</w:t>
      </w:r>
    </w:p>
    <w:p w14:paraId="1AB7F9C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@param newLogin новий логін користувача</w:t>
      </w:r>
    </w:p>
    <w:p w14:paraId="1EF5449F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*/</w:t>
      </w:r>
    </w:p>
    <w:p w14:paraId="425643A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public abstract void updateLogin(String newLogin);</w:t>
      </w:r>
    </w:p>
    <w:p w14:paraId="026D565A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7966C86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/**</w:t>
      </w:r>
    </w:p>
    <w:p w14:paraId="20CE228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Оновлює ПІБ керівника</w:t>
      </w:r>
    </w:p>
    <w:p w14:paraId="1F0E86D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</w:t>
      </w:r>
    </w:p>
    <w:p w14:paraId="0B57564D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@param newUserName новий ПІБ користувача</w:t>
      </w:r>
    </w:p>
    <w:p w14:paraId="30966EF0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*/</w:t>
      </w:r>
    </w:p>
    <w:p w14:paraId="162AB20D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public abstract void updateUserName(String newUserName);</w:t>
      </w:r>
    </w:p>
    <w:p w14:paraId="7EFD4D6C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6902AFC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/**</w:t>
      </w:r>
    </w:p>
    <w:p w14:paraId="73CDDE09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Getter для поля id</w:t>
      </w:r>
    </w:p>
    <w:p w14:paraId="3BCBECF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</w:t>
      </w:r>
    </w:p>
    <w:p w14:paraId="194E9693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@return ідентифікар користувача</w:t>
      </w:r>
    </w:p>
    <w:p w14:paraId="76F34CE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*/</w:t>
      </w:r>
    </w:p>
    <w:p w14:paraId="6ED95EE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public int getId() {</w:t>
      </w:r>
    </w:p>
    <w:p w14:paraId="2419C36B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return id;</w:t>
      </w:r>
    </w:p>
    <w:p w14:paraId="0B6AA61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}</w:t>
      </w:r>
    </w:p>
    <w:p w14:paraId="15722EAD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8755B6B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/**</w:t>
      </w:r>
    </w:p>
    <w:p w14:paraId="2940F70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Setter для поля id</w:t>
      </w:r>
    </w:p>
    <w:p w14:paraId="3C51BB9C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</w:t>
      </w:r>
    </w:p>
    <w:p w14:paraId="26971103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@param id ідентифікатор користувача</w:t>
      </w:r>
    </w:p>
    <w:p w14:paraId="0C74628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*/</w:t>
      </w:r>
    </w:p>
    <w:p w14:paraId="67F5997B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public void setId(int id) {</w:t>
      </w:r>
    </w:p>
    <w:p w14:paraId="540DF0DA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this.id = id;</w:t>
      </w:r>
    </w:p>
    <w:p w14:paraId="35DDCDFD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}</w:t>
      </w:r>
    </w:p>
    <w:p w14:paraId="193420E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FDE138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/**</w:t>
      </w:r>
    </w:p>
    <w:p w14:paraId="05A0204D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Getter для поля name</w:t>
      </w:r>
    </w:p>
    <w:p w14:paraId="6B03DFF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</w:t>
      </w:r>
    </w:p>
    <w:p w14:paraId="0EB5120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@return ПІБ користувача</w:t>
      </w:r>
    </w:p>
    <w:p w14:paraId="53826373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*/</w:t>
      </w:r>
    </w:p>
    <w:p w14:paraId="4C2E0DBD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public String getName() {</w:t>
      </w:r>
    </w:p>
    <w:p w14:paraId="1DD1F92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lastRenderedPageBreak/>
        <w:t xml:space="preserve">        return name;</w:t>
      </w:r>
    </w:p>
    <w:p w14:paraId="1B4F4F4B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}</w:t>
      </w:r>
    </w:p>
    <w:p w14:paraId="4CA19DBA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F2CCC39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/**</w:t>
      </w:r>
    </w:p>
    <w:p w14:paraId="24A396E0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Setter для поля name</w:t>
      </w:r>
    </w:p>
    <w:p w14:paraId="32DFE61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</w:t>
      </w:r>
    </w:p>
    <w:p w14:paraId="5289FA1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@param name ПІБ користувача</w:t>
      </w:r>
    </w:p>
    <w:p w14:paraId="124BE4A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*/</w:t>
      </w:r>
    </w:p>
    <w:p w14:paraId="048F992A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public void setName(String name) {</w:t>
      </w:r>
    </w:p>
    <w:p w14:paraId="13F3801B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this.name = name;</w:t>
      </w:r>
    </w:p>
    <w:p w14:paraId="7F8646D9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}</w:t>
      </w:r>
    </w:p>
    <w:p w14:paraId="5D58F82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933E939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/**</w:t>
      </w:r>
    </w:p>
    <w:p w14:paraId="1787046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Getter для поля login</w:t>
      </w:r>
    </w:p>
    <w:p w14:paraId="31BFBA7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</w:t>
      </w:r>
    </w:p>
    <w:p w14:paraId="2360DD5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@return логін користувача</w:t>
      </w:r>
    </w:p>
    <w:p w14:paraId="56182D5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*/</w:t>
      </w:r>
    </w:p>
    <w:p w14:paraId="7890618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public String getLogin() {</w:t>
      </w:r>
    </w:p>
    <w:p w14:paraId="55FA931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return login;</w:t>
      </w:r>
    </w:p>
    <w:p w14:paraId="08E8EC5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}</w:t>
      </w:r>
    </w:p>
    <w:p w14:paraId="6ABF6E1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CEE5F50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/**</w:t>
      </w:r>
    </w:p>
    <w:p w14:paraId="6FCB516F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Setter для поля login</w:t>
      </w:r>
    </w:p>
    <w:p w14:paraId="65FFF33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</w:t>
      </w:r>
    </w:p>
    <w:p w14:paraId="2721F0AD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@param login логін користувача</w:t>
      </w:r>
    </w:p>
    <w:p w14:paraId="5C1AEE1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*/</w:t>
      </w:r>
    </w:p>
    <w:p w14:paraId="102BFE7C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public void setLogin(String login) {</w:t>
      </w:r>
    </w:p>
    <w:p w14:paraId="02CE9BA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this.login = login;</w:t>
      </w:r>
    </w:p>
    <w:p w14:paraId="4B3585B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}</w:t>
      </w:r>
    </w:p>
    <w:p w14:paraId="4FF3B061" w14:textId="5F57C4F4" w:rsidR="002C3E52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}</w:t>
      </w:r>
    </w:p>
    <w:p w14:paraId="52C25420" w14:textId="77777777" w:rsidR="002C3E52" w:rsidRPr="002C3E52" w:rsidRDefault="002C3E52" w:rsidP="0052200A">
      <w:pPr>
        <w:spacing w:line="240" w:lineRule="auto"/>
        <w:ind w:firstLine="0"/>
        <w:jc w:val="center"/>
        <w:rPr>
          <w:b/>
          <w:bCs/>
        </w:rPr>
      </w:pPr>
      <w:r w:rsidRPr="002C3E52">
        <w:rPr>
          <w:b/>
          <w:bCs/>
        </w:rPr>
        <w:t>Worker</w:t>
      </w:r>
    </w:p>
    <w:p w14:paraId="22D5114B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package com.rosokha.todolist.users;</w:t>
      </w:r>
    </w:p>
    <w:p w14:paraId="6305314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9405220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android.database.SQLException;</w:t>
      </w:r>
    </w:p>
    <w:p w14:paraId="139B6D9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CC81D23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com.rosokha.todolist.dao.UserDao;</w:t>
      </w:r>
    </w:p>
    <w:p w14:paraId="3412950B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7EC8BDB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/**</w:t>
      </w:r>
    </w:p>
    <w:p w14:paraId="58BE27A0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* Клас Worker представляє собою працівника, який отримує від керівника завдання і виконує їх</w:t>
      </w:r>
    </w:p>
    <w:p w14:paraId="1203018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*</w:t>
      </w:r>
    </w:p>
    <w:p w14:paraId="185DD70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* @see User</w:t>
      </w:r>
    </w:p>
    <w:p w14:paraId="630E281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*/</w:t>
      </w:r>
    </w:p>
    <w:p w14:paraId="3124D55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public class Worker extends User {</w:t>
      </w:r>
    </w:p>
    <w:p w14:paraId="6D1871E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DD6467D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/**</w:t>
      </w:r>
    </w:p>
    <w:p w14:paraId="005B239F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Оновлює логін працівника</w:t>
      </w:r>
    </w:p>
    <w:p w14:paraId="4372480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</w:t>
      </w:r>
    </w:p>
    <w:p w14:paraId="12430AE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@param newLogin новий логін</w:t>
      </w:r>
    </w:p>
    <w:p w14:paraId="3105B1D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@throws SQLException помилка під час оновлення логіну</w:t>
      </w:r>
    </w:p>
    <w:p w14:paraId="42840C86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@see UserDao</w:t>
      </w:r>
    </w:p>
    <w:p w14:paraId="5EE149D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@see UserDao#updateLogin(User, String)</w:t>
      </w:r>
    </w:p>
    <w:p w14:paraId="03DAC32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*/</w:t>
      </w:r>
    </w:p>
    <w:p w14:paraId="7A7D874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@Override</w:t>
      </w:r>
    </w:p>
    <w:p w14:paraId="3CBBC660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public void updateLogin(String newLogin) throws SQLException {</w:t>
      </w:r>
    </w:p>
    <w:p w14:paraId="0AB6160A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UserDao.updateLogin(this, newLogin);</w:t>
      </w:r>
    </w:p>
    <w:p w14:paraId="067823DA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setLogin(newLogin);</w:t>
      </w:r>
    </w:p>
    <w:p w14:paraId="4A0407BC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}</w:t>
      </w:r>
    </w:p>
    <w:p w14:paraId="17A9913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F349D4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/**</w:t>
      </w:r>
    </w:p>
    <w:p w14:paraId="0081C240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Оновлює ПІБ працівника</w:t>
      </w:r>
    </w:p>
    <w:p w14:paraId="0D05B97D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lastRenderedPageBreak/>
        <w:t xml:space="preserve">     *</w:t>
      </w:r>
    </w:p>
    <w:p w14:paraId="2FA9B8A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@param newUserName новий ПІБ</w:t>
      </w:r>
    </w:p>
    <w:p w14:paraId="1D1D54D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@throws SQLException помилка під час оновлення ПІБ</w:t>
      </w:r>
    </w:p>
    <w:p w14:paraId="094BA0F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@see UserDao</w:t>
      </w:r>
    </w:p>
    <w:p w14:paraId="356B0D6B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@see UserDao#updateName(User, String)</w:t>
      </w:r>
    </w:p>
    <w:p w14:paraId="66EE905B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*/</w:t>
      </w:r>
    </w:p>
    <w:p w14:paraId="6924EA5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@Override</w:t>
      </w:r>
    </w:p>
    <w:p w14:paraId="483F126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public void updateUserName(String newUserName) throws SQLException {</w:t>
      </w:r>
    </w:p>
    <w:p w14:paraId="36B1CA7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UserDao.updateName(this, newUserName);</w:t>
      </w:r>
    </w:p>
    <w:p w14:paraId="5DB20BC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setName(newUserName);</w:t>
      </w:r>
    </w:p>
    <w:p w14:paraId="127AC07D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}</w:t>
      </w:r>
    </w:p>
    <w:p w14:paraId="546EAE1B" w14:textId="053EE769" w:rsidR="002C3E52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}</w:t>
      </w:r>
    </w:p>
    <w:p w14:paraId="59406D0D" w14:textId="17A4779F" w:rsid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B8DD7D2" w14:textId="2B9D4A96" w:rsid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C433847" w14:textId="1070E4E0" w:rsidR="00CF0E16" w:rsidRPr="00CF0E16" w:rsidRDefault="00CF0E16" w:rsidP="00CF0E16">
      <w:pPr>
        <w:spacing w:line="240" w:lineRule="auto"/>
        <w:ind w:firstLine="0"/>
        <w:jc w:val="center"/>
        <w:rPr>
          <w:rFonts w:cs="Times New Roman"/>
          <w:b/>
          <w:bCs/>
          <w:szCs w:val="28"/>
          <w:lang w:val="en-US"/>
        </w:rPr>
      </w:pPr>
      <w:r>
        <w:rPr>
          <w:rFonts w:cs="Times New Roman"/>
          <w:b/>
          <w:bCs/>
          <w:szCs w:val="28"/>
          <w:lang w:val="en-US"/>
        </w:rPr>
        <w:t>NotificationService</w:t>
      </w:r>
    </w:p>
    <w:p w14:paraId="1FEC221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package com.rosokha.todolist.notifications;</w:t>
      </w:r>
    </w:p>
    <w:p w14:paraId="40E3CEDA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E83518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android.app.Notification;</w:t>
      </w:r>
    </w:p>
    <w:p w14:paraId="0EDB2A5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android.app.PendingIntent;</w:t>
      </w:r>
    </w:p>
    <w:p w14:paraId="08F523E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android.content.Context;</w:t>
      </w:r>
    </w:p>
    <w:p w14:paraId="3F6F20E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android.content.Intent;</w:t>
      </w:r>
    </w:p>
    <w:p w14:paraId="254DD213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android.database.SQLException;</w:t>
      </w:r>
    </w:p>
    <w:p w14:paraId="3580F76C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android.os.Build;</w:t>
      </w:r>
    </w:p>
    <w:p w14:paraId="2FA0BFE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4EDE5D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androidx.core.app.NotificationCompat;</w:t>
      </w:r>
    </w:p>
    <w:p w14:paraId="75965CE9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androidx.core.app.NotificationManagerCompat;</w:t>
      </w:r>
    </w:p>
    <w:p w14:paraId="24775C9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1228EA8D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com.rosokha.todolist.R;</w:t>
      </w:r>
    </w:p>
    <w:p w14:paraId="46BACBD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com.rosokha.todolist.authorization.MainActivity;</w:t>
      </w:r>
    </w:p>
    <w:p w14:paraId="072A957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com.rosokha.todolist.dao.LoaderOfTasksDao;</w:t>
      </w:r>
    </w:p>
    <w:p w14:paraId="07B44C46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com.rosokha.todolist.dao.UserDao;</w:t>
      </w:r>
    </w:p>
    <w:p w14:paraId="2ADED7B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com.rosokha.todolist.task.Task;</w:t>
      </w:r>
    </w:p>
    <w:p w14:paraId="42059F5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com.rosokha.todolist.users.User;</w:t>
      </w:r>
    </w:p>
    <w:p w14:paraId="6CBE474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AC1995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java.time.LocalDateTime;</w:t>
      </w:r>
    </w:p>
    <w:p w14:paraId="5024153D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import java.util.List;</w:t>
      </w:r>
    </w:p>
    <w:p w14:paraId="134FAA5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245A12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/**</w:t>
      </w:r>
    </w:p>
    <w:p w14:paraId="7443D95C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* Являє собою сервіс перевірки повідомлень для користувача</w:t>
      </w:r>
    </w:p>
    <w:p w14:paraId="69F6A53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*</w:t>
      </w:r>
    </w:p>
    <w:p w14:paraId="362D267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* @see Thread</w:t>
      </w:r>
    </w:p>
    <w:p w14:paraId="7D2A7EBF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*/</w:t>
      </w:r>
    </w:p>
    <w:p w14:paraId="624D507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public class NotificationService extends Thread {</w:t>
      </w:r>
    </w:p>
    <w:p w14:paraId="4B14881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DB5062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// Ідентифікатор повідомлення</w:t>
      </w:r>
    </w:p>
    <w:p w14:paraId="54B9404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private static int NOTIFY_ID = 1;</w:t>
      </w:r>
    </w:p>
    <w:p w14:paraId="61E3123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F3DE96B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// Ідентифікатор канала</w:t>
      </w:r>
    </w:p>
    <w:p w14:paraId="6530A53B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private static String CHANNEL_ID = "To Do List channel";</w:t>
      </w:r>
    </w:p>
    <w:p w14:paraId="163FAFD6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44971B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/**</w:t>
      </w:r>
    </w:p>
    <w:p w14:paraId="309B820C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Користувач, для якого перевіряються повідомлення</w:t>
      </w:r>
    </w:p>
    <w:p w14:paraId="58D8CBAB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*/</w:t>
      </w:r>
    </w:p>
    <w:p w14:paraId="100A39A3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User user;</w:t>
      </w:r>
    </w:p>
    <w:p w14:paraId="7351E5DF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27EC9D0A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/**</w:t>
      </w:r>
    </w:p>
    <w:p w14:paraId="3B515A6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Вікно, з якого викликаний клас</w:t>
      </w:r>
    </w:p>
    <w:p w14:paraId="3B051B99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*/</w:t>
      </w:r>
    </w:p>
    <w:p w14:paraId="4E0086B0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Context context;</w:t>
      </w:r>
    </w:p>
    <w:p w14:paraId="053BDA1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642986A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/**</w:t>
      </w:r>
    </w:p>
    <w:p w14:paraId="281EC12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lastRenderedPageBreak/>
        <w:t xml:space="preserve">     * Конструктор</w:t>
      </w:r>
    </w:p>
    <w:p w14:paraId="3EE3E56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</w:t>
      </w:r>
    </w:p>
    <w:p w14:paraId="47E3A4A3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@param user користувач</w:t>
      </w:r>
    </w:p>
    <w:p w14:paraId="032FD85C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@param context вікно, з якого викликаний клас</w:t>
      </w:r>
    </w:p>
    <w:p w14:paraId="5D8BFE69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*/</w:t>
      </w:r>
    </w:p>
    <w:p w14:paraId="5EABFCC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public NotificationService(User user, Context context){</w:t>
      </w:r>
    </w:p>
    <w:p w14:paraId="070E429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this.context = context;</w:t>
      </w:r>
    </w:p>
    <w:p w14:paraId="491CF62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this.user = user;</w:t>
      </w:r>
    </w:p>
    <w:p w14:paraId="771B9CC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}</w:t>
      </w:r>
    </w:p>
    <w:p w14:paraId="7959F54C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B246C9C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/**</w:t>
      </w:r>
    </w:p>
    <w:p w14:paraId="0F6743DD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Викликається при початку роботи потоку</w:t>
      </w:r>
    </w:p>
    <w:p w14:paraId="07A328B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*/</w:t>
      </w:r>
    </w:p>
    <w:p w14:paraId="195CB2A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@Override</w:t>
      </w:r>
    </w:p>
    <w:p w14:paraId="143E1B1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public void run() {</w:t>
      </w:r>
    </w:p>
    <w:p w14:paraId="2DA20F3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checkingNotifications();</w:t>
      </w:r>
    </w:p>
    <w:p w14:paraId="3D2E338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if(Thread.currentThread().isInterrupted()){</w:t>
      </w:r>
    </w:p>
    <w:p w14:paraId="307BA2A0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return;</w:t>
      </w:r>
    </w:p>
    <w:p w14:paraId="121AB323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}</w:t>
      </w:r>
    </w:p>
    <w:p w14:paraId="2557057B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super.run();</w:t>
      </w:r>
    </w:p>
    <w:p w14:paraId="167A094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}</w:t>
      </w:r>
    </w:p>
    <w:p w14:paraId="62C2376A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FD4C2CF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/**</w:t>
      </w:r>
    </w:p>
    <w:p w14:paraId="30426F3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Перевіряє на наявність повідомлень кожні 5 секунд</w:t>
      </w:r>
    </w:p>
    <w:p w14:paraId="7FB1800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*/</w:t>
      </w:r>
    </w:p>
    <w:p w14:paraId="5789475C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private void checkingNotifications() {</w:t>
      </w:r>
    </w:p>
    <w:p w14:paraId="488384E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List&lt;Task&gt; tasks;</w:t>
      </w:r>
    </w:p>
    <w:p w14:paraId="788DEAF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while (true) {</w:t>
      </w:r>
    </w:p>
    <w:p w14:paraId="777B817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5822583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if(Thread.currentThread().isInterrupted()){</w:t>
      </w:r>
    </w:p>
    <w:p w14:paraId="389F39C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return;</w:t>
      </w:r>
    </w:p>
    <w:p w14:paraId="4F78748A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}</w:t>
      </w:r>
    </w:p>
    <w:p w14:paraId="5B1BA58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4EAA0C40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try {</w:t>
      </w:r>
    </w:p>
    <w:p w14:paraId="6CA4D5C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tasks = LoaderOfTasksDao.getListOfActiveTasks(user.getId());</w:t>
      </w:r>
    </w:p>
    <w:p w14:paraId="0AAA2E0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} catch (SQLException ex) {</w:t>
      </w:r>
    </w:p>
    <w:p w14:paraId="3DB48A66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return;</w:t>
      </w:r>
    </w:p>
    <w:p w14:paraId="522E4C50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}</w:t>
      </w:r>
    </w:p>
    <w:p w14:paraId="55326A0F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A1BA8DB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for (Task task : tasks) {</w:t>
      </w:r>
    </w:p>
    <w:p w14:paraId="6229802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if (!task.isNotificationAboutCreatingTask()) {</w:t>
      </w:r>
    </w:p>
    <w:p w14:paraId="6D25FA2F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    sendNotification("Нове завдання", "У вас нове завдання:\n" + task.getName());</w:t>
      </w:r>
    </w:p>
    <w:p w14:paraId="64FBC8BF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    UserDao.markNotificationAboutCreatingTask(user, task, true);</w:t>
      </w:r>
    </w:p>
    <w:p w14:paraId="2A5121FA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    task.setNotificationAboutCreatingTask(true);</w:t>
      </w:r>
    </w:p>
    <w:p w14:paraId="05913E7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}</w:t>
      </w:r>
    </w:p>
    <w:p w14:paraId="3015985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if (Build.VERSION.SDK_INT &gt;= Build.VERSION_CODES.O) {</w:t>
      </w:r>
    </w:p>
    <w:p w14:paraId="478153C3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    if (!task.isNotificationTaskCompletionWarning() &amp;&amp; task.getEndDateTime().minusDays(1).isBefore(LocalDateTime.now())) {</w:t>
      </w:r>
    </w:p>
    <w:p w14:paraId="47772EBD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        sendNotification("Попередження", "Залишилося менше 1 дня до закінчення завдання:\n" + task.getName());</w:t>
      </w:r>
    </w:p>
    <w:p w14:paraId="4248ECC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        UserDao.markNotificationTaskCompletionWarning(user, task, true);</w:t>
      </w:r>
    </w:p>
    <w:p w14:paraId="02AFE87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        task.setNotificationTaskCompletionWarning(true);</w:t>
      </w:r>
    </w:p>
    <w:p w14:paraId="31758E6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    }</w:t>
      </w:r>
    </w:p>
    <w:p w14:paraId="05E493E3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}</w:t>
      </w:r>
    </w:p>
    <w:p w14:paraId="2D0A11C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if (Build.VERSION.SDK_INT &gt;= Build.VERSION_CODES.O) {</w:t>
      </w:r>
    </w:p>
    <w:p w14:paraId="7657EBFB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    if (!task.isNotificationLateCompletionOfTask() &amp;&amp; LocalDateTime.now().isAfter(task.getEndDateTime())) {</w:t>
      </w:r>
    </w:p>
    <w:p w14:paraId="2604F85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        sendNotification("Завдання не виконано", "Завдання:\n" + task.getName() + "\nне виконане вчасно");</w:t>
      </w:r>
    </w:p>
    <w:p w14:paraId="27B7FAB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lastRenderedPageBreak/>
        <w:t xml:space="preserve">                        UserDao.markNotificationLateCompletionOfTask(user, task, true);</w:t>
      </w:r>
    </w:p>
    <w:p w14:paraId="5819576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        task.setNotificationLateCompletionOfTask(true);</w:t>
      </w:r>
    </w:p>
    <w:p w14:paraId="5F3A0079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    }</w:t>
      </w:r>
    </w:p>
    <w:p w14:paraId="4F3112CC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}</w:t>
      </w:r>
    </w:p>
    <w:p w14:paraId="28AB0B1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}</w:t>
      </w:r>
    </w:p>
    <w:p w14:paraId="44D4D87B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try {</w:t>
      </w:r>
    </w:p>
    <w:p w14:paraId="3481B4D6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Thread.sleep(5000);</w:t>
      </w:r>
    </w:p>
    <w:p w14:paraId="6F033A86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} catch (InterruptedException e) {</w:t>
      </w:r>
    </w:p>
    <w:p w14:paraId="69E91D24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Thread.currentThread().interrupt(); //відновлення статусу перерваний*</w:t>
      </w:r>
    </w:p>
    <w:p w14:paraId="2F0FCEA9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e.printStackTrace();</w:t>
      </w:r>
    </w:p>
    <w:p w14:paraId="0C780868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}</w:t>
      </w:r>
    </w:p>
    <w:p w14:paraId="73E73D8B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}</w:t>
      </w:r>
    </w:p>
    <w:p w14:paraId="0930ED7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}</w:t>
      </w:r>
    </w:p>
    <w:p w14:paraId="3511C9EA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67BE2E3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/**</w:t>
      </w:r>
    </w:p>
    <w:p w14:paraId="59BBDFE0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Відправляє повідомлення</w:t>
      </w:r>
    </w:p>
    <w:p w14:paraId="1788842C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</w:t>
      </w:r>
    </w:p>
    <w:p w14:paraId="6B433FC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@param title заголовок повідомлення</w:t>
      </w:r>
    </w:p>
    <w:p w14:paraId="0DF1E306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@param content зміст повідомлення</w:t>
      </w:r>
    </w:p>
    <w:p w14:paraId="139F263D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@see NotificationCompat</w:t>
      </w:r>
    </w:p>
    <w:p w14:paraId="5B8AA97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@see NotificationManagerCompat</w:t>
      </w:r>
    </w:p>
    <w:p w14:paraId="7193C94A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 @see NotificationManagerCompat#notify(int, Notification)</w:t>
      </w:r>
    </w:p>
    <w:p w14:paraId="4D9E094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*/</w:t>
      </w:r>
    </w:p>
    <w:p w14:paraId="42D6CA20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private void sendNotification(String title, String content) {</w:t>
      </w:r>
    </w:p>
    <w:p w14:paraId="4515059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Intent notificationIntent = new Intent(context, MainActivity.class);</w:t>
      </w:r>
    </w:p>
    <w:p w14:paraId="5284552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notificationIntent.setFlags(Intent.FLAG_ACTIVITY_CLEAR_TOP | Intent.FLAG_ACTIVITY_SINGLE_TOP | Intent.FLAG_ACTIVITY_NEW_TASK);</w:t>
      </w:r>
    </w:p>
    <w:p w14:paraId="39C2ED0B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PendingIntent contentIntent = PendingIntent.getActivity(context,</w:t>
      </w:r>
    </w:p>
    <w:p w14:paraId="060C83DC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0, notificationIntent, PendingIntent.FLAG_CANCEL_CURRENT);</w:t>
      </w:r>
    </w:p>
    <w:p w14:paraId="292B3FA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7B34B98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NotificationCompat.Builder builder =</w:t>
      </w:r>
    </w:p>
    <w:p w14:paraId="30BDAF0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new NotificationCompat.Builder(context, CHANNEL_ID)</w:t>
      </w:r>
    </w:p>
    <w:p w14:paraId="77EFA016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        .setSmallIcon(R.drawable.logo)</w:t>
      </w:r>
    </w:p>
    <w:p w14:paraId="3EDD6D5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        .setContentTitle(title)</w:t>
      </w:r>
    </w:p>
    <w:p w14:paraId="4FB7AA0C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        .setContentIntent(contentIntent)</w:t>
      </w:r>
    </w:p>
    <w:p w14:paraId="54035E3B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        .setAutoCancel(true)</w:t>
      </w:r>
    </w:p>
    <w:p w14:paraId="2042EF67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        .setStyle(new NotificationCompat.BigTextStyle().bigText(content));</w:t>
      </w:r>
    </w:p>
    <w:p w14:paraId="42E70075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330971A1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</w:p>
    <w:p w14:paraId="0C590143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NotificationManagerCompat notificationManager =</w:t>
      </w:r>
    </w:p>
    <w:p w14:paraId="4D921DAA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        NotificationManagerCompat.from(context);</w:t>
      </w:r>
    </w:p>
    <w:p w14:paraId="7988D0AE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    notificationManager.notify(NOTIFY_ID++, builder.build());</w:t>
      </w:r>
    </w:p>
    <w:p w14:paraId="10BA9FD2" w14:textId="77777777" w:rsidR="00CF0E16" w:rsidRPr="00CF0E16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 xml:space="preserve">    }</w:t>
      </w:r>
    </w:p>
    <w:p w14:paraId="3B48B7C5" w14:textId="6291F176" w:rsidR="00CF0E16" w:rsidRPr="00FE27C3" w:rsidRDefault="00CF0E16" w:rsidP="00CF0E16">
      <w:pPr>
        <w:spacing w:line="240" w:lineRule="auto"/>
        <w:ind w:firstLine="0"/>
        <w:rPr>
          <w:rFonts w:ascii="Consolas" w:hAnsi="Consolas"/>
          <w:sz w:val="20"/>
          <w:szCs w:val="20"/>
        </w:rPr>
      </w:pPr>
      <w:r w:rsidRPr="00CF0E16">
        <w:rPr>
          <w:rFonts w:ascii="Consolas" w:hAnsi="Consolas"/>
          <w:sz w:val="20"/>
          <w:szCs w:val="20"/>
        </w:rPr>
        <w:t>}</w:t>
      </w:r>
    </w:p>
    <w:sectPr w:rsidR="00CF0E16" w:rsidRPr="00FE27C3" w:rsidSect="001B2ED5">
      <w:headerReference w:type="default" r:id="rId77"/>
      <w:pgSz w:w="11906" w:h="16838"/>
      <w:pgMar w:top="954" w:right="850" w:bottom="1134" w:left="1701" w:header="708" w:footer="1247" w:gutter="0"/>
      <w:pgNumType w:start="2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8143B1" w14:textId="77777777" w:rsidR="00285B98" w:rsidRDefault="00285B98" w:rsidP="00AB34AC">
      <w:pPr>
        <w:spacing w:line="240" w:lineRule="auto"/>
      </w:pPr>
      <w:r>
        <w:separator/>
      </w:r>
    </w:p>
  </w:endnote>
  <w:endnote w:type="continuationSeparator" w:id="0">
    <w:p w14:paraId="774A4C21" w14:textId="77777777" w:rsidR="00285B98" w:rsidRDefault="00285B98" w:rsidP="00AB34A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ISOCPEUR Cyr">
    <w:altName w:val="Arial"/>
    <w:panose1 w:val="00000000000000000000"/>
    <w:charset w:val="CC"/>
    <w:family w:val="swiss"/>
    <w:notTrueType/>
    <w:pitch w:val="variable"/>
    <w:sig w:usb0="00000201" w:usb1="00000000" w:usb2="00000000" w:usb3="00000000" w:csb0="00000004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  <w:font w:name="Journal Cyr">
    <w:altName w:val="Times New Roman"/>
    <w:panose1 w:val="00000000000000000000"/>
    <w:charset w:val="CC"/>
    <w:family w:val="auto"/>
    <w:notTrueType/>
    <w:pitch w:val="variable"/>
    <w:sig w:usb0="00000201" w:usb1="00000000" w:usb2="00000000" w:usb3="00000000" w:csb0="00000004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C97E64" w14:textId="77777777" w:rsidR="003A33A4" w:rsidRPr="00D65A2F" w:rsidRDefault="003A33A4" w:rsidP="00812A15">
    <w:pPr>
      <w:pStyle w:val="ad"/>
      <w:tabs>
        <w:tab w:val="clear" w:pos="4677"/>
        <w:tab w:val="clear" w:pos="9355"/>
        <w:tab w:val="right" w:pos="9922"/>
      </w:tabs>
      <w:rPr>
        <w:sz w:val="16"/>
        <w:szCs w:val="16"/>
      </w:rPr>
    </w:pPr>
    <w: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08970" w14:textId="77777777" w:rsidR="0063453E" w:rsidRPr="00D65A2F" w:rsidRDefault="0063453E" w:rsidP="000350C7">
    <w:pPr>
      <w:pStyle w:val="ad"/>
      <w:tabs>
        <w:tab w:val="clear" w:pos="4677"/>
        <w:tab w:val="clear" w:pos="9355"/>
        <w:tab w:val="right" w:pos="9922"/>
      </w:tabs>
      <w:rPr>
        <w:sz w:val="16"/>
        <w:szCs w:val="1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1D4885" w14:textId="77777777" w:rsidR="003A33A4" w:rsidRPr="00D65A2F" w:rsidRDefault="003A33A4" w:rsidP="00812A15">
    <w:pPr>
      <w:pStyle w:val="ad"/>
      <w:tabs>
        <w:tab w:val="clear" w:pos="4677"/>
        <w:tab w:val="clear" w:pos="9355"/>
        <w:tab w:val="right" w:pos="9922"/>
      </w:tabs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8E9FCA" w14:textId="77777777" w:rsidR="00285B98" w:rsidRDefault="00285B98" w:rsidP="00AB34AC">
      <w:pPr>
        <w:spacing w:line="240" w:lineRule="auto"/>
      </w:pPr>
      <w:r>
        <w:separator/>
      </w:r>
    </w:p>
  </w:footnote>
  <w:footnote w:type="continuationSeparator" w:id="0">
    <w:p w14:paraId="688FE63A" w14:textId="77777777" w:rsidR="00285B98" w:rsidRDefault="00285B98" w:rsidP="00AB34A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2995A8" w14:textId="77777777" w:rsidR="00083F49" w:rsidRPr="00083F49" w:rsidRDefault="00083F49">
    <w:pPr>
      <w:pStyle w:val="a4"/>
      <w:rPr>
        <w:sz w:val="16"/>
        <w:szCs w:val="16"/>
      </w:rPr>
    </w:pPr>
    <w:r>
      <w:rPr>
        <w:sz w:val="16"/>
        <w:szCs w:val="16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E3B531" w14:textId="77777777" w:rsidR="003A33A4" w:rsidRDefault="003A33A4">
    <w:pPr>
      <w:pStyle w:val="a4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4384" behindDoc="0" locked="1" layoutInCell="1" allowOverlap="1" wp14:anchorId="20336588" wp14:editId="6ECACE32">
              <wp:simplePos x="0" y="0"/>
              <wp:positionH relativeFrom="page">
                <wp:posOffset>682625</wp:posOffset>
              </wp:positionH>
              <wp:positionV relativeFrom="page">
                <wp:posOffset>314960</wp:posOffset>
              </wp:positionV>
              <wp:extent cx="6588760" cy="10058400"/>
              <wp:effectExtent l="15875" t="19685" r="15240" b="18415"/>
              <wp:wrapNone/>
              <wp:docPr id="1" name="Group 2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058400"/>
                        <a:chOff x="0" y="0"/>
                        <a:chExt cx="20000" cy="20000"/>
                      </a:xfrm>
                    </wpg:grpSpPr>
                    <wps:wsp>
                      <wps:cNvPr id="22" name="Rectangle 21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" name="Line 21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21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21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Line 21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Line 21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" name="Line 21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" name="Line 21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Line 22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22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Rectangle 22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E3557B" w14:textId="77777777" w:rsidR="003A33A4" w:rsidRDefault="003A33A4" w:rsidP="00577700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Змн</w:t>
                            </w: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" name="Rectangle 22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6F28C5" w14:textId="77777777" w:rsidR="003A33A4" w:rsidRDefault="003A33A4" w:rsidP="00577700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" name="Rectangle 22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DA1B72" w14:textId="77777777" w:rsidR="003A33A4" w:rsidRDefault="003A33A4" w:rsidP="00577700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" name="Rectangle 22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527CA4" w14:textId="77777777" w:rsidR="003A33A4" w:rsidRDefault="003A33A4" w:rsidP="00577700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6" name="Rectangle 22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F5EFCE" w14:textId="77777777" w:rsidR="003A33A4" w:rsidRDefault="003A33A4" w:rsidP="00577700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" name="Rectangle 22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6BAE76" w14:textId="77777777" w:rsidR="003A33A4" w:rsidRDefault="003A33A4" w:rsidP="00577700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" name="Rectangle 22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CA136B" w14:textId="77777777" w:rsidR="003A33A4" w:rsidRPr="00AC0A14" w:rsidRDefault="003A33A4" w:rsidP="00577700">
                            <w:pPr>
                              <w:pStyle w:val="a6"/>
                              <w:jc w:val="center"/>
                              <w:rPr>
                                <w:rFonts w:ascii="Calibri" w:hAnsi="Calibri"/>
                                <w:sz w:val="18"/>
                              </w:rPr>
                            </w:pPr>
                            <w:r w:rsidRPr="00AC0A14">
                              <w:rPr>
                                <w:rFonts w:ascii="Calibri" w:hAnsi="Calibri"/>
                                <w:sz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" name="Rectangle 22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EB136B" w14:textId="77777777" w:rsidR="003A33A4" w:rsidRDefault="003A33A4" w:rsidP="00577700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КП</w:t>
                            </w:r>
                            <w:r>
                              <w:t xml:space="preserve">.КДК </w:t>
                            </w:r>
                            <w:r w:rsidRPr="00AB34AC">
                              <w:rPr>
                                <w:color w:val="000000" w:themeColor="text1"/>
                                <w:highlight w:val="green"/>
                                <w:lang w:val="ru-RU"/>
                              </w:rPr>
                              <w:t>НОМЕ-ЗАЛІКОВОЇ</w:t>
                            </w:r>
                            <w:r>
                              <w:t>.13.000.Е1</w:t>
                            </w:r>
                          </w:p>
                          <w:p w14:paraId="4D54E7FB" w14:textId="77777777" w:rsidR="003A33A4" w:rsidRDefault="003A33A4" w:rsidP="00577700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</w:p>
                          <w:p w14:paraId="4D54688A" w14:textId="77777777" w:rsidR="003A33A4" w:rsidRPr="00EB5FEC" w:rsidRDefault="003A33A4" w:rsidP="00577700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" name="Line 23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Line 23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" name="Line 23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23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23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5" name="Group 23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6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DBEE13" w14:textId="77777777" w:rsidR="003A33A4" w:rsidRDefault="003A33A4" w:rsidP="00577700">
                              <w:pPr>
                                <w:pStyle w:val="a6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8"/>
                                </w:rPr>
                                <w:t xml:space="preserve"> Розро</w:t>
                              </w:r>
                              <w:r>
                                <w:rPr>
                                  <w:rFonts w:ascii="Journal Cyr" w:hAnsi="Journal Cyr"/>
                                  <w:sz w:val="18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11F0B3" w14:textId="77777777" w:rsidR="003A33A4" w:rsidRPr="006705B0" w:rsidRDefault="003A33A4" w:rsidP="00577700">
                              <w:pPr>
                                <w:ind w:firstLine="0"/>
                              </w:pPr>
                              <w:r w:rsidRPr="00AB34AC">
                                <w:rPr>
                                  <w:rFonts w:ascii="ISOCPEUR Cyr" w:eastAsia="Times New Roman" w:hAnsi="ISOCPEUR Cyr" w:cs="Times New Roman"/>
                                  <w:i/>
                                  <w:sz w:val="18"/>
                                  <w:szCs w:val="20"/>
                                  <w:highlight w:val="green"/>
                                  <w:lang w:eastAsia="uk-UA"/>
                                </w:rPr>
                                <w:t>ПІБ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8" name="Group 23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9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E68803" w14:textId="77777777" w:rsidR="003A33A4" w:rsidRDefault="003A33A4" w:rsidP="00577700">
                              <w:pPr>
                                <w:pStyle w:val="a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8"/>
                                </w:rPr>
                                <w:t xml:space="preserve"> Перевір.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123303" w14:textId="77777777" w:rsidR="003A33A4" w:rsidRPr="00830403" w:rsidRDefault="003A33A4" w:rsidP="00577700">
                              <w:pPr>
                                <w:pStyle w:val="a6"/>
                                <w:rPr>
                                  <w:rFonts w:cs="Courier New"/>
                                  <w:sz w:val="18"/>
                                </w:rPr>
                              </w:pPr>
                              <w:r w:rsidRPr="00AB34AC">
                                <w:rPr>
                                  <w:rFonts w:ascii="ISOCPEUR Cyr" w:hAnsi="ISOCPEUR Cyr" w:cs="Courier New"/>
                                  <w:sz w:val="18"/>
                                  <w:highlight w:val="green"/>
                                </w:rPr>
                                <w:t>Пойда В.В.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1" name="Group 24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52" name="Rectangle 24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1AF6A6" w14:textId="77777777" w:rsidR="003A33A4" w:rsidRDefault="003A33A4" w:rsidP="00577700">
                              <w:pPr>
                                <w:pStyle w:val="a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3" name="Rectangle 24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A01501" w14:textId="77777777" w:rsidR="003A33A4" w:rsidRDefault="003A33A4" w:rsidP="00577700">
                              <w:pPr>
                                <w:pStyle w:val="a6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4" name="Group 24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55" name="Rectangle 24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8FD828" w14:textId="77777777" w:rsidR="003A33A4" w:rsidRDefault="003A33A4" w:rsidP="00577700">
                              <w:pPr>
                                <w:pStyle w:val="a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" name="Rectangle 24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4F5F79" w14:textId="77777777" w:rsidR="003A33A4" w:rsidRDefault="003A33A4" w:rsidP="00577700">
                              <w:pPr>
                                <w:pStyle w:val="a6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  <w:r w:rsidRPr="00AB34AC">
                                <w:rPr>
                                  <w:rFonts w:ascii="ISOCPEUR Cyr" w:hAnsi="ISOCPEUR Cyr"/>
                                  <w:sz w:val="18"/>
                                  <w:highlight w:val="green"/>
                                </w:rPr>
                                <w:t>Кравчук М.І</w:t>
                              </w:r>
                              <w:r w:rsidRPr="006705B0">
                                <w:rPr>
                                  <w:rFonts w:ascii="ISOCPEUR Cyr" w:hAnsi="ISOCPEUR Cyr"/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rFonts w:ascii="ISOCPEUR Cyr" w:hAnsi="ISOCPEUR Cyr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7" name="Group 24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58" name="Rectangle 24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3EE382" w14:textId="77777777" w:rsidR="003A33A4" w:rsidRDefault="003A33A4" w:rsidP="00577700">
                              <w:pPr>
                                <w:pStyle w:val="a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8"/>
                                </w:rPr>
                                <w:t xml:space="preserve"> Затверд.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" name="Rectangle 24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19EDC7" w14:textId="77777777" w:rsidR="003A33A4" w:rsidRDefault="003A33A4" w:rsidP="00577700">
                              <w:pPr>
                                <w:pStyle w:val="a6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  <w:r w:rsidRPr="00AB34AC">
                                <w:rPr>
                                  <w:rFonts w:ascii="ISOCPEUR Cyr" w:hAnsi="ISOCPEUR Cyr"/>
                                  <w:sz w:val="18"/>
                                  <w:highlight w:val="green"/>
                                </w:rPr>
                                <w:t>Щербан І.І.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60" name="Line 25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Rectangle 25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7F0C35" w14:textId="77777777" w:rsidR="003A33A4" w:rsidRPr="00AB34AC" w:rsidRDefault="003A33A4" w:rsidP="00DA4C20">
                            <w:pPr>
                              <w:pStyle w:val="a"/>
                            </w:pPr>
                            <w:r w:rsidRPr="00AB34AC">
                              <w:rPr>
                                <w:highlight w:val="green"/>
                              </w:rPr>
                              <w:t>ТЕМА РОБОТИ</w:t>
                            </w:r>
                          </w:p>
                          <w:p w14:paraId="12042AFE" w14:textId="77777777" w:rsidR="003A33A4" w:rsidRPr="00AB34AC" w:rsidRDefault="003A33A4" w:rsidP="00577700">
                            <w:pPr>
                              <w:ind w:firstLine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Додаток </w:t>
                            </w:r>
                            <w:r w:rsidRPr="00AB34AC">
                              <w:rPr>
                                <w:sz w:val="20"/>
                                <w:szCs w:val="20"/>
                              </w:rPr>
                              <w:t>1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.  </w:t>
                            </w:r>
                            <w:r w:rsidRPr="00927C54">
                              <w:rPr>
                                <w:sz w:val="20"/>
                                <w:szCs w:val="20"/>
                              </w:rPr>
                              <w:t>Блок-схема.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2" name="Line 25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25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" name="Line 25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" name="Rectangle 25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297909" w14:textId="77777777" w:rsidR="003A33A4" w:rsidRDefault="003A33A4" w:rsidP="00577700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25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1EA07C" w14:textId="77777777" w:rsidR="003A33A4" w:rsidRDefault="003A33A4" w:rsidP="00577700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Акрушів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Rectangle 25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B0417E" w14:textId="77777777" w:rsidR="003A33A4" w:rsidRPr="00CE6577" w:rsidRDefault="003A33A4" w:rsidP="00577700">
                            <w:pPr>
                              <w:pStyle w:val="a6"/>
                              <w:jc w:val="center"/>
                              <w:rPr>
                                <w:rFonts w:ascii="Calibri" w:hAnsi="Calibri"/>
                                <w:sz w:val="18"/>
                                <w:lang w:val="en-US"/>
                              </w:rPr>
                            </w:pPr>
                            <w:r w:rsidRPr="00610C09">
                              <w:rPr>
                                <w:rFonts w:ascii="Calibri" w:hAnsi="Calibri"/>
                                <w:sz w:val="18"/>
                                <w:highlight w:val="green"/>
                              </w:rPr>
                              <w:t>777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Line 25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" name="Line 25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" name="Rectangle 26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2C57F3" w14:textId="77777777" w:rsidR="003A33A4" w:rsidRPr="006705B0" w:rsidRDefault="003A33A4" w:rsidP="00577700">
                            <w:pPr>
                              <w:pStyle w:val="a6"/>
                              <w:jc w:val="center"/>
                              <w:rPr>
                                <w:rFonts w:asciiTheme="minorHAnsi" w:hAnsiTheme="minorHAnsi"/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24"/>
                              </w:rPr>
                              <w:t>ПГК  ЗакДУ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0336588" id="Group 204" o:spid="_x0000_s1026" style="position:absolute;left:0;text-align:left;margin-left:53.75pt;margin-top:24.8pt;width:518.8pt;height:11in;z-index:25166438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">
              <v:rect id="Rectangle 21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" filled="f" strokeweight="2pt"/>
              <v:line id="Line 213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    <v:line id="Line 214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<v:line id="Line 215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    <v:line id="Line 216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<v:line id="Line 217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    <v:line id="Line 218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<v:line id="Line 219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    <v:line id="Line 22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<v:line id="Line 22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x+zxAAAANsAAAAPAAAAZHJzL2Rvd25yZXYueG1sRI/RagIx&#10;FETfhf5DuIW+1exWK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OmnH7PEAAAA2wAAAA8A&#10;AAAAAAAAAAAAAAAABwIAAGRycy9kb3ducmV2LnhtbFBLBQYAAAAAAwADALcAAAD4AgAAAAA=&#10;" strokeweight="1pt"/>
              <v:rect id="Rectangle 222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<v:textbox inset="1pt,1pt,1pt,1pt">
                  <w:txbxContent>
                    <w:p w14:paraId="70E3557B" w14:textId="77777777" w:rsidR="003A33A4" w:rsidRDefault="003A33A4" w:rsidP="00577700">
                      <w:pPr>
                        <w:pStyle w:val="a6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Змн</w:t>
                      </w:r>
                      <w:r>
                        <w:rPr>
                          <w:rFonts w:ascii="Journal" w:hAnsi="Journ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223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<v:textbox inset="1pt,1pt,1pt,1pt">
                  <w:txbxContent>
                    <w:p w14:paraId="006F28C5" w14:textId="77777777" w:rsidR="003A33A4" w:rsidRDefault="003A33A4" w:rsidP="00577700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224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<v:textbox inset="1pt,1pt,1pt,1pt">
                  <w:txbxContent>
                    <w:p w14:paraId="7FDA1B72" w14:textId="77777777" w:rsidR="003A33A4" w:rsidRDefault="003A33A4" w:rsidP="00577700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225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<v:textbox inset="1pt,1pt,1pt,1pt">
                  <w:txbxContent>
                    <w:p w14:paraId="7B527CA4" w14:textId="77777777" w:rsidR="003A33A4" w:rsidRDefault="003A33A4" w:rsidP="00577700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226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<v:textbox inset="1pt,1pt,1pt,1pt">
                  <w:txbxContent>
                    <w:p w14:paraId="45F5EFCE" w14:textId="77777777" w:rsidR="003A33A4" w:rsidRDefault="003A33A4" w:rsidP="00577700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227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<v:textbox inset="1pt,1pt,1pt,1pt">
                  <w:txbxContent>
                    <w:p w14:paraId="466BAE76" w14:textId="77777777" w:rsidR="003A33A4" w:rsidRDefault="003A33A4" w:rsidP="00577700">
                      <w:pPr>
                        <w:pStyle w:val="a6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228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<v:textbox inset="1pt,1pt,1pt,1pt">
                  <w:txbxContent>
                    <w:p w14:paraId="19CA136B" w14:textId="77777777" w:rsidR="003A33A4" w:rsidRPr="00AC0A14" w:rsidRDefault="003A33A4" w:rsidP="00577700">
                      <w:pPr>
                        <w:pStyle w:val="a6"/>
                        <w:jc w:val="center"/>
                        <w:rPr>
                          <w:rFonts w:ascii="Calibri" w:hAnsi="Calibri"/>
                          <w:sz w:val="18"/>
                        </w:rPr>
                      </w:pPr>
                      <w:r w:rsidRPr="00AC0A14">
                        <w:rPr>
                          <w:rFonts w:ascii="Calibri" w:hAnsi="Calibri"/>
                          <w:sz w:val="18"/>
                        </w:rPr>
                        <w:t>1</w:t>
                      </w:r>
                    </w:p>
                  </w:txbxContent>
                </v:textbox>
              </v:rect>
              <v:rect id="Rectangle 229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<v:textbox inset="1pt,1pt,1pt,1pt">
                  <w:txbxContent>
                    <w:p w14:paraId="58EB136B" w14:textId="77777777" w:rsidR="003A33A4" w:rsidRDefault="003A33A4" w:rsidP="00577700">
                      <w:pPr>
                        <w:pStyle w:val="a6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КП</w:t>
                      </w:r>
                      <w:r>
                        <w:t xml:space="preserve">.КДК </w:t>
                      </w:r>
                      <w:r w:rsidRPr="00AB34AC">
                        <w:rPr>
                          <w:color w:val="000000" w:themeColor="text1"/>
                          <w:highlight w:val="green"/>
                          <w:lang w:val="ru-RU"/>
                        </w:rPr>
                        <w:t>НОМЕ-ЗАЛІКОВОЇ</w:t>
                      </w:r>
                      <w:r>
                        <w:t>.13.000.Е1</w:t>
                      </w:r>
                    </w:p>
                    <w:p w14:paraId="4D54E7FB" w14:textId="77777777" w:rsidR="003A33A4" w:rsidRDefault="003A33A4" w:rsidP="00577700">
                      <w:pPr>
                        <w:pStyle w:val="a6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</w:p>
                    <w:p w14:paraId="4D54688A" w14:textId="77777777" w:rsidR="003A33A4" w:rsidRPr="00EB5FEC" w:rsidRDefault="003A33A4" w:rsidP="00577700"/>
                  </w:txbxContent>
                </v:textbox>
              </v:rect>
              <v:line id="Line 230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<v:line id="Line 231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6Uq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BJC6UqvwAAANsAAAAPAAAAAAAA&#10;AAAAAAAAAAcCAABkcnMvZG93bnJldi54bWxQSwUGAAAAAAMAAwC3AAAA8wIAAAAA&#10;" strokeweight="2pt"/>
              <v:line id="Line 232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/K5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sZw+5J+gCz+AAAA//8DAFBLAQItABQABgAIAAAAIQDb4fbL7gAAAIUBAAATAAAAAAAAAAAA&#10;AAAAAAAAAABbQ29udGVudF9UeXBlc10ueG1sUEsBAi0AFAAGAAgAAAAhAFr0LFu/AAAAFQEAAAsA&#10;AAAAAAAAAAAAAAAAHwEAAF9yZWxzLy5yZWxzUEsBAi0AFAAGAAgAAAAhAEFz8rnEAAAA2wAAAA8A&#10;AAAAAAAAAAAAAAAABwIAAGRycy9kb3ducmV2LnhtbFBLBQYAAAAAAwADALcAAAD4AgAAAAA=&#10;" strokeweight="1pt"/>
              <v:line id="Line 233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" strokeweight="1pt"/>
              <v:line id="Line 234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s9WwwAAANsAAAAPAAAAZHJzL2Rvd25yZXYueG1sRI/dagIx&#10;FITvC75DOIJ3NauI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odbPVsMAAADbAAAADwAA&#10;AAAAAAAAAAAAAAAHAgAAZHJzL2Rvd25yZXYueG1sUEsFBgAAAAADAAMAtwAAAPcCAAAAAA==&#10;" strokeweight="1pt"/>
              <v:group id="Group 235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<v:rect id="Rectangle 236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  <v:textbox inset="1pt,1pt,1pt,1pt">
                    <w:txbxContent>
                      <w:p w14:paraId="13DBEE13" w14:textId="77777777" w:rsidR="003A33A4" w:rsidRDefault="003A33A4" w:rsidP="00577700">
                        <w:pPr>
                          <w:pStyle w:val="a6"/>
                          <w:rPr>
                            <w:rFonts w:ascii="Journal" w:hAnsi="Journal"/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8"/>
                          </w:rPr>
                          <w:t xml:space="preserve"> Розро</w:t>
                        </w:r>
                        <w:r>
                          <w:rPr>
                            <w:rFonts w:ascii="Journal Cyr" w:hAnsi="Journal Cyr"/>
                            <w:sz w:val="18"/>
                          </w:rPr>
                          <w:t>б.</w:t>
                        </w:r>
                      </w:p>
                    </w:txbxContent>
                  </v:textbox>
                </v:rect>
                <v:rect id="Rectangle 237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<v:textbox inset="1pt,1pt,1pt,1pt">
                    <w:txbxContent>
                      <w:p w14:paraId="4A11F0B3" w14:textId="77777777" w:rsidR="003A33A4" w:rsidRPr="006705B0" w:rsidRDefault="003A33A4" w:rsidP="00577700">
                        <w:pPr>
                          <w:ind w:firstLine="0"/>
                        </w:pPr>
                        <w:r w:rsidRPr="00AB34AC">
                          <w:rPr>
                            <w:rFonts w:ascii="ISOCPEUR Cyr" w:eastAsia="Times New Roman" w:hAnsi="ISOCPEUR Cyr" w:cs="Times New Roman"/>
                            <w:i/>
                            <w:sz w:val="18"/>
                            <w:szCs w:val="20"/>
                            <w:highlight w:val="green"/>
                            <w:lang w:eastAsia="uk-UA"/>
                          </w:rPr>
                          <w:t>ПІБ</w:t>
                        </w:r>
                      </w:p>
                    </w:txbxContent>
                  </v:textbox>
                </v:rect>
              </v:group>
              <v:group id="Group 238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<v:rect id="Rectangle 239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JiU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voL/L/EHyO0TAAD//wMAUEsBAi0AFAAGAAgAAAAhANvh9svuAAAAhQEAABMAAAAAAAAAAAAAAAAA&#10;AAAAAFtDb250ZW50X1R5cGVzXS54bWxQSwECLQAUAAYACAAAACEAWvQsW78AAAAVAQAACwAAAAAA&#10;AAAAAAAAAAAfAQAAX3JlbHMvLnJlbHNQSwECLQAUAAYACAAAACEAEeCYlMAAAADbAAAADwAAAAAA&#10;AAAAAAAAAAAHAgAAZHJzL2Rvd25yZXYueG1sUEsFBgAAAAADAAMAtwAAAPQCAAAAAA==&#10;" filled="f" stroked="f" strokeweight=".25pt">
                  <v:textbox inset="1pt,1pt,1pt,1pt">
                    <w:txbxContent>
                      <w:p w14:paraId="51E68803" w14:textId="77777777" w:rsidR="003A33A4" w:rsidRDefault="003A33A4" w:rsidP="00577700">
                        <w:pPr>
                          <w:pStyle w:val="a6"/>
                          <w:rPr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8"/>
                          </w:rPr>
                          <w:t xml:space="preserve"> Перевір.</w:t>
                        </w:r>
                      </w:p>
                    </w:txbxContent>
                  </v:textbox>
                </v:rect>
                <v:rect id="Rectangle 240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<v:textbox inset="1pt,1pt,1pt,1pt">
                    <w:txbxContent>
                      <w:p w14:paraId="5F123303" w14:textId="77777777" w:rsidR="003A33A4" w:rsidRPr="00830403" w:rsidRDefault="003A33A4" w:rsidP="00577700">
                        <w:pPr>
                          <w:pStyle w:val="a6"/>
                          <w:rPr>
                            <w:rFonts w:cs="Courier New"/>
                            <w:sz w:val="18"/>
                          </w:rPr>
                        </w:pPr>
                        <w:r w:rsidRPr="00AB34AC">
                          <w:rPr>
                            <w:rFonts w:ascii="ISOCPEUR Cyr" w:hAnsi="ISOCPEUR Cyr" w:cs="Courier New"/>
                            <w:sz w:val="18"/>
                            <w:highlight w:val="green"/>
                          </w:rPr>
                          <w:t>Пойда В.В.</w:t>
                        </w:r>
                      </w:p>
                    </w:txbxContent>
                  </v:textbox>
                </v:rect>
              </v:group>
              <v:group id="Group 241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<v:rect id="Rectangle 242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Zw4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" filled="f" stroked="f" strokeweight=".25pt">
                  <v:textbox inset="1pt,1pt,1pt,1pt">
                    <w:txbxContent>
                      <w:p w14:paraId="0E1AF6A6" w14:textId="77777777" w:rsidR="003A33A4" w:rsidRDefault="003A33A4" w:rsidP="00577700">
                        <w:pPr>
                          <w:pStyle w:val="a6"/>
                          <w:rPr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243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<v:textbox inset="1pt,1pt,1pt,1pt">
                    <w:txbxContent>
                      <w:p w14:paraId="10A01501" w14:textId="77777777" w:rsidR="003A33A4" w:rsidRDefault="003A33A4" w:rsidP="00577700">
                        <w:pPr>
                          <w:pStyle w:val="a6"/>
                          <w:rPr>
                            <w:rFonts w:ascii="Journal" w:hAnsi="Journal"/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244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<v:rect id="Rectangle 245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" filled="f" stroked="f" strokeweight=".25pt">
                  <v:textbox inset="1pt,1pt,1pt,1pt">
                    <w:txbxContent>
                      <w:p w14:paraId="3F8FD828" w14:textId="77777777" w:rsidR="003A33A4" w:rsidRDefault="003A33A4" w:rsidP="00577700">
                        <w:pPr>
                          <w:pStyle w:val="a6"/>
                          <w:rPr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246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po7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bw&#10;mcLfl/gD5OYXAAD//wMAUEsBAi0AFAAGAAgAAAAhANvh9svuAAAAhQEAABMAAAAAAAAAAAAAAAAA&#10;AAAAAFtDb250ZW50X1R5cGVzXS54bWxQSwECLQAUAAYACAAAACEAWvQsW78AAAAVAQAACwAAAAAA&#10;AAAAAAAAAAAfAQAAX3JlbHMvLnJlbHNQSwECLQAUAAYACAAAACEA5aaaO8AAAADbAAAADwAAAAAA&#10;AAAAAAAAAAAHAgAAZHJzL2Rvd25yZXYueG1sUEsFBgAAAAADAAMAtwAAAPQCAAAAAA==&#10;" filled="f" stroked="f" strokeweight=".25pt">
                  <v:textbox inset="1pt,1pt,1pt,1pt">
                    <w:txbxContent>
                      <w:p w14:paraId="7F4F5F79" w14:textId="77777777" w:rsidR="003A33A4" w:rsidRDefault="003A33A4" w:rsidP="00577700">
                        <w:pPr>
                          <w:pStyle w:val="a6"/>
                          <w:rPr>
                            <w:rFonts w:ascii="Journal" w:hAnsi="Journal"/>
                            <w:sz w:val="18"/>
                          </w:rPr>
                        </w:pPr>
                        <w:r w:rsidRPr="00AB34AC">
                          <w:rPr>
                            <w:rFonts w:ascii="ISOCPEUR Cyr" w:hAnsi="ISOCPEUR Cyr"/>
                            <w:sz w:val="18"/>
                            <w:highlight w:val="green"/>
                          </w:rPr>
                          <w:t>Кравчук М.І</w:t>
                        </w:r>
                        <w:r w:rsidRPr="006705B0">
                          <w:rPr>
                            <w:rFonts w:ascii="ISOCPEUR Cyr" w:hAnsi="ISOCPEUR Cyr"/>
                            <w:sz w:val="18"/>
                          </w:rPr>
                          <w:t>.</w:t>
                        </w:r>
                        <w:r>
                          <w:rPr>
                            <w:rFonts w:ascii="ISOCPEUR Cyr" w:hAnsi="ISOCPEUR Cyr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47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<v:rect id="Rectangle 248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avS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HBu/&#10;xB8gt18AAAD//wMAUEsBAi0AFAAGAAgAAAAhANvh9svuAAAAhQEAABMAAAAAAAAAAAAAAAAAAAAA&#10;AFtDb250ZW50X1R5cGVzXS54bWxQSwECLQAUAAYACAAAACEAWvQsW78AAAAVAQAACwAAAAAAAAAA&#10;AAAAAAAfAQAAX3JlbHMvLnJlbHNQSwECLQAUAAYACAAAACEA+3Wr0r0AAADbAAAADwAAAAAAAAAA&#10;AAAAAAAHAgAAZHJzL2Rvd25yZXYueG1sUEsFBgAAAAADAAMAtwAAAPECAAAAAA==&#10;" filled="f" stroked="f" strokeweight=".25pt">
                  <v:textbox inset="1pt,1pt,1pt,1pt">
                    <w:txbxContent>
                      <w:p w14:paraId="043EE382" w14:textId="77777777" w:rsidR="003A33A4" w:rsidRDefault="003A33A4" w:rsidP="00577700">
                        <w:pPr>
                          <w:pStyle w:val="a6"/>
                          <w:rPr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8"/>
                          </w:rPr>
                          <w:t xml:space="preserve"> Затверд.</w:t>
                        </w:r>
                      </w:p>
                    </w:txbxContent>
                  </v:textbox>
                </v:rect>
                <v:rect id="Rectangle 249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5J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VM&#10;F/D6En+AXD0BAAD//wMAUEsBAi0AFAAGAAgAAAAhANvh9svuAAAAhQEAABMAAAAAAAAAAAAAAAAA&#10;AAAAAFtDb250ZW50X1R5cGVzXS54bWxQSwECLQAUAAYACAAAACEAWvQsW78AAAAVAQAACwAAAAAA&#10;AAAAAAAAAAAfAQAAX3JlbHMvLnJlbHNQSwECLQAUAAYACAAAACEAlDkOScAAAADbAAAADwAAAAAA&#10;AAAAAAAAAAAHAgAAZHJzL2Rvd25yZXYueG1sUEsFBgAAAAADAAMAtwAAAPQCAAAAAA==&#10;" filled="f" stroked="f" strokeweight=".25pt">
                  <v:textbox inset="1pt,1pt,1pt,1pt">
                    <w:txbxContent>
                      <w:p w14:paraId="5B19EDC7" w14:textId="77777777" w:rsidR="003A33A4" w:rsidRDefault="003A33A4" w:rsidP="00577700">
                        <w:pPr>
                          <w:pStyle w:val="a6"/>
                          <w:rPr>
                            <w:rFonts w:ascii="Journal" w:hAnsi="Journal"/>
                            <w:sz w:val="18"/>
                          </w:rPr>
                        </w:pPr>
                        <w:r w:rsidRPr="00AB34AC">
                          <w:rPr>
                            <w:rFonts w:ascii="ISOCPEUR Cyr" w:hAnsi="ISOCPEUR Cyr"/>
                            <w:sz w:val="18"/>
                            <w:highlight w:val="green"/>
                          </w:rPr>
                          <w:t>Щербан І.І.</w:t>
                        </w:r>
                      </w:p>
                    </w:txbxContent>
                  </v:textbox>
                </v:rect>
              </v:group>
              <v:line id="Line 250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<v:rect id="Rectangle 251" o:spid="_x0000_s106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<v:textbox inset="1pt,1pt,1pt,1pt">
                  <w:txbxContent>
                    <w:p w14:paraId="517F0C35" w14:textId="77777777" w:rsidR="003A33A4" w:rsidRPr="00AB34AC" w:rsidRDefault="003A33A4" w:rsidP="00DA4C20">
                      <w:pPr>
                        <w:pStyle w:val="a"/>
                      </w:pPr>
                      <w:r w:rsidRPr="00AB34AC">
                        <w:rPr>
                          <w:highlight w:val="green"/>
                        </w:rPr>
                        <w:t>ТЕМА РОБОТИ</w:t>
                      </w:r>
                    </w:p>
                    <w:p w14:paraId="12042AFE" w14:textId="77777777" w:rsidR="003A33A4" w:rsidRPr="00AB34AC" w:rsidRDefault="003A33A4" w:rsidP="00577700">
                      <w:pPr>
                        <w:ind w:firstLine="0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Додаток </w:t>
                      </w:r>
                      <w:r w:rsidRPr="00AB34AC">
                        <w:rPr>
                          <w:sz w:val="20"/>
                          <w:szCs w:val="20"/>
                        </w:rPr>
                        <w:t>1</w:t>
                      </w:r>
                      <w:r>
                        <w:rPr>
                          <w:sz w:val="20"/>
                          <w:szCs w:val="20"/>
                        </w:rPr>
                        <w:t xml:space="preserve">.  </w:t>
                      </w:r>
                      <w:r w:rsidRPr="00927C54">
                        <w:rPr>
                          <w:sz w:val="20"/>
                          <w:szCs w:val="20"/>
                        </w:rPr>
                        <w:t>Блок-схема.</w:t>
                      </w:r>
                    </w:p>
                  </w:txbxContent>
                </v:textbox>
              </v:rect>
              <v:line id="Line 252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<v:line id="Line 253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MK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CdIMKmvwAAANsAAAAPAAAAAAAA&#10;AAAAAAAAAAcCAABkcnMvZG93bnJldi54bWxQSwUGAAAAAAMAAwC3AAAA8wIAAAAA&#10;" strokeweight="2pt"/>
              <v:line id="Line 254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/>
              <v:rect id="Rectangle 255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14:paraId="15297909" w14:textId="77777777" w:rsidR="003A33A4" w:rsidRDefault="003A33A4" w:rsidP="00577700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Літ.</w:t>
                      </w:r>
                    </w:p>
                  </w:txbxContent>
                </v:textbox>
              </v:rect>
              <v:rect id="Rectangle 256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091EA07C" w14:textId="77777777" w:rsidR="003A33A4" w:rsidRDefault="003A33A4" w:rsidP="00577700">
                      <w:pPr>
                        <w:pStyle w:val="a6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Акрушів</w:t>
                      </w:r>
                    </w:p>
                  </w:txbxContent>
                </v:textbox>
              </v:rect>
              <v:rect id="Rectangle 257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<v:textbox inset="1pt,1pt,1pt,1pt">
                  <w:txbxContent>
                    <w:p w14:paraId="3DB0417E" w14:textId="77777777" w:rsidR="003A33A4" w:rsidRPr="00CE6577" w:rsidRDefault="003A33A4" w:rsidP="00577700">
                      <w:pPr>
                        <w:pStyle w:val="a6"/>
                        <w:jc w:val="center"/>
                        <w:rPr>
                          <w:rFonts w:ascii="Calibri" w:hAnsi="Calibri"/>
                          <w:sz w:val="18"/>
                          <w:lang w:val="en-US"/>
                        </w:rPr>
                      </w:pPr>
                      <w:r w:rsidRPr="00610C09">
                        <w:rPr>
                          <w:rFonts w:ascii="Calibri" w:hAnsi="Calibri"/>
                          <w:sz w:val="18"/>
                          <w:highlight w:val="green"/>
                        </w:rPr>
                        <w:t>777</w:t>
                      </w:r>
                    </w:p>
                  </w:txbxContent>
                </v:textbox>
              </v:rect>
              <v:line id="Line 258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pkz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Gpu+pB8gF08AAAD//wMAUEsBAi0AFAAGAAgAAAAhANvh9svuAAAAhQEAABMAAAAAAAAAAAAAAAAA&#10;AAAAAFtDb250ZW50X1R5cGVzXS54bWxQSwECLQAUAAYACAAAACEAWvQsW78AAAAVAQAACwAAAAAA&#10;AAAAAAAAAAAfAQAAX3JlbHMvLnJlbHNQSwECLQAUAAYACAAAACEAay6ZM8AAAADbAAAADwAAAAAA&#10;AAAAAAAAAAAHAgAAZHJzL2Rvd25yZXYueG1sUEsFBgAAAAADAAMAtwAAAPQCAAAAAA==&#10;" strokeweight="1pt"/>
              <v:line id="Line 259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" strokeweight="1pt"/>
              <v:rect id="Rectangle 260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<v:textbox inset="1pt,1pt,1pt,1pt">
                  <w:txbxContent>
                    <w:p w14:paraId="392C57F3" w14:textId="77777777" w:rsidR="003A33A4" w:rsidRPr="006705B0" w:rsidRDefault="003A33A4" w:rsidP="00577700">
                      <w:pPr>
                        <w:pStyle w:val="a6"/>
                        <w:jc w:val="center"/>
                        <w:rPr>
                          <w:rFonts w:asciiTheme="minorHAnsi" w:hAnsiTheme="minorHAnsi"/>
                          <w:sz w:val="24"/>
                          <w:lang w:val="en-US"/>
                        </w:rPr>
                      </w:pPr>
                      <w:r>
                        <w:rPr>
                          <w:rFonts w:ascii="ISOCPEUR Cyr" w:hAnsi="ISOCPEUR Cyr"/>
                          <w:sz w:val="24"/>
                        </w:rPr>
                        <w:t>ПГК  ЗакДУ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C73157" w14:textId="77777777" w:rsidR="0063453E" w:rsidRPr="00083F49" w:rsidRDefault="0063453E" w:rsidP="00083F49">
    <w:pPr>
      <w:pStyle w:val="a4"/>
      <w:ind w:firstLine="0"/>
      <w:contextualSpacing w:val="0"/>
      <w:rPr>
        <w:sz w:val="16"/>
        <w:szCs w:val="16"/>
      </w:rPr>
    </w:pPr>
    <w:r w:rsidRPr="00083F49">
      <w:rPr>
        <w:noProof/>
        <w:color w:val="000000"/>
        <w:sz w:val="16"/>
        <w:szCs w:val="16"/>
        <w:lang w:eastAsia="ru-RU"/>
      </w:rPr>
      <mc:AlternateContent>
        <mc:Choice Requires="wpg">
          <w:drawing>
            <wp:anchor distT="0" distB="0" distL="114300" distR="114300" simplePos="0" relativeHeight="251666432" behindDoc="1" locked="0" layoutInCell="0" allowOverlap="1" wp14:anchorId="7555526A" wp14:editId="6547AF41">
              <wp:simplePos x="0" y="0"/>
              <wp:positionH relativeFrom="margin">
                <wp:posOffset>-462915</wp:posOffset>
              </wp:positionH>
              <wp:positionV relativeFrom="page">
                <wp:posOffset>434340</wp:posOffset>
              </wp:positionV>
              <wp:extent cx="6663690" cy="10031730"/>
              <wp:effectExtent l="0" t="0" r="22860" b="26670"/>
              <wp:wrapNone/>
              <wp:docPr id="278" name="Группа 41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63690" cy="10031730"/>
                        <a:chOff x="10" y="-31"/>
                        <a:chExt cx="20001" cy="20020"/>
                      </a:xfrm>
                    </wpg:grpSpPr>
                    <wps:wsp>
                      <wps:cNvPr id="279" name="Rectangle 57"/>
                      <wps:cNvSpPr>
                        <a:spLocks noChangeArrowheads="1"/>
                      </wps:cNvSpPr>
                      <wps:spPr bwMode="auto">
                        <a:xfrm>
                          <a:off x="11" y="-31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80" name="Line 58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1" name="Line 59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2" name="Line 60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3" name="Line 61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4" name="Line 62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5" name="Line 63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6" name="Line 64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7" name="Line 65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8" name="Line 66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9" name="Rectangle 67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201350" w14:textId="77777777" w:rsidR="0063453E" w:rsidRDefault="0063453E" w:rsidP="0063453E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Змн</w:t>
                            </w: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0" name="Rectangle 68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E1A797" w14:textId="77777777" w:rsidR="0063453E" w:rsidRDefault="0063453E" w:rsidP="0063453E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1" name="Rectangle 69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331198" w14:textId="77777777" w:rsidR="0063453E" w:rsidRDefault="0063453E" w:rsidP="0063453E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2" name="Rectangle 70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6A16B7" w14:textId="77777777" w:rsidR="0063453E" w:rsidRDefault="0063453E" w:rsidP="0063453E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3" name="Rectangle 71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5A0771" w14:textId="77777777" w:rsidR="0063453E" w:rsidRDefault="0063453E" w:rsidP="0063453E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4" name="Rectangle 72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6E0DC6" w14:textId="77777777" w:rsidR="0063453E" w:rsidRDefault="0063453E" w:rsidP="0063453E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5" name="Rectangle 73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0B60DD" w14:textId="77777777" w:rsidR="0063453E" w:rsidRPr="00483A34" w:rsidRDefault="0063453E" w:rsidP="0063453E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6" name="Rectangle 74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9D97C5" w14:textId="1913AA42" w:rsidR="0063453E" w:rsidRDefault="001606C8" w:rsidP="0063453E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КП</w:t>
                            </w:r>
                            <w:r w:rsidR="0063453E">
                              <w:t>.</w:t>
                            </w:r>
                            <w:r w:rsidR="00D77070">
                              <w:rPr>
                                <w:szCs w:val="28"/>
                              </w:rPr>
                              <w:t>253096</w:t>
                            </w:r>
                            <w:r w:rsidR="0063453E">
                              <w:rPr>
                                <w:color w:val="000000" w:themeColor="text1"/>
                                <w:lang w:val="ru-RU"/>
                              </w:rPr>
                              <w:t>МБД</w:t>
                            </w:r>
                            <w:r w:rsidR="0063453E">
                              <w:t>.2</w:t>
                            </w:r>
                            <w:r w:rsidR="00083F49">
                              <w:t>2</w:t>
                            </w:r>
                            <w:r w:rsidR="0063453E">
                              <w:t>.000.ПЗ</w:t>
                            </w:r>
                          </w:p>
                          <w:p w14:paraId="69D44232" w14:textId="77777777" w:rsidR="0063453E" w:rsidRDefault="0063453E" w:rsidP="0063453E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7" name="Line 75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8" name="Line 76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9" name="Line 77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0" name="Line 78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1" name="Line 79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02" name="Group 80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03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C8352A" w14:textId="77777777" w:rsidR="0063453E" w:rsidRDefault="0063453E" w:rsidP="0063453E">
                              <w:pPr>
                                <w:pStyle w:val="a6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Розро</w:t>
                              </w: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6F53FA" w14:textId="77777777" w:rsidR="0063453E" w:rsidRPr="00706C07" w:rsidRDefault="00D77070" w:rsidP="0063453E">
                              <w:pPr>
                                <w:ind w:firstLine="0"/>
                                <w:rPr>
                                  <w:rFonts w:ascii="ISOCPEUR" w:hAnsi="ISOCPEUR" w:cs="Arial"/>
                                  <w:i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ISOCPEUR" w:hAnsi="ISOCPEUR" w:cs="Arial"/>
                                  <w:i/>
                                  <w:sz w:val="16"/>
                                  <w:szCs w:val="16"/>
                                </w:rPr>
                                <w:t>Росоха М.В.</w:t>
                              </w:r>
                            </w:p>
                            <w:p w14:paraId="35F5958F" w14:textId="77777777" w:rsidR="0063453E" w:rsidRPr="00706C07" w:rsidRDefault="0063453E" w:rsidP="0063453E">
                              <w:pPr>
                                <w:ind w:firstLine="0"/>
                                <w:rPr>
                                  <w:rFonts w:ascii="ISOCPEUR" w:hAnsi="ISOCPEUR" w:cs="Arial"/>
                                  <w:i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05" name="Group 83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06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BD4FF0" w14:textId="77777777" w:rsidR="0063453E" w:rsidRDefault="0063453E" w:rsidP="0063453E">
                              <w:pPr>
                                <w:pStyle w:val="a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Перевір.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7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BC2022" w14:textId="024DF8F1" w:rsidR="0063453E" w:rsidRPr="00706C07" w:rsidRDefault="005474D6" w:rsidP="0063453E">
                              <w:pPr>
                                <w:pStyle w:val="a6"/>
                                <w:rPr>
                                  <w:rFonts w:ascii="Journal" w:hAnsi="Journal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ISOCPEUR Cyr" w:hAnsi="ISOCPEUR Cyr" w:cs="Courier New"/>
                                  <w:sz w:val="16"/>
                                  <w:szCs w:val="18"/>
                                </w:rPr>
                                <w:t>Матоляк І.В.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08" name="Group 86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09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EEA996" w14:textId="77777777" w:rsidR="0063453E" w:rsidRDefault="0063453E" w:rsidP="0063453E">
                              <w:pPr>
                                <w:pStyle w:val="a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0" name="Rectangle 8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9CCBE3" w14:textId="77777777" w:rsidR="0063453E" w:rsidRDefault="0063453E" w:rsidP="0063453E">
                              <w:pPr>
                                <w:pStyle w:val="a6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11" name="Group 89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12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33975D" w14:textId="77777777" w:rsidR="0063453E" w:rsidRDefault="0063453E" w:rsidP="0063453E">
                              <w:pPr>
                                <w:pStyle w:val="a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" name="Rectangle 9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80A886" w14:textId="77777777" w:rsidR="0063453E" w:rsidRPr="00706C07" w:rsidRDefault="000350C7" w:rsidP="0063453E">
                              <w:pPr>
                                <w:pStyle w:val="a6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Александра Н.В.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14" name="Group 92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15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D3F367" w14:textId="77777777" w:rsidR="0063453E" w:rsidRDefault="0063453E" w:rsidP="0063453E">
                              <w:pPr>
                                <w:pStyle w:val="a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Затверд.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6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4C9074" w14:textId="77777777" w:rsidR="0063453E" w:rsidRPr="00706C07" w:rsidRDefault="000350C7" w:rsidP="0063453E">
                              <w:pPr>
                                <w:pStyle w:val="a6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Лукавська А.В.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17" name="Line 95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8" name="Rectangle 96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7EE9ED" w14:textId="01A8A4BF" w:rsidR="00D77070" w:rsidRPr="00D77070" w:rsidRDefault="00D77070" w:rsidP="00D77070">
                            <w:pPr>
                              <w:ind w:firstLine="0"/>
                              <w:jc w:val="center"/>
                              <w:rPr>
                                <w:rFonts w:ascii="ISOCPEUR" w:hAnsi="ISOCPEUR"/>
                                <w:sz w:val="22"/>
                                <w:szCs w:val="24"/>
                              </w:rPr>
                            </w:pPr>
                            <w:r w:rsidRPr="00D77070">
                              <w:rPr>
                                <w:rFonts w:ascii="ISOCPEUR" w:hAnsi="ISOCPEUR"/>
                                <w:sz w:val="22"/>
                                <w:szCs w:val="24"/>
                              </w:rPr>
                              <w:t>Android To-Do list з нагадуванням</w:t>
                            </w:r>
                          </w:p>
                          <w:p w14:paraId="31E0EB30" w14:textId="3DC4D9AD" w:rsidR="0063453E" w:rsidRPr="00D77070" w:rsidRDefault="00D77070" w:rsidP="00D77070">
                            <w:pPr>
                              <w:ind w:firstLine="0"/>
                              <w:jc w:val="center"/>
                              <w:rPr>
                                <w:rFonts w:ascii="ISOCPEUR" w:hAnsi="ISOCPEUR"/>
                                <w:sz w:val="22"/>
                                <w:szCs w:val="24"/>
                              </w:rPr>
                            </w:pPr>
                            <w:r w:rsidRPr="00D77070">
                              <w:rPr>
                                <w:rFonts w:ascii="ISOCPEUR" w:hAnsi="ISOCPEUR"/>
                                <w:sz w:val="22"/>
                                <w:szCs w:val="24"/>
                              </w:rPr>
                              <w:t>про невиконані завдання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19" name="Line 97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0" name="Line 98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1" name="Line 99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2" name="Rectangle 100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89EBF8" w14:textId="77777777" w:rsidR="0063453E" w:rsidRDefault="0063453E" w:rsidP="0063453E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3" name="Rectangle 101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0B94BE" w14:textId="77777777" w:rsidR="0063453E" w:rsidRDefault="0063453E" w:rsidP="0063453E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Ар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к</w:t>
                            </w:r>
                            <w:r>
                              <w:rPr>
                                <w:sz w:val="18"/>
                              </w:rPr>
                              <w:t>ушів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4" name="Rectangle 102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73CA9D" w14:textId="5C9D7EDD" w:rsidR="0063453E" w:rsidRDefault="003C4902" w:rsidP="0063453E">
                            <w:pPr>
                              <w:ind w:firstLine="567"/>
                              <w:rPr>
                                <w:sz w:val="20"/>
                                <w:szCs w:val="20"/>
                              </w:rPr>
                            </w:pPr>
                            <w:r w:rsidRPr="007353F4">
                              <w:rPr>
                                <w:sz w:val="20"/>
                                <w:szCs w:val="20"/>
                              </w:rPr>
                              <w:t>4</w:t>
                            </w:r>
                            <w:r w:rsidR="00B85257">
                              <w:rPr>
                                <w:sz w:val="20"/>
                                <w:szCs w:val="20"/>
                              </w:rPr>
                              <w:t>0</w:t>
                            </w:r>
                          </w:p>
                          <w:p w14:paraId="5A30C1AD" w14:textId="77777777" w:rsidR="003C4902" w:rsidRPr="003C4902" w:rsidRDefault="003C4902" w:rsidP="0063453E">
                            <w:pPr>
                              <w:ind w:firstLine="567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5" name="Line 103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6" name="Line 104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7" name="Rectangle 105"/>
                      <wps:cNvSpPr>
                        <a:spLocks noChangeArrowheads="1"/>
                      </wps:cNvSpPr>
                      <wps:spPr bwMode="auto">
                        <a:xfrm>
                          <a:off x="14295" y="19115"/>
                          <a:ext cx="5609" cy="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B65081" w14:textId="77777777" w:rsidR="0063453E" w:rsidRPr="000350C7" w:rsidRDefault="0063453E" w:rsidP="0063453E">
                            <w:pPr>
                              <w:pStyle w:val="a6"/>
                              <w:jc w:val="center"/>
                              <w:rPr>
                                <w:sz w:val="20"/>
                                <w:szCs w:val="16"/>
                              </w:rPr>
                            </w:pPr>
                            <w:r w:rsidRPr="000350C7">
                              <w:rPr>
                                <w:sz w:val="20"/>
                                <w:szCs w:val="16"/>
                              </w:rPr>
                              <w:t xml:space="preserve">ПГФК ДВНЗ «УжНУ» </w:t>
                            </w:r>
                          </w:p>
                          <w:p w14:paraId="1B3B06BC" w14:textId="77777777" w:rsidR="000350C7" w:rsidRPr="000350C7" w:rsidRDefault="000350C7" w:rsidP="0063453E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sz w:val="20"/>
                                <w:szCs w:val="16"/>
                                <w:lang w:val="ru-RU"/>
                              </w:rPr>
                            </w:pPr>
                            <w:r w:rsidRPr="000350C7">
                              <w:rPr>
                                <w:sz w:val="20"/>
                                <w:szCs w:val="16"/>
                              </w:rPr>
                              <w:t>КН-3</w:t>
                            </w:r>
                            <w:r w:rsidR="00D77070">
                              <w:rPr>
                                <w:sz w:val="20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555526A" id="Группа 4169" o:spid="_x0000_s1076" style="position:absolute;left:0;text-align:left;margin-left:-36.45pt;margin-top:34.2pt;width:524.7pt;height:789.9pt;z-index:-251650048;mso-position-horizontal-relative:margin;mso-position-vertical-relative:page" coordorigin="10,-31" coordsize="20001,2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" o:allowincell="f">
              <v:rect id="Rectangle 57" o:spid="_x0000_s1077" style="position:absolute;left:11;top:-31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" filled="f" strokeweight="2pt"/>
              <v:line id="Line 58" o:spid="_x0000_s10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Uby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XYX44&#10;E46ATL4AAAD//wMAUEsBAi0AFAAGAAgAAAAhANvh9svuAAAAhQEAABMAAAAAAAAAAAAAAAAAAAAA&#10;AFtDb250ZW50X1R5cGVzXS54bWxQSwECLQAUAAYACAAAACEAWvQsW78AAAAVAQAACwAAAAAAAAAA&#10;AAAAAAAfAQAAX3JlbHMvLnJlbHNQSwECLQAUAAYACAAAACEA0oVG8r0AAADcAAAADwAAAAAAAAAA&#10;AAAAAAAHAgAAZHJzL2Rvd25yZXYueG1sUEsFBgAAAAADAAMAtwAAAPECAAAAAA==&#10;" strokeweight="2pt"/>
              <v:line id="Line 59" o:spid="_x0000_s10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eNp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F&#10;BL5nwhGQ6w8AAAD//wMAUEsBAi0AFAAGAAgAAAAhANvh9svuAAAAhQEAABMAAAAAAAAAAAAAAAAA&#10;AAAAAFtDb250ZW50X1R5cGVzXS54bWxQSwECLQAUAAYACAAAACEAWvQsW78AAAAVAQAACwAAAAAA&#10;AAAAAAAAAAAfAQAAX3JlbHMvLnJlbHNQSwECLQAUAAYACAAAACEAvcnjacAAAADcAAAADwAAAAAA&#10;AAAAAAAAAAAHAgAAZHJzL2Rvd25yZXYueG1sUEsFBgAAAAADAAMAtwAAAPQCAAAAAA==&#10;" strokeweight="2pt"/>
              <v:line id="Line 60" o:spid="_x0000_s10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30e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" strokeweight="2pt"/>
              <v:line id="Line 61" o:spid="_x0000_s10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9i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bz&#10;CXzPhCMgVx8AAAD//wMAUEsBAi0AFAAGAAgAAAAhANvh9svuAAAAhQEAABMAAAAAAAAAAAAAAAAA&#10;AAAAAFtDb250ZW50X1R5cGVzXS54bWxQSwECLQAUAAYACAAAACEAWvQsW78AAAAVAQAACwAAAAAA&#10;AAAAAAAAAAAfAQAAX3JlbHMvLnJlbHNQSwECLQAUAAYACAAAACEAIlfYhcAAAADcAAAADwAAAAAA&#10;AAAAAAAAAAAHAgAAZHJzL2Rvd25yZXYueG1sUEsFBgAAAAADAAMAtwAAAPQCAAAAAA==&#10;" strokeweight="2pt"/>
              <v:line id="Line 62" o:spid="_x0000_s10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kDx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bz&#10;CXzPhCMgVx8AAAD//wMAUEsBAi0AFAAGAAgAAAAhANvh9svuAAAAhQEAABMAAAAAAAAAAAAAAAAA&#10;AAAAAFtDb250ZW50X1R5cGVzXS54bWxQSwECLQAUAAYACAAAACEAWvQsW78AAAAVAQAACwAAAAAA&#10;AAAAAAAAAAAfAQAAX3JlbHMvLnJlbHNQSwECLQAUAAYACAAAACEArb5A8cAAAADcAAAADwAAAAAA&#10;AAAAAAAAAAAHAgAAZHJzL2Rvd25yZXYueG1sUEsFBgAAAAADAAMAtwAAAPQCAAAAAA==&#10;" strokeweight="2pt"/>
              <v:line id="Line 63" o:spid="_x0000_s10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uVq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F&#10;DL5nwhGQ6w8AAAD//wMAUEsBAi0AFAAGAAgAAAAhANvh9svuAAAAhQEAABMAAAAAAAAAAAAAAAAA&#10;AAAAAFtDb250ZW50X1R5cGVzXS54bWxQSwECLQAUAAYACAAAACEAWvQsW78AAAAVAQAACwAAAAAA&#10;AAAAAAAAAAAfAQAAX3JlbHMvLnJlbHNQSwECLQAUAAYACAAAACEAwvLlasAAAADcAAAADwAAAAAA&#10;AAAAAAAAAAAHAgAAZHJzL2Rvd25yZXYueG1sUEsFBgAAAAADAAMAtwAAAPQCAAAAAA==&#10;" strokeweight="2pt"/>
              <v:line id="Line 64" o:spid="_x0000_s10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Hsd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F&#10;HL5nwhGQ6w8AAAD//wMAUEsBAi0AFAAGAAgAAAAhANvh9svuAAAAhQEAABMAAAAAAAAAAAAAAAAA&#10;AAAAAFtDb250ZW50X1R5cGVzXS54bWxQSwECLQAUAAYACAAAACEAWvQsW78AAAAVAQAACwAAAAAA&#10;AAAAAAAAAAAfAQAAX3JlbHMvLnJlbHNQSwECLQAUAAYACAAAACEAMiB7HcAAAADcAAAADwAAAAAA&#10;AAAAAAAAAAAHAgAAZHJzL2Rvd25yZXYueG1sUEsFBgAAAAADAAMAtwAAAPQCAAAAAA==&#10;" strokeweight="2pt"/>
              <v:line id="Line 65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" strokeweight="1pt"/>
              <v:line id="Line 66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" strokeweight="1pt"/>
              <v:rect id="Rectangle 67" o:spid="_x0000_s10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OJQ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jZZDvcz8QjI3S8AAAD//wMAUEsBAi0AFAAGAAgAAAAhANvh9svuAAAAhQEAABMAAAAAAAAAAAAA&#10;AAAAAAAAAFtDb250ZW50X1R5cGVzXS54bWxQSwECLQAUAAYACAAAACEAWvQsW78AAAAVAQAACwAA&#10;AAAAAAAAAAAAAAAfAQAAX3JlbHMvLnJlbHNQSwECLQAUAAYACAAAACEAA4jiUMMAAADcAAAADwAA&#10;AAAAAAAAAAAAAAAHAgAAZHJzL2Rvd25yZXYueG1sUEsFBgAAAAADAAMAtwAAAPcCAAAAAA==&#10;" filled="f" stroked="f" strokeweight=".25pt">
                <v:textbox inset="1pt,1pt,1pt,1pt">
                  <w:txbxContent>
                    <w:p w14:paraId="55201350" w14:textId="77777777" w:rsidR="0063453E" w:rsidRDefault="0063453E" w:rsidP="0063453E">
                      <w:pPr>
                        <w:pStyle w:val="a6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sz w:val="18"/>
                        </w:rPr>
                        <w:t>Змн</w:t>
                      </w:r>
                      <w:r>
                        <w:rPr>
                          <w:rFonts w:ascii="Journal" w:hAnsi="Journ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8" o:spid="_x0000_s10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90Q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JGufH&#10;M/EIyNUbAAD//wMAUEsBAi0AFAAGAAgAAAAhANvh9svuAAAAhQEAABMAAAAAAAAAAAAAAAAAAAAA&#10;AFtDb250ZW50X1R5cGVzXS54bWxQSwECLQAUAAYACAAAACEAWvQsW78AAAAVAQAACwAAAAAAAAAA&#10;AAAAAAAfAQAAX3JlbHMvLnJlbHNQSwECLQAUAAYACAAAACEAF2vdEL0AAADcAAAADwAAAAAAAAAA&#10;AAAAAAAHAgAAZHJzL2Rvd25yZXYueG1sUEsFBgAAAAADAAMAtwAAAPECAAAAAA==&#10;" filled="f" stroked="f" strokeweight=".25pt">
                <v:textbox inset="1pt,1pt,1pt,1pt">
                  <w:txbxContent>
                    <w:p w14:paraId="52E1A797" w14:textId="77777777" w:rsidR="0063453E" w:rsidRDefault="0063453E" w:rsidP="0063453E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69" o:spid="_x0000_s108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3iL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" filled="f" stroked="f" strokeweight=".25pt">
                <v:textbox inset="1pt,1pt,1pt,1pt">
                  <w:txbxContent>
                    <w:p w14:paraId="02331198" w14:textId="77777777" w:rsidR="0063453E" w:rsidRDefault="0063453E" w:rsidP="0063453E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70" o:spid="_x0000_s10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eb8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WRFBvcz8QjI7S8AAAD//wMAUEsBAi0AFAAGAAgAAAAhANvh9svuAAAAhQEAABMAAAAAAAAAAAAA&#10;AAAAAAAAAFtDb250ZW50X1R5cGVzXS54bWxQSwECLQAUAAYACAAAACEAWvQsW78AAAAVAQAACwAA&#10;AAAAAAAAAAAAAAAfAQAAX3JlbHMvLnJlbHNQSwECLQAUAAYACAAAACEAiPXm/MMAAADcAAAADwAA&#10;AAAAAAAAAAAAAAAHAgAAZHJzL2Rvd25yZXYueG1sUEsFBgAAAAADAAMAtwAAAPcCAAAAAA==&#10;" filled="f" stroked="f" strokeweight=".25pt">
                <v:textbox inset="1pt,1pt,1pt,1pt">
                  <w:txbxContent>
                    <w:p w14:paraId="596A16B7" w14:textId="77777777" w:rsidR="0063453E" w:rsidRDefault="0063453E" w:rsidP="0063453E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71" o:spid="_x0000_s10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UNn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dDWD15l4BOTmCQAA//8DAFBLAQItABQABgAIAAAAIQDb4fbL7gAAAIUBAAATAAAAAAAAAAAAAAAA&#10;AAAAAABbQ29udGVudF9UeXBlc10ueG1sUEsBAi0AFAAGAAgAAAAhAFr0LFu/AAAAFQEAAAsAAAAA&#10;AAAAAAAAAAAAHwEAAF9yZWxzLy5yZWxzUEsBAi0AFAAGAAgAAAAhAOe5Q2fBAAAA3AAAAA8AAAAA&#10;AAAAAAAAAAAABwIAAGRycy9kb3ducmV2LnhtbFBLBQYAAAAAAwADALcAAAD1AgAAAAA=&#10;" filled="f" stroked="f" strokeweight=".25pt">
                <v:textbox inset="1pt,1pt,1pt,1pt">
                  <w:txbxContent>
                    <w:p w14:paraId="645A0771" w14:textId="77777777" w:rsidR="0063453E" w:rsidRDefault="0063453E" w:rsidP="0063453E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72" o:spid="_x0000_s10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NsT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" filled="f" stroked="f" strokeweight=".25pt">
                <v:textbox inset="1pt,1pt,1pt,1pt">
                  <w:txbxContent>
                    <w:p w14:paraId="5D6E0DC6" w14:textId="77777777" w:rsidR="0063453E" w:rsidRDefault="0063453E" w:rsidP="0063453E">
                      <w:pPr>
                        <w:pStyle w:val="a6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73" o:spid="_x0000_s10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H6I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VM&#10;V3N4nYlHQG6eAAAA//8DAFBLAQItABQABgAIAAAAIQDb4fbL7gAAAIUBAAATAAAAAAAAAAAAAAAA&#10;AAAAAABbQ29udGVudF9UeXBlc10ueG1sUEsBAi0AFAAGAAgAAAAhAFr0LFu/AAAAFQEAAAsAAAAA&#10;AAAAAAAAAAAAHwEAAF9yZWxzLy5yZWxzUEsBAi0AFAAGAAgAAAAhAAccfojBAAAA3AAAAA8AAAAA&#10;AAAAAAAAAAAABwIAAGRycy9kb3ducmV2LnhtbFBLBQYAAAAAAwADALcAAAD1AgAAAAA=&#10;" filled="f" stroked="f" strokeweight=".25pt">
                <v:textbox inset="1pt,1pt,1pt,1pt">
                  <w:txbxContent>
                    <w:p w14:paraId="170B60DD" w14:textId="77777777" w:rsidR="0063453E" w:rsidRPr="00483A34" w:rsidRDefault="0063453E" w:rsidP="0063453E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2</w:t>
                      </w:r>
                    </w:p>
                  </w:txbxContent>
                </v:textbox>
              </v:rect>
              <v:rect id="Rectangle 74" o:spid="_x0000_s10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" filled="f" stroked="f" strokeweight=".25pt">
                <v:textbox inset="1pt,1pt,1pt,1pt">
                  <w:txbxContent>
                    <w:p w14:paraId="659D97C5" w14:textId="1913AA42" w:rsidR="0063453E" w:rsidRDefault="001606C8" w:rsidP="0063453E">
                      <w:pPr>
                        <w:pStyle w:val="a6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КП</w:t>
                      </w:r>
                      <w:r w:rsidR="0063453E">
                        <w:t>.</w:t>
                      </w:r>
                      <w:r w:rsidR="00D77070">
                        <w:rPr>
                          <w:szCs w:val="28"/>
                        </w:rPr>
                        <w:t>253096</w:t>
                      </w:r>
                      <w:r w:rsidR="0063453E">
                        <w:rPr>
                          <w:color w:val="000000" w:themeColor="text1"/>
                          <w:lang w:val="ru-RU"/>
                        </w:rPr>
                        <w:t>МБД</w:t>
                      </w:r>
                      <w:r w:rsidR="0063453E">
                        <w:t>.2</w:t>
                      </w:r>
                      <w:r w:rsidR="00083F49">
                        <w:t>2</w:t>
                      </w:r>
                      <w:r w:rsidR="0063453E">
                        <w:t>.000.ПЗ</w:t>
                      </w:r>
                    </w:p>
                    <w:p w14:paraId="69D44232" w14:textId="77777777" w:rsidR="0063453E" w:rsidRDefault="0063453E" w:rsidP="0063453E">
                      <w:pPr>
                        <w:pStyle w:val="a6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</w:p>
                  </w:txbxContent>
                </v:textbox>
              </v:rect>
              <v:line id="Line 75" o:spid="_x0000_s10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Uhb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YQr5fwdyYcAbl9AAAA//8DAFBLAQItABQABgAIAAAAIQDb4fbL7gAAAIUBAAATAAAAAAAAAAAA&#10;AAAAAAAAAABbQ29udGVudF9UeXBlc10ueG1sUEsBAi0AFAAGAAgAAAAhAFr0LFu/AAAAFQEAAAsA&#10;AAAAAAAAAAAAAAAAHwEAAF9yZWxzLy5yZWxzUEsBAi0AFAAGAAgAAAAhANi1SFvEAAAA3AAAAA8A&#10;AAAAAAAAAAAAAAAABwIAAGRycy9kb3ducmV2LnhtbFBLBQYAAAAAAwADALcAAAD4AgAAAAA=&#10;" strokeweight="2pt"/>
              <v:line id="Line 76" o:spid="_x0000_s10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twp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5guw9pw&#10;JhwBufkCAAD//wMAUEsBAi0AFAAGAAgAAAAhANvh9svuAAAAhQEAABMAAAAAAAAAAAAAAAAAAAAA&#10;AFtDb250ZW50X1R5cGVzXS54bWxQSwECLQAUAAYACAAAACEAWvQsW78AAAAVAQAACwAAAAAAAAAA&#10;AAAAAAAfAQAAX3JlbHMvLnJlbHNQSwECLQAUAAYACAAAACEAqSrcKb0AAADcAAAADwAAAAAAAAAA&#10;AAAAAAAHAgAAZHJzL2Rvd25yZXYueG1sUEsFBgAAAAADAAMAtwAAAPECAAAAAA==&#10;" strokeweight="2pt"/>
              <v:line id="Line 77" o:spid="_x0000_s10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" strokeweight="1pt"/>
              <v:line id="Line 78" o:spid="_x0000_s10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" strokeweight="1pt"/>
              <v:line id="Line 79" o:spid="_x0000_s10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" strokeweight="1pt"/>
              <v:group id="Group 80" o:spid="_x0000_s11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s9R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fN4Bo8z4QjI9S8AAAD//wMAUEsBAi0AFAAGAAgAAAAhANvh9svuAAAAhQEAABMAAAAAAAAA&#10;AAAAAAAAAAAAAFtDb250ZW50X1R5cGVzXS54bWxQSwECLQAUAAYACAAAACEAWvQsW78AAAAVAQAA&#10;CwAAAAAAAAAAAAAAAAAfAQAAX3JlbHMvLnJlbHNQSwECLQAUAAYACAAAACEAeZ7PUcYAAADcAAAA&#10;DwAAAAAAAAAAAAAAAAAHAgAAZHJzL2Rvd25yZXYueG1sUEsFBgAAAAADAAMAtwAAAPoCAAAAAA==&#10;">
                <v:rect id="Rectangle 81" o:spid="_x0000_s11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" filled="f" stroked="f" strokeweight=".25pt">
                  <v:textbox inset="1pt,1pt,1pt,1pt">
                    <w:txbxContent>
                      <w:p w14:paraId="04C8352A" w14:textId="77777777" w:rsidR="0063453E" w:rsidRDefault="0063453E" w:rsidP="0063453E">
                        <w:pPr>
                          <w:pStyle w:val="a6"/>
                          <w:rPr>
                            <w:rFonts w:ascii="Journal" w:hAnsi="Journal"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Розро</w:t>
                        </w:r>
                        <w:r>
                          <w:rPr>
                            <w:rFonts w:ascii="Journal" w:hAnsi="Journal"/>
                            <w:sz w:val="18"/>
                          </w:rPr>
                          <w:t>б.</w:t>
                        </w:r>
                      </w:p>
                    </w:txbxContent>
                  </v:textbox>
                </v:rect>
                <v:rect id="Rectangle 82" o:spid="_x0000_s11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0EJwgAAANw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" filled="f" stroked="f" strokeweight=".25pt">
                  <v:textbox inset="1pt,1pt,1pt,1pt">
                    <w:txbxContent>
                      <w:p w14:paraId="5C6F53FA" w14:textId="77777777" w:rsidR="0063453E" w:rsidRPr="00706C07" w:rsidRDefault="00D77070" w:rsidP="0063453E">
                        <w:pPr>
                          <w:ind w:firstLine="0"/>
                          <w:rPr>
                            <w:rFonts w:ascii="ISOCPEUR" w:hAnsi="ISOCPEUR" w:cs="Arial"/>
                            <w:i/>
                            <w:sz w:val="16"/>
                            <w:szCs w:val="16"/>
                          </w:rPr>
                        </w:pPr>
                        <w:r>
                          <w:rPr>
                            <w:rFonts w:ascii="ISOCPEUR" w:hAnsi="ISOCPEUR" w:cs="Arial"/>
                            <w:i/>
                            <w:sz w:val="16"/>
                            <w:szCs w:val="16"/>
                          </w:rPr>
                          <w:t>Росоха М.В.</w:t>
                        </w:r>
                      </w:p>
                      <w:p w14:paraId="35F5958F" w14:textId="77777777" w:rsidR="0063453E" w:rsidRPr="00706C07" w:rsidRDefault="0063453E" w:rsidP="0063453E">
                        <w:pPr>
                          <w:ind w:firstLine="0"/>
                          <w:rPr>
                            <w:rFonts w:ascii="ISOCPEUR" w:hAnsi="ISOCPEUR" w:cs="Arial"/>
                            <w:i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83" o:spid="_x0000_s11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">
                <v:rect id="Rectangle 84" o:spid="_x0000_s11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" filled="f" stroked="f" strokeweight=".25pt">
                  <v:textbox inset="1pt,1pt,1pt,1pt">
                    <w:txbxContent>
                      <w:p w14:paraId="60BD4FF0" w14:textId="77777777" w:rsidR="0063453E" w:rsidRDefault="0063453E" w:rsidP="0063453E">
                        <w:pPr>
                          <w:pStyle w:val="a6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Перевір.</w:t>
                        </w:r>
                      </w:p>
                    </w:txbxContent>
                  </v:textbox>
                </v:rect>
                <v:rect id="Rectangle 85" o:spid="_x0000_s11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" filled="f" stroked="f" strokeweight=".25pt">
                  <v:textbox inset="1pt,1pt,1pt,1pt">
                    <w:txbxContent>
                      <w:p w14:paraId="2ABC2022" w14:textId="024DF8F1" w:rsidR="0063453E" w:rsidRPr="00706C07" w:rsidRDefault="005474D6" w:rsidP="0063453E">
                        <w:pPr>
                          <w:pStyle w:val="a6"/>
                          <w:rPr>
                            <w:rFonts w:ascii="Journal" w:hAnsi="Journ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ISOCPEUR Cyr" w:hAnsi="ISOCPEUR Cyr" w:cs="Courier New"/>
                            <w:sz w:val="16"/>
                            <w:szCs w:val="18"/>
                          </w:rPr>
                          <w:t>Матоляк І.В.</w:t>
                        </w:r>
                      </w:p>
                    </w:txbxContent>
                  </v:textbox>
                </v:rect>
              </v:group>
              <v:group id="Group 86" o:spid="_x0000_s11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vi7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">
                <v:rect id="Rectangle 87" o:spid="_x0000_s11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" filled="f" stroked="f" strokeweight=".25pt">
                  <v:textbox inset="1pt,1pt,1pt,1pt">
                    <w:txbxContent>
                      <w:p w14:paraId="69EEA996" w14:textId="77777777" w:rsidR="0063453E" w:rsidRDefault="0063453E" w:rsidP="0063453E">
                        <w:pPr>
                          <w:pStyle w:val="a6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88" o:spid="_x0000_s11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" filled="f" stroked="f" strokeweight=".25pt">
                  <v:textbox inset="1pt,1pt,1pt,1pt">
                    <w:txbxContent>
                      <w:p w14:paraId="2D9CCBE3" w14:textId="77777777" w:rsidR="0063453E" w:rsidRDefault="0063453E" w:rsidP="0063453E">
                        <w:pPr>
                          <w:pStyle w:val="a6"/>
                          <w:rPr>
                            <w:rFonts w:ascii="Journal" w:hAnsi="Journal"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  <v:group id="Group 89" o:spid="_x0000_s11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">
                <v:rect id="Rectangle 90" o:spid="_x0000_s11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+o7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rBKM/g9E4+A3P0AAAD//wMAUEsBAi0AFAAGAAgAAAAhANvh9svuAAAAhQEAABMAAAAAAAAAAAAA&#10;AAAAAAAAAFtDb250ZW50X1R5cGVzXS54bWxQSwECLQAUAAYACAAAACEAWvQsW78AAAAVAQAACwAA&#10;AAAAAAAAAAAAAAAfAQAAX3JlbHMvLnJlbHNQSwECLQAUAAYACAAAACEAk8fqO8MAAADcAAAADwAA&#10;AAAAAAAAAAAAAAAHAgAAZHJzL2Rvd25yZXYueG1sUEsFBgAAAAADAAMAtwAAAPcCAAAAAA==&#10;" filled="f" stroked="f" strokeweight=".25pt">
                  <v:textbox inset="1pt,1pt,1pt,1pt">
                    <w:txbxContent>
                      <w:p w14:paraId="7333975D" w14:textId="77777777" w:rsidR="0063453E" w:rsidRDefault="0063453E" w:rsidP="0063453E">
                        <w:pPr>
                          <w:pStyle w:val="a6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91" o:spid="_x0000_s11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" filled="f" stroked="f" strokeweight=".25pt">
                  <v:textbox inset="1pt,1pt,1pt,1pt">
                    <w:txbxContent>
                      <w:p w14:paraId="2580A886" w14:textId="77777777" w:rsidR="0063453E" w:rsidRPr="00706C07" w:rsidRDefault="000350C7" w:rsidP="0063453E">
                        <w:pPr>
                          <w:pStyle w:val="a6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Александра Н.В.</w:t>
                        </w:r>
                      </w:p>
                    </w:txbxContent>
                  </v:textbox>
                </v:rect>
              </v:group>
              <v:group id="Group 92" o:spid="_x0000_s11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mRj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vMDtTDgCcnkFAAD//wMAUEsBAi0AFAAGAAgAAAAhANvh9svuAAAAhQEAABMAAAAAAAAA&#10;AAAAAAAAAAAAAFtDb250ZW50X1R5cGVzXS54bWxQSwECLQAUAAYACAAAACEAWvQsW78AAAAVAQAA&#10;CwAAAAAAAAAAAAAAAAAfAQAAX3JlbHMvLnJlbHNQSwECLQAUAAYACAAAACEAHOJkY8YAAADcAAAA&#10;DwAAAAAAAAAAAAAAAAAHAgAAZHJzL2Rvd25yZXYueG1sUEsFBgAAAAADAAMAtwAAAPoCAAAAAA==&#10;">
                <v:rect id="Rectangle 93" o:spid="_x0000_s11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nJP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" filled="f" stroked="f" strokeweight=".25pt">
                  <v:textbox inset="1pt,1pt,1pt,1pt">
                    <w:txbxContent>
                      <w:p w14:paraId="1AD3F367" w14:textId="77777777" w:rsidR="0063453E" w:rsidRDefault="0063453E" w:rsidP="0063453E">
                        <w:pPr>
                          <w:pStyle w:val="a6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Затверд.</w:t>
                        </w:r>
                      </w:p>
                    </w:txbxContent>
                  </v:textbox>
                </v:rect>
                <v:rect id="Rectangle 94" o:spid="_x0000_s11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Ow4wgAAANw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" filled="f" stroked="f" strokeweight=".25pt">
                  <v:textbox inset="1pt,1pt,1pt,1pt">
                    <w:txbxContent>
                      <w:p w14:paraId="7B4C9074" w14:textId="77777777" w:rsidR="0063453E" w:rsidRPr="00706C07" w:rsidRDefault="000350C7" w:rsidP="0063453E">
                        <w:pPr>
                          <w:pStyle w:val="a6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Лукавська А.В.</w:t>
                        </w:r>
                      </w:p>
                    </w:txbxContent>
                  </v:textbox>
                </v:rect>
              </v:group>
              <v:line id="Line 95" o:spid="_x0000_s11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" strokeweight="2pt"/>
              <v:rect id="Rectangle 96" o:spid="_x0000_s111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" filled="f" stroked="f" strokeweight=".25pt">
                <v:textbox inset="1pt,1pt,1pt,1pt">
                  <w:txbxContent>
                    <w:p w14:paraId="3A7EE9ED" w14:textId="01A8A4BF" w:rsidR="00D77070" w:rsidRPr="00D77070" w:rsidRDefault="00D77070" w:rsidP="00D77070">
                      <w:pPr>
                        <w:ind w:firstLine="0"/>
                        <w:jc w:val="center"/>
                        <w:rPr>
                          <w:rFonts w:ascii="ISOCPEUR" w:hAnsi="ISOCPEUR"/>
                          <w:sz w:val="22"/>
                          <w:szCs w:val="24"/>
                        </w:rPr>
                      </w:pPr>
                      <w:r w:rsidRPr="00D77070">
                        <w:rPr>
                          <w:rFonts w:ascii="ISOCPEUR" w:hAnsi="ISOCPEUR"/>
                          <w:sz w:val="22"/>
                          <w:szCs w:val="24"/>
                        </w:rPr>
                        <w:t>Android To-Do list з нагадуванням</w:t>
                      </w:r>
                    </w:p>
                    <w:p w14:paraId="31E0EB30" w14:textId="3DC4D9AD" w:rsidR="0063453E" w:rsidRPr="00D77070" w:rsidRDefault="00D77070" w:rsidP="00D77070">
                      <w:pPr>
                        <w:ind w:firstLine="0"/>
                        <w:jc w:val="center"/>
                        <w:rPr>
                          <w:rFonts w:ascii="ISOCPEUR" w:hAnsi="ISOCPEUR"/>
                          <w:sz w:val="22"/>
                          <w:szCs w:val="24"/>
                        </w:rPr>
                      </w:pPr>
                      <w:r w:rsidRPr="00D77070">
                        <w:rPr>
                          <w:rFonts w:ascii="ISOCPEUR" w:hAnsi="ISOCPEUR"/>
                          <w:sz w:val="22"/>
                          <w:szCs w:val="24"/>
                        </w:rPr>
                        <w:t>про невиконані завдання</w:t>
                      </w:r>
                    </w:p>
                  </w:txbxContent>
                </v:textbox>
              </v:rect>
              <v:line id="Line 97" o:spid="_x0000_s11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HV1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l0Da8z4QjI3T8AAAD//wMAUEsBAi0AFAAGAAgAAAAhANvh9svuAAAAhQEAABMAAAAAAAAAAAAA&#10;AAAAAAAAAFtDb250ZW50X1R5cGVzXS54bWxQSwECLQAUAAYACAAAACEAWvQsW78AAAAVAQAACwAA&#10;AAAAAAAAAAAAAAAfAQAAX3JlbHMvLnJlbHNQSwECLQAUAAYACAAAACEA3VR1dcMAAADcAAAADwAA&#10;AAAAAAAAAAAAAAAHAgAAZHJzL2Rvd25yZXYueG1sUEsFBgAAAAADAAMAtwAAAPcCAAAAAA==&#10;" strokeweight="2pt"/>
              <v:line id="Line 98" o:spid="_x0000_s11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hZV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hNw/xw&#10;JhwBufkCAAD//wMAUEsBAi0AFAAGAAgAAAAhANvh9svuAAAAhQEAABMAAAAAAAAAAAAAAAAAAAAA&#10;AFtDb250ZW50X1R5cGVzXS54bWxQSwECLQAUAAYACAAAACEAWvQsW78AAAAVAQAACwAAAAAAAAAA&#10;AAAAAAAfAQAAX3JlbHMvLnJlbHNQSwECLQAUAAYACAAAACEAggIWVb0AAADcAAAADwAAAAAAAAAA&#10;AAAAAAAHAgAAZHJzL2Rvd25yZXYueG1sUEsFBgAAAAADAAMAtwAAAPECAAAAAA==&#10;" strokeweight="2pt"/>
              <v:line id="Line 99" o:spid="_x0000_s11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rPO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EXzPhCMgVx8AAAD//wMAUEsBAi0AFAAGAAgAAAAhANvh9svuAAAAhQEAABMAAAAAAAAAAAAAAAAA&#10;AAAAAFtDb250ZW50X1R5cGVzXS54bWxQSwECLQAUAAYACAAAACEAWvQsW78AAAAVAQAACwAAAAAA&#10;AAAAAAAAAAAfAQAAX3JlbHMvLnJlbHNQSwECLQAUAAYACAAAACEA7U6zzsAAAADcAAAADwAAAAAA&#10;AAAAAAAAAAAHAgAAZHJzL2Rvd25yZXYueG1sUEsFBgAAAAADAAMAtwAAAPQCAAAAAA==&#10;" strokeweight="2pt"/>
              <v:rect id="Rectangle 100" o:spid="_x0000_s11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yCG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TxlGfyeiUdA7n8AAAD//wMAUEsBAi0AFAAGAAgAAAAhANvh9svuAAAAhQEAABMAAAAAAAAAAAAA&#10;AAAAAAAAAFtDb250ZW50X1R5cGVzXS54bWxQSwECLQAUAAYACAAAACEAWvQsW78AAAAVAQAACwAA&#10;AAAAAAAAAAAAAAAfAQAAX3JlbHMvLnJlbHNQSwECLQAUAAYACAAAACEAXasghsMAAADcAAAADwAA&#10;AAAAAAAAAAAAAAAHAgAAZHJzL2Rvd25yZXYueG1sUEsFBgAAAAADAAMAtwAAAPcCAAAAAA==&#10;" filled="f" stroked="f" strokeweight=".25pt">
                <v:textbox inset="1pt,1pt,1pt,1pt">
                  <w:txbxContent>
                    <w:p w14:paraId="7289EBF8" w14:textId="77777777" w:rsidR="0063453E" w:rsidRDefault="0063453E" w:rsidP="0063453E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Літ.</w:t>
                      </w:r>
                    </w:p>
                  </w:txbxContent>
                </v:textbox>
              </v:rect>
              <v:rect id="Rectangle 101" o:spid="_x0000_s11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4U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bDqDz5l4BOT2DQAA//8DAFBLAQItABQABgAIAAAAIQDb4fbL7gAAAIUBAAATAAAAAAAAAAAAAAAA&#10;AAAAAABbQ29udGVudF9UeXBlc10ueG1sUEsBAi0AFAAGAAgAAAAhAFr0LFu/AAAAFQEAAAsAAAAA&#10;AAAAAAAAAAAAHwEAAF9yZWxzLy5yZWxzUEsBAi0AFAAGAAgAAAAhADLnhR3BAAAA3AAAAA8AAAAA&#10;AAAAAAAAAAAABwIAAGRycy9kb3ducmV2LnhtbFBLBQYAAAAAAwADALcAAAD1AgAAAAA=&#10;" filled="f" stroked="f" strokeweight=".25pt">
                <v:textbox inset="1pt,1pt,1pt,1pt">
                  <w:txbxContent>
                    <w:p w14:paraId="020B94BE" w14:textId="77777777" w:rsidR="0063453E" w:rsidRDefault="0063453E" w:rsidP="0063453E">
                      <w:pPr>
                        <w:pStyle w:val="a6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sz w:val="18"/>
                        </w:rPr>
                        <w:t>Ар</w:t>
                      </w:r>
                      <w:r>
                        <w:rPr>
                          <w:sz w:val="18"/>
                          <w:lang w:val="ru-RU"/>
                        </w:rPr>
                        <w:t>к</w:t>
                      </w:r>
                      <w:r>
                        <w:rPr>
                          <w:sz w:val="18"/>
                        </w:rPr>
                        <w:t>ушів</w:t>
                      </w:r>
                    </w:p>
                  </w:txbxContent>
                </v:textbox>
              </v:rect>
              <v:rect id="Rectangle 102" o:spid="_x0000_s11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h1p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m87h70w8AnL7CwAA//8DAFBLAQItABQABgAIAAAAIQDb4fbL7gAAAIUBAAATAAAAAAAAAAAAAAAA&#10;AAAAAABbQ29udGVudF9UeXBlc10ueG1sUEsBAi0AFAAGAAgAAAAhAFr0LFu/AAAAFQEAAAsAAAAA&#10;AAAAAAAAAAAAHwEAAF9yZWxzLy5yZWxzUEsBAi0AFAAGAAgAAAAhAL0OHWnBAAAA3AAAAA8AAAAA&#10;AAAAAAAAAAAABwIAAGRycy9kb3ducmV2LnhtbFBLBQYAAAAAAwADALcAAAD1AgAAAAA=&#10;" filled="f" stroked="f" strokeweight=".25pt">
                <v:textbox inset="1pt,1pt,1pt,1pt">
                  <w:txbxContent>
                    <w:p w14:paraId="2973CA9D" w14:textId="5C9D7EDD" w:rsidR="0063453E" w:rsidRDefault="003C4902" w:rsidP="0063453E">
                      <w:pPr>
                        <w:ind w:firstLine="567"/>
                        <w:rPr>
                          <w:sz w:val="20"/>
                          <w:szCs w:val="20"/>
                        </w:rPr>
                      </w:pPr>
                      <w:r w:rsidRPr="007353F4">
                        <w:rPr>
                          <w:sz w:val="20"/>
                          <w:szCs w:val="20"/>
                        </w:rPr>
                        <w:t>4</w:t>
                      </w:r>
                      <w:r w:rsidR="00B85257">
                        <w:rPr>
                          <w:sz w:val="20"/>
                          <w:szCs w:val="20"/>
                        </w:rPr>
                        <w:t>0</w:t>
                      </w:r>
                    </w:p>
                    <w:p w14:paraId="5A30C1AD" w14:textId="77777777" w:rsidR="003C4902" w:rsidRPr="003C4902" w:rsidRDefault="003C4902" w:rsidP="0063453E">
                      <w:pPr>
                        <w:ind w:firstLine="567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rect>
              <v:line id="Line 103" o:spid="_x0000_s11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jd+xQAAANw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" strokeweight="1pt"/>
              <v:line id="Line 104" o:spid="_x0000_s11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" strokeweight="1pt"/>
              <v:rect id="Rectangle 105" o:spid="_x0000_s1125" style="position:absolute;left:14295;top:19115;width:5609;height: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IMe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" filled="f" stroked="f" strokeweight=".25pt">
                <v:textbox inset="1pt,1pt,1pt,1pt">
                  <w:txbxContent>
                    <w:p w14:paraId="06B65081" w14:textId="77777777" w:rsidR="0063453E" w:rsidRPr="000350C7" w:rsidRDefault="0063453E" w:rsidP="0063453E">
                      <w:pPr>
                        <w:pStyle w:val="a6"/>
                        <w:jc w:val="center"/>
                        <w:rPr>
                          <w:sz w:val="20"/>
                          <w:szCs w:val="16"/>
                        </w:rPr>
                      </w:pPr>
                      <w:r w:rsidRPr="000350C7">
                        <w:rPr>
                          <w:sz w:val="20"/>
                          <w:szCs w:val="16"/>
                        </w:rPr>
                        <w:t xml:space="preserve">ПГФК ДВНЗ «УжНУ» </w:t>
                      </w:r>
                    </w:p>
                    <w:p w14:paraId="1B3B06BC" w14:textId="77777777" w:rsidR="000350C7" w:rsidRPr="000350C7" w:rsidRDefault="000350C7" w:rsidP="0063453E">
                      <w:pPr>
                        <w:pStyle w:val="a6"/>
                        <w:jc w:val="center"/>
                        <w:rPr>
                          <w:rFonts w:ascii="Journal" w:hAnsi="Journal"/>
                          <w:sz w:val="20"/>
                          <w:szCs w:val="16"/>
                          <w:lang w:val="ru-RU"/>
                        </w:rPr>
                      </w:pPr>
                      <w:r w:rsidRPr="000350C7">
                        <w:rPr>
                          <w:sz w:val="20"/>
                          <w:szCs w:val="16"/>
                        </w:rPr>
                        <w:t>КН-3</w:t>
                      </w:r>
                      <w:r w:rsidR="00D77070">
                        <w:rPr>
                          <w:sz w:val="20"/>
                          <w:szCs w:val="16"/>
                        </w:rPr>
                        <w:t>3</w:t>
                      </w:r>
                    </w:p>
                  </w:txbxContent>
                </v:textbox>
              </v:rect>
              <w10:wrap anchorx="margin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E65567" w14:textId="77777777" w:rsidR="003A33A4" w:rsidRPr="00D02BC7" w:rsidRDefault="003A33A4" w:rsidP="00D02BC7">
    <w:pPr>
      <w:pStyle w:val="a4"/>
      <w:ind w:firstLine="0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8240" behindDoc="0" locked="1" layoutInCell="1" allowOverlap="1" wp14:anchorId="0A1B4F78" wp14:editId="54C475ED">
              <wp:simplePos x="0" y="0"/>
              <wp:positionH relativeFrom="page">
                <wp:posOffset>696595</wp:posOffset>
              </wp:positionH>
              <wp:positionV relativeFrom="page">
                <wp:posOffset>457835</wp:posOffset>
              </wp:positionV>
              <wp:extent cx="6572250" cy="9944100"/>
              <wp:effectExtent l="0" t="0" r="0" b="19050"/>
              <wp:wrapNone/>
              <wp:docPr id="2" name="Group 3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72250" cy="9944100"/>
                        <a:chOff x="0" y="0"/>
                        <a:chExt cx="20000" cy="20000"/>
                      </a:xfrm>
                    </wpg:grpSpPr>
                    <wps:wsp>
                      <wps:cNvPr id="4" name="Rectangle 31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" name="Line 31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31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31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31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31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31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31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32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Line 32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32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" name="Rectangle 32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78AFE0" w14:textId="77777777" w:rsidR="003A33A4" w:rsidRDefault="003A33A4" w:rsidP="00812A15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Змн.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32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187B15" w14:textId="77777777" w:rsidR="003A33A4" w:rsidRDefault="003A33A4" w:rsidP="00812A15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32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CC1E56" w14:textId="77777777" w:rsidR="003A33A4" w:rsidRDefault="003A33A4" w:rsidP="00812A15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32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576005" w14:textId="77777777" w:rsidR="003A33A4" w:rsidRDefault="003A33A4" w:rsidP="00812A15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32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94E73B" w14:textId="77777777" w:rsidR="003A33A4" w:rsidRDefault="003A33A4" w:rsidP="00812A15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32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E68D45" w14:textId="77777777" w:rsidR="003A33A4" w:rsidRDefault="003A33A4" w:rsidP="00812A15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Rectangle 32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317EAB" w14:textId="77777777" w:rsidR="003A33A4" w:rsidRPr="0089731E" w:rsidRDefault="00285B98" w:rsidP="00812A15">
                            <w:pPr>
                              <w:pStyle w:val="a6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sdt>
                              <w:sdtPr>
                                <w:rPr>
                                  <w:sz w:val="22"/>
                                  <w:szCs w:val="22"/>
                                </w:rPr>
                                <w:id w:val="3209962"/>
                                <w:docPartObj>
                                  <w:docPartGallery w:val="Page Numbers (Bottom of Page)"/>
                                  <w:docPartUnique/>
                                </w:docPartObj>
                              </w:sdtPr>
                              <w:sdtEndPr/>
                              <w:sdtContent>
                                <w:r w:rsidR="003A33A4" w:rsidRPr="0089731E"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 w:rsidR="003A33A4" w:rsidRPr="0089731E">
                                  <w:rPr>
                                    <w:sz w:val="22"/>
                                    <w:szCs w:val="22"/>
                                  </w:rPr>
                                  <w:instrText xml:space="preserve"> PAGE   \* MERGEFORMAT </w:instrText>
                                </w:r>
                                <w:r w:rsidR="003A33A4" w:rsidRPr="0089731E"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EE71BD">
                                  <w:rPr>
                                    <w:noProof/>
                                    <w:sz w:val="22"/>
                                    <w:szCs w:val="22"/>
                                  </w:rPr>
                                  <w:t>9</w:t>
                                </w:r>
                                <w:r w:rsidR="003A33A4" w:rsidRPr="0089731E">
                                  <w:rPr>
                                    <w:sz w:val="22"/>
                                    <w:szCs w:val="22"/>
                                  </w:rPr>
                                  <w:fldChar w:fldCharType="end"/>
                                </w:r>
                              </w:sdtContent>
                            </w:sdt>
                            <w:r w:rsidR="003A33A4" w:rsidRPr="0089731E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A33A4" w:rsidRPr="0089731E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3A33A4" w:rsidRPr="0089731E">
                              <w:rPr>
                                <w:sz w:val="22"/>
                                <w:szCs w:val="22"/>
                              </w:rPr>
                              <w:instrText xml:space="preserve"> {={PAGE}} \* MERGEFORMAT </w:instrText>
                            </w:r>
                            <w:r w:rsidR="003A33A4" w:rsidRPr="0089731E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1" name="Rectangle 33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9F791A" w14:textId="27613601" w:rsidR="003A33A4" w:rsidRPr="00732B48" w:rsidRDefault="001606C8" w:rsidP="00812A15">
                            <w:pPr>
                              <w:pStyle w:val="a6"/>
                              <w:jc w:val="center"/>
                              <w:rPr>
                                <w:color w:val="000000" w:themeColor="text1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lang w:val="ru-RU"/>
                              </w:rPr>
                              <w:t>КП</w:t>
                            </w:r>
                            <w:r w:rsidR="003A33A4" w:rsidRPr="00732B48">
                              <w:rPr>
                                <w:color w:val="000000" w:themeColor="text1"/>
                                <w:lang w:val="ru-RU"/>
                              </w:rPr>
                              <w:t>.</w:t>
                            </w:r>
                            <w:bookmarkStart w:id="59" w:name="_Hlk104466989"/>
                            <w:r w:rsidR="00D77070">
                              <w:rPr>
                                <w:szCs w:val="28"/>
                              </w:rPr>
                              <w:t>253096</w:t>
                            </w:r>
                            <w:bookmarkEnd w:id="59"/>
                            <w:r w:rsidR="003A33A4">
                              <w:rPr>
                                <w:color w:val="000000" w:themeColor="text1"/>
                                <w:lang w:val="ru-RU"/>
                              </w:rPr>
                              <w:t>МБД.</w:t>
                            </w:r>
                            <w:r w:rsidR="003A33A4">
                              <w:rPr>
                                <w:color w:val="000000" w:themeColor="text1"/>
                                <w:lang w:val="en-US"/>
                              </w:rPr>
                              <w:t>2</w:t>
                            </w:r>
                            <w:r w:rsidR="001B2ED5">
                              <w:rPr>
                                <w:color w:val="000000" w:themeColor="text1"/>
                              </w:rPr>
                              <w:t>2</w:t>
                            </w:r>
                            <w:r w:rsidR="003A33A4" w:rsidRPr="00732B48">
                              <w:rPr>
                                <w:color w:val="000000" w:themeColor="text1"/>
                                <w:lang w:val="ru-RU"/>
                              </w:rPr>
                              <w:t>.000.ПЗ</w:t>
                            </w:r>
                          </w:p>
                          <w:p w14:paraId="00F5780C" w14:textId="77777777" w:rsidR="003A33A4" w:rsidRPr="008963D8" w:rsidRDefault="003A33A4" w:rsidP="00812A15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A1B4F78" id="Group 311" o:spid="_x0000_s1126" style="position:absolute;left:0;text-align:left;margin-left:54.85pt;margin-top:36.05pt;width:517.5pt;height:783pt;z-index:2516582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">
              <v:rect id="Rectangle 312" o:spid="_x0000_s11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bjMwwAAANoAAAAPAAAAZHJzL2Rvd25yZXYueG1sRI/NasMw&#10;EITvhb6D2EBvtZxQ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M724zMMAAADaAAAADwAA&#10;AAAAAAAAAAAAAAAHAgAAZHJzL2Rvd25yZXYueG1sUEsFBgAAAAADAAMAtwAAAPcCAAAAAA==&#10;" filled="f" strokeweight="2pt"/>
              <v:line id="Line 313" o:spid="_x0000_s11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314" o:spid="_x0000_s11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315" o:spid="_x0000_s11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316" o:spid="_x0000_s11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317" o:spid="_x0000_s11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318" o:spid="_x0000_s11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  <v:line id="Line 319" o:spid="_x0000_s11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Line 320" o:spid="_x0000_s11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  <v:line id="Line 321" o:spid="_x0000_s11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rHbvQAAANsAAAAPAAAAZHJzL2Rvd25yZXYueG1sRE+9CsIw&#10;EN4F3yGc4Kapi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xSax270AAADbAAAADwAAAAAAAAAA&#10;AAAAAAAHAgAAZHJzL2Rvd25yZXYueG1sUEsFBgAAAAADAAMAtwAAAPECAAAAAA==&#10;" strokeweight="2pt"/>
              <v:line id="Line 322" o:spid="_x0000_s11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eBLwgAAANsAAAAPAAAAZHJzL2Rvd25yZXYueG1sRE/NagIx&#10;EL4LfYcwhd40axG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CyZeBLwgAAANsAAAAPAAAA&#10;AAAAAAAAAAAAAAcCAABkcnMvZG93bnJldi54bWxQSwUGAAAAAAMAAwC3AAAA9gIAAAAA&#10;" strokeweight="1pt"/>
              <v:rect id="Rectangle 323" o:spid="_x0000_s11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7978AFE0" w14:textId="77777777" w:rsidR="003A33A4" w:rsidRDefault="003A33A4" w:rsidP="00812A15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Змн.</w:t>
                      </w:r>
                    </w:p>
                  </w:txbxContent>
                </v:textbox>
              </v:rect>
              <v:rect id="Rectangle 324" o:spid="_x0000_s11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6B187B15" w14:textId="77777777" w:rsidR="003A33A4" w:rsidRDefault="003A33A4" w:rsidP="00812A15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325" o:spid="_x0000_s11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43CC1E56" w14:textId="77777777" w:rsidR="003A33A4" w:rsidRDefault="003A33A4" w:rsidP="00812A15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326" o:spid="_x0000_s11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13576005" w14:textId="77777777" w:rsidR="003A33A4" w:rsidRDefault="003A33A4" w:rsidP="00812A15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327" o:spid="_x0000_s11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4394E73B" w14:textId="77777777" w:rsidR="003A33A4" w:rsidRDefault="003A33A4" w:rsidP="00812A15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328" o:spid="_x0000_s11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02E68D45" w14:textId="77777777" w:rsidR="003A33A4" w:rsidRDefault="003A33A4" w:rsidP="00812A15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329" o:spid="_x0000_s11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<v:textbox inset="1pt,1pt,1pt,1pt">
                  <w:txbxContent>
                    <w:p w14:paraId="0B317EAB" w14:textId="77777777" w:rsidR="003A33A4" w:rsidRPr="0089731E" w:rsidRDefault="00285B98" w:rsidP="00812A15">
                      <w:pPr>
                        <w:pStyle w:val="a6"/>
                        <w:jc w:val="center"/>
                        <w:rPr>
                          <w:sz w:val="22"/>
                          <w:szCs w:val="22"/>
                        </w:rPr>
                      </w:pPr>
                      <w:sdt>
                        <w:sdtPr>
                          <w:rPr>
                            <w:sz w:val="22"/>
                            <w:szCs w:val="22"/>
                          </w:rPr>
                          <w:id w:val="3209962"/>
                          <w:docPartObj>
                            <w:docPartGallery w:val="Page Numbers (Bottom of Page)"/>
                            <w:docPartUnique/>
                          </w:docPartObj>
                        </w:sdtPr>
                        <w:sdtEndPr/>
                        <w:sdtContent>
                          <w:r w:rsidR="003A33A4" w:rsidRPr="0089731E"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 w:rsidR="003A33A4" w:rsidRPr="0089731E">
                            <w:rPr>
                              <w:sz w:val="22"/>
                              <w:szCs w:val="22"/>
                            </w:rPr>
                            <w:instrText xml:space="preserve"> PAGE   \* MERGEFORMAT </w:instrText>
                          </w:r>
                          <w:r w:rsidR="003A33A4" w:rsidRPr="0089731E"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EE71BD">
                            <w:rPr>
                              <w:noProof/>
                              <w:sz w:val="22"/>
                              <w:szCs w:val="22"/>
                            </w:rPr>
                            <w:t>9</w:t>
                          </w:r>
                          <w:r w:rsidR="003A33A4" w:rsidRPr="0089731E">
                            <w:rPr>
                              <w:sz w:val="22"/>
                              <w:szCs w:val="22"/>
                            </w:rPr>
                            <w:fldChar w:fldCharType="end"/>
                          </w:r>
                        </w:sdtContent>
                      </w:sdt>
                      <w:r w:rsidR="003A33A4" w:rsidRPr="0089731E"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="003A33A4" w:rsidRPr="0089731E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3A33A4" w:rsidRPr="0089731E">
                        <w:rPr>
                          <w:sz w:val="22"/>
                          <w:szCs w:val="22"/>
                        </w:rPr>
                        <w:instrText xml:space="preserve"> {={PAGE}} \* MERGEFORMAT </w:instrText>
                      </w:r>
                      <w:r w:rsidR="003A33A4" w:rsidRPr="0089731E">
                        <w:rPr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rect>
              <v:rect id="Rectangle 330" o:spid="_x0000_s11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AQ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" filled="f" stroked="f" strokeweight=".25pt">
                <v:textbox inset="1pt,1pt,1pt,1pt">
                  <w:txbxContent>
                    <w:p w14:paraId="009F791A" w14:textId="27613601" w:rsidR="003A33A4" w:rsidRPr="00732B48" w:rsidRDefault="001606C8" w:rsidP="00812A15">
                      <w:pPr>
                        <w:pStyle w:val="a6"/>
                        <w:jc w:val="center"/>
                        <w:rPr>
                          <w:color w:val="000000" w:themeColor="text1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lang w:val="ru-RU"/>
                        </w:rPr>
                        <w:t>КП</w:t>
                      </w:r>
                      <w:r w:rsidR="003A33A4" w:rsidRPr="00732B48">
                        <w:rPr>
                          <w:color w:val="000000" w:themeColor="text1"/>
                          <w:lang w:val="ru-RU"/>
                        </w:rPr>
                        <w:t>.</w:t>
                      </w:r>
                      <w:bookmarkStart w:id="60" w:name="_Hlk104466989"/>
                      <w:r w:rsidR="00D77070">
                        <w:rPr>
                          <w:szCs w:val="28"/>
                        </w:rPr>
                        <w:t>253096</w:t>
                      </w:r>
                      <w:bookmarkEnd w:id="60"/>
                      <w:r w:rsidR="003A33A4">
                        <w:rPr>
                          <w:color w:val="000000" w:themeColor="text1"/>
                          <w:lang w:val="ru-RU"/>
                        </w:rPr>
                        <w:t>МБД.</w:t>
                      </w:r>
                      <w:r w:rsidR="003A33A4">
                        <w:rPr>
                          <w:color w:val="000000" w:themeColor="text1"/>
                          <w:lang w:val="en-US"/>
                        </w:rPr>
                        <w:t>2</w:t>
                      </w:r>
                      <w:r w:rsidR="001B2ED5">
                        <w:rPr>
                          <w:color w:val="000000" w:themeColor="text1"/>
                        </w:rPr>
                        <w:t>2</w:t>
                      </w:r>
                      <w:r w:rsidR="003A33A4" w:rsidRPr="00732B48">
                        <w:rPr>
                          <w:color w:val="000000" w:themeColor="text1"/>
                          <w:lang w:val="ru-RU"/>
                        </w:rPr>
                        <w:t>.000.ПЗ</w:t>
                      </w:r>
                    </w:p>
                    <w:p w14:paraId="00F5780C" w14:textId="77777777" w:rsidR="003A33A4" w:rsidRPr="008963D8" w:rsidRDefault="003A33A4" w:rsidP="00812A15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7B469C" w14:textId="77777777" w:rsidR="00E83C1D" w:rsidRPr="00D02BC7" w:rsidRDefault="00E83C1D" w:rsidP="00D02BC7">
    <w:pPr>
      <w:pStyle w:val="a4"/>
      <w:ind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1" layoutInCell="1" allowOverlap="1" wp14:anchorId="0FECDBF1" wp14:editId="0CBE7409">
              <wp:simplePos x="0" y="0"/>
              <wp:positionH relativeFrom="page">
                <wp:posOffset>685800</wp:posOffset>
              </wp:positionH>
              <wp:positionV relativeFrom="page">
                <wp:posOffset>449580</wp:posOffset>
              </wp:positionV>
              <wp:extent cx="6588760" cy="9936480"/>
              <wp:effectExtent l="0" t="0" r="21590" b="7620"/>
              <wp:wrapNone/>
              <wp:docPr id="357" name="Группа 3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9936480"/>
                        <a:chOff x="0" y="0"/>
                        <a:chExt cx="20000" cy="20022"/>
                      </a:xfrm>
                    </wpg:grpSpPr>
                    <wps:wsp>
                      <wps:cNvPr id="358" name="Rectangle 21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9" name="Line 21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60" name="Line 21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61" name="Line 21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62" name="Line 21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63" name="Line 21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64" name="Line 21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65" name="Line 21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66" name="Line 22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67" name="Line 22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68" name="Rectangle 22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2B7A99" w14:textId="77777777" w:rsidR="00E83C1D" w:rsidRDefault="00E83C1D" w:rsidP="00E83C1D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Змн</w:t>
                            </w: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69" name="Rectangle 22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B8EE7B" w14:textId="77777777" w:rsidR="00E83C1D" w:rsidRDefault="00E83C1D" w:rsidP="00E83C1D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0" name="Rectangle 22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A1942E" w14:textId="77777777" w:rsidR="00E83C1D" w:rsidRDefault="00E83C1D" w:rsidP="00E83C1D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1" name="Rectangle 22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D025D6" w14:textId="77777777" w:rsidR="00E83C1D" w:rsidRDefault="00E83C1D" w:rsidP="00E83C1D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2" name="Rectangle 22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55A9C5" w14:textId="77777777" w:rsidR="00E83C1D" w:rsidRDefault="00E83C1D" w:rsidP="00E83C1D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3" name="Rectangle 22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C4F373" w14:textId="77777777" w:rsidR="00E83C1D" w:rsidRDefault="00E83C1D" w:rsidP="00E83C1D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4" name="Rectangle 22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1CA9D6" w14:textId="77777777" w:rsidR="00E83C1D" w:rsidRPr="00AC0A14" w:rsidRDefault="00E83C1D" w:rsidP="00E83C1D">
                            <w:pPr>
                              <w:pStyle w:val="a6"/>
                              <w:jc w:val="center"/>
                              <w:rPr>
                                <w:rFonts w:ascii="Calibri" w:hAnsi="Calibri"/>
                                <w:sz w:val="18"/>
                              </w:rPr>
                            </w:pPr>
                            <w:r w:rsidRPr="00AC0A14">
                              <w:rPr>
                                <w:rFonts w:ascii="Calibri" w:hAnsi="Calibri"/>
                                <w:sz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5" name="Rectangle 22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0FDEAB" w14:textId="09BDF936" w:rsidR="00E83C1D" w:rsidRPr="009F2EA2" w:rsidRDefault="001606C8" w:rsidP="00E83C1D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lang w:val="en-US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КП</w:t>
                            </w:r>
                            <w:r w:rsidR="003D6867">
                              <w:rPr>
                                <w:lang w:val="ru-RU"/>
                              </w:rPr>
                              <w:t>.</w:t>
                            </w:r>
                            <w:r w:rsidR="007368DC">
                              <w:rPr>
                                <w:szCs w:val="28"/>
                              </w:rPr>
                              <w:t>253096</w:t>
                            </w:r>
                            <w:r w:rsidR="00E83C1D">
                              <w:t>.2</w:t>
                            </w:r>
                            <w:r w:rsidR="009F2EA2">
                              <w:t>2</w:t>
                            </w:r>
                            <w:r w:rsidR="00E83C1D">
                              <w:t>.000.</w:t>
                            </w:r>
                            <w:r w:rsidR="009F2EA2">
                              <w:rPr>
                                <w:lang w:val="en-US"/>
                              </w:rPr>
                              <w:t>E1</w:t>
                            </w:r>
                          </w:p>
                          <w:p w14:paraId="3BDE1D6A" w14:textId="77777777" w:rsidR="00E83C1D" w:rsidRDefault="00E83C1D" w:rsidP="00E83C1D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</w:p>
                          <w:p w14:paraId="531B366F" w14:textId="77777777" w:rsidR="00E83C1D" w:rsidRPr="00EB5FEC" w:rsidRDefault="00E83C1D" w:rsidP="00E83C1D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6" name="Line 23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7" name="Line 23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8" name="Line 23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9" name="Line 23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0" name="Line 23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81" name="Group 23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82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1B6482" w14:textId="77777777" w:rsidR="00E83C1D" w:rsidRDefault="00E83C1D" w:rsidP="00E83C1D">
                              <w:pPr>
                                <w:pStyle w:val="a6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8"/>
                                </w:rPr>
                                <w:t xml:space="preserve"> Розро</w:t>
                              </w:r>
                              <w:r>
                                <w:rPr>
                                  <w:rFonts w:ascii="Journal Cyr" w:hAnsi="Journal Cyr"/>
                                  <w:sz w:val="18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175100" w14:textId="77777777" w:rsidR="00E83C1D" w:rsidRPr="00830403" w:rsidRDefault="007368DC" w:rsidP="00E83C1D">
                              <w:pPr>
                                <w:pStyle w:val="a6"/>
                                <w:rPr>
                                  <w:rFonts w:cs="Courier New"/>
                                  <w:sz w:val="18"/>
                                </w:rPr>
                              </w:pPr>
                              <w:r>
                                <w:rPr>
                                  <w:rFonts w:cs="Courier New"/>
                                  <w:sz w:val="18"/>
                                </w:rPr>
                                <w:t>Росоха М.В.</w:t>
                              </w:r>
                            </w:p>
                            <w:p w14:paraId="488B61E3" w14:textId="77777777" w:rsidR="00E83C1D" w:rsidRPr="007626DC" w:rsidRDefault="00E83C1D" w:rsidP="00E83C1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4" name="Group 23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5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303937" w14:textId="77777777" w:rsidR="00E83C1D" w:rsidRDefault="00E83C1D" w:rsidP="00E83C1D">
                              <w:pPr>
                                <w:pStyle w:val="a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8"/>
                                </w:rPr>
                                <w:t xml:space="preserve"> Перевір.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6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B9596F" w14:textId="39C5EA3B" w:rsidR="003D6867" w:rsidRPr="009F2EA2" w:rsidRDefault="00A03F01" w:rsidP="003D6867">
                              <w:pPr>
                                <w:pStyle w:val="a6"/>
                                <w:rPr>
                                  <w:rFonts w:cs="Courier New"/>
                                  <w:sz w:val="16"/>
                                  <w:szCs w:val="18"/>
                                </w:rPr>
                              </w:pPr>
                              <w:r>
                                <w:rPr>
                                  <w:rFonts w:ascii="ISOCPEUR Cyr" w:hAnsi="ISOCPEUR Cyr" w:cs="Courier New"/>
                                  <w:sz w:val="16"/>
                                  <w:szCs w:val="18"/>
                                </w:rPr>
                                <w:t>Матоляк І.В.</w:t>
                              </w:r>
                            </w:p>
                            <w:p w14:paraId="23A8C746" w14:textId="77777777" w:rsidR="00E83C1D" w:rsidRPr="009F2EA2" w:rsidRDefault="009F2EA2" w:rsidP="00E83C1D">
                              <w:pPr>
                                <w:pStyle w:val="a6"/>
                                <w:rPr>
                                  <w:rFonts w:cs="Courier New"/>
                                  <w:sz w:val="16"/>
                                  <w:szCs w:val="18"/>
                                </w:rPr>
                              </w:pPr>
                              <w:r w:rsidRPr="009F2EA2">
                                <w:rPr>
                                  <w:rFonts w:ascii="ISOCPEUR Cyr" w:hAnsi="ISOCPEUR Cyr" w:cs="Courier New"/>
                                  <w:sz w:val="16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7" name="Group 24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8" name="Rectangle 24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D42F48" w14:textId="77777777" w:rsidR="00E83C1D" w:rsidRDefault="00E83C1D" w:rsidP="00E83C1D">
                              <w:pPr>
                                <w:pStyle w:val="a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9" name="Rectangle 24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9FEB47" w14:textId="77777777" w:rsidR="00E83C1D" w:rsidRDefault="00E83C1D" w:rsidP="00E83C1D">
                              <w:pPr>
                                <w:pStyle w:val="a6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90" name="Group 24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91" name="Rectangle 24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6080F5" w14:textId="77777777" w:rsidR="00E83C1D" w:rsidRDefault="00E83C1D" w:rsidP="00E83C1D">
                              <w:pPr>
                                <w:pStyle w:val="a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2" name="Rectangle 24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654287" w14:textId="77777777" w:rsidR="00E83C1D" w:rsidRPr="004F4E8E" w:rsidRDefault="004F4E8E" w:rsidP="00E83C1D">
                              <w:pPr>
                                <w:pStyle w:val="a6"/>
                                <w:rPr>
                                  <w:rFonts w:ascii="Journal" w:hAnsi="Journal"/>
                                  <w:sz w:val="16"/>
                                  <w:szCs w:val="18"/>
                                </w:rPr>
                              </w:pPr>
                              <w:r w:rsidRPr="004F4E8E">
                                <w:rPr>
                                  <w:rFonts w:ascii="ISOCPEUR Cyr" w:hAnsi="ISOCPEUR Cyr"/>
                                  <w:sz w:val="16"/>
                                  <w:szCs w:val="18"/>
                                </w:rPr>
                                <w:t>Алесандра Н.В.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93" name="Group 24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94" name="Rectangle 24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E4EE20" w14:textId="77777777" w:rsidR="00E83C1D" w:rsidRDefault="00E83C1D" w:rsidP="00E83C1D">
                              <w:pPr>
                                <w:pStyle w:val="a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8"/>
                                </w:rPr>
                                <w:t xml:space="preserve"> Затверд.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5" name="Rectangle 24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A056C1" w14:textId="77777777" w:rsidR="00E83C1D" w:rsidRPr="008C5FED" w:rsidRDefault="009F2EA2" w:rsidP="00E83C1D">
                              <w:pPr>
                                <w:pStyle w:val="a6"/>
                                <w:rPr>
                                  <w:rFonts w:ascii="ISOCPEUR Cyr" w:hAnsi="ISOCPEUR Cyr"/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6"/>
                                  <w:szCs w:val="16"/>
                                </w:rPr>
                                <w:t>Лукавська А.В.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96" name="Line 25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7" name="Rectangle 25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7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D0296D" w14:textId="3CD8B929" w:rsidR="007368DC" w:rsidRPr="007368DC" w:rsidRDefault="007368DC" w:rsidP="003D6867">
                            <w:pPr>
                              <w:ind w:firstLine="0"/>
                              <w:jc w:val="center"/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</w:pPr>
                            <w:r w:rsidRPr="007368DC"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  <w:t>Android To-Do list з нагадуванням</w:t>
                            </w:r>
                            <w:r w:rsidR="003D6867"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368DC"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  <w:t>про невиконані завдання</w:t>
                            </w:r>
                          </w:p>
                          <w:p w14:paraId="27D1EC21" w14:textId="77777777" w:rsidR="00E83C1D" w:rsidRPr="007368DC" w:rsidRDefault="00E83C1D" w:rsidP="00E83C1D">
                            <w:pPr>
                              <w:ind w:firstLine="0"/>
                              <w:jc w:val="center"/>
                              <w:rPr>
                                <w:rFonts w:ascii="ISOCPEUR Cyr" w:hAnsi="ISOCPEUR Cyr"/>
                                <w:sz w:val="20"/>
                                <w:szCs w:val="20"/>
                              </w:rPr>
                            </w:pPr>
                            <w:r w:rsidRPr="007368DC">
                              <w:rPr>
                                <w:rFonts w:ascii="ISOCPEUR Cyr" w:hAnsi="ISOCPEUR Cyr"/>
                                <w:sz w:val="20"/>
                                <w:szCs w:val="20"/>
                              </w:rPr>
                              <w:t xml:space="preserve">Додаток 1. </w:t>
                            </w:r>
                            <w:r w:rsidR="009F2EA2" w:rsidRPr="007368DC">
                              <w:rPr>
                                <w:rFonts w:ascii="ISOCPEUR Cyr" w:hAnsi="ISOCPEUR Cyr"/>
                                <w:sz w:val="20"/>
                                <w:szCs w:val="20"/>
                              </w:rPr>
                              <w:t>Концептуальна схема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8" name="Line 25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9" name="Line 25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0" name="Line 25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" name="Rectangle 25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72BFA2" w14:textId="77777777" w:rsidR="00E83C1D" w:rsidRDefault="00E83C1D" w:rsidP="00E83C1D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2" name="Rectangle 25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0B719F" w14:textId="77777777" w:rsidR="00E83C1D" w:rsidRDefault="00E83C1D" w:rsidP="00E83C1D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3" name="Rectangle 25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863415" w14:textId="77777777" w:rsidR="00E83C1D" w:rsidRPr="00CE6577" w:rsidRDefault="00E83C1D" w:rsidP="00E83C1D">
                            <w:pPr>
                              <w:pStyle w:val="a6"/>
                              <w:jc w:val="center"/>
                              <w:rPr>
                                <w:rFonts w:ascii="Calibri" w:hAnsi="Calibri"/>
                                <w:sz w:val="18"/>
                                <w:lang w:val="en-US"/>
                              </w:rPr>
                            </w:pPr>
                            <w:r w:rsidRPr="004F4E8E">
                              <w:rPr>
                                <w:rFonts w:ascii="Calibri" w:hAnsi="Calibri"/>
                                <w:sz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4" name="Line 25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5" name="Line 25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6" name="Rectangle 26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7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D66BD1" w14:textId="77777777" w:rsidR="00E83C1D" w:rsidRDefault="00E83C1D" w:rsidP="00E83C1D">
                            <w:pPr>
                              <w:pStyle w:val="a6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ПГФК ДВНЗ УжНУ </w:t>
                            </w:r>
                          </w:p>
                          <w:p w14:paraId="43F305BF" w14:textId="77777777" w:rsidR="00E83C1D" w:rsidRDefault="00E83C1D" w:rsidP="00E83C1D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</w:rPr>
                              <w:t>КН-3</w:t>
                            </w:r>
                            <w:r w:rsidR="007368DC">
                              <w:rPr>
                                <w:sz w:val="20"/>
                              </w:rPr>
                              <w:t>3</w:t>
                            </w:r>
                          </w:p>
                          <w:p w14:paraId="5D303B8A" w14:textId="77777777" w:rsidR="00E83C1D" w:rsidRPr="002B12DB" w:rsidRDefault="00E83C1D" w:rsidP="00E83C1D">
                            <w:pPr>
                              <w:pStyle w:val="a6"/>
                              <w:jc w:val="center"/>
                              <w:rPr>
                                <w:rFonts w:asciiTheme="minorHAnsi" w:hAnsiTheme="minorHAnsi"/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FECDBF1" id="Группа 357" o:spid="_x0000_s1146" style="position:absolute;left:0;text-align:left;margin-left:54pt;margin-top:35.4pt;width:518.8pt;height:782.4pt;z-index:251667456;mso-position-horizontal-relative:page;mso-position-vertical-relative:page" coordsize="20000,200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">
              <v:rect id="Rectangle 212" o:spid="_x0000_s11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" filled="f" strokeweight="2pt"/>
              <v:line id="Line 213" o:spid="_x0000_s11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sy1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re15/wdyYcAbl7AAAA//8DAFBLAQItABQABgAIAAAAIQDb4fbL7gAAAIUBAAATAAAAAAAAAAAA&#10;AAAAAAAAAABbQ29udGVudF9UeXBlc10ueG1sUEsBAi0AFAAGAAgAAAAhAFr0LFu/AAAAFQEAAAsA&#10;AAAAAAAAAAAAAAAAHwEAAF9yZWxzLy5yZWxzUEsBAi0AFAAGAAgAAAAhAEs+zLXEAAAA3AAAAA8A&#10;AAAAAAAAAAAAAAAABwIAAGRycy9kb3ducmV2LnhtbFBLBQYAAAAAAwADALcAAAD4AgAAAAA=&#10;" strokeweight="2pt"/>
              <v:line id="Line 214" o:spid="_x0000_s11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K+V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gtwvxw&#10;JhwBufkCAAD//wMAUEsBAi0AFAAGAAgAAAAhANvh9svuAAAAhQEAABMAAAAAAAAAAAAAAAAAAAAA&#10;AFtDb250ZW50X1R5cGVzXS54bWxQSwECLQAUAAYACAAAACEAWvQsW78AAAAVAQAACwAAAAAAAAAA&#10;AAAAAAAfAQAAX3JlbHMvLnJlbHNQSwECLQAUAAYACAAAACEAFGivlb0AAADcAAAADwAAAAAAAAAA&#10;AAAAAAAHAgAAZHJzL2Rvd25yZXYueG1sUEsFBgAAAAADAAMAtwAAAPECAAAAAA==&#10;" strokeweight="2pt"/>
              <v:line id="Line 215" o:spid="_x0000_s11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AoO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EXzPhCMgVx8AAAD//wMAUEsBAi0AFAAGAAgAAAAhANvh9svuAAAAhQEAABMAAAAAAAAAAAAAAAAA&#10;AAAAAFtDb250ZW50X1R5cGVzXS54bWxQSwECLQAUAAYACAAAACEAWvQsW78AAAAVAQAACwAAAAAA&#10;AAAAAAAAAAAfAQAAX3JlbHMvLnJlbHNQSwECLQAUAAYACAAAACEAeyQKDsAAAADcAAAADwAAAAAA&#10;AAAAAAAAAAAHAgAAZHJzL2Rvd25yZXYueG1sUEsFBgAAAAADAAMAtwAAAPQCAAAAAA==&#10;" strokeweight="2pt"/>
              <v:line id="Line 216" o:spid="_x0000_s11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pR5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MXzPhCMgVx8AAAD//wMAUEsBAi0AFAAGAAgAAAAhANvh9svuAAAAhQEAABMAAAAAAAAAAAAAAAAA&#10;AAAAAFtDb250ZW50X1R5cGVzXS54bWxQSwECLQAUAAYACAAAACEAWvQsW78AAAAVAQAACwAAAAAA&#10;AAAAAAAAAAAfAQAAX3JlbHMvLnJlbHNQSwECLQAUAAYACAAAACEAi/aUecAAAADcAAAADwAAAAAA&#10;AAAAAAAAAAAHAgAAZHJzL2Rvd25yZXYueG1sUEsFBgAAAAADAAMAtwAAAPQCAAAAAA==&#10;" strokeweight="2pt"/>
              <v:line id="Line 217" o:spid="_x0000_s11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jH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CXzPhCMgVx8AAAD//wMAUEsBAi0AFAAGAAgAAAAhANvh9svuAAAAhQEAABMAAAAAAAAAAAAAAAAA&#10;AAAAAFtDb250ZW50X1R5cGVzXS54bWxQSwECLQAUAAYACAAAACEAWvQsW78AAAAVAQAACwAAAAAA&#10;AAAAAAAAAAAfAQAAX3JlbHMvLnJlbHNQSwECLQAUAAYACAAAACEA5Lox4sAAAADcAAAADwAAAAAA&#10;AAAAAAAAAAAHAgAAZHJzL2Rvd25yZXYueG1sUEsFBgAAAAADAAMAtwAAAPQCAAAAAA==&#10;" strokeweight="2pt"/>
              <v:line id="Line 218" o:spid="_x0000_s11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6mW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V6Ca8z4QjI/T8AAAD//wMAUEsBAi0AFAAGAAgAAAAhANvh9svuAAAAhQEAABMAAAAAAAAAAAAA&#10;AAAAAAAAAFtDb250ZW50X1R5cGVzXS54bWxQSwECLQAUAAYACAAAACEAWvQsW78AAAAVAQAACwAA&#10;AAAAAAAAAAAAAAAfAQAAX3JlbHMvLnJlbHNQSwECLQAUAAYACAAAACEAa1OplsMAAADcAAAADwAA&#10;AAAAAAAAAAAAAAAHAgAAZHJzL2Rvd25yZXYueG1sUEsFBgAAAAADAAMAtwAAAPcCAAAAAA==&#10;" strokeweight="2pt"/>
              <v:line id="Line 219" o:spid="_x0000_s11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ww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BB8MDcAAAADcAAAADwAAAAAA&#10;AAAAAAAAAAAHAgAAZHJzL2Rvd25yZXYueG1sUEsFBgAAAAADAAMAtwAAAPQCAAAAAA==&#10;" strokeweight="2pt"/>
              <v:line id="Line 220" o:spid="_x0000_s11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" strokeweight="1pt"/>
              <v:line id="Line 221" o:spid="_x0000_s11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rVS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" strokeweight="1pt"/>
              <v:rect id="Rectangle 222" o:spid="_x0000_s11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" filled="f" stroked="f" strokeweight=".25pt">
                <v:textbox inset="1pt,1pt,1pt,1pt">
                  <w:txbxContent>
                    <w:p w14:paraId="172B7A99" w14:textId="77777777" w:rsidR="00E83C1D" w:rsidRDefault="00E83C1D" w:rsidP="00E83C1D">
                      <w:pPr>
                        <w:pStyle w:val="a6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Змн</w:t>
                      </w:r>
                      <w:r>
                        <w:rPr>
                          <w:rFonts w:ascii="Journal" w:hAnsi="Journ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223" o:spid="_x0000_s11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Qs3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6zDfydiUdA7n8BAAD//wMAUEsBAi0AFAAGAAgAAAAhANvh9svuAAAAhQEAABMAAAAAAAAAAAAA&#10;AAAAAAAAAFtDb250ZW50X1R5cGVzXS54bWxQSwECLQAUAAYACAAAACEAWvQsW78AAAAVAQAACwAA&#10;AAAAAAAAAAAAAAAfAQAAX3JlbHMvLnJlbHNQSwECLQAUAAYACAAAACEAxWULN8MAAADcAAAADwAA&#10;AAAAAAAAAAAAAAAHAgAAZHJzL2Rvd25yZXYueG1sUEsFBgAAAAADAAMAtwAAAPcCAAAAAA==&#10;" filled="f" stroked="f" strokeweight=".25pt">
                <v:textbox inset="1pt,1pt,1pt,1pt">
                  <w:txbxContent>
                    <w:p w14:paraId="14B8EE7B" w14:textId="77777777" w:rsidR="00E83C1D" w:rsidRDefault="00E83C1D" w:rsidP="00E83C1D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224" o:spid="_x0000_s11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jR3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8&#10;xfnxTDwCcv8AAAD//wMAUEsBAi0AFAAGAAgAAAAhANvh9svuAAAAhQEAABMAAAAAAAAAAAAAAAAA&#10;AAAAAFtDb250ZW50X1R5cGVzXS54bWxQSwECLQAUAAYACAAAACEAWvQsW78AAAAVAQAACwAAAAAA&#10;AAAAAAAAAAAfAQAAX3JlbHMvLnJlbHNQSwECLQAUAAYACAAAACEA0YY0d8AAAADcAAAADwAAAAAA&#10;AAAAAAAAAAAHAgAAZHJzL2Rvd25yZXYueG1sUEsFBgAAAAADAAMAtwAAAPQCAAAAAA==&#10;" filled="f" stroked="f" strokeweight=".25pt">
                <v:textbox inset="1pt,1pt,1pt,1pt">
                  <w:txbxContent>
                    <w:p w14:paraId="75A1942E" w14:textId="77777777" w:rsidR="00E83C1D" w:rsidRDefault="00E83C1D" w:rsidP="00E83C1D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225" o:spid="_x0000_s11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pHs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YzeH3TDoCcnMHAAD//wMAUEsBAi0AFAAGAAgAAAAhANvh9svuAAAAhQEAABMAAAAAAAAAAAAA&#10;AAAAAAAAAFtDb250ZW50X1R5cGVzXS54bWxQSwECLQAUAAYACAAAACEAWvQsW78AAAAVAQAACwAA&#10;AAAAAAAAAAAAAAAfAQAAX3JlbHMvLnJlbHNQSwECLQAUAAYACAAAACEAvsqR7MMAAADcAAAADwAA&#10;AAAAAAAAAAAAAAAHAgAAZHJzL2Rvd25yZXYueG1sUEsFBgAAAAADAAMAtwAAAPcCAAAAAA==&#10;" filled="f" stroked="f" strokeweight=".25pt">
                <v:textbox inset="1pt,1pt,1pt,1pt">
                  <w:txbxContent>
                    <w:p w14:paraId="77D025D6" w14:textId="77777777" w:rsidR="00E83C1D" w:rsidRDefault="00E83C1D" w:rsidP="00E83C1D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226" o:spid="_x0000_s11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A+b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" filled="f" stroked="f" strokeweight=".25pt">
                <v:textbox inset="1pt,1pt,1pt,1pt">
                  <w:txbxContent>
                    <w:p w14:paraId="0455A9C5" w14:textId="77777777" w:rsidR="00E83C1D" w:rsidRDefault="00E83C1D" w:rsidP="00E83C1D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227" o:spid="_x0000_s11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oA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" filled="f" stroked="f" strokeweight=".25pt">
                <v:textbox inset="1pt,1pt,1pt,1pt">
                  <w:txbxContent>
                    <w:p w14:paraId="7AC4F373" w14:textId="77777777" w:rsidR="00E83C1D" w:rsidRDefault="00E83C1D" w:rsidP="00E83C1D">
                      <w:pPr>
                        <w:pStyle w:val="a6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228" o:spid="_x0000_s11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TJ0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" filled="f" stroked="f" strokeweight=".25pt">
                <v:textbox inset="1pt,1pt,1pt,1pt">
                  <w:txbxContent>
                    <w:p w14:paraId="081CA9D6" w14:textId="77777777" w:rsidR="00E83C1D" w:rsidRPr="00AC0A14" w:rsidRDefault="00E83C1D" w:rsidP="00E83C1D">
                      <w:pPr>
                        <w:pStyle w:val="a6"/>
                        <w:jc w:val="center"/>
                        <w:rPr>
                          <w:rFonts w:ascii="Calibri" w:hAnsi="Calibri"/>
                          <w:sz w:val="18"/>
                        </w:rPr>
                      </w:pPr>
                      <w:r w:rsidRPr="00AC0A14">
                        <w:rPr>
                          <w:rFonts w:ascii="Calibri" w:hAnsi="Calibri"/>
                          <w:sz w:val="18"/>
                        </w:rPr>
                        <w:t>1</w:t>
                      </w:r>
                    </w:p>
                  </w:txbxContent>
                </v:textbox>
              </v:rect>
              <v:rect id="Rectangle 229" o:spid="_x0000_s11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fv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cgF/Z+IRkMUvAAAA//8DAFBLAQItABQABgAIAAAAIQDb4fbL7gAAAIUBAAATAAAAAAAAAAAA&#10;AAAAAAAAAABbQ29udGVudF9UeXBlc10ueG1sUEsBAi0AFAAGAAgAAAAhAFr0LFu/AAAAFQEAAAsA&#10;AAAAAAAAAAAAAAAAHwEAAF9yZWxzLy5yZWxzUEsBAi0AFAAGAAgAAAAhAMHxl+/EAAAA3AAAAA8A&#10;AAAAAAAAAAAAAAAABwIAAGRycy9kb3ducmV2LnhtbFBLBQYAAAAAAwADALcAAAD4AgAAAAA=&#10;" filled="f" stroked="f" strokeweight=".25pt">
                <v:textbox inset="1pt,1pt,1pt,1pt">
                  <w:txbxContent>
                    <w:p w14:paraId="400FDEAB" w14:textId="09BDF936" w:rsidR="00E83C1D" w:rsidRPr="009F2EA2" w:rsidRDefault="001606C8" w:rsidP="00E83C1D">
                      <w:pPr>
                        <w:pStyle w:val="a6"/>
                        <w:jc w:val="center"/>
                        <w:rPr>
                          <w:rFonts w:ascii="Journal" w:hAnsi="Journal"/>
                          <w:lang w:val="en-US"/>
                        </w:rPr>
                      </w:pPr>
                      <w:r>
                        <w:rPr>
                          <w:lang w:val="ru-RU"/>
                        </w:rPr>
                        <w:t>КП</w:t>
                      </w:r>
                      <w:r w:rsidR="003D6867">
                        <w:rPr>
                          <w:lang w:val="ru-RU"/>
                        </w:rPr>
                        <w:t>.</w:t>
                      </w:r>
                      <w:r w:rsidR="007368DC">
                        <w:rPr>
                          <w:szCs w:val="28"/>
                        </w:rPr>
                        <w:t>253096</w:t>
                      </w:r>
                      <w:r w:rsidR="00E83C1D">
                        <w:t>.2</w:t>
                      </w:r>
                      <w:r w:rsidR="009F2EA2">
                        <w:t>2</w:t>
                      </w:r>
                      <w:r w:rsidR="00E83C1D">
                        <w:t>.000.</w:t>
                      </w:r>
                      <w:r w:rsidR="009F2EA2">
                        <w:rPr>
                          <w:lang w:val="en-US"/>
                        </w:rPr>
                        <w:t>E1</w:t>
                      </w:r>
                    </w:p>
                    <w:p w14:paraId="3BDE1D6A" w14:textId="77777777" w:rsidR="00E83C1D" w:rsidRDefault="00E83C1D" w:rsidP="00E83C1D">
                      <w:pPr>
                        <w:pStyle w:val="a6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</w:p>
                    <w:p w14:paraId="531B366F" w14:textId="77777777" w:rsidR="00E83C1D" w:rsidRPr="00EB5FEC" w:rsidRDefault="00E83C1D" w:rsidP="00E83C1D"/>
                  </w:txbxContent>
                </v:textbox>
              </v:rect>
              <v:line id="Line 230" o:spid="_x0000_s11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<v:line id="Line 231" o:spid="_x0000_s11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E8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s1/A6E46A3P8DAAD//wMAUEsBAi0AFAAGAAgAAAAhANvh9svuAAAAhQEAABMAAAAAAAAAAAAA&#10;AAAAAAAAAFtDb250ZW50X1R5cGVzXS54bWxQSwECLQAUAAYACAAAACEAWvQsW78AAAAVAQAACwAA&#10;AAAAAAAAAAAAAAAfAQAAX3JlbHMvLnJlbHNQSwECLQAUAAYACAAAACEAHlihPMMAAADcAAAADwAA&#10;AAAAAAAAAAAAAAAHAgAAZHJzL2Rvd25yZXYueG1sUEsFBgAAAAADAAMAtwAAAPcCAAAAAA==&#10;" strokeweight="2pt"/>
              <v:line id="Line 232" o:spid="_x0000_s11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" strokeweight="1pt"/>
              <v:line id="Line 233" o:spid="_x0000_s11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BJm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bwNhjC7Uw6AnLyDwAA//8DAFBLAQItABQABgAIAAAAIQDb4fbL7gAAAIUBAAATAAAAAAAAAAAA&#10;AAAAAAAAAABbQ29udGVudF9UeXBlc10ueG1sUEsBAi0AFAAGAAgAAAAhAFr0LFu/AAAAFQEAAAsA&#10;AAAAAAAAAAAAAAAAHwEAAF9yZWxzLy5yZWxzUEsBAi0AFAAGAAgAAAAhAIQ4EmbEAAAA3AAAAA8A&#10;AAAAAAAAAAAAAAAABwIAAGRycy9kb3ducmV2LnhtbFBLBQYAAAAAAwADALcAAAD4AgAAAAA=&#10;" strokeweight="1pt"/>
              <v:line id="Line 234" o:spid="_x0000_s11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8vc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o+&#10;Rml+OpOOgJy9AAAA//8DAFBLAQItABQABgAIAAAAIQDb4fbL7gAAAIUBAAATAAAAAAAAAAAAAAAA&#10;AAAAAABbQ29udGVudF9UeXBlc10ueG1sUEsBAi0AFAAGAAgAAAAhAFr0LFu/AAAAFQEAAAsAAAAA&#10;AAAAAAAAAAAAHwEAAF9yZWxzLy5yZWxzUEsBAi0AFAAGAAgAAAAhACDXy9zBAAAA3AAAAA8AAAAA&#10;AAAAAAAAAAAABwIAAGRycy9kb3ducmV2LnhtbFBLBQYAAAAAAwADALcAAAD1AgAAAAA=&#10;" strokeweight="1pt"/>
              <v:group id="Group 235" o:spid="_x0000_s11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1J8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ySyG55lwBOTiAQAA//8DAFBLAQItABQABgAIAAAAIQDb4fbL7gAAAIUBAAATAAAAAAAAAAAA&#10;AAAAAAAAAABbQ29udGVudF9UeXBlc10ueG1sUEsBAi0AFAAGAAgAAAAhAFr0LFu/AAAAFQEAAAsA&#10;AAAAAAAAAAAAAAAAHwEAAF9yZWxzLy5yZWxzUEsBAi0AFAAGAAgAAAAhAOSfUnzEAAAA3AAAAA8A&#10;AAAAAAAAAAAAAAAABwIAAGRycy9kb3ducmV2LnhtbFBLBQYAAAAAAwADALcAAAD4AgAAAAA=&#10;">
                <v:rect id="Rectangle 236" o:spid="_x0000_s11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X+8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bxlC/g/E4+AXF0BAAD//wMAUEsBAi0AFAAGAAgAAAAhANvh9svuAAAAhQEAABMAAAAAAAAAAAAA&#10;AAAAAAAAAFtDb250ZW50X1R5cGVzXS54bWxQSwECLQAUAAYACAAAACEAWvQsW78AAAAVAQAACwAA&#10;AAAAAAAAAAAAAAAfAQAAX3JlbHMvLnJlbHNQSwECLQAUAAYACAAAACEAe81/vMMAAADcAAAADwAA&#10;AAAAAAAAAAAAAAAHAgAAZHJzL2Rvd25yZXYueG1sUEsFBgAAAAADAAMAtwAAAPcCAAAAAA==&#10;" filled="f" stroked="f" strokeweight=".25pt">
                  <v:textbox inset="1pt,1pt,1pt,1pt">
                    <w:txbxContent>
                      <w:p w14:paraId="7A1B6482" w14:textId="77777777" w:rsidR="00E83C1D" w:rsidRDefault="00E83C1D" w:rsidP="00E83C1D">
                        <w:pPr>
                          <w:pStyle w:val="a6"/>
                          <w:rPr>
                            <w:rFonts w:ascii="Journal" w:hAnsi="Journal"/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8"/>
                          </w:rPr>
                          <w:t xml:space="preserve"> Розро</w:t>
                        </w:r>
                        <w:r>
                          <w:rPr>
                            <w:rFonts w:ascii="Journal Cyr" w:hAnsi="Journal Cyr"/>
                            <w:sz w:val="18"/>
                          </w:rPr>
                          <w:t>б.</w:t>
                        </w:r>
                      </w:p>
                    </w:txbxContent>
                  </v:textbox>
                </v:rect>
                <v:rect id="Rectangle 237" o:spid="_x0000_s11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" filled="f" stroked="f" strokeweight=".25pt">
                  <v:textbox inset="1pt,1pt,1pt,1pt">
                    <w:txbxContent>
                      <w:p w14:paraId="7B175100" w14:textId="77777777" w:rsidR="00E83C1D" w:rsidRPr="00830403" w:rsidRDefault="007368DC" w:rsidP="00E83C1D">
                        <w:pPr>
                          <w:pStyle w:val="a6"/>
                          <w:rPr>
                            <w:rFonts w:cs="Courier New"/>
                            <w:sz w:val="18"/>
                          </w:rPr>
                        </w:pPr>
                        <w:r>
                          <w:rPr>
                            <w:rFonts w:cs="Courier New"/>
                            <w:sz w:val="18"/>
                          </w:rPr>
                          <w:t>Росоха М.В.</w:t>
                        </w:r>
                      </w:p>
                      <w:p w14:paraId="488B61E3" w14:textId="77777777" w:rsidR="00E83C1D" w:rsidRPr="007626DC" w:rsidRDefault="00E83C1D" w:rsidP="00E83C1D"/>
                    </w:txbxContent>
                  </v:textbox>
                </v:rect>
              </v:group>
              <v:group id="Group 238" o:spid="_x0000_s11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<v:rect id="Rectangle 239" o:spid="_x0000_s11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OfI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W/pB/yeiUdA5j8AAAD//wMAUEsBAi0AFAAGAAgAAAAhANvh9svuAAAAhQEAABMAAAAAAAAAAAAA&#10;AAAAAAAAAFtDb250ZW50X1R5cGVzXS54bWxQSwECLQAUAAYACAAAACEAWvQsW78AAAAVAQAACwAA&#10;AAAAAAAAAAAAAAAfAQAAX3JlbHMvLnJlbHNQSwECLQAUAAYACAAAACEA9CTnyMMAAADcAAAADwAA&#10;AAAAAAAAAAAAAAAHAgAAZHJzL2Rvd25yZXYueG1sUEsFBgAAAAADAAMAtwAAAPcCAAAAAA==&#10;" filled="f" stroked="f" strokeweight=".25pt">
                  <v:textbox inset="1pt,1pt,1pt,1pt">
                    <w:txbxContent>
                      <w:p w14:paraId="2D303937" w14:textId="77777777" w:rsidR="00E83C1D" w:rsidRDefault="00E83C1D" w:rsidP="00E83C1D">
                        <w:pPr>
                          <w:pStyle w:val="a6"/>
                          <w:rPr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8"/>
                          </w:rPr>
                          <w:t xml:space="preserve"> Перевір.</w:t>
                        </w:r>
                      </w:p>
                    </w:txbxContent>
                  </v:textbox>
                </v:rect>
                <v:rect id="Rectangle 240" o:spid="_x0000_s117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nm/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" filled="f" stroked="f" strokeweight=".25pt">
                  <v:textbox inset="1pt,1pt,1pt,1pt">
                    <w:txbxContent>
                      <w:p w14:paraId="2AB9596F" w14:textId="39C5EA3B" w:rsidR="003D6867" w:rsidRPr="009F2EA2" w:rsidRDefault="00A03F01" w:rsidP="003D6867">
                        <w:pPr>
                          <w:pStyle w:val="a6"/>
                          <w:rPr>
                            <w:rFonts w:cs="Courier New"/>
                            <w:sz w:val="16"/>
                            <w:szCs w:val="18"/>
                          </w:rPr>
                        </w:pPr>
                        <w:r>
                          <w:rPr>
                            <w:rFonts w:ascii="ISOCPEUR Cyr" w:hAnsi="ISOCPEUR Cyr" w:cs="Courier New"/>
                            <w:sz w:val="16"/>
                            <w:szCs w:val="18"/>
                          </w:rPr>
                          <w:t>Матоляк І.В.</w:t>
                        </w:r>
                      </w:p>
                      <w:p w14:paraId="23A8C746" w14:textId="77777777" w:rsidR="00E83C1D" w:rsidRPr="009F2EA2" w:rsidRDefault="009F2EA2" w:rsidP="00E83C1D">
                        <w:pPr>
                          <w:pStyle w:val="a6"/>
                          <w:rPr>
                            <w:rFonts w:cs="Courier New"/>
                            <w:sz w:val="16"/>
                            <w:szCs w:val="18"/>
                          </w:rPr>
                        </w:pPr>
                        <w:r w:rsidRPr="009F2EA2">
                          <w:rPr>
                            <w:rFonts w:ascii="ISOCPEUR Cyr" w:hAnsi="ISOCPEUR Cyr" w:cs="Courier New"/>
                            <w:sz w:val="16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41" o:spid="_x0000_s11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">
                <v:rect id="Rectangle 242" o:spid="_x0000_s11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" filled="f" stroked="f" strokeweight=".25pt">
                  <v:textbox inset="1pt,1pt,1pt,1pt">
                    <w:txbxContent>
                      <w:p w14:paraId="7BD42F48" w14:textId="77777777" w:rsidR="00E83C1D" w:rsidRDefault="00E83C1D" w:rsidP="00E83C1D">
                        <w:pPr>
                          <w:pStyle w:val="a6"/>
                          <w:rPr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243" o:spid="_x0000_s11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e3N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WbqE95l4BOTmBQAA//8DAFBLAQItABQABgAIAAAAIQDb4fbL7gAAAIUBAAATAAAAAAAAAAAAAAAA&#10;AAAAAABbQ29udGVudF9UeXBlc10ueG1sUEsBAi0AFAAGAAgAAAAhAFr0LFu/AAAAFQEAAAsAAAAA&#10;AAAAAAAAAAAAHwEAAF9yZWxzLy5yZWxzUEsBAi0AFAAGAAgAAAAhAHVp7c3BAAAA3AAAAA8AAAAA&#10;AAAAAAAAAAAABwIAAGRycy9kb3ducmV2LnhtbFBLBQYAAAAAAwADALcAAAD1AgAAAAA=&#10;" filled="f" stroked="f" strokeweight=".25pt">
                  <v:textbox inset="1pt,1pt,1pt,1pt">
                    <w:txbxContent>
                      <w:p w14:paraId="689FEB47" w14:textId="77777777" w:rsidR="00E83C1D" w:rsidRDefault="00E83C1D" w:rsidP="00E83C1D">
                        <w:pPr>
                          <w:pStyle w:val="a6"/>
                          <w:rPr>
                            <w:rFonts w:ascii="Journal" w:hAnsi="Journal"/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244" o:spid="_x0000_s11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">
                <v:rect id="Rectangle 245" o:spid="_x0000_s11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ncW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FmN4nYlHQK6fAAAA//8DAFBLAQItABQABgAIAAAAIQDb4fbL7gAAAIUBAAATAAAAAAAAAAAAAAAA&#10;AAAAAABbQ29udGVudF9UeXBlc10ueG1sUEsBAi0AFAAGAAgAAAAhAFr0LFu/AAAAFQEAAAsAAAAA&#10;AAAAAAAAAAAAHwEAAF9yZWxzLy5yZWxzUEsBAi0AFAAGAAgAAAAhAA7GdxbBAAAA3AAAAA8AAAAA&#10;AAAAAAAAAAAABwIAAGRycy9kb3ducmV2LnhtbFBLBQYAAAAAAwADALcAAAD1AgAAAAA=&#10;" filled="f" stroked="f" strokeweight=".25pt">
                  <v:textbox inset="1pt,1pt,1pt,1pt">
                    <w:txbxContent>
                      <w:p w14:paraId="7D6080F5" w14:textId="77777777" w:rsidR="00E83C1D" w:rsidRDefault="00E83C1D" w:rsidP="00E83C1D">
                        <w:pPr>
                          <w:pStyle w:val="a6"/>
                          <w:rPr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246" o:spid="_x0000_s11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  <v:textbox inset="1pt,1pt,1pt,1pt">
                    <w:txbxContent>
                      <w:p w14:paraId="09654287" w14:textId="77777777" w:rsidR="00E83C1D" w:rsidRPr="004F4E8E" w:rsidRDefault="004F4E8E" w:rsidP="00E83C1D">
                        <w:pPr>
                          <w:pStyle w:val="a6"/>
                          <w:rPr>
                            <w:rFonts w:ascii="Journal" w:hAnsi="Journal"/>
                            <w:sz w:val="16"/>
                            <w:szCs w:val="18"/>
                          </w:rPr>
                        </w:pPr>
                        <w:r w:rsidRPr="004F4E8E">
                          <w:rPr>
                            <w:rFonts w:ascii="ISOCPEUR Cyr" w:hAnsi="ISOCPEUR Cyr"/>
                            <w:sz w:val="16"/>
                            <w:szCs w:val="18"/>
                          </w:rPr>
                          <w:t>Алесандра Н.В.</w:t>
                        </w:r>
                      </w:p>
                    </w:txbxContent>
                  </v:textbox>
                </v:rect>
              </v:group>
              <v:group id="Group 247" o:spid="_x0000_s11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P9NxQAAANw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">
                <v:rect id="Rectangle 248" o:spid="_x0000_s11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dSO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" filled="f" stroked="f" strokeweight=".25pt">
                  <v:textbox inset="1pt,1pt,1pt,1pt">
                    <w:txbxContent>
                      <w:p w14:paraId="3BE4EE20" w14:textId="77777777" w:rsidR="00E83C1D" w:rsidRDefault="00E83C1D" w:rsidP="00E83C1D">
                        <w:pPr>
                          <w:pStyle w:val="a6"/>
                          <w:rPr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8"/>
                          </w:rPr>
                          <w:t xml:space="preserve"> Затверд.</w:t>
                        </w:r>
                      </w:p>
                    </w:txbxContent>
                  </v:textbox>
                </v:rect>
                <v:rect id="Rectangle 249" o:spid="_x0000_s11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XEV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" filled="f" stroked="f" strokeweight=".25pt">
                  <v:textbox inset="1pt,1pt,1pt,1pt">
                    <w:txbxContent>
                      <w:p w14:paraId="28A056C1" w14:textId="77777777" w:rsidR="00E83C1D" w:rsidRPr="008C5FED" w:rsidRDefault="009F2EA2" w:rsidP="00E83C1D">
                        <w:pPr>
                          <w:pStyle w:val="a6"/>
                          <w:rPr>
                            <w:rFonts w:ascii="ISOCPEUR Cyr" w:hAnsi="ISOCPEUR Cyr"/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6"/>
                            <w:szCs w:val="16"/>
                          </w:rPr>
                          <w:t>Лукавська А.В.</w:t>
                        </w:r>
                      </w:p>
                    </w:txbxContent>
                  </v:textbox>
                </v:rect>
              </v:group>
              <v:line id="Line 250" o:spid="_x0000_s11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" strokeweight="2pt"/>
              <v:rect id="Rectangle 251" o:spid="_x0000_s1186" style="position:absolute;left:7787;top:18314;width:6292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0r5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" filled="f" stroked="f" strokeweight=".25pt">
                <v:textbox inset="1pt,1pt,1pt,1pt">
                  <w:txbxContent>
                    <w:p w14:paraId="17D0296D" w14:textId="3CD8B929" w:rsidR="007368DC" w:rsidRPr="007368DC" w:rsidRDefault="007368DC" w:rsidP="003D6867">
                      <w:pPr>
                        <w:ind w:firstLine="0"/>
                        <w:jc w:val="center"/>
                        <w:rPr>
                          <w:rFonts w:ascii="ISOCPEUR" w:hAnsi="ISOCPEUR"/>
                          <w:sz w:val="20"/>
                          <w:szCs w:val="20"/>
                        </w:rPr>
                      </w:pPr>
                      <w:r w:rsidRPr="007368DC">
                        <w:rPr>
                          <w:rFonts w:ascii="ISOCPEUR" w:hAnsi="ISOCPEUR"/>
                          <w:sz w:val="20"/>
                          <w:szCs w:val="20"/>
                        </w:rPr>
                        <w:t>Android To-Do list з нагадуванням</w:t>
                      </w:r>
                      <w:r w:rsidR="003D6867">
                        <w:rPr>
                          <w:rFonts w:ascii="ISOCPEUR" w:hAnsi="ISOCPEUR"/>
                          <w:sz w:val="20"/>
                          <w:szCs w:val="20"/>
                        </w:rPr>
                        <w:t xml:space="preserve"> </w:t>
                      </w:r>
                      <w:r w:rsidRPr="007368DC">
                        <w:rPr>
                          <w:rFonts w:ascii="ISOCPEUR" w:hAnsi="ISOCPEUR"/>
                          <w:sz w:val="20"/>
                          <w:szCs w:val="20"/>
                        </w:rPr>
                        <w:t>про невиконані завдання</w:t>
                      </w:r>
                    </w:p>
                    <w:p w14:paraId="27D1EC21" w14:textId="77777777" w:rsidR="00E83C1D" w:rsidRPr="007368DC" w:rsidRDefault="00E83C1D" w:rsidP="00E83C1D">
                      <w:pPr>
                        <w:ind w:firstLine="0"/>
                        <w:jc w:val="center"/>
                        <w:rPr>
                          <w:rFonts w:ascii="ISOCPEUR Cyr" w:hAnsi="ISOCPEUR Cyr"/>
                          <w:sz w:val="20"/>
                          <w:szCs w:val="20"/>
                        </w:rPr>
                      </w:pPr>
                      <w:r w:rsidRPr="007368DC">
                        <w:rPr>
                          <w:rFonts w:ascii="ISOCPEUR Cyr" w:hAnsi="ISOCPEUR Cyr"/>
                          <w:sz w:val="20"/>
                          <w:szCs w:val="20"/>
                        </w:rPr>
                        <w:t xml:space="preserve">Додаток 1. </w:t>
                      </w:r>
                      <w:r w:rsidR="009F2EA2" w:rsidRPr="007368DC">
                        <w:rPr>
                          <w:rFonts w:ascii="ISOCPEUR Cyr" w:hAnsi="ISOCPEUR Cyr"/>
                          <w:sz w:val="20"/>
                          <w:szCs w:val="20"/>
                        </w:rPr>
                        <w:t>Концептуальна схема</w:t>
                      </w:r>
                    </w:p>
                  </w:txbxContent>
                </v:textbox>
              </v:rect>
              <v:line id="Line 252" o:spid="_x0000_s11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9O0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W04&#10;E46AXH8BAAD//wMAUEsBAi0AFAAGAAgAAAAhANvh9svuAAAAhQEAABMAAAAAAAAAAAAAAAAAAAAA&#10;AFtDb250ZW50X1R5cGVzXS54bWxQSwECLQAUAAYACAAAACEAWvQsW78AAAAVAQAACwAAAAAAAAAA&#10;AAAAAAAfAQAAX3JlbHMvLnJlbHNQSwECLQAUAAYACAAAACEA38vTtL0AAADcAAAADwAAAAAAAAAA&#10;AAAAAAAHAgAAZHJzL2Rvd25yZXYueG1sUEsFBgAAAAADAAMAtwAAAPECAAAAAA==&#10;" strokeweight="2pt"/>
              <v:line id="Line 253" o:spid="_x0000_s11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3Yv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NBl5nwhGQ+38AAAD//wMAUEsBAi0AFAAGAAgAAAAhANvh9svuAAAAhQEAABMAAAAAAAAAAAAA&#10;AAAAAAAAAFtDb250ZW50X1R5cGVzXS54bWxQSwECLQAUAAYACAAAACEAWvQsW78AAAAVAQAACwAA&#10;AAAAAAAAAAAAAAAfAQAAX3JlbHMvLnJlbHNQSwECLQAUAAYACAAAACEAsId2L8MAAADcAAAADwAA&#10;AAAAAAAAAAAAAAAHAgAAZHJzL2Rvd25yZXYueG1sUEsFBgAAAAADAAMAtwAAAPcCAAAAAA==&#10;" strokeweight="2pt"/>
              <v:line id="Line 254" o:spid="_x0000_s11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YdQ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FYX44&#10;E46A3HwBAAD//wMAUEsBAi0AFAAGAAgAAAAhANvh9svuAAAAhQEAABMAAAAAAAAAAAAAAAAAAAAA&#10;AFtDb250ZW50X1R5cGVzXS54bWxQSwECLQAUAAYACAAAACEAWvQsW78AAAAVAQAACwAAAAAAAAAA&#10;AAAAAAAfAQAAX3JlbHMvLnJlbHNQSwECLQAUAAYACAAAACEACR2HUL0AAADcAAAADwAAAAAAAAAA&#10;AAAAAAAHAgAAZHJzL2Rvd25yZXYueG1sUEsFBgAAAAADAAMAtwAAAPECAAAAAA==&#10;" strokeweight="2pt"/>
              <v:rect id="Rectangle 255" o:spid="_x0000_s11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" filled="f" stroked="f" strokeweight=".25pt">
                <v:textbox inset="1pt,1pt,1pt,1pt">
                  <w:txbxContent>
                    <w:p w14:paraId="6272BFA2" w14:textId="77777777" w:rsidR="00E83C1D" w:rsidRDefault="00E83C1D" w:rsidP="00E83C1D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Літ.</w:t>
                      </w:r>
                    </w:p>
                  </w:txbxContent>
                </v:textbox>
              </v:rect>
              <v:rect id="Rectangle 256" o:spid="_x0000_s11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GD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gk8z6QjIFf/AAAA//8DAFBLAQItABQABgAIAAAAIQDb4fbL7gAAAIUBAAATAAAAAAAAAAAAAAAA&#10;AAAAAABbQ29udGVudF9UeXBlc10ueG1sUEsBAi0AFAAGAAgAAAAhAFr0LFu/AAAAFQEAAAsAAAAA&#10;AAAAAAAAAAAAHwEAAF9yZWxzLy5yZWxzUEsBAi0AFAAGAAgAAAAhANa0sYPBAAAA3AAAAA8AAAAA&#10;AAAAAAAAAAAABwIAAGRycy9kb3ducmV2LnhtbFBLBQYAAAAAAwADALcAAAD1AgAAAAA=&#10;" filled="f" stroked="f" strokeweight=".25pt">
                <v:textbox inset="1pt,1pt,1pt,1pt">
                  <w:txbxContent>
                    <w:p w14:paraId="010B719F" w14:textId="77777777" w:rsidR="00E83C1D" w:rsidRDefault="00E83C1D" w:rsidP="00E83C1D">
                      <w:pPr>
                        <w:pStyle w:val="a6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Аркушів</w:t>
                      </w:r>
                    </w:p>
                  </w:txbxContent>
                </v:textbox>
              </v:rect>
              <v:rect id="Rectangle 257" o:spid="_x0000_s11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BQYwgAAANw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" filled="f" stroked="f" strokeweight=".25pt">
                <v:textbox inset="1pt,1pt,1pt,1pt">
                  <w:txbxContent>
                    <w:p w14:paraId="74863415" w14:textId="77777777" w:rsidR="00E83C1D" w:rsidRPr="00CE6577" w:rsidRDefault="00E83C1D" w:rsidP="00E83C1D">
                      <w:pPr>
                        <w:pStyle w:val="a6"/>
                        <w:jc w:val="center"/>
                        <w:rPr>
                          <w:rFonts w:ascii="Calibri" w:hAnsi="Calibri"/>
                          <w:sz w:val="18"/>
                          <w:lang w:val="en-US"/>
                        </w:rPr>
                      </w:pPr>
                      <w:r w:rsidRPr="004F4E8E">
                        <w:rPr>
                          <w:rFonts w:ascii="Calibri" w:hAnsi="Calibri"/>
                          <w:sz w:val="18"/>
                        </w:rPr>
                        <w:t>1</w:t>
                      </w:r>
                    </w:p>
                  </w:txbxContent>
                </v:textbox>
              </v:rect>
              <v:line id="Line 258" o:spid="_x0000_s11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" strokeweight="1pt"/>
              <v:line id="Line 259" o:spid="_x0000_s11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" strokeweight="1pt"/>
              <v:rect id="Rectangle 260" o:spid="_x0000_s1195" style="position:absolute;left:14295;top:19221;width:5609;height: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7eA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" filled="f" stroked="f" strokeweight=".25pt">
                <v:textbox inset="1pt,1pt,1pt,1pt">
                  <w:txbxContent>
                    <w:p w14:paraId="33D66BD1" w14:textId="77777777" w:rsidR="00E83C1D" w:rsidRDefault="00E83C1D" w:rsidP="00E83C1D">
                      <w:pPr>
                        <w:pStyle w:val="a6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ПГФК ДВНЗ УжНУ </w:t>
                      </w:r>
                    </w:p>
                    <w:p w14:paraId="43F305BF" w14:textId="77777777" w:rsidR="00E83C1D" w:rsidRDefault="00E83C1D" w:rsidP="00E83C1D">
                      <w:pPr>
                        <w:pStyle w:val="a6"/>
                        <w:jc w:val="center"/>
                        <w:rPr>
                          <w:rFonts w:ascii="Journal" w:hAnsi="Journal"/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</w:rPr>
                        <w:t>КН-3</w:t>
                      </w:r>
                      <w:r w:rsidR="007368DC">
                        <w:rPr>
                          <w:sz w:val="20"/>
                        </w:rPr>
                        <w:t>3</w:t>
                      </w:r>
                    </w:p>
                    <w:p w14:paraId="5D303B8A" w14:textId="77777777" w:rsidR="00E83C1D" w:rsidRPr="002B12DB" w:rsidRDefault="00E83C1D" w:rsidP="00E83C1D">
                      <w:pPr>
                        <w:pStyle w:val="a6"/>
                        <w:jc w:val="center"/>
                        <w:rPr>
                          <w:rFonts w:asciiTheme="minorHAnsi" w:hAnsiTheme="minorHAnsi"/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7F2028" w14:textId="77777777" w:rsidR="003C27C0" w:rsidRPr="00D02BC7" w:rsidRDefault="003C27C0" w:rsidP="00D02BC7">
    <w:pPr>
      <w:pStyle w:val="a4"/>
      <w:ind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1" layoutInCell="1" allowOverlap="1" wp14:anchorId="01763BB0" wp14:editId="2FDC8E2E">
              <wp:simplePos x="0" y="0"/>
              <wp:positionH relativeFrom="page">
                <wp:posOffset>686435</wp:posOffset>
              </wp:positionH>
              <wp:positionV relativeFrom="page">
                <wp:posOffset>448945</wp:posOffset>
              </wp:positionV>
              <wp:extent cx="6588760" cy="9925685"/>
              <wp:effectExtent l="0" t="0" r="21590" b="18415"/>
              <wp:wrapNone/>
              <wp:docPr id="408" name="Группа 4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9925685"/>
                        <a:chOff x="0" y="0"/>
                        <a:chExt cx="20000" cy="20000"/>
                      </a:xfrm>
                    </wpg:grpSpPr>
                    <wps:wsp>
                      <wps:cNvPr id="409" name="Rectangle 21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0" name="Line 21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1" name="Line 21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" name="Line 21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3" name="Line 21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4" name="Line 21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5" name="Line 21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6" name="Line 21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7" name="Line 22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8" name="Line 22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9" name="Rectangle 22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E893D8" w14:textId="77777777" w:rsidR="003C27C0" w:rsidRDefault="003C27C0" w:rsidP="00E83C1D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Змн</w:t>
                            </w: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0" name="Rectangle 22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B959B9" w14:textId="77777777" w:rsidR="003C27C0" w:rsidRDefault="003C27C0" w:rsidP="00E83C1D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1" name="Rectangle 22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1849A4" w14:textId="77777777" w:rsidR="003C27C0" w:rsidRDefault="003C27C0" w:rsidP="00E83C1D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2" name="Rectangle 22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147286" w14:textId="77777777" w:rsidR="003C27C0" w:rsidRDefault="003C27C0" w:rsidP="00E83C1D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3" name="Rectangle 22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06A592" w14:textId="77777777" w:rsidR="003C27C0" w:rsidRDefault="003C27C0" w:rsidP="00E83C1D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4" name="Rectangle 22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733169" w14:textId="77777777" w:rsidR="003C27C0" w:rsidRDefault="003C27C0" w:rsidP="00E83C1D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5" name="Rectangle 22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064712" w14:textId="77777777" w:rsidR="003C27C0" w:rsidRPr="00AC0A14" w:rsidRDefault="003C27C0" w:rsidP="00E83C1D">
                            <w:pPr>
                              <w:pStyle w:val="a6"/>
                              <w:jc w:val="center"/>
                              <w:rPr>
                                <w:rFonts w:ascii="Calibri" w:hAnsi="Calibri"/>
                                <w:sz w:val="18"/>
                              </w:rPr>
                            </w:pPr>
                            <w:r w:rsidRPr="00AC0A14">
                              <w:rPr>
                                <w:rFonts w:ascii="Calibri" w:hAnsi="Calibri"/>
                                <w:sz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6" name="Rectangle 22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26C74B" w14:textId="23E56E92" w:rsidR="003C27C0" w:rsidRPr="003C27C0" w:rsidRDefault="001606C8" w:rsidP="00E83C1D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КП</w:t>
                            </w:r>
                            <w:r w:rsidR="003C27C0">
                              <w:t>.</w:t>
                            </w:r>
                            <w:r w:rsidR="007368DC">
                              <w:rPr>
                                <w:szCs w:val="28"/>
                              </w:rPr>
                              <w:t>253096</w:t>
                            </w:r>
                            <w:r w:rsidR="003C27C0">
                              <w:t>.22.000.</w:t>
                            </w:r>
                            <w:r w:rsidR="003C27C0">
                              <w:rPr>
                                <w:lang w:val="en-US"/>
                              </w:rPr>
                              <w:t>E</w:t>
                            </w:r>
                            <w:r w:rsidR="003C27C0">
                              <w:t>2</w:t>
                            </w:r>
                          </w:p>
                          <w:p w14:paraId="5FB882C1" w14:textId="77777777" w:rsidR="003C27C0" w:rsidRDefault="003C27C0" w:rsidP="00E83C1D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</w:p>
                          <w:p w14:paraId="447CFF5A" w14:textId="77777777" w:rsidR="003C27C0" w:rsidRPr="00EB5FEC" w:rsidRDefault="003C27C0" w:rsidP="00E83C1D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7" name="Line 23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8" name="Line 23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9" name="Line 23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0" name="Line 23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1" name="Line 23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32" name="Group 23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33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C95854" w14:textId="77777777" w:rsidR="003C27C0" w:rsidRDefault="003C27C0" w:rsidP="00E83C1D">
                              <w:pPr>
                                <w:pStyle w:val="a6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8"/>
                                </w:rPr>
                                <w:t xml:space="preserve"> Розро</w:t>
                              </w:r>
                              <w:r>
                                <w:rPr>
                                  <w:rFonts w:ascii="Journal Cyr" w:hAnsi="Journal Cyr"/>
                                  <w:sz w:val="18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4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D5B5F2" w14:textId="77777777" w:rsidR="003C27C0" w:rsidRPr="004F4E8E" w:rsidRDefault="003D6867" w:rsidP="00E83C1D">
                              <w:pPr>
                                <w:pStyle w:val="a6"/>
                                <w:rPr>
                                  <w:rFonts w:cs="Courier New"/>
                                  <w:sz w:val="16"/>
                                  <w:szCs w:val="18"/>
                                </w:rPr>
                              </w:pPr>
                              <w:r>
                                <w:rPr>
                                  <w:rFonts w:ascii="ISOCPEUR Cyr" w:hAnsi="ISOCPEUR Cyr" w:cs="Courier New"/>
                                  <w:sz w:val="16"/>
                                  <w:szCs w:val="18"/>
                                </w:rPr>
                                <w:t>Росоха М.В.</w:t>
                              </w:r>
                            </w:p>
                            <w:p w14:paraId="39B202A5" w14:textId="77777777" w:rsidR="003C27C0" w:rsidRPr="007626DC" w:rsidRDefault="003C27C0" w:rsidP="00E83C1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5" name="Group 23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36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B5D0C7" w14:textId="77777777" w:rsidR="003C27C0" w:rsidRDefault="003C27C0" w:rsidP="00E83C1D">
                              <w:pPr>
                                <w:pStyle w:val="a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8"/>
                                </w:rPr>
                                <w:t xml:space="preserve"> Перевір.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7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5C2B2A" w14:textId="36113E5A" w:rsidR="003C27C0" w:rsidRPr="009F2EA2" w:rsidRDefault="00A03F01" w:rsidP="00E83C1D">
                              <w:pPr>
                                <w:pStyle w:val="a6"/>
                                <w:rPr>
                                  <w:rFonts w:cs="Courier New"/>
                                  <w:sz w:val="16"/>
                                  <w:szCs w:val="18"/>
                                </w:rPr>
                              </w:pPr>
                              <w:r>
                                <w:rPr>
                                  <w:rFonts w:ascii="ISOCPEUR Cyr" w:hAnsi="ISOCPEUR Cyr" w:cs="Courier New"/>
                                  <w:sz w:val="16"/>
                                  <w:szCs w:val="18"/>
                                </w:rPr>
                                <w:t>Матоляк І.В.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8" name="Group 24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39" name="Rectangle 24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AC494C" w14:textId="77777777" w:rsidR="003C27C0" w:rsidRDefault="003C27C0" w:rsidP="00E83C1D">
                              <w:pPr>
                                <w:pStyle w:val="a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0" name="Rectangle 24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B18C9F" w14:textId="77777777" w:rsidR="003C27C0" w:rsidRDefault="003C27C0" w:rsidP="00E83C1D">
                              <w:pPr>
                                <w:pStyle w:val="a6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41" name="Group 24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42" name="Rectangle 24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8B57BC" w14:textId="77777777" w:rsidR="003C27C0" w:rsidRDefault="003C27C0" w:rsidP="00E83C1D">
                              <w:pPr>
                                <w:pStyle w:val="a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3" name="Rectangle 24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3FF936" w14:textId="77777777" w:rsidR="003C27C0" w:rsidRPr="003C27C0" w:rsidRDefault="003C27C0" w:rsidP="00E83C1D">
                              <w:pPr>
                                <w:pStyle w:val="a6"/>
                                <w:rPr>
                                  <w:rFonts w:ascii="Journal" w:hAnsi="Journal"/>
                                  <w:sz w:val="16"/>
                                  <w:szCs w:val="18"/>
                                </w:rPr>
                              </w:pPr>
                              <w:r w:rsidRPr="003C27C0">
                                <w:rPr>
                                  <w:rFonts w:ascii="ISOCPEUR Cyr" w:hAnsi="ISOCPEUR Cyr"/>
                                  <w:sz w:val="16"/>
                                  <w:szCs w:val="18"/>
                                </w:rPr>
                                <w:t>Александра Н.В.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44" name="Group 24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45" name="Rectangle 24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E858A8" w14:textId="77777777" w:rsidR="003C27C0" w:rsidRDefault="003C27C0" w:rsidP="00E83C1D">
                              <w:pPr>
                                <w:pStyle w:val="a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8"/>
                                </w:rPr>
                                <w:t xml:space="preserve"> Затверд.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6" name="Rectangle 24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DCFBF5" w14:textId="77777777" w:rsidR="003C27C0" w:rsidRPr="008C5FED" w:rsidRDefault="003C27C0" w:rsidP="00E83C1D">
                              <w:pPr>
                                <w:pStyle w:val="a6"/>
                                <w:rPr>
                                  <w:rFonts w:ascii="ISOCPEUR Cyr" w:hAnsi="ISOCPEUR Cyr"/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6"/>
                                  <w:szCs w:val="16"/>
                                </w:rPr>
                                <w:t>Лукавська А.В.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47" name="Line 25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8" name="Rectangle 25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AEB880" w14:textId="3027E271" w:rsidR="003D6867" w:rsidRPr="003D6867" w:rsidRDefault="003D6867" w:rsidP="003D6867">
                            <w:pPr>
                              <w:ind w:firstLine="0"/>
                              <w:jc w:val="center"/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</w:pPr>
                            <w:r w:rsidRPr="003D6867"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  <w:t>Android To-Do list з нагадуванням</w:t>
                            </w:r>
                            <w:r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3D6867"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  <w:t>про невиконані завдання</w:t>
                            </w:r>
                          </w:p>
                          <w:p w14:paraId="70E8DAF2" w14:textId="77777777" w:rsidR="003C27C0" w:rsidRPr="003D6867" w:rsidRDefault="003C27C0" w:rsidP="00E83C1D">
                            <w:pPr>
                              <w:ind w:firstLine="0"/>
                              <w:jc w:val="center"/>
                              <w:rPr>
                                <w:rFonts w:ascii="ISOCPEUR Cyr" w:hAnsi="ISOCPEUR Cyr"/>
                                <w:sz w:val="20"/>
                                <w:szCs w:val="20"/>
                              </w:rPr>
                            </w:pPr>
                            <w:r w:rsidRPr="003D6867">
                              <w:rPr>
                                <w:rFonts w:ascii="ISOCPEUR Cyr" w:hAnsi="ISOCPEUR Cyr"/>
                                <w:sz w:val="20"/>
                                <w:szCs w:val="20"/>
                              </w:rPr>
                              <w:t>Додаток 2. Фізична схема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9" name="Line 25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0" name="Line 25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1" name="Line 25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" name="Rectangle 25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DA9C6C" w14:textId="77777777" w:rsidR="003C27C0" w:rsidRDefault="003C27C0" w:rsidP="00E83C1D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3" name="Rectangle 25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A47C4C" w14:textId="77777777" w:rsidR="003C27C0" w:rsidRDefault="003C27C0" w:rsidP="00E83C1D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4" name="Rectangle 25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77A945" w14:textId="77777777" w:rsidR="003C27C0" w:rsidRPr="00CE6577" w:rsidRDefault="003C27C0" w:rsidP="00E83C1D">
                            <w:pPr>
                              <w:pStyle w:val="a6"/>
                              <w:jc w:val="center"/>
                              <w:rPr>
                                <w:rFonts w:ascii="Calibri" w:hAnsi="Calibri"/>
                                <w:sz w:val="18"/>
                                <w:lang w:val="en-US"/>
                              </w:rPr>
                            </w:pPr>
                            <w:r w:rsidRPr="004F4E8E">
                              <w:rPr>
                                <w:rFonts w:ascii="Calibri" w:hAnsi="Calibri"/>
                                <w:sz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5" name="Line 25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6" name="Line 25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7" name="Rectangle 26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7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C8C13F" w14:textId="77777777" w:rsidR="003C27C0" w:rsidRDefault="003C27C0" w:rsidP="00E83C1D">
                            <w:pPr>
                              <w:pStyle w:val="a6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ПГФК ДВНЗ УжНУ </w:t>
                            </w:r>
                          </w:p>
                          <w:p w14:paraId="45AA45C9" w14:textId="77777777" w:rsidR="003C27C0" w:rsidRDefault="003C27C0" w:rsidP="00E83C1D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</w:rPr>
                              <w:t>КН-3</w:t>
                            </w:r>
                            <w:r w:rsidR="003D6867">
                              <w:rPr>
                                <w:sz w:val="20"/>
                              </w:rPr>
                              <w:t>3</w:t>
                            </w:r>
                          </w:p>
                          <w:p w14:paraId="3043F6D4" w14:textId="77777777" w:rsidR="003C27C0" w:rsidRPr="002B12DB" w:rsidRDefault="003C27C0" w:rsidP="00E83C1D">
                            <w:pPr>
                              <w:pStyle w:val="a6"/>
                              <w:jc w:val="center"/>
                              <w:rPr>
                                <w:rFonts w:asciiTheme="minorHAnsi" w:hAnsiTheme="minorHAnsi"/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1763BB0" id="Группа 408" o:spid="_x0000_s1196" style="position:absolute;left:0;text-align:left;margin-left:54.05pt;margin-top:35.35pt;width:518.8pt;height:781.55pt;z-index:2516695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">
              <v:rect id="Rectangle 212" o:spid="_x0000_s11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" filled="f" strokeweight="2pt"/>
              <v:line id="Line 213" o:spid="_x0000_s11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BG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vxw&#10;JhwBufkCAAD//wMAUEsBAi0AFAAGAAgAAAAhANvh9svuAAAAhQEAABMAAAAAAAAAAAAAAAAAAAAA&#10;AFtDb250ZW50X1R5cGVzXS54bWxQSwECLQAUAAYACAAAACEAWvQsW78AAAAVAQAACwAAAAAAAAAA&#10;AAAAAAAfAQAAX3JlbHMvLnJlbHNQSwECLQAUAAYACAAAACEAjMQRjb0AAADcAAAADwAAAAAAAAAA&#10;AAAAAAAHAgAAZHJzL2Rvd25yZXYueG1sUEsFBgAAAAADAAMAtwAAAPECAAAAAA==&#10;" strokeweight="2pt"/>
              <v:line id="Line 214" o:spid="_x0000_s11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QWwgAAANwAAAAPAAAAZHJzL2Rvd25yZXYueG1sRI9Bi8Iw&#10;FITvgv8hPGFvmlZU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DjiLQWwgAAANwAAAAPAAAA&#10;AAAAAAAAAAAAAAcCAABkcnMvZG93bnJldi54bWxQSwUGAAAAAAMAAwC3AAAA9gIAAAAA&#10;" strokeweight="2pt"/>
              <v:line id="Line 215" o:spid="_x0000_s12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ip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MXzPhCMgVx8AAAD//wMAUEsBAi0AFAAGAAgAAAAhANvh9svuAAAAhQEAABMAAAAAAAAAAAAAAAAA&#10;AAAAAFtDb250ZW50X1R5cGVzXS54bWxQSwECLQAUAAYACAAAACEAWvQsW78AAAAVAQAACwAAAAAA&#10;AAAAAAAAAAAfAQAAX3JlbHMvLnJlbHNQSwECLQAUAAYACAAAACEAE1oqYcAAAADcAAAADwAAAAAA&#10;AAAAAAAAAAAHAgAAZHJzL2Rvd25yZXYueG1sUEsFBgAAAAADAAMAtwAAAPQCAAAAAA==&#10;" strokeweight="2pt"/>
              <v:line id="Line 216" o:spid="_x0000_s12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o/6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0Dq8z4QjI3T8AAAD//wMAUEsBAi0AFAAGAAgAAAAhANvh9svuAAAAhQEAABMAAAAAAAAAAAAA&#10;AAAAAAAAAFtDb250ZW50X1R5cGVzXS54bWxQSwECLQAUAAYACAAAACEAWvQsW78AAAAVAQAACwAA&#10;AAAAAAAAAAAAAAAfAQAAX3JlbHMvLnJlbHNQSwECLQAUAAYACAAAACEAfBaP+sMAAADcAAAADwAA&#10;AAAAAAAAAAAAAAAHAgAAZHJzL2Rvd25yZXYueG1sUEsFBgAAAAADAAMAtwAAAPcCAAAAAA==&#10;" strokeweight="2pt"/>
              <v:line id="Line 217" o:spid="_x0000_s12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<v:line id="Line 218" o:spid="_x0000_s12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7IV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KXzPhCMgVx8AAAD//wMAUEsBAi0AFAAGAAgAAAAhANvh9svuAAAAhQEAABMAAAAAAAAAAAAAAAAA&#10;AAAAAFtDb250ZW50X1R5cGVzXS54bWxQSwECLQAUAAYACAAAACEAWvQsW78AAAAVAQAACwAAAAAA&#10;AAAAAAAAAAAfAQAAX3JlbHMvLnJlbHNQSwECLQAUAAYACAAAACEAnLOyFcAAAADcAAAADwAAAAAA&#10;AAAAAAAAAAAHAgAAZHJzL2Rvd25yZXYueG1sUEsFBgAAAAADAAMAtwAAAPQCAAAAAA==&#10;" strokeweight="2pt"/>
              <v:line id="Line 219" o:spid="_x0000_s12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Sx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GXzPhCMgVx8AAAD//wMAUEsBAi0AFAAGAAgAAAAhANvh9svuAAAAhQEAABMAAAAAAAAAAAAAAAAA&#10;AAAAAFtDb250ZW50X1R5cGVzXS54bWxQSwECLQAUAAYACAAAACEAWvQsW78AAAAVAQAACwAAAAAA&#10;AAAAAAAAAAAfAQAAX3JlbHMvLnJlbHNQSwECLQAUAAYACAAAACEAbGEsYsAAAADcAAAADwAAAAAA&#10;AAAAAAAAAAAHAgAAZHJzL2Rvd25yZXYueG1sUEsFBgAAAAADAAMAtwAAAPQCAAAAAA==&#10;" strokeweight="2pt"/>
              <v:line id="Line 220" o:spid="_x0000_s12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" strokeweight="1pt"/>
              <v:line id="Line 221" o:spid="_x0000_s12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" strokeweight="1pt"/>
              <v:rect id="Rectangle 222" o:spid="_x0000_s12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" filled="f" stroked="f" strokeweight=".25pt">
                <v:textbox inset="1pt,1pt,1pt,1pt">
                  <w:txbxContent>
                    <w:p w14:paraId="3CE893D8" w14:textId="77777777" w:rsidR="003C27C0" w:rsidRDefault="003C27C0" w:rsidP="00E83C1D">
                      <w:pPr>
                        <w:pStyle w:val="a6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Змн</w:t>
                      </w:r>
                      <w:r>
                        <w:rPr>
                          <w:rFonts w:ascii="Journal" w:hAnsi="Journ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223" o:spid="_x0000_s12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9YP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" filled="f" stroked="f" strokeweight=".25pt">
                <v:textbox inset="1pt,1pt,1pt,1pt">
                  <w:txbxContent>
                    <w:p w14:paraId="63B959B9" w14:textId="77777777" w:rsidR="003C27C0" w:rsidRDefault="003C27C0" w:rsidP="00E83C1D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224" o:spid="_x0000_s12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3OU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BnKfyfiUdAllcAAAD//wMAUEsBAi0AFAAGAAgAAAAhANvh9svuAAAAhQEAABMAAAAAAAAAAAAA&#10;AAAAAAAAAFtDb250ZW50X1R5cGVzXS54bWxQSwECLQAUAAYACAAAACEAWvQsW78AAAAVAQAACwAA&#10;AAAAAAAAAAAAAAAfAQAAX3JlbHMvLnJlbHNQSwECLQAUAAYACAAAACEAbdNzlMMAAADcAAAADwAA&#10;AAAAAAAAAAAAAAAHAgAAZHJzL2Rvd25yZXYueG1sUEsFBgAAAAADAAMAtwAAAPcCAAAAAA==&#10;" filled="f" stroked="f" strokeweight=".25pt">
                <v:textbox inset="1pt,1pt,1pt,1pt">
                  <w:txbxContent>
                    <w:p w14:paraId="0E1849A4" w14:textId="77777777" w:rsidR="003C27C0" w:rsidRDefault="003C27C0" w:rsidP="00E83C1D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225" o:spid="_x0000_s12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e3j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m&#10;aQq/Z+IRkNsPAAAA//8DAFBLAQItABQABgAIAAAAIQDb4fbL7gAAAIUBAAATAAAAAAAAAAAAAAAA&#10;AAAAAABbQ29udGVudF9UeXBlc10ueG1sUEsBAi0AFAAGAAgAAAAhAFr0LFu/AAAAFQEAAAsAAAAA&#10;AAAAAAAAAAAAHwEAAF9yZWxzLy5yZWxzUEsBAi0AFAAGAAgAAAAhAJ0B7ePBAAAA3AAAAA8AAAAA&#10;AAAAAAAAAAAABwIAAGRycy9kb3ducmV2LnhtbFBLBQYAAAAAAwADALcAAAD1AgAAAAA=&#10;" filled="f" stroked="f" strokeweight=".25pt">
                <v:textbox inset="1pt,1pt,1pt,1pt">
                  <w:txbxContent>
                    <w:p w14:paraId="75147286" w14:textId="77777777" w:rsidR="003C27C0" w:rsidRDefault="003C27C0" w:rsidP="00E83C1D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226" o:spid="_x0000_s12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Uh4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87g70w8AnL7CwAA//8DAFBLAQItABQABgAIAAAAIQDb4fbL7gAAAIUBAAATAAAAAAAAAAAAAAAA&#10;AAAAAABbQ29udGVudF9UeXBlc10ueG1sUEsBAi0AFAAGAAgAAAAhAFr0LFu/AAAAFQEAAAsAAAAA&#10;AAAAAAAAAAAAHwEAAF9yZWxzLy5yZWxzUEsBAi0AFAAGAAgAAAAhAPJNSHjBAAAA3AAAAA8AAAAA&#10;AAAAAAAAAAAABwIAAGRycy9kb3ducmV2LnhtbFBLBQYAAAAAAwADALcAAAD1AgAAAAA=&#10;" filled="f" stroked="f" strokeweight=".25pt">
                <v:textbox inset="1pt,1pt,1pt,1pt">
                  <w:txbxContent>
                    <w:p w14:paraId="7106A592" w14:textId="77777777" w:rsidR="003C27C0" w:rsidRDefault="003C27C0" w:rsidP="00E83C1D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227" o:spid="_x0000_s12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NAM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bJrB80w8AnL1AAAA//8DAFBLAQItABQABgAIAAAAIQDb4fbL7gAAAIUBAAATAAAAAAAAAAAAAAAA&#10;AAAAAABbQ29udGVudF9UeXBlc10ueG1sUEsBAi0AFAAGAAgAAAAhAFr0LFu/AAAAFQEAAAsAAAAA&#10;AAAAAAAAAAAAHwEAAF9yZWxzLy5yZWxzUEsBAi0AFAAGAAgAAAAhAH2k0AzBAAAA3AAAAA8AAAAA&#10;AAAAAAAAAAAABwIAAGRycy9kb3ducmV2LnhtbFBLBQYAAAAAAwADALcAAAD1AgAAAAA=&#10;" filled="f" stroked="f" strokeweight=".25pt">
                <v:textbox inset="1pt,1pt,1pt,1pt">
                  <w:txbxContent>
                    <w:p w14:paraId="61733169" w14:textId="77777777" w:rsidR="003C27C0" w:rsidRDefault="003C27C0" w:rsidP="00E83C1D">
                      <w:pPr>
                        <w:pStyle w:val="a6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228" o:spid="_x0000_s12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HWX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XM&#10;pnP4nIlHQG7fAAAA//8DAFBLAQItABQABgAIAAAAIQDb4fbL7gAAAIUBAAATAAAAAAAAAAAAAAAA&#10;AAAAAABbQ29udGVudF9UeXBlc10ueG1sUEsBAi0AFAAGAAgAAAAhAFr0LFu/AAAAFQEAAAsAAAAA&#10;AAAAAAAAAAAAHwEAAF9yZWxzLy5yZWxzUEsBAi0AFAAGAAgAAAAhABLodZfBAAAA3AAAAA8AAAAA&#10;AAAAAAAAAAAABwIAAGRycy9kb3ducmV2LnhtbFBLBQYAAAAAAwADALcAAAD1AgAAAAA=&#10;" filled="f" stroked="f" strokeweight=".25pt">
                <v:textbox inset="1pt,1pt,1pt,1pt">
                  <w:txbxContent>
                    <w:p w14:paraId="51064712" w14:textId="77777777" w:rsidR="003C27C0" w:rsidRPr="00AC0A14" w:rsidRDefault="003C27C0" w:rsidP="00E83C1D">
                      <w:pPr>
                        <w:pStyle w:val="a6"/>
                        <w:jc w:val="center"/>
                        <w:rPr>
                          <w:rFonts w:ascii="Calibri" w:hAnsi="Calibri"/>
                          <w:sz w:val="18"/>
                        </w:rPr>
                      </w:pPr>
                      <w:r w:rsidRPr="00AC0A14">
                        <w:rPr>
                          <w:rFonts w:ascii="Calibri" w:hAnsi="Calibri"/>
                          <w:sz w:val="18"/>
                        </w:rPr>
                        <w:t>1</w:t>
                      </w:r>
                    </w:p>
                  </w:txbxContent>
                </v:textbox>
              </v:rect>
              <v:rect id="Rectangle 229" o:spid="_x0000_s12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uvg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NCr9n4hGQxQ8AAAD//wMAUEsBAi0AFAAGAAgAAAAhANvh9svuAAAAhQEAABMAAAAAAAAAAAAA&#10;AAAAAAAAAFtDb250ZW50X1R5cGVzXS54bWxQSwECLQAUAAYACAAAACEAWvQsW78AAAAVAQAACwAA&#10;AAAAAAAAAAAAAAAfAQAAX3JlbHMvLnJlbHNQSwECLQAUAAYACAAAACEA4jrr4MMAAADcAAAADwAA&#10;AAAAAAAAAAAAAAAHAgAAZHJzL2Rvd25yZXYueG1sUEsFBgAAAAADAAMAtwAAAPcCAAAAAA==&#10;" filled="f" stroked="f" strokeweight=".25pt">
                <v:textbox inset="1pt,1pt,1pt,1pt">
                  <w:txbxContent>
                    <w:p w14:paraId="7926C74B" w14:textId="23E56E92" w:rsidR="003C27C0" w:rsidRPr="003C27C0" w:rsidRDefault="001606C8" w:rsidP="00E83C1D">
                      <w:pPr>
                        <w:pStyle w:val="a6"/>
                        <w:jc w:val="center"/>
                        <w:rPr>
                          <w:rFonts w:ascii="Journal" w:hAnsi="Journal"/>
                        </w:rPr>
                      </w:pPr>
                      <w:r>
                        <w:rPr>
                          <w:lang w:val="ru-RU"/>
                        </w:rPr>
                        <w:t>КП</w:t>
                      </w:r>
                      <w:r w:rsidR="003C27C0">
                        <w:t>.</w:t>
                      </w:r>
                      <w:r w:rsidR="007368DC">
                        <w:rPr>
                          <w:szCs w:val="28"/>
                        </w:rPr>
                        <w:t>253096</w:t>
                      </w:r>
                      <w:r w:rsidR="003C27C0">
                        <w:t>.22.000.</w:t>
                      </w:r>
                      <w:r w:rsidR="003C27C0">
                        <w:rPr>
                          <w:lang w:val="en-US"/>
                        </w:rPr>
                        <w:t>E</w:t>
                      </w:r>
                      <w:r w:rsidR="003C27C0">
                        <w:t>2</w:t>
                      </w:r>
                    </w:p>
                    <w:p w14:paraId="5FB882C1" w14:textId="77777777" w:rsidR="003C27C0" w:rsidRDefault="003C27C0" w:rsidP="00E83C1D">
                      <w:pPr>
                        <w:pStyle w:val="a6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</w:p>
                    <w:p w14:paraId="447CFF5A" w14:textId="77777777" w:rsidR="003C27C0" w:rsidRPr="00EB5FEC" w:rsidRDefault="003C27C0" w:rsidP="00E83C1D"/>
                  </w:txbxContent>
                </v:textbox>
              </v:rect>
              <v:line id="Line 230" o:spid="_x0000_s12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UNE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v4iFfwdyYcAbl9AAAA//8DAFBLAQItABQABgAIAAAAIQDb4fbL7gAAAIUBAAATAAAAAAAAAAAA&#10;AAAAAAAAAABbQ29udGVudF9UeXBlc10ueG1sUEsBAi0AFAAGAAgAAAAhAFr0LFu/AAAAFQEAAAsA&#10;AAAAAAAAAAAAAAAAHwEAAF9yZWxzLy5yZWxzUEsBAi0AFAAGAAgAAAAhAM1BQ0TEAAAA3AAAAA8A&#10;AAAAAAAAAAAAAAAABwIAAGRycy9kb3ducmV2LnhtbFBLBQYAAAAAAwADALcAAAD4AgAAAAA=&#10;" strokeweight="2pt"/>
              <v:line id="Line 231" o:spid="_x0000_s12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3tc2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9pw&#10;JhwBufkCAAD//wMAUEsBAi0AFAAGAAgAAAAhANvh9svuAAAAhQEAABMAAAAAAAAAAAAAAAAAAAAA&#10;AFtDb250ZW50X1R5cGVzXS54bWxQSwECLQAUAAYACAAAACEAWvQsW78AAAAVAQAACwAAAAAAAAAA&#10;AAAAAAAfAQAAX3JlbHMvLnJlbHNQSwECLQAUAAYACAAAACEAvN7XNr0AAADcAAAADwAAAAAAAAAA&#10;AAAAAAAHAgAAZHJzL2Rvd25yZXYueG1sUEsFBgAAAAADAAMAtwAAAPECAAAAAA==&#10;" strokeweight="2pt"/>
              <v:line id="Line 232" o:spid="_x0000_s12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" strokeweight="1pt"/>
              <v:line id="Line 233" o:spid="_x0000_s12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" strokeweight="1pt"/>
              <v:line id="Line 234" o:spid="_x0000_s12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" strokeweight="1pt"/>
              <v:group id="Group 235" o:spid="_x0000_s12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MiJ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sEiTeDvTDgCcv0LAAD//wMAUEsBAi0AFAAGAAgAAAAhANvh9svuAAAAhQEAABMAAAAAAAAA&#10;AAAAAAAAAAAAAFtDb250ZW50X1R5cGVzXS54bWxQSwECLQAUAAYACAAAACEAWvQsW78AAAAVAQAA&#10;CwAAAAAAAAAAAAAAAAAfAQAAX3JlbHMvLnJlbHNQSwECLQAUAAYACAAAACEAd1jIicYAAADcAAAA&#10;DwAAAAAAAAAAAAAAAAAHAgAAZHJzL2Rvd25yZXYueG1sUEsFBgAAAAADAAMAtwAAAPoCAAAAAA==&#10;">
                <v:rect id="Rectangle 236" o:spid="_x0000_s12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" filled="f" stroked="f" strokeweight=".25pt">
                  <v:textbox inset="1pt,1pt,1pt,1pt">
                    <w:txbxContent>
                      <w:p w14:paraId="2DC95854" w14:textId="77777777" w:rsidR="003C27C0" w:rsidRDefault="003C27C0" w:rsidP="00E83C1D">
                        <w:pPr>
                          <w:pStyle w:val="a6"/>
                          <w:rPr>
                            <w:rFonts w:ascii="Journal" w:hAnsi="Journal"/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8"/>
                          </w:rPr>
                          <w:t xml:space="preserve"> Розро</w:t>
                        </w:r>
                        <w:r>
                          <w:rPr>
                            <w:rFonts w:ascii="Journal Cyr" w:hAnsi="Journal Cyr"/>
                            <w:sz w:val="18"/>
                          </w:rPr>
                          <w:t>б.</w:t>
                        </w:r>
                      </w:p>
                    </w:txbxContent>
                  </v:textbox>
                </v:rect>
                <v:rect id="Rectangle 237" o:spid="_x0000_s12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UbRwwAAANw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pC9ZXA7E4+AXF8BAAD//wMAUEsBAi0AFAAGAAgAAAAhANvh9svuAAAAhQEAABMAAAAAAAAAAAAA&#10;AAAAAAAAAFtDb250ZW50X1R5cGVzXS54bWxQSwECLQAUAAYACAAAACEAWvQsW78AAAAVAQAACwAA&#10;AAAAAAAAAAAAAAAfAQAAX3JlbHMvLnJlbHNQSwECLQAUAAYACAAAACEA+H1G0cMAAADcAAAADwAA&#10;AAAAAAAAAAAAAAAHAgAAZHJzL2Rvd25yZXYueG1sUEsFBgAAAAADAAMAtwAAAPcCAAAAAA==&#10;" filled="f" stroked="f" strokeweight=".25pt">
                  <v:textbox inset="1pt,1pt,1pt,1pt">
                    <w:txbxContent>
                      <w:p w14:paraId="78D5B5F2" w14:textId="77777777" w:rsidR="003C27C0" w:rsidRPr="004F4E8E" w:rsidRDefault="003D6867" w:rsidP="00E83C1D">
                        <w:pPr>
                          <w:pStyle w:val="a6"/>
                          <w:rPr>
                            <w:rFonts w:cs="Courier New"/>
                            <w:sz w:val="16"/>
                            <w:szCs w:val="18"/>
                          </w:rPr>
                        </w:pPr>
                        <w:r>
                          <w:rPr>
                            <w:rFonts w:ascii="ISOCPEUR Cyr" w:hAnsi="ISOCPEUR Cyr" w:cs="Courier New"/>
                            <w:sz w:val="16"/>
                            <w:szCs w:val="18"/>
                          </w:rPr>
                          <w:t>Росоха М.В.</w:t>
                        </w:r>
                      </w:p>
                      <w:p w14:paraId="39B202A5" w14:textId="77777777" w:rsidR="003C27C0" w:rsidRPr="007626DC" w:rsidRDefault="003C27C0" w:rsidP="00E83C1D"/>
                    </w:txbxContent>
                  </v:textbox>
                </v:rect>
              </v:group>
              <v:group id="Group 238" o:spid="_x0000_s12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VD9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">
                <v:rect id="Rectangle 239" o:spid="_x0000_s12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309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tYvGfyeiUdA7n4AAAD//wMAUEsBAi0AFAAGAAgAAAAhANvh9svuAAAAhQEAABMAAAAAAAAAAAAA&#10;AAAAAAAAAFtDb250ZW50X1R5cGVzXS54bWxQSwECLQAUAAYACAAAACEAWvQsW78AAAAVAQAACwAA&#10;AAAAAAAAAAAAAAAfAQAAX3JlbHMvLnJlbHNQSwECLQAUAAYACAAAACEAZ+N9PcMAAADcAAAADwAA&#10;AAAAAAAAAAAAAAAHAgAAZHJzL2Rvd25yZXYueG1sUEsFBgAAAAADAAMAtwAAAPcCAAAAAA==&#10;" filled="f" stroked="f" strokeweight=".25pt">
                  <v:textbox inset="1pt,1pt,1pt,1pt">
                    <w:txbxContent>
                      <w:p w14:paraId="40B5D0C7" w14:textId="77777777" w:rsidR="003C27C0" w:rsidRDefault="003C27C0" w:rsidP="00E83C1D">
                        <w:pPr>
                          <w:pStyle w:val="a6"/>
                          <w:rPr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8"/>
                          </w:rPr>
                          <w:t xml:space="preserve"> Перевір.</w:t>
                        </w:r>
                      </w:p>
                    </w:txbxContent>
                  </v:textbox>
                </v:rect>
                <v:rect id="Rectangle 240" o:spid="_x0000_s122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im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" filled="f" stroked="f" strokeweight=".25pt">
                  <v:textbox inset="1pt,1pt,1pt,1pt">
                    <w:txbxContent>
                      <w:p w14:paraId="095C2B2A" w14:textId="36113E5A" w:rsidR="003C27C0" w:rsidRPr="009F2EA2" w:rsidRDefault="00A03F01" w:rsidP="00E83C1D">
                        <w:pPr>
                          <w:pStyle w:val="a6"/>
                          <w:rPr>
                            <w:rFonts w:cs="Courier New"/>
                            <w:sz w:val="16"/>
                            <w:szCs w:val="18"/>
                          </w:rPr>
                        </w:pPr>
                        <w:r>
                          <w:rPr>
                            <w:rFonts w:ascii="ISOCPEUR Cyr" w:hAnsi="ISOCPEUR Cyr" w:cs="Courier New"/>
                            <w:sz w:val="16"/>
                            <w:szCs w:val="18"/>
                          </w:rPr>
                          <w:t>Матоляк І.В.</w:t>
                        </w:r>
                      </w:p>
                    </w:txbxContent>
                  </v:textbox>
                </v:rect>
              </v:group>
              <v:group id="Group 241" o:spid="_x0000_s12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P9j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">
                <v:rect id="Rectangle 242" o:spid="_x0000_s12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OlP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" filled="f" stroked="f" strokeweight=".25pt">
                  <v:textbox inset="1pt,1pt,1pt,1pt">
                    <w:txbxContent>
                      <w:p w14:paraId="3CAC494C" w14:textId="77777777" w:rsidR="003C27C0" w:rsidRDefault="003C27C0" w:rsidP="00E83C1D">
                        <w:pPr>
                          <w:pStyle w:val="a6"/>
                          <w:rPr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243" o:spid="_x0000_s12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" filled="f" stroked="f" strokeweight=".25pt">
                  <v:textbox inset="1pt,1pt,1pt,1pt">
                    <w:txbxContent>
                      <w:p w14:paraId="57B18C9F" w14:textId="77777777" w:rsidR="003C27C0" w:rsidRDefault="003C27C0" w:rsidP="00E83C1D">
                        <w:pPr>
                          <w:pStyle w:val="a6"/>
                          <w:rPr>
                            <w:rFonts w:ascii="Journal" w:hAnsi="Journal"/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244" o:spid="_x0000_s12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">
                <v:rect id="Rectangle 245" o:spid="_x0000_s12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ghD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LJvC80w8AnL1AAAA//8DAFBLAQItABQABgAIAAAAIQDb4fbL7gAAAIUBAAATAAAAAAAAAAAAAAAA&#10;AAAAAABbQ29udGVudF9UeXBlc10ueG1sUEsBAi0AFAAGAAgAAAAhAFr0LFu/AAAAFQEAAAsAAAAA&#10;AAAAAAAAAAAAHwEAAF9yZWxzLy5yZWxzUEsBAi0AFAAGAAgAAAAhAEDeCEPBAAAA3AAAAA8AAAAA&#10;AAAAAAAAAAAABwIAAGRycy9kb3ducmV2LnhtbFBLBQYAAAAAAwADALcAAAD1AgAAAAA=&#10;" filled="f" stroked="f" strokeweight=".25pt">
                  <v:textbox inset="1pt,1pt,1pt,1pt">
                    <w:txbxContent>
                      <w:p w14:paraId="4D8B57BC" w14:textId="77777777" w:rsidR="003C27C0" w:rsidRDefault="003C27C0" w:rsidP="00E83C1D">
                        <w:pPr>
                          <w:pStyle w:val="a6"/>
                          <w:rPr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246" o:spid="_x0000_s12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q3YwwAAANw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pBlb3A7E4+AXF8BAAD//wMAUEsBAi0AFAAGAAgAAAAhANvh9svuAAAAhQEAABMAAAAAAAAAAAAA&#10;AAAAAAAAAFtDb250ZW50X1R5cGVzXS54bWxQSwECLQAUAAYACAAAACEAWvQsW78AAAAVAQAACwAA&#10;AAAAAAAAAAAAAAAfAQAAX3JlbHMvLnJlbHNQSwECLQAUAAYACAAAACEAL5Kt2MMAAADcAAAADwAA&#10;AAAAAAAAAAAAAAAHAgAAZHJzL2Rvd25yZXYueG1sUEsFBgAAAAADAAMAtwAAAPcCAAAAAA==&#10;" filled="f" stroked="f" strokeweight=".25pt">
                  <v:textbox inset="1pt,1pt,1pt,1pt">
                    <w:txbxContent>
                      <w:p w14:paraId="3C3FF936" w14:textId="77777777" w:rsidR="003C27C0" w:rsidRPr="003C27C0" w:rsidRDefault="003C27C0" w:rsidP="00E83C1D">
                        <w:pPr>
                          <w:pStyle w:val="a6"/>
                          <w:rPr>
                            <w:rFonts w:ascii="Journal" w:hAnsi="Journal"/>
                            <w:sz w:val="16"/>
                            <w:szCs w:val="18"/>
                          </w:rPr>
                        </w:pPr>
                        <w:r w:rsidRPr="003C27C0">
                          <w:rPr>
                            <w:rFonts w:ascii="ISOCPEUR Cyr" w:hAnsi="ISOCPEUR Cyr"/>
                            <w:sz w:val="16"/>
                            <w:szCs w:val="18"/>
                          </w:rPr>
                          <w:t>Александра Н.В.</w:t>
                        </w:r>
                      </w:p>
                    </w:txbxContent>
                  </v:textbox>
                </v:rect>
              </v:group>
              <v:group id="Group 247" o:spid="_x0000_s12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">
                <v:rect id="Rectangle 248" o:spid="_x0000_s12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" filled="f" stroked="f" strokeweight=".25pt">
                  <v:textbox inset="1pt,1pt,1pt,1pt">
                    <w:txbxContent>
                      <w:p w14:paraId="5EE858A8" w14:textId="77777777" w:rsidR="003C27C0" w:rsidRDefault="003C27C0" w:rsidP="00E83C1D">
                        <w:pPr>
                          <w:pStyle w:val="a6"/>
                          <w:rPr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8"/>
                          </w:rPr>
                          <w:t xml:space="preserve"> Затверд.</w:t>
                        </w:r>
                      </w:p>
                    </w:txbxContent>
                  </v:textbox>
                </v:rect>
                <v:rect id="Rectangle 249" o:spid="_x0000_s12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Q5A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" filled="f" stroked="f" strokeweight=".25pt">
                  <v:textbox inset="1pt,1pt,1pt,1pt">
                    <w:txbxContent>
                      <w:p w14:paraId="52DCFBF5" w14:textId="77777777" w:rsidR="003C27C0" w:rsidRPr="008C5FED" w:rsidRDefault="003C27C0" w:rsidP="00E83C1D">
                        <w:pPr>
                          <w:pStyle w:val="a6"/>
                          <w:rPr>
                            <w:rFonts w:ascii="ISOCPEUR Cyr" w:hAnsi="ISOCPEUR Cyr"/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6"/>
                            <w:szCs w:val="16"/>
                          </w:rPr>
                          <w:t>Лукавська А.В.</w:t>
                        </w:r>
                      </w:p>
                    </w:txbxContent>
                  </v:textbox>
                </v:rect>
              </v:group>
              <v:line id="Line 250" o:spid="_x0000_s12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" strokeweight="2pt"/>
              <v:rect id="Rectangle 251" o:spid="_x0000_s123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" filled="f" stroked="f" strokeweight=".25pt">
                <v:textbox inset="1pt,1pt,1pt,1pt">
                  <w:txbxContent>
                    <w:p w14:paraId="53AEB880" w14:textId="3027E271" w:rsidR="003D6867" w:rsidRPr="003D6867" w:rsidRDefault="003D6867" w:rsidP="003D6867">
                      <w:pPr>
                        <w:ind w:firstLine="0"/>
                        <w:jc w:val="center"/>
                        <w:rPr>
                          <w:rFonts w:ascii="ISOCPEUR" w:hAnsi="ISOCPEUR"/>
                          <w:sz w:val="20"/>
                          <w:szCs w:val="20"/>
                        </w:rPr>
                      </w:pPr>
                      <w:r w:rsidRPr="003D6867">
                        <w:rPr>
                          <w:rFonts w:ascii="ISOCPEUR" w:hAnsi="ISOCPEUR"/>
                          <w:sz w:val="20"/>
                          <w:szCs w:val="20"/>
                        </w:rPr>
                        <w:t>Android To-Do list з нагадуванням</w:t>
                      </w:r>
                      <w:r>
                        <w:rPr>
                          <w:rFonts w:ascii="ISOCPEUR" w:hAnsi="ISOCPEUR"/>
                          <w:sz w:val="20"/>
                          <w:szCs w:val="20"/>
                        </w:rPr>
                        <w:t xml:space="preserve"> </w:t>
                      </w:r>
                      <w:r w:rsidRPr="003D6867">
                        <w:rPr>
                          <w:rFonts w:ascii="ISOCPEUR" w:hAnsi="ISOCPEUR"/>
                          <w:sz w:val="20"/>
                          <w:szCs w:val="20"/>
                        </w:rPr>
                        <w:t>про невиконані завдання</w:t>
                      </w:r>
                    </w:p>
                    <w:p w14:paraId="70E8DAF2" w14:textId="77777777" w:rsidR="003C27C0" w:rsidRPr="003D6867" w:rsidRDefault="003C27C0" w:rsidP="00E83C1D">
                      <w:pPr>
                        <w:ind w:firstLine="0"/>
                        <w:jc w:val="center"/>
                        <w:rPr>
                          <w:rFonts w:ascii="ISOCPEUR Cyr" w:hAnsi="ISOCPEUR Cyr"/>
                          <w:sz w:val="20"/>
                          <w:szCs w:val="20"/>
                        </w:rPr>
                      </w:pPr>
                      <w:r w:rsidRPr="003D6867">
                        <w:rPr>
                          <w:rFonts w:ascii="ISOCPEUR Cyr" w:hAnsi="ISOCPEUR Cyr"/>
                          <w:sz w:val="20"/>
                          <w:szCs w:val="20"/>
                        </w:rPr>
                        <w:t>Додаток 2. Фізична схема</w:t>
                      </w:r>
                    </w:p>
                  </w:txbxContent>
                </v:textbox>
              </v:rect>
              <v:line id="Line 252" o:spid="_x0000_s12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ZcN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Ws15/wdyYcAbl7AAAA//8DAFBLAQItABQABgAIAAAAIQDb4fbL7gAAAIUBAAATAAAAAAAAAAAA&#10;AAAAAAAAAABbQ29udGVudF9UeXBlc10ueG1sUEsBAi0AFAAGAAgAAAAhAFr0LFu/AAAAFQEAAAsA&#10;AAAAAAAAAAAAAAAAHwEAAF9yZWxzLy5yZWxzUEsBAi0AFAAGAAgAAAAhAA5Nlw3EAAAA3AAAAA8A&#10;AAAAAAAAAAAAAAAABwIAAGRycy9kb3ducmV2LnhtbFBLBQYAAAAAAwADALcAAAD4AgAAAAA=&#10;" strokeweight="2pt"/>
              <v:line id="Line 253" o:spid="_x0000_s12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h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/xw&#10;JhwBufkCAAD//wMAUEsBAi0AFAAGAAgAAAAhANvh9svuAAAAhQEAABMAAAAAAAAAAAAAAAAAAAAA&#10;AFtDb250ZW50X1R5cGVzXS54bWxQSwECLQAUAAYACAAAACEAWvQsW78AAAAVAQAACwAAAAAAAAAA&#10;AAAAAAAfAQAAX3JlbHMvLnJlbHNQSwECLQAUAAYACAAAACEAGq6oTb0AAADcAAAADwAAAAAAAAAA&#10;AAAAAAAHAgAAZHJzL2Rvd25yZXYueG1sUEsFBgAAAAADAAMAtwAAAPECAAAAAA==&#10;" strokeweight="2pt"/>
              <v:line id="Line 254" o:spid="_x0000_s12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3W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EXzPhCMgVx8AAAD//wMAUEsBAi0AFAAGAAgAAAAhANvh9svuAAAAhQEAABMAAAAAAAAAAAAAAAAA&#10;AAAAAFtDb250ZW50X1R5cGVzXS54bWxQSwECLQAUAAYACAAAACEAWvQsW78AAAAVAQAACwAAAAAA&#10;AAAAAAAAAAAfAQAAX3JlbHMvLnJlbHNQSwECLQAUAAYACAAAACEAdeIN1sAAAADcAAAADwAAAAAA&#10;AAAAAAAAAAAHAgAAZHJzL2Rvd25yZXYueG1sUEsFBgAAAAADAAMAtwAAAPQCAAAAAA==&#10;" strokeweight="2pt"/>
              <v:rect id="Rectangle 255" o:spid="_x0000_s12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56e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XM&#10;5lP4nIlHQG7fAAAA//8DAFBLAQItABQABgAIAAAAIQDb4fbL7gAAAIUBAAATAAAAAAAAAAAAAAAA&#10;AAAAAABbQ29udGVudF9UeXBlc10ueG1sUEsBAi0AFAAGAAgAAAAhAFr0LFu/AAAAFQEAAAsAAAAA&#10;AAAAAAAAAAAAHwEAAF9yZWxzLy5yZWxzUEsBAi0AFAAGAAgAAAAhAMUHnp7BAAAA3AAAAA8AAAAA&#10;AAAAAAAAAAAABwIAAGRycy9kb3ducmV2LnhtbFBLBQYAAAAAAwADALcAAAD1AgAAAAA=&#10;" filled="f" stroked="f" strokeweight=".25pt">
                <v:textbox inset="1pt,1pt,1pt,1pt">
                  <w:txbxContent>
                    <w:p w14:paraId="7DDA9C6C" w14:textId="77777777" w:rsidR="003C27C0" w:rsidRDefault="003C27C0" w:rsidP="00E83C1D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Літ.</w:t>
                      </w:r>
                    </w:p>
                  </w:txbxContent>
                </v:textbox>
              </v:rect>
              <v:rect id="Rectangle 256" o:spid="_x0000_s12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zsF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" filled="f" stroked="f" strokeweight=".25pt">
                <v:textbox inset="1pt,1pt,1pt,1pt">
                  <w:txbxContent>
                    <w:p w14:paraId="64A47C4C" w14:textId="77777777" w:rsidR="003C27C0" w:rsidRDefault="003C27C0" w:rsidP="00E83C1D">
                      <w:pPr>
                        <w:pStyle w:val="a6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Аркушів</w:t>
                      </w:r>
                    </w:p>
                  </w:txbxContent>
                </v:textbox>
              </v:rect>
              <v:rect id="Rectangle 257" o:spid="_x0000_s12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" filled="f" stroked="f" strokeweight=".25pt">
                <v:textbox inset="1pt,1pt,1pt,1pt">
                  <w:txbxContent>
                    <w:p w14:paraId="0577A945" w14:textId="77777777" w:rsidR="003C27C0" w:rsidRPr="00CE6577" w:rsidRDefault="003C27C0" w:rsidP="00E83C1D">
                      <w:pPr>
                        <w:pStyle w:val="a6"/>
                        <w:jc w:val="center"/>
                        <w:rPr>
                          <w:rFonts w:ascii="Calibri" w:hAnsi="Calibri"/>
                          <w:sz w:val="18"/>
                          <w:lang w:val="en-US"/>
                        </w:rPr>
                      </w:pPr>
                      <w:r w:rsidRPr="004F4E8E">
                        <w:rPr>
                          <w:rFonts w:ascii="Calibri" w:hAnsi="Calibri"/>
                          <w:sz w:val="18"/>
                        </w:rPr>
                        <w:t>1</w:t>
                      </w:r>
                    </w:p>
                  </w:txbxContent>
                </v:textbox>
              </v:rect>
              <v:line id="Line 258" o:spid="_x0000_s12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" strokeweight="1pt"/>
              <v:line id="Line 259" o:spid="_x0000_s12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" strokeweight="1pt"/>
              <v:rect id="Rectangle 260" o:spid="_x0000_s1245" style="position:absolute;left:14295;top:19221;width:5609;height: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D0G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" filled="f" stroked="f" strokeweight=".25pt">
                <v:textbox inset="1pt,1pt,1pt,1pt">
                  <w:txbxContent>
                    <w:p w14:paraId="19C8C13F" w14:textId="77777777" w:rsidR="003C27C0" w:rsidRDefault="003C27C0" w:rsidP="00E83C1D">
                      <w:pPr>
                        <w:pStyle w:val="a6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ПГФК ДВНЗ УжНУ </w:t>
                      </w:r>
                    </w:p>
                    <w:p w14:paraId="45AA45C9" w14:textId="77777777" w:rsidR="003C27C0" w:rsidRDefault="003C27C0" w:rsidP="00E83C1D">
                      <w:pPr>
                        <w:pStyle w:val="a6"/>
                        <w:jc w:val="center"/>
                        <w:rPr>
                          <w:rFonts w:ascii="Journal" w:hAnsi="Journal"/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</w:rPr>
                        <w:t>КН-3</w:t>
                      </w:r>
                      <w:r w:rsidR="003D6867">
                        <w:rPr>
                          <w:sz w:val="20"/>
                        </w:rPr>
                        <w:t>3</w:t>
                      </w:r>
                    </w:p>
                    <w:p w14:paraId="3043F6D4" w14:textId="77777777" w:rsidR="003C27C0" w:rsidRPr="002B12DB" w:rsidRDefault="003C27C0" w:rsidP="00E83C1D">
                      <w:pPr>
                        <w:pStyle w:val="a6"/>
                        <w:jc w:val="center"/>
                        <w:rPr>
                          <w:rFonts w:asciiTheme="minorHAnsi" w:hAnsiTheme="minorHAnsi"/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9B0AD4" w14:textId="77777777" w:rsidR="004C68C2" w:rsidRPr="00D02BC7" w:rsidRDefault="004C68C2" w:rsidP="00D02BC7">
    <w:pPr>
      <w:pStyle w:val="a4"/>
      <w:ind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1" layoutInCell="1" allowOverlap="1" wp14:anchorId="3B4739E1" wp14:editId="36843070">
              <wp:simplePos x="0" y="0"/>
              <wp:positionH relativeFrom="page">
                <wp:posOffset>686435</wp:posOffset>
              </wp:positionH>
              <wp:positionV relativeFrom="page">
                <wp:posOffset>448945</wp:posOffset>
              </wp:positionV>
              <wp:extent cx="6588760" cy="9925685"/>
              <wp:effectExtent l="0" t="0" r="21590" b="18415"/>
              <wp:wrapNone/>
              <wp:docPr id="458" name="Группа 4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9925685"/>
                        <a:chOff x="0" y="0"/>
                        <a:chExt cx="20000" cy="20000"/>
                      </a:xfrm>
                    </wpg:grpSpPr>
                    <wps:wsp>
                      <wps:cNvPr id="459" name="Rectangle 21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60" name="Line 21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1" name="Line 21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2" name="Line 21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3" name="Line 21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4" name="Line 21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5" name="Line 21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6" name="Line 21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7" name="Line 22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8" name="Line 22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9" name="Rectangle 22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CEA661" w14:textId="77777777" w:rsidR="004C68C2" w:rsidRDefault="004C68C2" w:rsidP="00E83C1D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Змн</w:t>
                            </w: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0" name="Rectangle 22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C22F96" w14:textId="77777777" w:rsidR="004C68C2" w:rsidRDefault="004C68C2" w:rsidP="00E83C1D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1" name="Rectangle 22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30177F" w14:textId="77777777" w:rsidR="004C68C2" w:rsidRDefault="004C68C2" w:rsidP="00E83C1D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2" name="Rectangle 22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76974A" w14:textId="77777777" w:rsidR="004C68C2" w:rsidRDefault="004C68C2" w:rsidP="00E83C1D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3" name="Rectangle 22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248E29" w14:textId="77777777" w:rsidR="004C68C2" w:rsidRDefault="004C68C2" w:rsidP="00E83C1D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4" name="Rectangle 22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5D5327" w14:textId="77777777" w:rsidR="004C68C2" w:rsidRDefault="004C68C2" w:rsidP="00E83C1D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5" name="Rectangle 22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666CAC" w14:textId="77777777" w:rsidR="004C68C2" w:rsidRPr="00AC0A14" w:rsidRDefault="004C68C2" w:rsidP="00E83C1D">
                            <w:pPr>
                              <w:pStyle w:val="a6"/>
                              <w:jc w:val="center"/>
                              <w:rPr>
                                <w:rFonts w:ascii="Calibri" w:hAnsi="Calibri"/>
                                <w:sz w:val="18"/>
                              </w:rPr>
                            </w:pPr>
                            <w:r w:rsidRPr="00AC0A14">
                              <w:rPr>
                                <w:rFonts w:ascii="Calibri" w:hAnsi="Calibri"/>
                                <w:sz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6" name="Rectangle 22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58532F" w14:textId="2CBF7711" w:rsidR="004C68C2" w:rsidRPr="0054093B" w:rsidRDefault="001606C8" w:rsidP="00E83C1D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lang w:val="en-US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КП</w:t>
                            </w:r>
                            <w:r w:rsidR="004C68C2">
                              <w:t>.</w:t>
                            </w:r>
                            <w:r w:rsidR="003D6867">
                              <w:rPr>
                                <w:szCs w:val="28"/>
                              </w:rPr>
                              <w:t>253096</w:t>
                            </w:r>
                            <w:r w:rsidR="004C68C2">
                              <w:t>.22.000.</w:t>
                            </w:r>
                            <w:r w:rsidR="0054093B">
                              <w:rPr>
                                <w:lang w:val="en-US"/>
                              </w:rPr>
                              <w:t>E3</w:t>
                            </w:r>
                          </w:p>
                          <w:p w14:paraId="217C0685" w14:textId="77777777" w:rsidR="004C68C2" w:rsidRDefault="004C68C2" w:rsidP="00E83C1D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</w:p>
                          <w:p w14:paraId="2E12EAFE" w14:textId="77777777" w:rsidR="004C68C2" w:rsidRPr="00EB5FEC" w:rsidRDefault="004C68C2" w:rsidP="00E83C1D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7" name="Line 23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8" name="Line 23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9" name="Line 23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0" name="Line 23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1" name="Line 23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82" name="Group 23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83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4FB892" w14:textId="77777777" w:rsidR="004C68C2" w:rsidRDefault="004C68C2" w:rsidP="00E83C1D">
                              <w:pPr>
                                <w:pStyle w:val="a6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8"/>
                                </w:rPr>
                                <w:t xml:space="preserve"> Розро</w:t>
                              </w:r>
                              <w:r>
                                <w:rPr>
                                  <w:rFonts w:ascii="Journal Cyr" w:hAnsi="Journal Cyr"/>
                                  <w:sz w:val="18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4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3C0360" w14:textId="77777777" w:rsidR="004C68C2" w:rsidRPr="004F4E8E" w:rsidRDefault="003D6867" w:rsidP="00E83C1D">
                              <w:pPr>
                                <w:pStyle w:val="a6"/>
                                <w:rPr>
                                  <w:rFonts w:cs="Courier New"/>
                                  <w:sz w:val="16"/>
                                  <w:szCs w:val="18"/>
                                </w:rPr>
                              </w:pPr>
                              <w:r>
                                <w:rPr>
                                  <w:rFonts w:ascii="ISOCPEUR Cyr" w:hAnsi="ISOCPEUR Cyr" w:cs="Courier New"/>
                                  <w:sz w:val="16"/>
                                  <w:szCs w:val="18"/>
                                </w:rPr>
                                <w:t>Росоха М.В.</w:t>
                              </w:r>
                            </w:p>
                            <w:p w14:paraId="455A46FA" w14:textId="77777777" w:rsidR="004C68C2" w:rsidRPr="007626DC" w:rsidRDefault="004C68C2" w:rsidP="00E83C1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85" name="Group 23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86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551125" w14:textId="77777777" w:rsidR="004C68C2" w:rsidRDefault="004C68C2" w:rsidP="00E83C1D">
                              <w:pPr>
                                <w:pStyle w:val="a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8"/>
                                </w:rPr>
                                <w:t xml:space="preserve"> Перевір.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7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EF6B54" w14:textId="0505C931" w:rsidR="004C68C2" w:rsidRPr="009F2EA2" w:rsidRDefault="00A03F01" w:rsidP="00E83C1D">
                              <w:pPr>
                                <w:pStyle w:val="a6"/>
                                <w:rPr>
                                  <w:rFonts w:cs="Courier New"/>
                                  <w:sz w:val="16"/>
                                  <w:szCs w:val="18"/>
                                </w:rPr>
                              </w:pPr>
                              <w:r>
                                <w:rPr>
                                  <w:rFonts w:ascii="ISOCPEUR Cyr" w:hAnsi="ISOCPEUR Cyr" w:cs="Courier New"/>
                                  <w:sz w:val="16"/>
                                  <w:szCs w:val="18"/>
                                </w:rPr>
                                <w:t>Матоляк І.В.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88" name="Group 24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89" name="Rectangle 24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45AF7E" w14:textId="77777777" w:rsidR="004C68C2" w:rsidRDefault="004C68C2" w:rsidP="00E83C1D">
                              <w:pPr>
                                <w:pStyle w:val="a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0" name="Rectangle 24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1AD3F3" w14:textId="77777777" w:rsidR="004C68C2" w:rsidRDefault="004C68C2" w:rsidP="00E83C1D">
                              <w:pPr>
                                <w:pStyle w:val="a6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91" name="Group 24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92" name="Rectangle 24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383259" w14:textId="77777777" w:rsidR="004C68C2" w:rsidRDefault="004C68C2" w:rsidP="00E83C1D">
                              <w:pPr>
                                <w:pStyle w:val="a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3" name="Rectangle 24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732D31" w14:textId="77777777" w:rsidR="004C68C2" w:rsidRPr="003C27C0" w:rsidRDefault="004C68C2" w:rsidP="00E83C1D">
                              <w:pPr>
                                <w:pStyle w:val="a6"/>
                                <w:rPr>
                                  <w:rFonts w:ascii="Journal" w:hAnsi="Journal"/>
                                  <w:sz w:val="16"/>
                                  <w:szCs w:val="18"/>
                                </w:rPr>
                              </w:pPr>
                              <w:r w:rsidRPr="003C27C0">
                                <w:rPr>
                                  <w:rFonts w:ascii="ISOCPEUR Cyr" w:hAnsi="ISOCPEUR Cyr"/>
                                  <w:sz w:val="16"/>
                                  <w:szCs w:val="18"/>
                                </w:rPr>
                                <w:t>Александра Н.В.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94" name="Group 24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95" name="Rectangle 24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6C40AB" w14:textId="77777777" w:rsidR="004C68C2" w:rsidRDefault="004C68C2" w:rsidP="00E83C1D">
                              <w:pPr>
                                <w:pStyle w:val="a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8"/>
                                </w:rPr>
                                <w:t xml:space="preserve"> Затверд.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6" name="Rectangle 24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4DF6D9" w14:textId="77777777" w:rsidR="004C68C2" w:rsidRPr="008C5FED" w:rsidRDefault="004C68C2" w:rsidP="00E83C1D">
                              <w:pPr>
                                <w:pStyle w:val="a6"/>
                                <w:rPr>
                                  <w:rFonts w:ascii="ISOCPEUR Cyr" w:hAnsi="ISOCPEUR Cyr"/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6"/>
                                  <w:szCs w:val="16"/>
                                </w:rPr>
                                <w:t>Лукавська А.В.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97" name="Line 25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8" name="Rectangle 25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B41E44" w14:textId="280DAC59" w:rsidR="00A345FF" w:rsidRPr="00054470" w:rsidRDefault="00A345FF" w:rsidP="00A345FF">
                            <w:pPr>
                              <w:ind w:firstLine="0"/>
                              <w:jc w:val="center"/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</w:pPr>
                            <w:r w:rsidRPr="00054470"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  <w:t>Android To-Do list з нагадуванням про невиконані завдання</w:t>
                            </w:r>
                          </w:p>
                          <w:p w14:paraId="22F9DDE3" w14:textId="77777777" w:rsidR="004C68C2" w:rsidRPr="00054470" w:rsidRDefault="004C68C2" w:rsidP="00E83C1D">
                            <w:pPr>
                              <w:ind w:firstLine="0"/>
                              <w:jc w:val="center"/>
                              <w:rPr>
                                <w:rFonts w:ascii="ISOCPEUR Cyr" w:hAnsi="ISOCPEUR Cyr"/>
                                <w:sz w:val="20"/>
                                <w:szCs w:val="20"/>
                              </w:rPr>
                            </w:pPr>
                            <w:r w:rsidRPr="00054470">
                              <w:rPr>
                                <w:rFonts w:ascii="ISOCPEUR Cyr" w:hAnsi="ISOCPEUR Cyr"/>
                                <w:sz w:val="20"/>
                                <w:szCs w:val="20"/>
                              </w:rPr>
                              <w:t xml:space="preserve">Додаток 3. </w:t>
                            </w:r>
                            <w:r w:rsidR="00A345FF" w:rsidRPr="00054470">
                              <w:rPr>
                                <w:rFonts w:ascii="ISOCPEUR Cyr" w:hAnsi="ISOCPEUR Cyr"/>
                                <w:sz w:val="20"/>
                                <w:szCs w:val="20"/>
                              </w:rPr>
                              <w:t>Схема класів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9" name="Line 25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0" name="Line 25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1" name="Line 25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2" name="Rectangle 25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E10A3C" w14:textId="77777777" w:rsidR="004C68C2" w:rsidRDefault="004C68C2" w:rsidP="00E83C1D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3" name="Rectangle 25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98224D" w14:textId="77777777" w:rsidR="004C68C2" w:rsidRDefault="004C68C2" w:rsidP="00E83C1D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4" name="Rectangle 25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B48F5D" w14:textId="77777777" w:rsidR="004C68C2" w:rsidRPr="00CE6577" w:rsidRDefault="00A345FF" w:rsidP="00E83C1D">
                            <w:pPr>
                              <w:pStyle w:val="a6"/>
                              <w:jc w:val="center"/>
                              <w:rPr>
                                <w:rFonts w:ascii="Calibri" w:hAnsi="Calibri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Calibri" w:hAnsi="Calibri"/>
                                <w:sz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5" name="Line 25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6" name="Line 25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7" name="Rectangle 26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7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27D030" w14:textId="77777777" w:rsidR="004C68C2" w:rsidRDefault="004C68C2" w:rsidP="00E83C1D">
                            <w:pPr>
                              <w:pStyle w:val="a6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ПГФК ДВНЗ УжНУ </w:t>
                            </w:r>
                          </w:p>
                          <w:p w14:paraId="796A6E2B" w14:textId="77777777" w:rsidR="004C68C2" w:rsidRDefault="004C68C2" w:rsidP="00E83C1D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</w:rPr>
                              <w:t>КН-3</w:t>
                            </w:r>
                            <w:r w:rsidR="003D6867">
                              <w:rPr>
                                <w:sz w:val="20"/>
                              </w:rPr>
                              <w:t>3</w:t>
                            </w:r>
                          </w:p>
                          <w:p w14:paraId="03115253" w14:textId="77777777" w:rsidR="004C68C2" w:rsidRPr="002B12DB" w:rsidRDefault="004C68C2" w:rsidP="00E83C1D">
                            <w:pPr>
                              <w:pStyle w:val="a6"/>
                              <w:jc w:val="center"/>
                              <w:rPr>
                                <w:rFonts w:asciiTheme="minorHAnsi" w:hAnsiTheme="minorHAnsi"/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B4739E1" id="Группа 458" o:spid="_x0000_s1246" style="position:absolute;left:0;text-align:left;margin-left:54.05pt;margin-top:35.35pt;width:518.8pt;height:781.55pt;z-index:2516715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">
              <v:rect id="Rectangle 212" o:spid="_x0000_s12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" filled="f" strokeweight="2pt"/>
              <v:line id="Line 213" o:spid="_x0000_s12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mL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gtwvxw&#10;JhwBufkCAAD//wMAUEsBAi0AFAAGAAgAAAAhANvh9svuAAAAhQEAABMAAAAAAAAAAAAAAAAAAAAA&#10;AFtDb250ZW50X1R5cGVzXS54bWxQSwECLQAUAAYACAAAACEAWvQsW78AAAAVAQAACwAAAAAAAAAA&#10;AAAAAAAfAQAAX3JlbHMvLnJlbHNQSwECLQAUAAYACAAAACEA1MJi8L0AAADcAAAADwAAAAAAAAAA&#10;AAAAAAAHAgAAZHJzL2Rvd25yZXYueG1sUEsFBgAAAAADAAMAtwAAAPECAAAAAA==&#10;" strokeweight="2pt"/>
              <v:line id="Line 214" o:spid="_x0000_s12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sdr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z&#10;EXzPhCMgVx8AAAD//wMAUEsBAi0AFAAGAAgAAAAhANvh9svuAAAAhQEAABMAAAAAAAAAAAAAAAAA&#10;AAAAAFtDb250ZW50X1R5cGVzXS54bWxQSwECLQAUAAYACAAAACEAWvQsW78AAAAVAQAACwAAAAAA&#10;AAAAAAAAAAAfAQAAX3JlbHMvLnJlbHNQSwECLQAUAAYACAAAACEAu47Ha8AAAADcAAAADwAAAAAA&#10;AAAAAAAAAAAHAgAAZHJzL2Rvd25yZXYueG1sUEsFBgAAAAADAAMAtwAAAPQCAAAAAA==&#10;" strokeweight="2pt"/>
              <v:line id="Line 215" o:spid="_x0000_s12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Fkc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z&#10;MXzPhCMgVx8AAAD//wMAUEsBAi0AFAAGAAgAAAAhANvh9svuAAAAhQEAABMAAAAAAAAAAAAAAAAA&#10;AAAAAFtDb250ZW50X1R5cGVzXS54bWxQSwECLQAUAAYACAAAACEAWvQsW78AAAAVAQAACwAAAAAA&#10;AAAAAAAAAAAfAQAAX3JlbHMvLnJlbHNQSwECLQAUAAYACAAAACEAS1xZHMAAAADcAAAADwAAAAAA&#10;AAAAAAAAAAAHAgAAZHJzL2Rvd25yZXYueG1sUEsFBgAAAAADAAMAtwAAAPQCAAAAAA==&#10;" strokeweight="2pt"/>
              <v:line id="Line 216" o:spid="_x0000_s12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PyH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uV6Aa8z4QjI/T8AAAD//wMAUEsBAi0AFAAGAAgAAAAhANvh9svuAAAAhQEAABMAAAAAAAAAAAAA&#10;AAAAAAAAAFtDb250ZW50X1R5cGVzXS54bWxQSwECLQAUAAYACAAAACEAWvQsW78AAAAVAQAACwAA&#10;AAAAAAAAAAAAAAAfAQAAX3JlbHMvLnJlbHNQSwECLQAUAAYACAAAACEAJBD8h8MAAADcAAAADwAA&#10;AAAAAAAAAAAAAAAHAgAAZHJzL2Rvd25yZXYueG1sUEsFBgAAAAADAAMAtwAAAPcCAAAAAA==&#10;" strokeweight="2pt"/>
              <v:line id="Line 217" o:spid="_x0000_s12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WTz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z&#10;CXzPhCMgVx8AAAD//wMAUEsBAi0AFAAGAAgAAAAhANvh9svuAAAAhQEAABMAAAAAAAAAAAAAAAAA&#10;AAAAAFtDb250ZW50X1R5cGVzXS54bWxQSwECLQAUAAYACAAAACEAWvQsW78AAAAVAQAACwAAAAAA&#10;AAAAAAAAAAAfAQAAX3JlbHMvLnJlbHNQSwECLQAUAAYACAAAACEAq/lk88AAAADcAAAADwAAAAAA&#10;AAAAAAAAAAAHAgAAZHJzL2Rvd25yZXYueG1sUEsFBgAAAAADAAMAtwAAAPQCAAAAAA==&#10;" strokeweight="2pt"/>
              <v:line id="Line 218" o:spid="_x0000_s12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cF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xLXBaMAAAADcAAAADwAAAAAA&#10;AAAAAAAAAAAHAgAAZHJzL2Rvd25yZXYueG1sUEsFBgAAAAADAAMAtwAAAPQCAAAAAA==&#10;" strokeweight="2pt"/>
              <v:line id="Line 219" o:spid="_x0000_s12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18fwwAAANwAAAAPAAAAZHJzL2Rvd25yZXYueG1sRI9Ba8JA&#10;FITvBf/D8oTemo3S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NGdfH8MAAADcAAAADwAA&#10;AAAAAAAAAAAAAAAHAgAAZHJzL2Rvd25yZXYueG1sUEsFBgAAAAADAAMAtwAAAPcCAAAAAA==&#10;" strokeweight="2pt"/>
              <v:line id="Line 220" o:spid="_x0000_s12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" strokeweight="1pt"/>
              <v:line id="Line 221" o:spid="_x0000_s12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" strokeweight="1pt"/>
              <v:rect id="Rectangle 222" o:spid="_x0000_s12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" filled="f" stroked="f" strokeweight=".25pt">
                <v:textbox inset="1pt,1pt,1pt,1pt">
                  <w:txbxContent>
                    <w:p w14:paraId="33CEA661" w14:textId="77777777" w:rsidR="004C68C2" w:rsidRDefault="004C68C2" w:rsidP="00E83C1D">
                      <w:pPr>
                        <w:pStyle w:val="a6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Змн</w:t>
                      </w:r>
                      <w:r>
                        <w:rPr>
                          <w:rFonts w:ascii="Journal" w:hAnsi="Journ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223" o:spid="_x0000_s12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PkS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9gd&#10;4vx4Jh4BWf4CAAD//wMAUEsBAi0AFAAGAAgAAAAhANvh9svuAAAAhQEAABMAAAAAAAAAAAAAAAAA&#10;AAAAAFtDb250ZW50X1R5cGVzXS54bWxQSwECLQAUAAYACAAAACEAWvQsW78AAAAVAQAACwAAAAAA&#10;AAAAAAAAAAAfAQAAX3JlbHMvLnJlbHNQSwECLQAUAAYACAAAACEAESz5EsAAAADcAAAADwAAAAAA&#10;AAAAAAAAAAAHAgAAZHJzL2Rvd25yZXYueG1sUEsFBgAAAAADAAMAtwAAAPQCAAAAAA==&#10;" filled="f" stroked="f" strokeweight=".25pt">
                <v:textbox inset="1pt,1pt,1pt,1pt">
                  <w:txbxContent>
                    <w:p w14:paraId="1DC22F96" w14:textId="77777777" w:rsidR="004C68C2" w:rsidRDefault="004C68C2" w:rsidP="00E83C1D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224" o:spid="_x0000_s12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FyJ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pC9pPB7Jh4BubsDAAD//wMAUEsBAi0AFAAGAAgAAAAhANvh9svuAAAAhQEAABMAAAAAAAAAAAAA&#10;AAAAAAAAAFtDb250ZW50X1R5cGVzXS54bWxQSwECLQAUAAYACAAAACEAWvQsW78AAAAVAQAACwAA&#10;AAAAAAAAAAAAAAAfAQAAX3JlbHMvLnJlbHNQSwECLQAUAAYACAAAACEAfmBcicMAAADcAAAADwAA&#10;AAAAAAAAAAAAAAAHAgAAZHJzL2Rvd25yZXYueG1sUEsFBgAAAAADAAMAtwAAAPcCAAAAAA==&#10;" filled="f" stroked="f" strokeweight=".25pt">
                <v:textbox inset="1pt,1pt,1pt,1pt">
                  <w:txbxContent>
                    <w:p w14:paraId="7B30177F" w14:textId="77777777" w:rsidR="004C68C2" w:rsidRDefault="004C68C2" w:rsidP="00E83C1D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225" o:spid="_x0000_s12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sL+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ZDaG95l4BOT6BQAA//8DAFBLAQItABQABgAIAAAAIQDb4fbL7gAAAIUBAAATAAAAAAAAAAAAAAAA&#10;AAAAAABbQ29udGVudF9UeXBlc10ueG1sUEsBAi0AFAAGAAgAAAAhAFr0LFu/AAAAFQEAAAsAAAAA&#10;AAAAAAAAAAAAHwEAAF9yZWxzLy5yZWxzUEsBAi0AFAAGAAgAAAAhAI6ywv7BAAAA3AAAAA8AAAAA&#10;AAAAAAAAAAAABwIAAGRycy9kb3ducmV2LnhtbFBLBQYAAAAAAwADALcAAAD1AgAAAAA=&#10;" filled="f" stroked="f" strokeweight=".25pt">
                <v:textbox inset="1pt,1pt,1pt,1pt">
                  <w:txbxContent>
                    <w:p w14:paraId="1676974A" w14:textId="77777777" w:rsidR="004C68C2" w:rsidRDefault="004C68C2" w:rsidP="00E83C1D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226" o:spid="_x0000_s12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mdl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" filled="f" stroked="f" strokeweight=".25pt">
                <v:textbox inset="1pt,1pt,1pt,1pt">
                  <w:txbxContent>
                    <w:p w14:paraId="54248E29" w14:textId="77777777" w:rsidR="004C68C2" w:rsidRDefault="004C68C2" w:rsidP="00E83C1D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227" o:spid="_x0000_s12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" filled="f" stroked="f" strokeweight=".25pt">
                <v:textbox inset="1pt,1pt,1pt,1pt">
                  <w:txbxContent>
                    <w:p w14:paraId="465D5327" w14:textId="77777777" w:rsidR="004C68C2" w:rsidRDefault="004C68C2" w:rsidP="00E83C1D">
                      <w:pPr>
                        <w:pStyle w:val="a6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228" o:spid="_x0000_s12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1qK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" filled="f" stroked="f" strokeweight=".25pt">
                <v:textbox inset="1pt,1pt,1pt,1pt">
                  <w:txbxContent>
                    <w:p w14:paraId="4A666CAC" w14:textId="77777777" w:rsidR="004C68C2" w:rsidRPr="00AC0A14" w:rsidRDefault="004C68C2" w:rsidP="00E83C1D">
                      <w:pPr>
                        <w:pStyle w:val="a6"/>
                        <w:jc w:val="center"/>
                        <w:rPr>
                          <w:rFonts w:ascii="Calibri" w:hAnsi="Calibri"/>
                          <w:sz w:val="18"/>
                        </w:rPr>
                      </w:pPr>
                      <w:r w:rsidRPr="00AC0A14">
                        <w:rPr>
                          <w:rFonts w:ascii="Calibri" w:hAnsi="Calibri"/>
                          <w:sz w:val="18"/>
                        </w:rPr>
                        <w:t>1</w:t>
                      </w:r>
                    </w:p>
                  </w:txbxContent>
                </v:textbox>
              </v:rect>
              <v:rect id="Rectangle 229" o:spid="_x0000_s12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cT9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axfMvg9E4+A3N0BAAD//wMAUEsBAi0AFAAGAAgAAAAhANvh9svuAAAAhQEAABMAAAAAAAAAAAAA&#10;AAAAAAAAAFtDb250ZW50X1R5cGVzXS54bWxQSwECLQAUAAYACAAAACEAWvQsW78AAAAVAQAACwAA&#10;AAAAAAAAAAAAAAAfAQAAX3JlbHMvLnJlbHNQSwECLQAUAAYACAAAACEA8YnE/cMAAADcAAAADwAA&#10;AAAAAAAAAAAAAAAHAgAAZHJzL2Rvd25yZXYueG1sUEsFBgAAAAADAAMAtwAAAPcCAAAAAA==&#10;" filled="f" stroked="f" strokeweight=".25pt">
                <v:textbox inset="1pt,1pt,1pt,1pt">
                  <w:txbxContent>
                    <w:p w14:paraId="5258532F" w14:textId="2CBF7711" w:rsidR="004C68C2" w:rsidRPr="0054093B" w:rsidRDefault="001606C8" w:rsidP="00E83C1D">
                      <w:pPr>
                        <w:pStyle w:val="a6"/>
                        <w:jc w:val="center"/>
                        <w:rPr>
                          <w:rFonts w:ascii="Journal" w:hAnsi="Journal"/>
                          <w:lang w:val="en-US"/>
                        </w:rPr>
                      </w:pPr>
                      <w:r>
                        <w:rPr>
                          <w:lang w:val="ru-RU"/>
                        </w:rPr>
                        <w:t>КП</w:t>
                      </w:r>
                      <w:r w:rsidR="004C68C2">
                        <w:t>.</w:t>
                      </w:r>
                      <w:r w:rsidR="003D6867">
                        <w:rPr>
                          <w:szCs w:val="28"/>
                        </w:rPr>
                        <w:t>253096</w:t>
                      </w:r>
                      <w:r w:rsidR="004C68C2">
                        <w:t>.22.000.</w:t>
                      </w:r>
                      <w:r w:rsidR="0054093B">
                        <w:rPr>
                          <w:lang w:val="en-US"/>
                        </w:rPr>
                        <w:t>E3</w:t>
                      </w:r>
                    </w:p>
                    <w:p w14:paraId="217C0685" w14:textId="77777777" w:rsidR="004C68C2" w:rsidRDefault="004C68C2" w:rsidP="00E83C1D">
                      <w:pPr>
                        <w:pStyle w:val="a6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</w:p>
                    <w:p w14:paraId="2E12EAFE" w14:textId="77777777" w:rsidR="004C68C2" w:rsidRPr="00EB5FEC" w:rsidRDefault="004C68C2" w:rsidP="00E83C1D"/>
                  </w:txbxContent>
                </v:textbox>
              </v:rect>
              <v:line id="Line 230" o:spid="_x0000_s12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mxZ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hbrNbzOhCMg9/8AAAD//wMAUEsBAi0AFAAGAAgAAAAhANvh9svuAAAAhQEAABMAAAAAAAAAAAAA&#10;AAAAAAAAAFtDb250ZW50X1R5cGVzXS54bWxQSwECLQAUAAYACAAAACEAWvQsW78AAAAVAQAACwAA&#10;AAAAAAAAAAAAAAAfAQAAX3JlbHMvLnJlbHNQSwECLQAUAAYACAAAACEA3vJsWcMAAADcAAAADwAA&#10;AAAAAAAAAAAAAAAHAgAAZHJzL2Rvd25yZXYueG1sUEsFBgAAAAADAAMAtwAAAPcCAAAAAA==&#10;" strokeweight="2pt"/>
              <v:line id="Line 231" o:spid="_x0000_s12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" strokeweight="2pt"/>
              <v:line id="Line 232" o:spid="_x0000_s12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" strokeweight="1pt"/>
              <v:line id="Line 233" o:spid="_x0000_s12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" strokeweight="1pt"/>
              <v:line id="Line 234" o:spid="_x0000_s12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" strokeweight="1pt"/>
              <v:group id="Group 235" o:spid="_x0000_s12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wFuxQAAANw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">
                <v:rect id="Rectangle 236" o:spid="_x0000_s12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xdC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WTqF55l4BOTqAQAA//8DAFBLAQItABQABgAIAAAAIQDb4fbL7gAAAIUBAAATAAAAAAAAAAAAAAAA&#10;AAAAAABbQ29udGVudF9UeXBlc10ueG1sUEsBAi0AFAAGAAgAAAAhAFr0LFu/AAAAFQEAAAsAAAAA&#10;AAAAAAAAAAAAHwEAAF9yZWxzLy5yZWxzUEsBAi0AFAAGAAgAAAAhANQrF0LBAAAA3AAAAA8AAAAA&#10;AAAAAAAAAAAABwIAAGRycy9kb3ducmV2LnhtbFBLBQYAAAAAAwADALcAAAD1AgAAAAA=&#10;" filled="f" stroked="f" strokeweight=".25pt">
                  <v:textbox inset="1pt,1pt,1pt,1pt">
                    <w:txbxContent>
                      <w:p w14:paraId="434FB892" w14:textId="77777777" w:rsidR="004C68C2" w:rsidRDefault="004C68C2" w:rsidP="00E83C1D">
                        <w:pPr>
                          <w:pStyle w:val="a6"/>
                          <w:rPr>
                            <w:rFonts w:ascii="Journal" w:hAnsi="Journal"/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8"/>
                          </w:rPr>
                          <w:t xml:space="preserve"> Розро</w:t>
                        </w:r>
                        <w:r>
                          <w:rPr>
                            <w:rFonts w:ascii="Journal Cyr" w:hAnsi="Journal Cyr"/>
                            <w:sz w:val="18"/>
                          </w:rPr>
                          <w:t>б.</w:t>
                        </w:r>
                      </w:p>
                    </w:txbxContent>
                  </v:textbox>
                </v:rect>
                <v:rect id="Rectangle 237" o:spid="_x0000_s12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" filled="f" stroked="f" strokeweight=".25pt">
                  <v:textbox inset="1pt,1pt,1pt,1pt">
                    <w:txbxContent>
                      <w:p w14:paraId="1C3C0360" w14:textId="77777777" w:rsidR="004C68C2" w:rsidRPr="004F4E8E" w:rsidRDefault="003D6867" w:rsidP="00E83C1D">
                        <w:pPr>
                          <w:pStyle w:val="a6"/>
                          <w:rPr>
                            <w:rFonts w:cs="Courier New"/>
                            <w:sz w:val="16"/>
                            <w:szCs w:val="18"/>
                          </w:rPr>
                        </w:pPr>
                        <w:r>
                          <w:rPr>
                            <w:rFonts w:ascii="ISOCPEUR Cyr" w:hAnsi="ISOCPEUR Cyr" w:cs="Courier New"/>
                            <w:sz w:val="16"/>
                            <w:szCs w:val="18"/>
                          </w:rPr>
                          <w:t>Росоха М.В.</w:t>
                        </w:r>
                      </w:p>
                      <w:p w14:paraId="455A46FA" w14:textId="77777777" w:rsidR="004C68C2" w:rsidRPr="007626DC" w:rsidRDefault="004C68C2" w:rsidP="00E83C1D"/>
                    </w:txbxContent>
                  </v:textbox>
                </v:rect>
              </v:group>
              <v:group id="Group 238" o:spid="_x0000_s12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">
                <v:rect id="Rectangle 239" o:spid="_x0000_s12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LTa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1g&#10;nqXwPBOPgFz9AwAA//8DAFBLAQItABQABgAIAAAAIQDb4fbL7gAAAIUBAAATAAAAAAAAAAAAAAAA&#10;AAAAAABbQ29udGVudF9UeXBlc10ueG1sUEsBAi0AFAAGAAgAAAAhAFr0LFu/AAAAFQEAAAsAAAAA&#10;AAAAAAAAAAAAHwEAAF9yZWxzLy5yZWxzUEsBAi0AFAAGAAgAAAAhAMRctNrBAAAA3AAAAA8AAAAA&#10;AAAAAAAAAAAABwIAAGRycy9kb3ducmV2LnhtbFBLBQYAAAAAAwADALcAAAD1AgAAAAA=&#10;" filled="f" stroked="f" strokeweight=".25pt">
                  <v:textbox inset="1pt,1pt,1pt,1pt">
                    <w:txbxContent>
                      <w:p w14:paraId="47551125" w14:textId="77777777" w:rsidR="004C68C2" w:rsidRDefault="004C68C2" w:rsidP="00E83C1D">
                        <w:pPr>
                          <w:pStyle w:val="a6"/>
                          <w:rPr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8"/>
                          </w:rPr>
                          <w:t xml:space="preserve"> Перевір.</w:t>
                        </w:r>
                      </w:p>
                    </w:txbxContent>
                  </v:textbox>
                </v:rect>
                <v:rect id="Rectangle 240" o:spid="_x0000_s127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BFB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aTqH15l4BOT6CQAA//8DAFBLAQItABQABgAIAAAAIQDb4fbL7gAAAIUBAAATAAAAAAAAAAAAAAAA&#10;AAAAAABbQ29udGVudF9UeXBlc10ueG1sUEsBAi0AFAAGAAgAAAAhAFr0LFu/AAAAFQEAAAsAAAAA&#10;AAAAAAAAAAAAHwEAAF9yZWxzLy5yZWxzUEsBAi0AFAAGAAgAAAAhAKsQEUHBAAAA3AAAAA8AAAAA&#10;AAAAAAAAAAAABwIAAGRycy9kb3ducmV2LnhtbFBLBQYAAAAAAwADALcAAAD1AgAAAAA=&#10;" filled="f" stroked="f" strokeweight=".25pt">
                  <v:textbox inset="1pt,1pt,1pt,1pt">
                    <w:txbxContent>
                      <w:p w14:paraId="30EF6B54" w14:textId="0505C931" w:rsidR="004C68C2" w:rsidRPr="009F2EA2" w:rsidRDefault="00A03F01" w:rsidP="00E83C1D">
                        <w:pPr>
                          <w:pStyle w:val="a6"/>
                          <w:rPr>
                            <w:rFonts w:cs="Courier New"/>
                            <w:sz w:val="16"/>
                            <w:szCs w:val="18"/>
                          </w:rPr>
                        </w:pPr>
                        <w:r>
                          <w:rPr>
                            <w:rFonts w:ascii="ISOCPEUR Cyr" w:hAnsi="ISOCPEUR Cyr" w:cs="Courier New"/>
                            <w:sz w:val="16"/>
                            <w:szCs w:val="18"/>
                          </w:rPr>
                          <w:t>Матоляк І.В.</w:t>
                        </w:r>
                      </w:p>
                    </w:txbxContent>
                  </v:textbox>
                </v:rect>
              </v:group>
              <v:group id="Group 241" o:spid="_x0000_s12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">
                <v:rect id="Rectangle 242" o:spid="_x0000_s12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yCo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RZrB80w8AnL9AAAA//8DAFBLAQItABQABgAIAAAAIQDb4fbL7gAAAIUBAAATAAAAAAAAAAAAAAAA&#10;AAAAAABbQ29udGVudF9UeXBlc10ueG1sUEsBAi0AFAAGAAgAAAAhAFr0LFu/AAAAFQEAAAsAAAAA&#10;AAAAAAAAAAAAHwEAAF9yZWxzLy5yZWxzUEsBAi0AFAAGAAgAAAAhALXDIKjBAAAA3AAAAA8AAAAA&#10;AAAAAAAAAAAABwIAAGRycy9kb3ducmV2LnhtbFBLBQYAAAAAAwADALcAAAD1AgAAAAA=&#10;" filled="f" stroked="f" strokeweight=".25pt">
                  <v:textbox inset="1pt,1pt,1pt,1pt">
                    <w:txbxContent>
                      <w:p w14:paraId="3C45AF7E" w14:textId="77777777" w:rsidR="004C68C2" w:rsidRDefault="004C68C2" w:rsidP="00E83C1D">
                        <w:pPr>
                          <w:pStyle w:val="a6"/>
                          <w:rPr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243" o:spid="_x0000_s12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" filled="f" stroked="f" strokeweight=".25pt">
                  <v:textbox inset="1pt,1pt,1pt,1pt">
                    <w:txbxContent>
                      <w:p w14:paraId="7E1AD3F3" w14:textId="77777777" w:rsidR="004C68C2" w:rsidRDefault="004C68C2" w:rsidP="00E83C1D">
                        <w:pPr>
                          <w:pStyle w:val="a6"/>
                          <w:rPr>
                            <w:rFonts w:ascii="Journal" w:hAnsi="Journal"/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244" o:spid="_x0000_s12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">
                <v:rect id="Rectangle 245" o:spid="_x0000_s12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iQE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" filled="f" stroked="f" strokeweight=".25pt">
                  <v:textbox inset="1pt,1pt,1pt,1pt">
                    <w:txbxContent>
                      <w:p w14:paraId="0F383259" w14:textId="77777777" w:rsidR="004C68C2" w:rsidRDefault="004C68C2" w:rsidP="00E83C1D">
                        <w:pPr>
                          <w:pStyle w:val="a6"/>
                          <w:rPr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246" o:spid="_x0000_s12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oGf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" filled="f" stroked="f" strokeweight=".25pt">
                  <v:textbox inset="1pt,1pt,1pt,1pt">
                    <w:txbxContent>
                      <w:p w14:paraId="10732D31" w14:textId="77777777" w:rsidR="004C68C2" w:rsidRPr="003C27C0" w:rsidRDefault="004C68C2" w:rsidP="00E83C1D">
                        <w:pPr>
                          <w:pStyle w:val="a6"/>
                          <w:rPr>
                            <w:rFonts w:ascii="Journal" w:hAnsi="Journal"/>
                            <w:sz w:val="16"/>
                            <w:szCs w:val="18"/>
                          </w:rPr>
                        </w:pPr>
                        <w:r w:rsidRPr="003C27C0">
                          <w:rPr>
                            <w:rFonts w:ascii="ISOCPEUR Cyr" w:hAnsi="ISOCPEUR Cyr"/>
                            <w:sz w:val="16"/>
                            <w:szCs w:val="18"/>
                          </w:rPr>
                          <w:t>Александра Н.В.</w:t>
                        </w:r>
                      </w:p>
                    </w:txbxContent>
                  </v:textbox>
                </v:rect>
              </v:group>
              <v:group id="Group 247" o:spid="_x0000_s12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">
                <v:rect id="Rectangle 248" o:spid="_x0000_s12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7xw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VM&#10;lzN4nYlHQK6fAAAA//8DAFBLAQItABQABgAIAAAAIQDb4fbL7gAAAIUBAAATAAAAAAAAAAAAAAAA&#10;AAAAAABbQ29udGVudF9UeXBlc10ueG1sUEsBAi0AFAAGAAgAAAAhAFr0LFu/AAAAFQEAAAsAAAAA&#10;AAAAAAAAAAAAHwEAAF9yZWxzLy5yZWxzUEsBAi0AFAAGAAgAAAAhALFXvHDBAAAA3AAAAA8AAAAA&#10;AAAAAAAAAAAABwIAAGRycy9kb3ducmV2LnhtbFBLBQYAAAAAAwADALcAAAD1AgAAAAA=&#10;" filled="f" stroked="f" strokeweight=".25pt">
                  <v:textbox inset="1pt,1pt,1pt,1pt">
                    <w:txbxContent>
                      <w:p w14:paraId="716C40AB" w14:textId="77777777" w:rsidR="004C68C2" w:rsidRDefault="004C68C2" w:rsidP="00E83C1D">
                        <w:pPr>
                          <w:pStyle w:val="a6"/>
                          <w:rPr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8"/>
                          </w:rPr>
                          <w:t xml:space="preserve"> Затверд.</w:t>
                        </w:r>
                      </w:p>
                    </w:txbxContent>
                  </v:textbox>
                </v:rect>
                <v:rect id="Rectangle 249" o:spid="_x0000_s12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" filled="f" stroked="f" strokeweight=".25pt">
                  <v:textbox inset="1pt,1pt,1pt,1pt">
                    <w:txbxContent>
                      <w:p w14:paraId="6B4DF6D9" w14:textId="77777777" w:rsidR="004C68C2" w:rsidRPr="008C5FED" w:rsidRDefault="004C68C2" w:rsidP="00E83C1D">
                        <w:pPr>
                          <w:pStyle w:val="a6"/>
                          <w:rPr>
                            <w:rFonts w:ascii="ISOCPEUR Cyr" w:hAnsi="ISOCPEUR Cyr"/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6"/>
                            <w:szCs w:val="16"/>
                          </w:rPr>
                          <w:t>Лукавська А.В.</w:t>
                        </w:r>
                      </w:p>
                    </w:txbxContent>
                  </v:textbox>
                </v:rect>
              </v:group>
              <v:line id="Line 250" o:spid="_x0000_s12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" strokeweight="2pt"/>
              <v:rect id="Rectangle 251" o:spid="_x0000_s128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" filled="f" stroked="f" strokeweight=".25pt">
                <v:textbox inset="1pt,1pt,1pt,1pt">
                  <w:txbxContent>
                    <w:p w14:paraId="12B41E44" w14:textId="280DAC59" w:rsidR="00A345FF" w:rsidRPr="00054470" w:rsidRDefault="00A345FF" w:rsidP="00A345FF">
                      <w:pPr>
                        <w:ind w:firstLine="0"/>
                        <w:jc w:val="center"/>
                        <w:rPr>
                          <w:rFonts w:ascii="ISOCPEUR" w:hAnsi="ISOCPEUR"/>
                          <w:sz w:val="20"/>
                          <w:szCs w:val="20"/>
                        </w:rPr>
                      </w:pPr>
                      <w:r w:rsidRPr="00054470">
                        <w:rPr>
                          <w:rFonts w:ascii="ISOCPEUR" w:hAnsi="ISOCPEUR"/>
                          <w:sz w:val="20"/>
                          <w:szCs w:val="20"/>
                        </w:rPr>
                        <w:t>Android To-Do list з нагадуванням про невиконані завдання</w:t>
                      </w:r>
                    </w:p>
                    <w:p w14:paraId="22F9DDE3" w14:textId="77777777" w:rsidR="004C68C2" w:rsidRPr="00054470" w:rsidRDefault="004C68C2" w:rsidP="00E83C1D">
                      <w:pPr>
                        <w:ind w:firstLine="0"/>
                        <w:jc w:val="center"/>
                        <w:rPr>
                          <w:rFonts w:ascii="ISOCPEUR Cyr" w:hAnsi="ISOCPEUR Cyr"/>
                          <w:sz w:val="20"/>
                          <w:szCs w:val="20"/>
                        </w:rPr>
                      </w:pPr>
                      <w:r w:rsidRPr="00054470">
                        <w:rPr>
                          <w:rFonts w:ascii="ISOCPEUR Cyr" w:hAnsi="ISOCPEUR Cyr"/>
                          <w:sz w:val="20"/>
                          <w:szCs w:val="20"/>
                        </w:rPr>
                        <w:t xml:space="preserve">Додаток 3. </w:t>
                      </w:r>
                      <w:r w:rsidR="00A345FF" w:rsidRPr="00054470">
                        <w:rPr>
                          <w:rFonts w:ascii="ISOCPEUR Cyr" w:hAnsi="ISOCPEUR Cyr"/>
                          <w:sz w:val="20"/>
                          <w:szCs w:val="20"/>
                        </w:rPr>
                        <w:t>Схема класів</w:t>
                      </w:r>
                    </w:p>
                  </w:txbxContent>
                </v:textbox>
              </v:rect>
              <v:line id="Line 252" o:spid="_x0000_s12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btK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YvNBl5nwhGQ+38AAAD//wMAUEsBAi0AFAAGAAgAAAAhANvh9svuAAAAhQEAABMAAAAAAAAAAAAA&#10;AAAAAAAAAFtDb250ZW50X1R5cGVzXS54bWxQSwECLQAUAAYACAAAACEAWvQsW78AAAAVAQAACwAA&#10;AAAAAAAAAAAAAAAfAQAAX3JlbHMvLnJlbHNQSwECLQAUAAYACAAAACEAcC27SsMAAADcAAAADwAA&#10;AAAAAAAAAAAAAAAHAgAAZHJzL2Rvd25yZXYueG1sUEsFBgAAAAADAAMAtwAAAPcCAAAAAA==&#10;" strokeweight="2pt"/>
              <v:line id="Line 253" o:spid="_x0000_s12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IjN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yiMD+c&#10;CUdAJl8AAAD//wMAUEsBAi0AFAAGAAgAAAAhANvh9svuAAAAhQEAABMAAAAAAAAAAAAAAAAAAAAA&#10;AFtDb250ZW50X1R5cGVzXS54bWxQSwECLQAUAAYACAAAACEAWvQsW78AAAAVAQAACwAAAAAAAAAA&#10;AAAAAAAfAQAAX3JlbHMvLnJlbHNQSwECLQAUAAYACAAAACEAf/yIzb0AAADcAAAADwAAAAAAAAAA&#10;AAAAAAAHAgAAZHJzL2Rvd25yZXYueG1sUEsFBgAAAAADAAMAtwAAAPECAAAAAA==&#10;" strokeweight="2pt"/>
              <v:line id="Line 254" o:spid="_x0000_s12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C1W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" strokeweight="2pt"/>
              <v:rect id="Rectangle 255" o:spid="_x0000_s12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b4e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" filled="f" stroked="f" strokeweight=".25pt">
                <v:textbox inset="1pt,1pt,1pt,1pt">
                  <w:txbxContent>
                    <w:p w14:paraId="3EE10A3C" w14:textId="77777777" w:rsidR="004C68C2" w:rsidRDefault="004C68C2" w:rsidP="00E83C1D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Літ.</w:t>
                      </w:r>
                    </w:p>
                  </w:txbxContent>
                </v:textbox>
              </v:rect>
              <v:rect id="Rectangle 256" o:spid="_x0000_s12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" filled="f" stroked="f" strokeweight=".25pt">
                <v:textbox inset="1pt,1pt,1pt,1pt">
                  <w:txbxContent>
                    <w:p w14:paraId="2A98224D" w14:textId="77777777" w:rsidR="004C68C2" w:rsidRDefault="004C68C2" w:rsidP="00E83C1D">
                      <w:pPr>
                        <w:pStyle w:val="a6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Аркушів</w:t>
                      </w:r>
                    </w:p>
                  </w:txbxContent>
                </v:textbox>
              </v:rect>
              <v:rect id="Rectangle 257" o:spid="_x0000_s12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IPx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" filled="f" stroked="f" strokeweight=".25pt">
                <v:textbox inset="1pt,1pt,1pt,1pt">
                  <w:txbxContent>
                    <w:p w14:paraId="2EB48F5D" w14:textId="77777777" w:rsidR="004C68C2" w:rsidRPr="00CE6577" w:rsidRDefault="00A345FF" w:rsidP="00E83C1D">
                      <w:pPr>
                        <w:pStyle w:val="a6"/>
                        <w:jc w:val="center"/>
                        <w:rPr>
                          <w:rFonts w:ascii="Calibri" w:hAnsi="Calibri"/>
                          <w:sz w:val="18"/>
                          <w:lang w:val="en-US"/>
                        </w:rPr>
                      </w:pPr>
                      <w:r>
                        <w:rPr>
                          <w:rFonts w:ascii="Calibri" w:hAnsi="Calibri"/>
                          <w:sz w:val="18"/>
                        </w:rPr>
                        <w:t>1</w:t>
                      </w:r>
                    </w:p>
                  </w:txbxContent>
                </v:textbox>
              </v:rect>
              <v:line id="Line 258" o:spid="_x0000_s12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" strokeweight="1pt"/>
              <v:line id="Line 259" o:spid="_x0000_s12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" strokeweight="1pt"/>
              <v:rect id="Rectangle 260" o:spid="_x0000_s1295" style="position:absolute;left:14295;top:19221;width:5609;height: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" filled="f" stroked="f" strokeweight=".25pt">
                <v:textbox inset="1pt,1pt,1pt,1pt">
                  <w:txbxContent>
                    <w:p w14:paraId="1327D030" w14:textId="77777777" w:rsidR="004C68C2" w:rsidRDefault="004C68C2" w:rsidP="00E83C1D">
                      <w:pPr>
                        <w:pStyle w:val="a6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ПГФК ДВНЗ УжНУ </w:t>
                      </w:r>
                    </w:p>
                    <w:p w14:paraId="796A6E2B" w14:textId="77777777" w:rsidR="004C68C2" w:rsidRDefault="004C68C2" w:rsidP="00E83C1D">
                      <w:pPr>
                        <w:pStyle w:val="a6"/>
                        <w:jc w:val="center"/>
                        <w:rPr>
                          <w:rFonts w:ascii="Journal" w:hAnsi="Journal"/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</w:rPr>
                        <w:t>КН-3</w:t>
                      </w:r>
                      <w:r w:rsidR="003D6867">
                        <w:rPr>
                          <w:sz w:val="20"/>
                        </w:rPr>
                        <w:t>3</w:t>
                      </w:r>
                    </w:p>
                    <w:p w14:paraId="03115253" w14:textId="77777777" w:rsidR="004C68C2" w:rsidRPr="002B12DB" w:rsidRDefault="004C68C2" w:rsidP="00E83C1D">
                      <w:pPr>
                        <w:pStyle w:val="a6"/>
                        <w:jc w:val="center"/>
                        <w:rPr>
                          <w:rFonts w:asciiTheme="minorHAnsi" w:hAnsiTheme="minorHAnsi"/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27A65" w14:textId="77777777" w:rsidR="004C68C2" w:rsidRPr="00D02BC7" w:rsidRDefault="004C68C2" w:rsidP="00D02BC7">
    <w:pPr>
      <w:pStyle w:val="a4"/>
      <w:ind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1" layoutInCell="1" allowOverlap="1" wp14:anchorId="0843039F" wp14:editId="0DEE9074">
              <wp:simplePos x="0" y="0"/>
              <wp:positionH relativeFrom="page">
                <wp:posOffset>686435</wp:posOffset>
              </wp:positionH>
              <wp:positionV relativeFrom="page">
                <wp:posOffset>448945</wp:posOffset>
              </wp:positionV>
              <wp:extent cx="6588760" cy="9925685"/>
              <wp:effectExtent l="0" t="0" r="21590" b="18415"/>
              <wp:wrapNone/>
              <wp:docPr id="558" name="Группа 5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9925685"/>
                        <a:chOff x="0" y="0"/>
                        <a:chExt cx="20000" cy="20000"/>
                      </a:xfrm>
                    </wpg:grpSpPr>
                    <wps:wsp>
                      <wps:cNvPr id="559" name="Rectangle 21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60" name="Line 21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1" name="Line 21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2" name="Line 21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3" name="Line 21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4" name="Line 21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5" name="Line 21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6" name="Line 21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7" name="Line 22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8" name="Line 22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9" name="Rectangle 22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A221ED" w14:textId="77777777" w:rsidR="004C68C2" w:rsidRDefault="004C68C2" w:rsidP="00E83C1D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Змн</w:t>
                            </w: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70" name="Rectangle 22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50FC5A" w14:textId="77777777" w:rsidR="004C68C2" w:rsidRDefault="004C68C2" w:rsidP="00E83C1D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71" name="Rectangle 22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C15DC6" w14:textId="77777777" w:rsidR="004C68C2" w:rsidRDefault="004C68C2" w:rsidP="00E83C1D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72" name="Rectangle 22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6EB46D" w14:textId="77777777" w:rsidR="004C68C2" w:rsidRDefault="004C68C2" w:rsidP="00E83C1D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73" name="Rectangle 22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DA9FE2" w14:textId="77777777" w:rsidR="004C68C2" w:rsidRDefault="004C68C2" w:rsidP="00E83C1D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74" name="Rectangle 22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91ACF0" w14:textId="77777777" w:rsidR="004C68C2" w:rsidRDefault="004C68C2" w:rsidP="00E83C1D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75" name="Rectangle 22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2105C6" w14:textId="77777777" w:rsidR="004C68C2" w:rsidRPr="00AC0A14" w:rsidRDefault="004C68C2" w:rsidP="00E83C1D">
                            <w:pPr>
                              <w:pStyle w:val="a6"/>
                              <w:jc w:val="center"/>
                              <w:rPr>
                                <w:rFonts w:ascii="Calibri" w:hAnsi="Calibri"/>
                                <w:sz w:val="18"/>
                              </w:rPr>
                            </w:pPr>
                            <w:r w:rsidRPr="00AC0A14">
                              <w:rPr>
                                <w:rFonts w:ascii="Calibri" w:hAnsi="Calibri"/>
                                <w:sz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76" name="Rectangle 22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BC37F4" w14:textId="78F04341" w:rsidR="004C68C2" w:rsidRPr="004C68C2" w:rsidRDefault="001606C8" w:rsidP="00E83C1D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КП</w:t>
                            </w:r>
                            <w:r w:rsidR="004C68C2">
                              <w:t>.</w:t>
                            </w:r>
                            <w:r w:rsidR="003D6867">
                              <w:rPr>
                                <w:szCs w:val="28"/>
                              </w:rPr>
                              <w:t>253096</w:t>
                            </w:r>
                            <w:r w:rsidR="004C68C2">
                              <w:t>.22.000.ПЗ</w:t>
                            </w:r>
                          </w:p>
                          <w:p w14:paraId="2FBB6ED9" w14:textId="77777777" w:rsidR="004C68C2" w:rsidRDefault="004C68C2" w:rsidP="00E83C1D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</w:p>
                          <w:p w14:paraId="44984131" w14:textId="77777777" w:rsidR="004C68C2" w:rsidRPr="00EB5FEC" w:rsidRDefault="004C68C2" w:rsidP="00E83C1D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77" name="Line 23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8" name="Line 23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9" name="Line 23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0" name="Line 23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1" name="Line 23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582" name="Group 23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583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C27859" w14:textId="77777777" w:rsidR="004C68C2" w:rsidRDefault="004C68C2" w:rsidP="00E83C1D">
                              <w:pPr>
                                <w:pStyle w:val="a6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8"/>
                                </w:rPr>
                                <w:t xml:space="preserve"> Розро</w:t>
                              </w:r>
                              <w:r>
                                <w:rPr>
                                  <w:rFonts w:ascii="Journal Cyr" w:hAnsi="Journal Cyr"/>
                                  <w:sz w:val="18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4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E7E72E" w14:textId="77777777" w:rsidR="004C68C2" w:rsidRPr="004F4E8E" w:rsidRDefault="003D6867" w:rsidP="00E83C1D">
                              <w:pPr>
                                <w:pStyle w:val="a6"/>
                                <w:rPr>
                                  <w:rFonts w:cs="Courier New"/>
                                  <w:sz w:val="16"/>
                                  <w:szCs w:val="18"/>
                                </w:rPr>
                              </w:pPr>
                              <w:r>
                                <w:rPr>
                                  <w:rFonts w:ascii="ISOCPEUR Cyr" w:hAnsi="ISOCPEUR Cyr" w:cs="Courier New"/>
                                  <w:sz w:val="16"/>
                                  <w:szCs w:val="18"/>
                                </w:rPr>
                                <w:t>Росоха М.В.</w:t>
                              </w:r>
                            </w:p>
                            <w:p w14:paraId="6D9CB490" w14:textId="77777777" w:rsidR="004C68C2" w:rsidRPr="007626DC" w:rsidRDefault="004C68C2" w:rsidP="00E83C1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85" name="Group 23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586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A49396" w14:textId="77777777" w:rsidR="004C68C2" w:rsidRDefault="004C68C2" w:rsidP="00E83C1D">
                              <w:pPr>
                                <w:pStyle w:val="a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8"/>
                                </w:rPr>
                                <w:t xml:space="preserve"> Перевір.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7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C333FE" w14:textId="42BF684D" w:rsidR="004C68C2" w:rsidRPr="009F2EA2" w:rsidRDefault="00A03F01" w:rsidP="00E83C1D">
                              <w:pPr>
                                <w:pStyle w:val="a6"/>
                                <w:rPr>
                                  <w:rFonts w:cs="Courier New"/>
                                  <w:sz w:val="16"/>
                                  <w:szCs w:val="18"/>
                                </w:rPr>
                              </w:pPr>
                              <w:r>
                                <w:rPr>
                                  <w:rFonts w:ascii="ISOCPEUR Cyr" w:hAnsi="ISOCPEUR Cyr" w:cs="Courier New"/>
                                  <w:sz w:val="16"/>
                                  <w:szCs w:val="18"/>
                                </w:rPr>
                                <w:t>Матоляк І.В.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88" name="Group 24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589" name="Rectangle 24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032793" w14:textId="77777777" w:rsidR="004C68C2" w:rsidRDefault="004C68C2" w:rsidP="00E83C1D">
                              <w:pPr>
                                <w:pStyle w:val="a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0" name="Rectangle 24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5DED67" w14:textId="77777777" w:rsidR="004C68C2" w:rsidRDefault="004C68C2" w:rsidP="00E83C1D">
                              <w:pPr>
                                <w:pStyle w:val="a6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91" name="Group 24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592" name="Rectangle 24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82A3E3" w14:textId="77777777" w:rsidR="004C68C2" w:rsidRDefault="004C68C2" w:rsidP="00E83C1D">
                              <w:pPr>
                                <w:pStyle w:val="a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3" name="Rectangle 24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EE71B2" w14:textId="77777777" w:rsidR="004C68C2" w:rsidRPr="003C27C0" w:rsidRDefault="004C68C2" w:rsidP="00E83C1D">
                              <w:pPr>
                                <w:pStyle w:val="a6"/>
                                <w:rPr>
                                  <w:rFonts w:ascii="Journal" w:hAnsi="Journal"/>
                                  <w:sz w:val="16"/>
                                  <w:szCs w:val="18"/>
                                </w:rPr>
                              </w:pPr>
                              <w:r w:rsidRPr="003C27C0">
                                <w:rPr>
                                  <w:rFonts w:ascii="ISOCPEUR Cyr" w:hAnsi="ISOCPEUR Cyr"/>
                                  <w:sz w:val="16"/>
                                  <w:szCs w:val="18"/>
                                </w:rPr>
                                <w:t>Александра Н.В.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94" name="Group 24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595" name="Rectangle 24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AD7CEC" w14:textId="77777777" w:rsidR="004C68C2" w:rsidRDefault="004C68C2" w:rsidP="00E83C1D">
                              <w:pPr>
                                <w:pStyle w:val="a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8"/>
                                </w:rPr>
                                <w:t xml:space="preserve"> Затверд.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6" name="Rectangle 24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029D24" w14:textId="77777777" w:rsidR="004C68C2" w:rsidRPr="008C5FED" w:rsidRDefault="004C68C2" w:rsidP="00E83C1D">
                              <w:pPr>
                                <w:pStyle w:val="a6"/>
                                <w:rPr>
                                  <w:rFonts w:ascii="ISOCPEUR Cyr" w:hAnsi="ISOCPEUR Cyr"/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6"/>
                                  <w:szCs w:val="16"/>
                                </w:rPr>
                                <w:t>Лукавська А.В.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597" name="Line 25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8" name="Rectangle 25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84F959" w14:textId="546CB6E8" w:rsidR="00EE6000" w:rsidRPr="00054470" w:rsidRDefault="00EE6000" w:rsidP="00EE6000">
                            <w:pPr>
                              <w:ind w:firstLine="0"/>
                              <w:jc w:val="center"/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</w:pPr>
                            <w:r w:rsidRPr="00054470"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  <w:t>Android To-Do list з нагадуванням про невиконані завдання</w:t>
                            </w:r>
                          </w:p>
                          <w:p w14:paraId="1E5E8DDF" w14:textId="77777777" w:rsidR="004C68C2" w:rsidRPr="00054470" w:rsidRDefault="004C68C2" w:rsidP="00E83C1D">
                            <w:pPr>
                              <w:ind w:firstLine="0"/>
                              <w:jc w:val="center"/>
                              <w:rPr>
                                <w:rFonts w:ascii="ISOCPEUR Cyr" w:hAnsi="ISOCPEUR Cyr"/>
                                <w:sz w:val="20"/>
                                <w:szCs w:val="20"/>
                              </w:rPr>
                            </w:pPr>
                            <w:r w:rsidRPr="00054470">
                              <w:rPr>
                                <w:rFonts w:ascii="ISOCPEUR Cyr" w:hAnsi="ISOCPEUR Cyr"/>
                                <w:sz w:val="20"/>
                                <w:szCs w:val="20"/>
                              </w:rPr>
                              <w:t xml:space="preserve">Додаток </w:t>
                            </w:r>
                            <w:r w:rsidR="00192689" w:rsidRPr="00054470">
                              <w:rPr>
                                <w:rFonts w:ascii="ISOCPEUR Cyr" w:hAnsi="ISOCPEUR Cyr"/>
                                <w:sz w:val="20"/>
                                <w:szCs w:val="20"/>
                              </w:rPr>
                              <w:t>4</w:t>
                            </w:r>
                            <w:r w:rsidRPr="00054470">
                              <w:rPr>
                                <w:rFonts w:ascii="ISOCPEUR Cyr" w:hAnsi="ISOCPEUR Cyr"/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="00EE6000" w:rsidRPr="00054470">
                              <w:rPr>
                                <w:rFonts w:ascii="ISOCPEUR Cyr" w:hAnsi="ISOCPEUR Cyr"/>
                                <w:sz w:val="20"/>
                                <w:szCs w:val="20"/>
                              </w:rPr>
                              <w:t>Лістинг програми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99" name="Line 25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0" name="Line 25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1" name="Line 25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2" name="Rectangle 25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5F146D" w14:textId="77777777" w:rsidR="004C68C2" w:rsidRDefault="004C68C2" w:rsidP="00E83C1D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03" name="Rectangle 25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2837DD" w14:textId="77777777" w:rsidR="004C68C2" w:rsidRDefault="004C68C2" w:rsidP="00E83C1D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04" name="Rectangle 25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EB7981" w14:textId="679C3467" w:rsidR="004C68C2" w:rsidRPr="00CE6577" w:rsidRDefault="00E90A43" w:rsidP="00E83C1D">
                            <w:pPr>
                              <w:pStyle w:val="a6"/>
                              <w:jc w:val="center"/>
                              <w:rPr>
                                <w:rFonts w:ascii="Calibri" w:hAnsi="Calibri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Calibri" w:hAnsi="Calibri"/>
                                <w:sz w:val="18"/>
                              </w:rPr>
                              <w:t>99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05" name="Line 25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6" name="Line 25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7" name="Rectangle 26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7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6459B7" w14:textId="77777777" w:rsidR="004C68C2" w:rsidRDefault="004C68C2" w:rsidP="00E83C1D">
                            <w:pPr>
                              <w:pStyle w:val="a6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ПГФК ДВНЗ УжНУ </w:t>
                            </w:r>
                          </w:p>
                          <w:p w14:paraId="46D2873D" w14:textId="77777777" w:rsidR="004C68C2" w:rsidRDefault="004C68C2" w:rsidP="00E83C1D">
                            <w:pPr>
                              <w:pStyle w:val="a6"/>
                              <w:jc w:val="center"/>
                              <w:rPr>
                                <w:rFonts w:ascii="Journal" w:hAnsi="Journ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</w:rPr>
                              <w:t>КН-3</w:t>
                            </w:r>
                            <w:r w:rsidR="003D6867">
                              <w:rPr>
                                <w:sz w:val="20"/>
                              </w:rPr>
                              <w:t>3</w:t>
                            </w:r>
                          </w:p>
                          <w:p w14:paraId="159B0D20" w14:textId="77777777" w:rsidR="004C68C2" w:rsidRPr="002B12DB" w:rsidRDefault="004C68C2" w:rsidP="00E83C1D">
                            <w:pPr>
                              <w:pStyle w:val="a6"/>
                              <w:jc w:val="center"/>
                              <w:rPr>
                                <w:rFonts w:asciiTheme="minorHAnsi" w:hAnsiTheme="minorHAnsi"/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843039F" id="Группа 558" o:spid="_x0000_s1296" style="position:absolute;left:0;text-align:left;margin-left:54.05pt;margin-top:35.35pt;width:518.8pt;height:781.55pt;z-index:2516756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">
              <v:rect id="Rectangle 212" o:spid="_x0000_s12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" filled="f" strokeweight="2pt"/>
              <v:line id="Line 213" o:spid="_x0000_s12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21t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yWYX44&#10;E46ATL4AAAD//wMAUEsBAi0AFAAGAAgAAAAhANvh9svuAAAAhQEAABMAAAAAAAAAAAAAAAAAAAAA&#10;AFtDb250ZW50X1R5cGVzXS54bWxQSwECLQAUAAYACAAAACEAWvQsW78AAAAVAQAACwAAAAAAAAAA&#10;AAAAAAAfAQAAX3JlbHMvLnJlbHNQSwECLQAUAAYACAAAACEAoiNtbb0AAADcAAAADwAAAAAAAAAA&#10;AAAAAAAHAgAAZHJzL2Rvd25yZXYueG1sUEsFBgAAAAADAAMAtwAAAPECAAAAAA==&#10;" strokeweight="2pt"/>
              <v:line id="Line 214" o:spid="_x0000_s12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8j2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5&#10;BL5nwhGQ6w8AAAD//wMAUEsBAi0AFAAGAAgAAAAhANvh9svuAAAAhQEAABMAAAAAAAAAAAAAAAAA&#10;AAAAAFtDb250ZW50X1R5cGVzXS54bWxQSwECLQAUAAYACAAAACEAWvQsW78AAAAVAQAACwAAAAAA&#10;AAAAAAAAAAAfAQAAX3JlbHMvLnJlbHNQSwECLQAUAAYACAAAACEAzW/I9sAAAADcAAAADwAAAAAA&#10;AAAAAAAAAAAHAgAAZHJzL2Rvd25yZXYueG1sUEsFBgAAAAADAAMAtwAAAPQCAAAAAA==&#10;" strokeweight="2pt"/>
              <v:line id="Line 215" o:spid="_x0000_s13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VaB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5&#10;FL5nwhGQ6w8AAAD//wMAUEsBAi0AFAAGAAgAAAAhANvh9svuAAAAhQEAABMAAAAAAAAAAAAAAAAA&#10;AAAAAFtDb250ZW50X1R5cGVzXS54bWxQSwECLQAUAAYACAAAACEAWvQsW78AAAAVAQAACwAAAAAA&#10;AAAAAAAAAAAfAQAAX3JlbHMvLnJlbHNQSwECLQAUAAYACAAAACEAPb1WgcAAAADcAAAADwAAAAAA&#10;AAAAAAAAAAAHAgAAZHJzL2Rvd25yZXYueG1sUEsFBgAAAAADAAMAtwAAAPQCAAAAAA==&#10;" strokeweight="2pt"/>
              <v:line id="Line 216" o:spid="_x0000_s13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fM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az&#10;CXzPhCMgVx8AAAD//wMAUEsBAi0AFAAGAAgAAAAhANvh9svuAAAAhQEAABMAAAAAAAAAAAAAAAAA&#10;AAAAAFtDb250ZW50X1R5cGVzXS54bWxQSwECLQAUAAYACAAAACEAWvQsW78AAAAVAQAACwAAAAAA&#10;AAAAAAAAAAAfAQAAX3JlbHMvLnJlbHNQSwECLQAUAAYACAAAACEAUvHzGsAAAADcAAAADwAAAAAA&#10;AAAAAAAAAAAHAgAAZHJzL2Rvd25yZXYueG1sUEsFBgAAAAADAAMAtwAAAPQCAAAAAA==&#10;" strokeweight="2pt"/>
              <v:line id="Line 217" o:spid="_x0000_s13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Gtu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qaz&#10;CXzPhCMgVx8AAAD//wMAUEsBAi0AFAAGAAgAAAAhANvh9svuAAAAhQEAABMAAAAAAAAAAAAAAAAA&#10;AAAAAFtDb250ZW50X1R5cGVzXS54bWxQSwECLQAUAAYACAAAACEAWvQsW78AAAAVAQAACwAAAAAA&#10;AAAAAAAAAAAfAQAAX3JlbHMvLnJlbHNQSwECLQAUAAYACAAAACEA3RhrbsAAAADcAAAADwAAAAAA&#10;AAAAAAAAAAAHAgAAZHJzL2Rvd25yZXYueG1sUEsFBgAAAAADAAMAtwAAAPQCAAAAAA==&#10;" strokeweight="2pt"/>
              <v:line id="Line 218" o:spid="_x0000_s13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M71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" strokeweight="2pt"/>
              <v:line id="Line 219" o:spid="_x0000_s13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lCC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" strokeweight="2pt"/>
              <v:line id="Line 220" o:spid="_x0000_s13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" strokeweight="1pt"/>
              <v:line id="Line 221" o:spid="_x0000_s13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" strokeweight="1pt"/>
              <v:rect id="Rectangle 222" o:spid="_x0000_s13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snP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l6yDfydiUdA7n8BAAD//wMAUEsBAi0AFAAGAAgAAAAhANvh9svuAAAAhQEAABMAAAAAAAAAAAAA&#10;AAAAAAAAAFtDb250ZW50X1R5cGVzXS54bWxQSwECLQAUAAYACAAAACEAWvQsW78AAAAVAQAACwAA&#10;AAAAAAAAAAAAAAAfAQAAX3JlbHMvLnJlbHNQSwECLQAUAAYACAAAACEAcy7Jz8MAAADcAAAADwAA&#10;AAAAAAAAAAAAAAAHAgAAZHJzL2Rvd25yZXYueG1sUEsFBgAAAAADAAMAtwAAAPcCAAAAAA==&#10;" filled="f" stroked="f" strokeweight=".25pt">
                <v:textbox inset="1pt,1pt,1pt,1pt">
                  <w:txbxContent>
                    <w:p w14:paraId="0CA221ED" w14:textId="77777777" w:rsidR="004C68C2" w:rsidRDefault="004C68C2" w:rsidP="00E83C1D">
                      <w:pPr>
                        <w:pStyle w:val="a6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Змн</w:t>
                      </w:r>
                      <w:r>
                        <w:rPr>
                          <w:rFonts w:ascii="Journal" w:hAnsi="Journ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223" o:spid="_x0000_s13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" filled="f" stroked="f" strokeweight=".25pt">
                <v:textbox inset="1pt,1pt,1pt,1pt">
                  <w:txbxContent>
                    <w:p w14:paraId="6350FC5A" w14:textId="77777777" w:rsidR="004C68C2" w:rsidRDefault="004C68C2" w:rsidP="00E83C1D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224" o:spid="_x0000_s13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" filled="f" stroked="f" strokeweight=".25pt">
                <v:textbox inset="1pt,1pt,1pt,1pt">
                  <w:txbxContent>
                    <w:p w14:paraId="29C15DC6" w14:textId="77777777" w:rsidR="004C68C2" w:rsidRDefault="004C68C2" w:rsidP="00E83C1D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225" o:spid="_x0000_s13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81j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" filled="f" stroked="f" strokeweight=".25pt">
                <v:textbox inset="1pt,1pt,1pt,1pt">
                  <w:txbxContent>
                    <w:p w14:paraId="336EB46D" w14:textId="77777777" w:rsidR="004C68C2" w:rsidRDefault="004C68C2" w:rsidP="00E83C1D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226" o:spid="_x0000_s13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2j4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Fi+QJ/Z+IRkMUvAAAA//8DAFBLAQItABQABgAIAAAAIQDb4fbL7gAAAIUBAAATAAAAAAAAAAAA&#10;AAAAAAAAAABbQ29udGVudF9UeXBlc10ueG1sUEsBAi0AFAAGAAgAAAAhAFr0LFu/AAAAFQEAAAsA&#10;AAAAAAAAAAAAAAAAHwEAAF9yZWxzLy5yZWxzUEsBAi0AFAAGAAgAAAAhAJcfaPjEAAAA3AAAAA8A&#10;AAAAAAAAAAAAAAAABwIAAGRycy9kb3ducmV2LnhtbFBLBQYAAAAAAwADALcAAAD4AgAAAAA=&#10;" filled="f" stroked="f" strokeweight=".25pt">
                <v:textbox inset="1pt,1pt,1pt,1pt">
                  <w:txbxContent>
                    <w:p w14:paraId="2FDA9FE2" w14:textId="77777777" w:rsidR="004C68C2" w:rsidRDefault="004C68C2" w:rsidP="00E83C1D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227" o:spid="_x0000_s13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vCM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" filled="f" stroked="f" strokeweight=".25pt">
                <v:textbox inset="1pt,1pt,1pt,1pt">
                  <w:txbxContent>
                    <w:p w14:paraId="0191ACF0" w14:textId="77777777" w:rsidR="004C68C2" w:rsidRDefault="004C68C2" w:rsidP="00E83C1D">
                      <w:pPr>
                        <w:pStyle w:val="a6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228" o:spid="_x0000_s13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" filled="f" stroked="f" strokeweight=".25pt">
                <v:textbox inset="1pt,1pt,1pt,1pt">
                  <w:txbxContent>
                    <w:p w14:paraId="522105C6" w14:textId="77777777" w:rsidR="004C68C2" w:rsidRPr="00AC0A14" w:rsidRDefault="004C68C2" w:rsidP="00E83C1D">
                      <w:pPr>
                        <w:pStyle w:val="a6"/>
                        <w:jc w:val="center"/>
                        <w:rPr>
                          <w:rFonts w:ascii="Calibri" w:hAnsi="Calibri"/>
                          <w:sz w:val="18"/>
                        </w:rPr>
                      </w:pPr>
                      <w:r w:rsidRPr="00AC0A14">
                        <w:rPr>
                          <w:rFonts w:ascii="Calibri" w:hAnsi="Calibri"/>
                          <w:sz w:val="18"/>
                        </w:rPr>
                        <w:t>1</w:t>
                      </w:r>
                    </w:p>
                  </w:txbxContent>
                </v:textbox>
              </v:rect>
              <v:rect id="Rectangle 229" o:spid="_x0000_s13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" filled="f" stroked="f" strokeweight=".25pt">
                <v:textbox inset="1pt,1pt,1pt,1pt">
                  <w:txbxContent>
                    <w:p w14:paraId="60BC37F4" w14:textId="78F04341" w:rsidR="004C68C2" w:rsidRPr="004C68C2" w:rsidRDefault="001606C8" w:rsidP="00E83C1D">
                      <w:pPr>
                        <w:pStyle w:val="a6"/>
                        <w:jc w:val="center"/>
                        <w:rPr>
                          <w:rFonts w:ascii="Journal" w:hAnsi="Journal"/>
                        </w:rPr>
                      </w:pPr>
                      <w:r>
                        <w:rPr>
                          <w:lang w:val="ru-RU"/>
                        </w:rPr>
                        <w:t>КП</w:t>
                      </w:r>
                      <w:r w:rsidR="004C68C2">
                        <w:t>.</w:t>
                      </w:r>
                      <w:r w:rsidR="003D6867">
                        <w:rPr>
                          <w:szCs w:val="28"/>
                        </w:rPr>
                        <w:t>253096</w:t>
                      </w:r>
                      <w:r w:rsidR="004C68C2">
                        <w:t>.22.000.ПЗ</w:t>
                      </w:r>
                    </w:p>
                    <w:p w14:paraId="2FBB6ED9" w14:textId="77777777" w:rsidR="004C68C2" w:rsidRDefault="004C68C2" w:rsidP="00E83C1D">
                      <w:pPr>
                        <w:pStyle w:val="a6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</w:p>
                    <w:p w14:paraId="44984131" w14:textId="77777777" w:rsidR="004C68C2" w:rsidRPr="00EB5FEC" w:rsidRDefault="004C68C2" w:rsidP="00E83C1D"/>
                  </w:txbxContent>
                </v:textbox>
              </v:rect>
              <v:line id="Line 230" o:spid="_x0000_s13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2PE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zeB7JhwBufoAAAD//wMAUEsBAi0AFAAGAAgAAAAhANvh9svuAAAAhQEAABMAAAAAAAAAAAAAAAAA&#10;AAAAAFtDb250ZW50X1R5cGVzXS54bWxQSwECLQAUAAYACAAAACEAWvQsW78AAAAVAQAACwAAAAAA&#10;AAAAAAAAAAAfAQAAX3JlbHMvLnJlbHNQSwECLQAUAAYACAAAACEAqBNjxMAAAADcAAAADwAAAAAA&#10;AAAAAAAAAAAHAgAAZHJzL2Rvd25yZXYueG1sUEsFBgAAAAADAAMAtwAAAPQCAAAAAA==&#10;" strokeweight="2pt"/>
              <v:line id="Line 231" o:spid="_x0000_s13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Pe2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2CGvD&#10;mXAE5OYLAAD//wMAUEsBAi0AFAAGAAgAAAAhANvh9svuAAAAhQEAABMAAAAAAAAAAAAAAAAAAAAA&#10;AFtDb250ZW50X1R5cGVzXS54bWxQSwECLQAUAAYACAAAACEAWvQsW78AAAAVAQAACwAAAAAAAAAA&#10;AAAAAAAfAQAAX3JlbHMvLnJlbHNQSwECLQAUAAYACAAAACEA2Yz3tr0AAADcAAAADwAAAAAAAAAA&#10;AAAAAAAHAgAAZHJzL2Rvd25yZXYueG1sUEsFBgAAAAADAAMAtwAAAPECAAAAAA==&#10;" strokeweight="2pt"/>
              <v:line id="Line 232" o:spid="_x0000_s13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" strokeweight="1pt"/>
              <v:line id="Line 233" o:spid="_x0000_s13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" strokeweight="1pt"/>
              <v:line id="Line 234" o:spid="_x0000_s13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" strokeweight="1pt"/>
              <v:group id="Group 235" o:spid="_x0000_s13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">
                <v:rect id="Rectangle 236" o:spid="_x0000_s13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jf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R/pG/yeiUdA5j8AAAD//wMAUEsBAi0AFAAGAAgAAAAhANvh9svuAAAAhQEAABMAAAAAAAAAAAAA&#10;AAAAAAAAAFtDb250ZW50X1R5cGVzXS54bWxQSwECLQAUAAYACAAAACEAWvQsW78AAAAVAQAACwAA&#10;AAAAAAAAAAAAAAAfAQAAX3JlbHMvLnJlbHNQSwECLQAUAAYACAAAACEAosoY38MAAADcAAAADwAA&#10;AAAAAAAAAAAAAAAHAgAAZHJzL2Rvd25yZXYueG1sUEsFBgAAAAADAAMAtwAAAPcCAAAAAA==&#10;" filled="f" stroked="f" strokeweight=".25pt">
                  <v:textbox inset="1pt,1pt,1pt,1pt">
                    <w:txbxContent>
                      <w:p w14:paraId="30C27859" w14:textId="77777777" w:rsidR="004C68C2" w:rsidRDefault="004C68C2" w:rsidP="00E83C1D">
                        <w:pPr>
                          <w:pStyle w:val="a6"/>
                          <w:rPr>
                            <w:rFonts w:ascii="Journal" w:hAnsi="Journal"/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8"/>
                          </w:rPr>
                          <w:t xml:space="preserve"> Розро</w:t>
                        </w:r>
                        <w:r>
                          <w:rPr>
                            <w:rFonts w:ascii="Journal Cyr" w:hAnsi="Journal Cyr"/>
                            <w:sz w:val="18"/>
                          </w:rPr>
                          <w:t>б.</w:t>
                        </w:r>
                      </w:p>
                    </w:txbxContent>
                  </v:textbox>
                </v:rect>
                <v:rect id="Rectangle 237" o:spid="_x0000_s13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4Cr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RTqH95l4BOT2BQAA//8DAFBLAQItABQABgAIAAAAIQDb4fbL7gAAAIUBAAATAAAAAAAAAAAAAAAA&#10;AAAAAABbQ29udGVudF9UeXBlc10ueG1sUEsBAi0AFAAGAAgAAAAhAFr0LFu/AAAAFQEAAAsAAAAA&#10;AAAAAAAAAAAAHwEAAF9yZWxzLy5yZWxzUEsBAi0AFAAGAAgAAAAhAC0jgKvBAAAA3AAAAA8AAAAA&#10;AAAAAAAAAAAABwIAAGRycy9kb3ducmV2LnhtbFBLBQYAAAAAAwADALcAAAD1AgAAAAA=&#10;" filled="f" stroked="f" strokeweight=".25pt">
                  <v:textbox inset="1pt,1pt,1pt,1pt">
                    <w:txbxContent>
                      <w:p w14:paraId="3AE7E72E" w14:textId="77777777" w:rsidR="004C68C2" w:rsidRPr="004F4E8E" w:rsidRDefault="003D6867" w:rsidP="00E83C1D">
                        <w:pPr>
                          <w:pStyle w:val="a6"/>
                          <w:rPr>
                            <w:rFonts w:cs="Courier New"/>
                            <w:sz w:val="16"/>
                            <w:szCs w:val="18"/>
                          </w:rPr>
                        </w:pPr>
                        <w:r>
                          <w:rPr>
                            <w:rFonts w:ascii="ISOCPEUR Cyr" w:hAnsi="ISOCPEUR Cyr" w:cs="Courier New"/>
                            <w:sz w:val="16"/>
                            <w:szCs w:val="18"/>
                          </w:rPr>
                          <w:t>Росоха М.В.</w:t>
                        </w:r>
                      </w:p>
                      <w:p w14:paraId="6D9CB490" w14:textId="77777777" w:rsidR="004C68C2" w:rsidRPr="007626DC" w:rsidRDefault="004C68C2" w:rsidP="00E83C1D"/>
                    </w:txbxContent>
                  </v:textbox>
                </v:rect>
              </v:group>
              <v:group id="Group 238" o:spid="_x0000_s13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">
                <v:rect id="Rectangle 239" o:spid="_x0000_s13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btH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" filled="f" stroked="f" strokeweight=".25pt">
                  <v:textbox inset="1pt,1pt,1pt,1pt">
                    <w:txbxContent>
                      <w:p w14:paraId="22A49396" w14:textId="77777777" w:rsidR="004C68C2" w:rsidRDefault="004C68C2" w:rsidP="00E83C1D">
                        <w:pPr>
                          <w:pStyle w:val="a6"/>
                          <w:rPr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8"/>
                          </w:rPr>
                          <w:t xml:space="preserve"> Перевір.</w:t>
                        </w:r>
                      </w:p>
                    </w:txbxContent>
                  </v:textbox>
                </v:rect>
                <v:rect id="Rectangle 240" o:spid="_x0000_s132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R7c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" filled="f" stroked="f" strokeweight=".25pt">
                  <v:textbox inset="1pt,1pt,1pt,1pt">
                    <w:txbxContent>
                      <w:p w14:paraId="04C333FE" w14:textId="42BF684D" w:rsidR="004C68C2" w:rsidRPr="009F2EA2" w:rsidRDefault="00A03F01" w:rsidP="00E83C1D">
                        <w:pPr>
                          <w:pStyle w:val="a6"/>
                          <w:rPr>
                            <w:rFonts w:cs="Courier New"/>
                            <w:sz w:val="16"/>
                            <w:szCs w:val="18"/>
                          </w:rPr>
                        </w:pPr>
                        <w:r>
                          <w:rPr>
                            <w:rFonts w:ascii="ISOCPEUR Cyr" w:hAnsi="ISOCPEUR Cyr" w:cs="Courier New"/>
                            <w:sz w:val="16"/>
                            <w:szCs w:val="18"/>
                          </w:rPr>
                          <w:t>Матоляк І.В.</w:t>
                        </w:r>
                      </w:p>
                    </w:txbxContent>
                  </v:textbox>
                </v:rect>
              </v:group>
              <v:group id="Group 241" o:spid="_x0000_s13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jkZ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">
                <v:rect id="Rectangle 242" o:spid="_x0000_s13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i81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ebqE95l4BOTmBQAA//8DAFBLAQItABQABgAIAAAAIQDb4fbL7gAAAIUBAAATAAAAAAAAAAAAAAAA&#10;AAAAAABbQ29udGVudF9UeXBlc10ueG1sUEsBAi0AFAAGAAgAAAAhAFr0LFu/AAAAFQEAAAsAAAAA&#10;AAAAAAAAAAAAHwEAAF9yZWxzLy5yZWxzUEsBAi0AFAAGAAgAAAAhAMMiLzXBAAAA3AAAAA8AAAAA&#10;AAAAAAAAAAAABwIAAGRycy9kb3ducmV2LnhtbFBLBQYAAAAAAwADALcAAAD1AgAAAAA=&#10;" filled="f" stroked="f" strokeweight=".25pt">
                  <v:textbox inset="1pt,1pt,1pt,1pt">
                    <w:txbxContent>
                      <w:p w14:paraId="6E032793" w14:textId="77777777" w:rsidR="004C68C2" w:rsidRDefault="004C68C2" w:rsidP="00E83C1D">
                        <w:pPr>
                          <w:pStyle w:val="a6"/>
                          <w:rPr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243" o:spid="_x0000_s13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" filled="f" stroked="f" strokeweight=".25pt">
                  <v:textbox inset="1pt,1pt,1pt,1pt">
                    <w:txbxContent>
                      <w:p w14:paraId="725DED67" w14:textId="77777777" w:rsidR="004C68C2" w:rsidRDefault="004C68C2" w:rsidP="00E83C1D">
                        <w:pPr>
                          <w:pStyle w:val="a6"/>
                          <w:rPr>
                            <w:rFonts w:ascii="Journal" w:hAnsi="Journal"/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244" o:spid="_x0000_s13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">
                <v:rect id="Rectangle 245" o:spid="_x0000_s13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yuZ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XM&#10;V1N4nYlHQG6eAAAA//8DAFBLAQItABQABgAIAAAAIQDb4fbL7gAAAIUBAAATAAAAAAAAAAAAAAAA&#10;AAAAAABbQ29udGVudF9UeXBlc10ueG1sUEsBAi0AFAAGAAgAAAAhAFr0LFu/AAAAFQEAAAsAAAAA&#10;AAAAAAAAAAAAHwEAAF9yZWxzLy5yZWxzUEsBAi0AFAAGAAgAAAAhAEhfK5nBAAAA3AAAAA8AAAAA&#10;AAAAAAAAAAAABwIAAGRycy9kb3ducmV2LnhtbFBLBQYAAAAAAwADALcAAAD1AgAAAAA=&#10;" filled="f" stroked="f" strokeweight=".25pt">
                  <v:textbox inset="1pt,1pt,1pt,1pt">
                    <w:txbxContent>
                      <w:p w14:paraId="2482A3E3" w14:textId="77777777" w:rsidR="004C68C2" w:rsidRDefault="004C68C2" w:rsidP="00E83C1D">
                        <w:pPr>
                          <w:pStyle w:val="a6"/>
                          <w:rPr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246" o:spid="_x0000_s13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44C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" filled="f" stroked="f" strokeweight=".25pt">
                  <v:textbox inset="1pt,1pt,1pt,1pt">
                    <w:txbxContent>
                      <w:p w14:paraId="25EE71B2" w14:textId="77777777" w:rsidR="004C68C2" w:rsidRPr="003C27C0" w:rsidRDefault="004C68C2" w:rsidP="00E83C1D">
                        <w:pPr>
                          <w:pStyle w:val="a6"/>
                          <w:rPr>
                            <w:rFonts w:ascii="Journal" w:hAnsi="Journal"/>
                            <w:sz w:val="16"/>
                            <w:szCs w:val="18"/>
                          </w:rPr>
                        </w:pPr>
                        <w:r w:rsidRPr="003C27C0">
                          <w:rPr>
                            <w:rFonts w:ascii="ISOCPEUR Cyr" w:hAnsi="ISOCPEUR Cyr"/>
                            <w:sz w:val="16"/>
                            <w:szCs w:val="18"/>
                          </w:rPr>
                          <w:t>Александра Н.В.</w:t>
                        </w:r>
                      </w:p>
                    </w:txbxContent>
                  </v:textbox>
                </v:rect>
              </v:group>
              <v:group id="Group 247" o:spid="_x0000_s13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qXB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SQvC/g9E46A3D4AAAD//wMAUEsBAi0AFAAGAAgAAAAhANvh9svuAAAAhQEAABMAAAAAAAAA&#10;AAAAAAAAAAAAAFtDb250ZW50X1R5cGVzXS54bWxQSwECLQAUAAYACAAAACEAWvQsW78AAAAVAQAA&#10;CwAAAAAAAAAAAAAAAAAfAQAAX3JlbHMvLnJlbHNQSwECLQAUAAYACAAAACEAx3qlwcYAAADcAAAA&#10;DwAAAAAAAAAAAAAAAAAHAgAAZHJzL2Rvd25yZXYueG1sUEsFBgAAAAADAAMAtwAAAPoCAAAAAA==&#10;">
                <v:rect id="Rectangle 248" o:spid="_x0000_s13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" filled="f" stroked="f" strokeweight=".25pt">
                  <v:textbox inset="1pt,1pt,1pt,1pt">
                    <w:txbxContent>
                      <w:p w14:paraId="75AD7CEC" w14:textId="77777777" w:rsidR="004C68C2" w:rsidRDefault="004C68C2" w:rsidP="00E83C1D">
                        <w:pPr>
                          <w:pStyle w:val="a6"/>
                          <w:rPr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8"/>
                          </w:rPr>
                          <w:t xml:space="preserve"> Затверд.</w:t>
                        </w:r>
                      </w:p>
                    </w:txbxContent>
                  </v:textbox>
                </v:rect>
                <v:rect id="Rectangle 249" o:spid="_x0000_s13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C2a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l42GfydiUdA7n8BAAD//wMAUEsBAi0AFAAGAAgAAAAhANvh9svuAAAAhQEAABMAAAAAAAAAAAAA&#10;AAAAAAAAAFtDb250ZW50X1R5cGVzXS54bWxQSwECLQAUAAYACAAAACEAWvQsW78AAAAVAQAACwAA&#10;AAAAAAAAAAAAAAAfAQAAX3JlbHMvLnJlbHNQSwECLQAUAAYACAAAACEAN2QtmsMAAADcAAAADwAA&#10;AAAAAAAAAAAAAAAHAgAAZHJzL2Rvd25yZXYueG1sUEsFBgAAAAADAAMAtwAAAPcCAAAAAA==&#10;" filled="f" stroked="f" strokeweight=".25pt">
                  <v:textbox inset="1pt,1pt,1pt,1pt">
                    <w:txbxContent>
                      <w:p w14:paraId="26029D24" w14:textId="77777777" w:rsidR="004C68C2" w:rsidRPr="008C5FED" w:rsidRDefault="004C68C2" w:rsidP="00E83C1D">
                        <w:pPr>
                          <w:pStyle w:val="a6"/>
                          <w:rPr>
                            <w:rFonts w:ascii="ISOCPEUR Cyr" w:hAnsi="ISOCPEUR Cyr"/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6"/>
                            <w:szCs w:val="16"/>
                          </w:rPr>
                          <w:t>Лукавська А.В.</w:t>
                        </w:r>
                      </w:p>
                    </w:txbxContent>
                  </v:textbox>
                </v:rect>
              </v:group>
              <v:line id="Line 250" o:spid="_x0000_s13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4U+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WsPzfwdyYcAbl7AAAA//8DAFBLAQItABQABgAIAAAAIQDb4fbL7gAAAIUBAAATAAAAAAAAAAAA&#10;AAAAAAAAAABbQ29udGVudF9UeXBlc10ueG1sUEsBAi0AFAAGAAgAAAAhAFr0LFu/AAAAFQEAAAsA&#10;AAAAAAAAAAAAAAAAHwEAAF9yZWxzLy5yZWxzUEsBAi0AFAAGAAgAAAAhABgfhT7EAAAA3AAAAA8A&#10;AAAAAAAAAAAAAAAABwIAAGRycy9kb3ducmV2LnhtbFBLBQYAAAAAAwADALcAAAD4AgAAAAA=&#10;" strokeweight="2pt"/>
              <v:rect id="Rectangle 251" o:spid="_x0000_s133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" filled="f" stroked="f" strokeweight=".25pt">
                <v:textbox inset="1pt,1pt,1pt,1pt">
                  <w:txbxContent>
                    <w:p w14:paraId="0E84F959" w14:textId="546CB6E8" w:rsidR="00EE6000" w:rsidRPr="00054470" w:rsidRDefault="00EE6000" w:rsidP="00EE6000">
                      <w:pPr>
                        <w:ind w:firstLine="0"/>
                        <w:jc w:val="center"/>
                        <w:rPr>
                          <w:rFonts w:ascii="ISOCPEUR" w:hAnsi="ISOCPEUR"/>
                          <w:sz w:val="20"/>
                          <w:szCs w:val="20"/>
                        </w:rPr>
                      </w:pPr>
                      <w:r w:rsidRPr="00054470">
                        <w:rPr>
                          <w:rFonts w:ascii="ISOCPEUR" w:hAnsi="ISOCPEUR"/>
                          <w:sz w:val="20"/>
                          <w:szCs w:val="20"/>
                        </w:rPr>
                        <w:t>Android To-Do list з нагадуванням про невиконані завдання</w:t>
                      </w:r>
                    </w:p>
                    <w:p w14:paraId="1E5E8DDF" w14:textId="77777777" w:rsidR="004C68C2" w:rsidRPr="00054470" w:rsidRDefault="004C68C2" w:rsidP="00E83C1D">
                      <w:pPr>
                        <w:ind w:firstLine="0"/>
                        <w:jc w:val="center"/>
                        <w:rPr>
                          <w:rFonts w:ascii="ISOCPEUR Cyr" w:hAnsi="ISOCPEUR Cyr"/>
                          <w:sz w:val="20"/>
                          <w:szCs w:val="20"/>
                        </w:rPr>
                      </w:pPr>
                      <w:r w:rsidRPr="00054470">
                        <w:rPr>
                          <w:rFonts w:ascii="ISOCPEUR Cyr" w:hAnsi="ISOCPEUR Cyr"/>
                          <w:sz w:val="20"/>
                          <w:szCs w:val="20"/>
                        </w:rPr>
                        <w:t xml:space="preserve">Додаток </w:t>
                      </w:r>
                      <w:r w:rsidR="00192689" w:rsidRPr="00054470">
                        <w:rPr>
                          <w:rFonts w:ascii="ISOCPEUR Cyr" w:hAnsi="ISOCPEUR Cyr"/>
                          <w:sz w:val="20"/>
                          <w:szCs w:val="20"/>
                        </w:rPr>
                        <w:t>4</w:t>
                      </w:r>
                      <w:r w:rsidRPr="00054470">
                        <w:rPr>
                          <w:rFonts w:ascii="ISOCPEUR Cyr" w:hAnsi="ISOCPEUR Cyr"/>
                          <w:sz w:val="20"/>
                          <w:szCs w:val="20"/>
                        </w:rPr>
                        <w:t xml:space="preserve">. </w:t>
                      </w:r>
                      <w:r w:rsidR="00EE6000" w:rsidRPr="00054470">
                        <w:rPr>
                          <w:rFonts w:ascii="ISOCPEUR Cyr" w:hAnsi="ISOCPEUR Cyr"/>
                          <w:sz w:val="20"/>
                          <w:szCs w:val="20"/>
                        </w:rPr>
                        <w:t>Лістинг програми</w:t>
                      </w:r>
                    </w:p>
                  </w:txbxContent>
                </v:textbox>
              </v:rect>
              <v:line id="Line 252" o:spid="_x0000_s13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LTX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bz&#10;OXzPhCMgVx8AAAD//wMAUEsBAi0AFAAGAAgAAAAhANvh9svuAAAAhQEAABMAAAAAAAAAAAAAAAAA&#10;AAAAAFtDb250ZW50X1R5cGVzXS54bWxQSwECLQAUAAYACAAAACEAWvQsW78AAAAVAQAACwAAAAAA&#10;AAAAAAAAAAAfAQAAX3JlbHMvLnJlbHNQSwECLQAUAAYACAAAACEABsy018AAAADcAAAADwAAAAAA&#10;AAAAAAAAAAAHAgAAZHJzL2Rvd25yZXYueG1sUEsFBgAAAAADAAMAtwAAAPQCAAAAAA==&#10;" strokeweight="2pt"/>
              <v:line id="Line 253" o:spid="_x0000_s13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emx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yjMD+c&#10;CUdAJl8AAAD//wMAUEsBAi0AFAAGAAgAAAAhANvh9svuAAAAhQEAABMAAAAAAAAAAAAAAAAAAAAA&#10;AFtDb250ZW50X1R5cGVzXS54bWxQSwECLQAUAAYACAAAACEAWvQsW78AAAAVAQAACwAAAAAAAAAA&#10;AAAAAAAfAQAAX3JlbHMvLnJlbHNQSwECLQAUAAYACAAAACEApNnpsb0AAADcAAAADwAAAAAAAAAA&#10;AAAAAAAHAgAAZHJzL2Rvd25yZXYueG1sUEsFBgAAAAADAAMAtwAAAPECAAAAAA==&#10;" strokeweight="2pt"/>
              <v:line id="Line 254" o:spid="_x0000_s13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Uwq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" strokeweight="2pt"/>
              <v:rect id="Rectangle 255" o:spid="_x0000_s13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" filled="f" stroked="f" strokeweight=".25pt">
                <v:textbox inset="1pt,1pt,1pt,1pt">
                  <w:txbxContent>
                    <w:p w14:paraId="2E5F146D" w14:textId="77777777" w:rsidR="004C68C2" w:rsidRDefault="004C68C2" w:rsidP="00E83C1D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Літ.</w:t>
                      </w:r>
                    </w:p>
                  </w:txbxContent>
                </v:textbox>
              </v:rect>
              <v:rect id="Rectangle 256" o:spid="_x0000_s13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" filled="f" stroked="f" strokeweight=".25pt">
                <v:textbox inset="1pt,1pt,1pt,1pt">
                  <w:txbxContent>
                    <w:p w14:paraId="4E2837DD" w14:textId="77777777" w:rsidR="004C68C2" w:rsidRDefault="004C68C2" w:rsidP="00E83C1D">
                      <w:pPr>
                        <w:pStyle w:val="a6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Аркушів</w:t>
                      </w:r>
                    </w:p>
                  </w:txbxContent>
                </v:textbox>
              </v:rect>
              <v:rect id="Rectangle 257" o:spid="_x0000_s13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eKN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" filled="f" stroked="f" strokeweight=".25pt">
                <v:textbox inset="1pt,1pt,1pt,1pt">
                  <w:txbxContent>
                    <w:p w14:paraId="62EB7981" w14:textId="679C3467" w:rsidR="004C68C2" w:rsidRPr="00CE6577" w:rsidRDefault="00E90A43" w:rsidP="00E83C1D">
                      <w:pPr>
                        <w:pStyle w:val="a6"/>
                        <w:jc w:val="center"/>
                        <w:rPr>
                          <w:rFonts w:ascii="Calibri" w:hAnsi="Calibri"/>
                          <w:sz w:val="18"/>
                          <w:lang w:val="en-US"/>
                        </w:rPr>
                      </w:pPr>
                      <w:r>
                        <w:rPr>
                          <w:rFonts w:ascii="Calibri" w:hAnsi="Calibri"/>
                          <w:sz w:val="18"/>
                        </w:rPr>
                        <w:t>99</w:t>
                      </w:r>
                    </w:p>
                  </w:txbxContent>
                </v:textbox>
              </v:rect>
              <v:line id="Line 258" o:spid="_x0000_s13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" strokeweight="1pt"/>
              <v:line id="Line 259" o:spid="_x0000_s13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" strokeweight="1pt"/>
              <v:rect id="Rectangle 260" o:spid="_x0000_s1345" style="position:absolute;left:14295;top:19221;width:5609;height: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" filled="f" stroked="f" strokeweight=".25pt">
                <v:textbox inset="1pt,1pt,1pt,1pt">
                  <w:txbxContent>
                    <w:p w14:paraId="0A6459B7" w14:textId="77777777" w:rsidR="004C68C2" w:rsidRDefault="004C68C2" w:rsidP="00E83C1D">
                      <w:pPr>
                        <w:pStyle w:val="a6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ПГФК ДВНЗ УжНУ </w:t>
                      </w:r>
                    </w:p>
                    <w:p w14:paraId="46D2873D" w14:textId="77777777" w:rsidR="004C68C2" w:rsidRDefault="004C68C2" w:rsidP="00E83C1D">
                      <w:pPr>
                        <w:pStyle w:val="a6"/>
                        <w:jc w:val="center"/>
                        <w:rPr>
                          <w:rFonts w:ascii="Journal" w:hAnsi="Journal"/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</w:rPr>
                        <w:t>КН-3</w:t>
                      </w:r>
                      <w:r w:rsidR="003D6867">
                        <w:rPr>
                          <w:sz w:val="20"/>
                        </w:rPr>
                        <w:t>3</w:t>
                      </w:r>
                    </w:p>
                    <w:p w14:paraId="159B0D20" w14:textId="77777777" w:rsidR="004C68C2" w:rsidRPr="002B12DB" w:rsidRDefault="004C68C2" w:rsidP="00E83C1D">
                      <w:pPr>
                        <w:pStyle w:val="a6"/>
                        <w:jc w:val="center"/>
                        <w:rPr>
                          <w:rFonts w:asciiTheme="minorHAnsi" w:hAnsiTheme="minorHAnsi"/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566F36" w14:textId="77777777" w:rsidR="001B2ED5" w:rsidRPr="00D02BC7" w:rsidRDefault="001B2ED5" w:rsidP="00D02BC7">
    <w:pPr>
      <w:pStyle w:val="a4"/>
      <w:ind w:firstLine="0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9744" behindDoc="0" locked="1" layoutInCell="1" allowOverlap="1" wp14:anchorId="142873A2" wp14:editId="6EE8B7E2">
              <wp:simplePos x="0" y="0"/>
              <wp:positionH relativeFrom="page">
                <wp:posOffset>696595</wp:posOffset>
              </wp:positionH>
              <wp:positionV relativeFrom="page">
                <wp:posOffset>457835</wp:posOffset>
              </wp:positionV>
              <wp:extent cx="6572250" cy="9944100"/>
              <wp:effectExtent l="0" t="0" r="0" b="19050"/>
              <wp:wrapNone/>
              <wp:docPr id="678" name="Group 3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72250" cy="9944100"/>
                        <a:chOff x="0" y="0"/>
                        <a:chExt cx="20000" cy="20000"/>
                      </a:xfrm>
                    </wpg:grpSpPr>
                    <wps:wsp>
                      <wps:cNvPr id="679" name="Rectangle 31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80" name="Line 31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1" name="Line 31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2" name="Line 31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3" name="Line 31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4" name="Line 31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5" name="Line 31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6" name="Line 31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7" name="Line 32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8" name="Line 32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9" name="Line 32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0" name="Rectangle 32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545DDD" w14:textId="77777777" w:rsidR="001B2ED5" w:rsidRDefault="001B2ED5" w:rsidP="001B2ED5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Змн.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1" name="Rectangle 32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13ECFE" w14:textId="77777777" w:rsidR="001B2ED5" w:rsidRDefault="001B2ED5" w:rsidP="001B2ED5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2" name="Rectangle 32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BC3D3E" w14:textId="77777777" w:rsidR="001B2ED5" w:rsidRDefault="001B2ED5" w:rsidP="001B2ED5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3" name="Rectangle 32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4FDA96" w14:textId="77777777" w:rsidR="001B2ED5" w:rsidRDefault="001B2ED5" w:rsidP="001B2ED5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4" name="Rectangle 32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981636" w14:textId="77777777" w:rsidR="001B2ED5" w:rsidRDefault="001B2ED5" w:rsidP="001B2ED5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5" name="Rectangle 32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519D33" w14:textId="77777777" w:rsidR="001B2ED5" w:rsidRDefault="001B2ED5" w:rsidP="001B2ED5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6" name="Rectangle 32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448C1D" w14:textId="77777777" w:rsidR="001B2ED5" w:rsidRPr="0089731E" w:rsidRDefault="00285B98" w:rsidP="001B2ED5">
                            <w:pPr>
                              <w:pStyle w:val="a6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sdt>
                              <w:sdtPr>
                                <w:rPr>
                                  <w:sz w:val="22"/>
                                  <w:szCs w:val="22"/>
                                </w:rPr>
                                <w:id w:val="2407964"/>
                                <w:docPartObj>
                                  <w:docPartGallery w:val="Page Numbers (Bottom of Page)"/>
                                  <w:docPartUnique/>
                                </w:docPartObj>
                              </w:sdtPr>
                              <w:sdtEndPr/>
                              <w:sdtContent>
                                <w:r w:rsidR="001B2ED5" w:rsidRPr="0089731E"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 w:rsidR="001B2ED5" w:rsidRPr="0089731E">
                                  <w:rPr>
                                    <w:sz w:val="22"/>
                                    <w:szCs w:val="22"/>
                                  </w:rPr>
                                  <w:instrText xml:space="preserve"> PAGE   \* MERGEFORMAT </w:instrText>
                                </w:r>
                                <w:r w:rsidR="001B2ED5" w:rsidRPr="0089731E"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1B2ED5">
                                  <w:rPr>
                                    <w:noProof/>
                                    <w:sz w:val="22"/>
                                    <w:szCs w:val="22"/>
                                  </w:rPr>
                                  <w:t>9</w:t>
                                </w:r>
                                <w:r w:rsidR="001B2ED5" w:rsidRPr="0089731E">
                                  <w:rPr>
                                    <w:sz w:val="22"/>
                                    <w:szCs w:val="22"/>
                                  </w:rPr>
                                  <w:fldChar w:fldCharType="end"/>
                                </w:r>
                              </w:sdtContent>
                            </w:sdt>
                            <w:r w:rsidR="001B2ED5" w:rsidRPr="0089731E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1B2ED5" w:rsidRPr="0089731E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1B2ED5" w:rsidRPr="0089731E">
                              <w:rPr>
                                <w:sz w:val="22"/>
                                <w:szCs w:val="22"/>
                              </w:rPr>
                              <w:instrText xml:space="preserve"> {={PAGE}} \* MERGEFORMAT </w:instrText>
                            </w:r>
                            <w:r w:rsidR="001B2ED5" w:rsidRPr="0089731E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7" name="Rectangle 33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84869C" w14:textId="06F5A74B" w:rsidR="001B2ED5" w:rsidRPr="00732B48" w:rsidRDefault="001606C8" w:rsidP="001B2ED5">
                            <w:pPr>
                              <w:pStyle w:val="a6"/>
                              <w:jc w:val="center"/>
                              <w:rPr>
                                <w:color w:val="000000" w:themeColor="text1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lang w:val="ru-RU"/>
                              </w:rPr>
                              <w:t>КП</w:t>
                            </w:r>
                            <w:r w:rsidR="001B2ED5" w:rsidRPr="00732B48">
                              <w:rPr>
                                <w:color w:val="000000" w:themeColor="text1"/>
                                <w:lang w:val="ru-RU"/>
                              </w:rPr>
                              <w:t>.</w:t>
                            </w:r>
                            <w:r w:rsidR="003D6867">
                              <w:rPr>
                                <w:szCs w:val="28"/>
                              </w:rPr>
                              <w:t>253096</w:t>
                            </w:r>
                            <w:r w:rsidR="001B2ED5">
                              <w:rPr>
                                <w:color w:val="000000" w:themeColor="text1"/>
                                <w:lang w:val="ru-RU"/>
                              </w:rPr>
                              <w:t>МБД.</w:t>
                            </w:r>
                            <w:r w:rsidR="001B2ED5">
                              <w:rPr>
                                <w:color w:val="000000" w:themeColor="text1"/>
                                <w:lang w:val="en-US"/>
                              </w:rPr>
                              <w:t>2</w:t>
                            </w:r>
                            <w:r w:rsidR="001B2ED5">
                              <w:rPr>
                                <w:color w:val="000000" w:themeColor="text1"/>
                              </w:rPr>
                              <w:t>2</w:t>
                            </w:r>
                            <w:r w:rsidR="001B2ED5" w:rsidRPr="00732B48">
                              <w:rPr>
                                <w:color w:val="000000" w:themeColor="text1"/>
                                <w:lang w:val="ru-RU"/>
                              </w:rPr>
                              <w:t>.000.ПЗ</w:t>
                            </w:r>
                          </w:p>
                          <w:p w14:paraId="132CF3FA" w14:textId="77777777" w:rsidR="001B2ED5" w:rsidRPr="008963D8" w:rsidRDefault="001B2ED5" w:rsidP="001B2ED5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42873A2" id="_x0000_s1346" style="position:absolute;left:0;text-align:left;margin-left:54.85pt;margin-top:36.05pt;width:517.5pt;height:783pt;z-index:2516797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">
              <v:rect id="Rectangle 312" o:spid="_x0000_s13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" filled="f" strokeweight="2pt"/>
              <v:line id="Line 313" o:spid="_x0000_s13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urr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XYX44&#10;E46ATL4AAAD//wMAUEsBAi0AFAAGAAgAAAAhANvh9svuAAAAhQEAABMAAAAAAAAAAAAAAAAAAAAA&#10;AFtDb250ZW50X1R5cGVzXS54bWxQSwECLQAUAAYACAAAACEAWvQsW78AAAAVAQAACwAAAAAAAAAA&#10;AAAAAAAfAQAAX3JlbHMvLnJlbHNQSwECLQAUAAYACAAAACEAyQrq670AAADcAAAADwAAAAAAAAAA&#10;AAAAAAAHAgAAZHJzL2Rvd25yZXYueG1sUEsFBgAAAAADAAMAtwAAAPECAAAAAA==&#10;" strokeweight="2pt"/>
              <v:line id="Line 314" o:spid="_x0000_s13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k9w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F&#10;BL5nwhGQ6w8AAAD//wMAUEsBAi0AFAAGAAgAAAAhANvh9svuAAAAhQEAABMAAAAAAAAAAAAAAAAA&#10;AAAAAFtDb250ZW50X1R5cGVzXS54bWxQSwECLQAUAAYACAAAACEAWvQsW78AAAAVAQAACwAAAAAA&#10;AAAAAAAAAAAfAQAAX3JlbHMvLnJlbHNQSwECLQAUAAYACAAAACEApkZPcMAAAADcAAAADwAAAAAA&#10;AAAAAAAAAAAHAgAAZHJzL2Rvd25yZXYueG1sUEsFBgAAAAADAAMAtwAAAPQCAAAAAA==&#10;" strokeweight="2pt"/>
              <v:line id="Line 315" o:spid="_x0000_s13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NEH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F&#10;FL5nwhGQ6w8AAAD//wMAUEsBAi0AFAAGAAgAAAAhANvh9svuAAAAhQEAABMAAAAAAAAAAAAAAAAA&#10;AAAAAFtDb250ZW50X1R5cGVzXS54bWxQSwECLQAUAAYACAAAACEAWvQsW78AAAAVAQAACwAAAAAA&#10;AAAAAAAAAAAfAQAAX3JlbHMvLnJlbHNQSwECLQAUAAYACAAAACEAVpTRB8AAAADcAAAADwAAAAAA&#10;AAAAAAAAAAAHAgAAZHJzL2Rvd25yZXYueG1sUEsFBgAAAAADAAMAtwAAAPQCAAAAAA==&#10;" strokeweight="2pt"/>
              <v:line id="Line 316" o:spid="_x0000_s13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HSc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bz&#10;CXzPhCMgVx8AAAD//wMAUEsBAi0AFAAGAAgAAAAhANvh9svuAAAAhQEAABMAAAAAAAAAAAAAAAAA&#10;AAAAAFtDb250ZW50X1R5cGVzXS54bWxQSwECLQAUAAYACAAAACEAWvQsW78AAAAVAQAACwAAAAAA&#10;AAAAAAAAAAAfAQAAX3JlbHMvLnJlbHNQSwECLQAUAAYACAAAACEAOdh0nMAAAADcAAAADwAAAAAA&#10;AAAAAAAAAAAHAgAAZHJzL2Rvd25yZXYueG1sUEsFBgAAAAADAAMAtwAAAPQCAAAAAA==&#10;" strokeweight="2pt"/>
              <v:line id="Line 317" o:spid="_x0000_s13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ez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bz&#10;CXzPhCMgVx8AAAD//wMAUEsBAi0AFAAGAAgAAAAhANvh9svuAAAAhQEAABMAAAAAAAAAAAAAAAAA&#10;AAAAAFtDb250ZW50X1R5cGVzXS54bWxQSwECLQAUAAYACAAAACEAWvQsW78AAAAVAQAACwAAAAAA&#10;AAAAAAAAAAAfAQAAX3JlbHMvLnJlbHNQSwECLQAUAAYACAAAACEAtjHs6MAAAADcAAAADwAAAAAA&#10;AAAAAAAAAAAHAgAAZHJzL2Rvd25yZXYueG1sUEsFBgAAAAADAAMAtwAAAPQCAAAAAA==&#10;" strokeweight="2pt"/>
              <v:line id="Line 318" o:spid="_x0000_s13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Ulz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F&#10;DL5nwhGQ6w8AAAD//wMAUEsBAi0AFAAGAAgAAAAhANvh9svuAAAAhQEAABMAAAAAAAAAAAAAAAAA&#10;AAAAAFtDb250ZW50X1R5cGVzXS54bWxQSwECLQAUAAYACAAAACEAWvQsW78AAAAVAQAACwAAAAAA&#10;AAAAAAAAAAAfAQAAX3JlbHMvLnJlbHNQSwECLQAUAAYACAAAACEA2X1Jc8AAAADcAAAADwAAAAAA&#10;AAAAAAAAAAAHAgAAZHJzL2Rvd25yZXYueG1sUEsFBgAAAAADAAMAtwAAAPQCAAAAAA==&#10;" strokeweight="2pt"/>
              <v:line id="Line 319" o:spid="_x0000_s13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9cE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" strokeweight="2pt"/>
              <v:line id="Line 320" o:spid="_x0000_s13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" strokeweight="1pt"/>
              <v:line id="Line 321" o:spid="_x0000_s13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Obt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XYW04&#10;E46ATL4AAAD//wMAUEsBAi0AFAAGAAgAAAAhANvh9svuAAAAhQEAABMAAAAAAAAAAAAAAAAAAAAA&#10;AFtDb250ZW50X1R5cGVzXS54bWxQSwECLQAUAAYACAAAACEAWvQsW78AAAAVAQAACwAAAAAAAAAA&#10;AAAAAAAfAQAAX3JlbHMvLnJlbHNQSwECLQAUAAYACAAAACEAN3zm7b0AAADcAAAADwAAAAAAAAAA&#10;AAAAAAAHAgAAZHJzL2Rvd25yZXYueG1sUEsFBgAAAAADAAMAtwAAAPECAAAAAA==&#10;" strokeweight="2pt"/>
              <v:line id="Line 322" o:spid="_x0000_s13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" strokeweight="1pt"/>
              <v:rect id="Rectangle 323" o:spid="_x0000_s13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" filled="f" stroked="f" strokeweight=".25pt">
                <v:textbox inset="1pt,1pt,1pt,1pt">
                  <w:txbxContent>
                    <w:p w14:paraId="2A545DDD" w14:textId="77777777" w:rsidR="001B2ED5" w:rsidRDefault="001B2ED5" w:rsidP="001B2ED5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Змн.</w:t>
                      </w:r>
                    </w:p>
                  </w:txbxContent>
                </v:textbox>
              </v:rect>
              <v:rect id="Rectangle 324" o:spid="_x0000_s13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NSS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NJvC+0w8AnL5AgAA//8DAFBLAQItABQABgAIAAAAIQDb4fbL7gAAAIUBAAATAAAAAAAAAAAAAAAA&#10;AAAAAABbQ29udGVudF9UeXBlc10ueG1sUEsBAi0AFAAGAAgAAAAhAFr0LFu/AAAAFQEAAAsAAAAA&#10;AAAAAAAAAAAAHwEAAF9yZWxzLy5yZWxzUEsBAi0AFAAGAAgAAAAhAGOo1JLBAAAA3AAAAA8AAAAA&#10;AAAAAAAAAAAABwIAAGRycy9kb3ducmV2LnhtbFBLBQYAAAAAAwADALcAAAD1AgAAAAA=&#10;" filled="f" stroked="f" strokeweight=".25pt">
                <v:textbox inset="1pt,1pt,1pt,1pt">
                  <w:txbxContent>
                    <w:p w14:paraId="3113ECFE" w14:textId="77777777" w:rsidR="001B2ED5" w:rsidRDefault="001B2ED5" w:rsidP="001B2ED5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325" o:spid="_x0000_s13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" filled="f" stroked="f" strokeweight=".25pt">
                <v:textbox inset="1pt,1pt,1pt,1pt">
                  <w:txbxContent>
                    <w:p w14:paraId="5DBC3D3E" w14:textId="77777777" w:rsidR="001B2ED5" w:rsidRDefault="001B2ED5" w:rsidP="001B2ED5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326" o:spid="_x0000_s13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u9+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rLNM/ydiUdA7n8BAAD//wMAUEsBAi0AFAAGAAgAAAAhANvh9svuAAAAhQEAABMAAAAAAAAAAAAA&#10;AAAAAAAAAFtDb250ZW50X1R5cGVzXS54bWxQSwECLQAUAAYACAAAACEAWvQsW78AAAAVAQAACwAA&#10;AAAAAAAAAAAAAAAfAQAAX3JlbHMvLnJlbHNQSwECLQAUAAYACAAAACEA/DbvfsMAAADcAAAADwAA&#10;AAAAAAAAAAAAAAAHAgAAZHJzL2Rvd25yZXYueG1sUEsFBgAAAAADAAMAtwAAAPcCAAAAAA==&#10;" filled="f" stroked="f" strokeweight=".25pt">
                <v:textbox inset="1pt,1pt,1pt,1pt">
                  <w:txbxContent>
                    <w:p w14:paraId="504FDA96" w14:textId="77777777" w:rsidR="001B2ED5" w:rsidRDefault="001B2ED5" w:rsidP="001B2ED5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327" o:spid="_x0000_s13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" filled="f" stroked="f" strokeweight=".25pt">
                <v:textbox inset="1pt,1pt,1pt,1pt">
                  <w:txbxContent>
                    <w:p w14:paraId="5E981636" w14:textId="77777777" w:rsidR="001B2ED5" w:rsidRDefault="001B2ED5" w:rsidP="001B2ED5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328" o:spid="_x0000_s13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9KR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rLNC/ydiUdA7n8BAAD//wMAUEsBAi0AFAAGAAgAAAAhANvh9svuAAAAhQEAABMAAAAAAAAAAAAA&#10;AAAAAAAAAFtDb250ZW50X1R5cGVzXS54bWxQSwECLQAUAAYACAAAACEAWvQsW78AAAAVAQAACwAA&#10;AAAAAAAAAAAAAAAfAQAAX3JlbHMvLnJlbHNQSwECLQAUAAYACAAAACEAHJPSkcMAAADcAAAADwAA&#10;AAAAAAAAAAAAAAAHAgAAZHJzL2Rvd25yZXYueG1sUEsFBgAAAAADAAMAtwAAAPcCAAAAAA==&#10;" filled="f" stroked="f" strokeweight=".25pt">
                <v:textbox inset="1pt,1pt,1pt,1pt">
                  <w:txbxContent>
                    <w:p w14:paraId="09519D33" w14:textId="77777777" w:rsidR="001B2ED5" w:rsidRDefault="001B2ED5" w:rsidP="001B2ED5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329" o:spid="_x0000_s13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" filled="f" stroked="f" strokeweight=".25pt">
                <v:textbox inset="1pt,1pt,1pt,1pt">
                  <w:txbxContent>
                    <w:p w14:paraId="2C448C1D" w14:textId="77777777" w:rsidR="001B2ED5" w:rsidRPr="0089731E" w:rsidRDefault="00285B98" w:rsidP="001B2ED5">
                      <w:pPr>
                        <w:pStyle w:val="a6"/>
                        <w:jc w:val="center"/>
                        <w:rPr>
                          <w:sz w:val="22"/>
                          <w:szCs w:val="22"/>
                        </w:rPr>
                      </w:pPr>
                      <w:sdt>
                        <w:sdtPr>
                          <w:rPr>
                            <w:sz w:val="22"/>
                            <w:szCs w:val="22"/>
                          </w:rPr>
                          <w:id w:val="2407964"/>
                          <w:docPartObj>
                            <w:docPartGallery w:val="Page Numbers (Bottom of Page)"/>
                            <w:docPartUnique/>
                          </w:docPartObj>
                        </w:sdtPr>
                        <w:sdtEndPr/>
                        <w:sdtContent>
                          <w:r w:rsidR="001B2ED5" w:rsidRPr="0089731E"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 w:rsidR="001B2ED5" w:rsidRPr="0089731E">
                            <w:rPr>
                              <w:sz w:val="22"/>
                              <w:szCs w:val="22"/>
                            </w:rPr>
                            <w:instrText xml:space="preserve"> PAGE   \* MERGEFORMAT </w:instrText>
                          </w:r>
                          <w:r w:rsidR="001B2ED5" w:rsidRPr="0089731E"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1B2ED5">
                            <w:rPr>
                              <w:noProof/>
                              <w:sz w:val="22"/>
                              <w:szCs w:val="22"/>
                            </w:rPr>
                            <w:t>9</w:t>
                          </w:r>
                          <w:r w:rsidR="001B2ED5" w:rsidRPr="0089731E">
                            <w:rPr>
                              <w:sz w:val="22"/>
                              <w:szCs w:val="22"/>
                            </w:rPr>
                            <w:fldChar w:fldCharType="end"/>
                          </w:r>
                        </w:sdtContent>
                      </w:sdt>
                      <w:r w:rsidR="001B2ED5" w:rsidRPr="0089731E"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="001B2ED5" w:rsidRPr="0089731E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1B2ED5" w:rsidRPr="0089731E">
                        <w:rPr>
                          <w:sz w:val="22"/>
                          <w:szCs w:val="22"/>
                        </w:rPr>
                        <w:instrText xml:space="preserve"> {={PAGE}} \* MERGEFORMAT </w:instrText>
                      </w:r>
                      <w:r w:rsidR="001B2ED5" w:rsidRPr="0089731E">
                        <w:rPr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rect>
              <v:rect id="Rectangle 330" o:spid="_x0000_s13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el9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TbDfyeiUdAHn4AAAD//wMAUEsBAi0AFAAGAAgAAAAhANvh9svuAAAAhQEAABMAAAAAAAAAAAAA&#10;AAAAAAAAAFtDb250ZW50X1R5cGVzXS54bWxQSwECLQAUAAYACAAAACEAWvQsW78AAAAVAQAACwAA&#10;AAAAAAAAAAAAAAAfAQAAX3JlbHMvLnJlbHNQSwECLQAUAAYACAAAACEAgw3pfcMAAADcAAAADwAA&#10;AAAAAAAAAAAAAAAHAgAAZHJzL2Rvd25yZXYueG1sUEsFBgAAAAADAAMAtwAAAPcCAAAAAA==&#10;" filled="f" stroked="f" strokeweight=".25pt">
                <v:textbox inset="1pt,1pt,1pt,1pt">
                  <w:txbxContent>
                    <w:p w14:paraId="4C84869C" w14:textId="06F5A74B" w:rsidR="001B2ED5" w:rsidRPr="00732B48" w:rsidRDefault="001606C8" w:rsidP="001B2ED5">
                      <w:pPr>
                        <w:pStyle w:val="a6"/>
                        <w:jc w:val="center"/>
                        <w:rPr>
                          <w:color w:val="000000" w:themeColor="text1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lang w:val="ru-RU"/>
                        </w:rPr>
                        <w:t>КП</w:t>
                      </w:r>
                      <w:r w:rsidR="001B2ED5" w:rsidRPr="00732B48">
                        <w:rPr>
                          <w:color w:val="000000" w:themeColor="text1"/>
                          <w:lang w:val="ru-RU"/>
                        </w:rPr>
                        <w:t>.</w:t>
                      </w:r>
                      <w:r w:rsidR="003D6867">
                        <w:rPr>
                          <w:szCs w:val="28"/>
                        </w:rPr>
                        <w:t>253096</w:t>
                      </w:r>
                      <w:r w:rsidR="001B2ED5">
                        <w:rPr>
                          <w:color w:val="000000" w:themeColor="text1"/>
                          <w:lang w:val="ru-RU"/>
                        </w:rPr>
                        <w:t>МБД.</w:t>
                      </w:r>
                      <w:r w:rsidR="001B2ED5">
                        <w:rPr>
                          <w:color w:val="000000" w:themeColor="text1"/>
                          <w:lang w:val="en-US"/>
                        </w:rPr>
                        <w:t>2</w:t>
                      </w:r>
                      <w:r w:rsidR="001B2ED5">
                        <w:rPr>
                          <w:color w:val="000000" w:themeColor="text1"/>
                        </w:rPr>
                        <w:t>2</w:t>
                      </w:r>
                      <w:r w:rsidR="001B2ED5" w:rsidRPr="00732B48">
                        <w:rPr>
                          <w:color w:val="000000" w:themeColor="text1"/>
                          <w:lang w:val="ru-RU"/>
                        </w:rPr>
                        <w:t>.000.ПЗ</w:t>
                      </w:r>
                    </w:p>
                    <w:p w14:paraId="132CF3FA" w14:textId="77777777" w:rsidR="001B2ED5" w:rsidRPr="008963D8" w:rsidRDefault="001B2ED5" w:rsidP="001B2ED5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36C7B"/>
    <w:multiLevelType w:val="multilevel"/>
    <w:tmpl w:val="09FAF93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pStyle w:val="2"/>
      <w:lvlText w:val="%1.%2"/>
      <w:lvlJc w:val="left"/>
      <w:pPr>
        <w:ind w:left="2701" w:hanging="432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1639" w:hanging="504"/>
      </w:pPr>
      <w:rPr>
        <w:rFonts w:hint="default"/>
        <w:color w:val="auto"/>
        <w:sz w:val="28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6272500"/>
    <w:multiLevelType w:val="hybridMultilevel"/>
    <w:tmpl w:val="6B38C496"/>
    <w:lvl w:ilvl="0" w:tplc="04190003">
      <w:start w:val="1"/>
      <w:numFmt w:val="bullet"/>
      <w:lvlText w:val="o"/>
      <w:lvlJc w:val="left"/>
      <w:pPr>
        <w:ind w:left="1571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85A2296"/>
    <w:multiLevelType w:val="hybridMultilevel"/>
    <w:tmpl w:val="4AE47290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097324C0"/>
    <w:multiLevelType w:val="hybridMultilevel"/>
    <w:tmpl w:val="4AE47290"/>
    <w:lvl w:ilvl="0" w:tplc="9D4616C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47" w:hanging="360"/>
      </w:pPr>
    </w:lvl>
    <w:lvl w:ilvl="2" w:tplc="0422001B" w:tentative="1">
      <w:start w:val="1"/>
      <w:numFmt w:val="lowerRoman"/>
      <w:lvlText w:val="%3."/>
      <w:lvlJc w:val="right"/>
      <w:pPr>
        <w:ind w:left="2367" w:hanging="180"/>
      </w:pPr>
    </w:lvl>
    <w:lvl w:ilvl="3" w:tplc="0422000F" w:tentative="1">
      <w:start w:val="1"/>
      <w:numFmt w:val="decimal"/>
      <w:lvlText w:val="%4."/>
      <w:lvlJc w:val="left"/>
      <w:pPr>
        <w:ind w:left="3087" w:hanging="360"/>
      </w:pPr>
    </w:lvl>
    <w:lvl w:ilvl="4" w:tplc="04220019" w:tentative="1">
      <w:start w:val="1"/>
      <w:numFmt w:val="lowerLetter"/>
      <w:lvlText w:val="%5."/>
      <w:lvlJc w:val="left"/>
      <w:pPr>
        <w:ind w:left="3807" w:hanging="360"/>
      </w:pPr>
    </w:lvl>
    <w:lvl w:ilvl="5" w:tplc="0422001B" w:tentative="1">
      <w:start w:val="1"/>
      <w:numFmt w:val="lowerRoman"/>
      <w:lvlText w:val="%6."/>
      <w:lvlJc w:val="right"/>
      <w:pPr>
        <w:ind w:left="4527" w:hanging="180"/>
      </w:pPr>
    </w:lvl>
    <w:lvl w:ilvl="6" w:tplc="0422000F" w:tentative="1">
      <w:start w:val="1"/>
      <w:numFmt w:val="decimal"/>
      <w:lvlText w:val="%7."/>
      <w:lvlJc w:val="left"/>
      <w:pPr>
        <w:ind w:left="5247" w:hanging="360"/>
      </w:pPr>
    </w:lvl>
    <w:lvl w:ilvl="7" w:tplc="04220019" w:tentative="1">
      <w:start w:val="1"/>
      <w:numFmt w:val="lowerLetter"/>
      <w:lvlText w:val="%8."/>
      <w:lvlJc w:val="left"/>
      <w:pPr>
        <w:ind w:left="5967" w:hanging="360"/>
      </w:pPr>
    </w:lvl>
    <w:lvl w:ilvl="8" w:tplc="042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0AAE5980"/>
    <w:multiLevelType w:val="hybridMultilevel"/>
    <w:tmpl w:val="96443B58"/>
    <w:lvl w:ilvl="0" w:tplc="0422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0AE92D6F"/>
    <w:multiLevelType w:val="hybridMultilevel"/>
    <w:tmpl w:val="8304B7E0"/>
    <w:lvl w:ilvl="0" w:tplc="0422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0C926FB2"/>
    <w:multiLevelType w:val="multilevel"/>
    <w:tmpl w:val="3D8CA0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0CF07B52"/>
    <w:multiLevelType w:val="hybridMultilevel"/>
    <w:tmpl w:val="1DAA5FBE"/>
    <w:lvl w:ilvl="0" w:tplc="1AE06026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0FBD727C"/>
    <w:multiLevelType w:val="multilevel"/>
    <w:tmpl w:val="8434595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39" w:hanging="504"/>
      </w:pPr>
      <w:rPr>
        <w:rFonts w:hint="default"/>
        <w:color w:val="auto"/>
        <w:sz w:val="28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B8F7630"/>
    <w:multiLevelType w:val="hybridMultilevel"/>
    <w:tmpl w:val="C3BEC63C"/>
    <w:lvl w:ilvl="0" w:tplc="6C427D20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 w15:restartNumberingAfterBreak="0">
    <w:nsid w:val="1F3C74F9"/>
    <w:multiLevelType w:val="multilevel"/>
    <w:tmpl w:val="8434595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39" w:hanging="504"/>
      </w:pPr>
      <w:rPr>
        <w:rFonts w:hint="default"/>
        <w:color w:val="auto"/>
        <w:sz w:val="28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21630D45"/>
    <w:multiLevelType w:val="hybridMultilevel"/>
    <w:tmpl w:val="3AFE7630"/>
    <w:lvl w:ilvl="0" w:tplc="7B4A35F2">
      <w:start w:val="1"/>
      <w:numFmt w:val="decimal"/>
      <w:pStyle w:val="1"/>
      <w:lvlText w:val="%1"/>
      <w:lvlJc w:val="left"/>
      <w:pPr>
        <w:ind w:left="36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291" w:hanging="360"/>
      </w:pPr>
    </w:lvl>
    <w:lvl w:ilvl="2" w:tplc="0422001B" w:tentative="1">
      <w:start w:val="1"/>
      <w:numFmt w:val="lowerRoman"/>
      <w:lvlText w:val="%3."/>
      <w:lvlJc w:val="right"/>
      <w:pPr>
        <w:ind w:left="3011" w:hanging="180"/>
      </w:pPr>
    </w:lvl>
    <w:lvl w:ilvl="3" w:tplc="0422000F" w:tentative="1">
      <w:start w:val="1"/>
      <w:numFmt w:val="decimal"/>
      <w:lvlText w:val="%4."/>
      <w:lvlJc w:val="left"/>
      <w:pPr>
        <w:ind w:left="3731" w:hanging="360"/>
      </w:pPr>
    </w:lvl>
    <w:lvl w:ilvl="4" w:tplc="04220019" w:tentative="1">
      <w:start w:val="1"/>
      <w:numFmt w:val="lowerLetter"/>
      <w:lvlText w:val="%5."/>
      <w:lvlJc w:val="left"/>
      <w:pPr>
        <w:ind w:left="4451" w:hanging="360"/>
      </w:pPr>
    </w:lvl>
    <w:lvl w:ilvl="5" w:tplc="0422001B" w:tentative="1">
      <w:start w:val="1"/>
      <w:numFmt w:val="lowerRoman"/>
      <w:lvlText w:val="%6."/>
      <w:lvlJc w:val="right"/>
      <w:pPr>
        <w:ind w:left="5171" w:hanging="180"/>
      </w:pPr>
    </w:lvl>
    <w:lvl w:ilvl="6" w:tplc="0422000F" w:tentative="1">
      <w:start w:val="1"/>
      <w:numFmt w:val="decimal"/>
      <w:lvlText w:val="%7."/>
      <w:lvlJc w:val="left"/>
      <w:pPr>
        <w:ind w:left="5891" w:hanging="360"/>
      </w:pPr>
    </w:lvl>
    <w:lvl w:ilvl="7" w:tplc="04220019" w:tentative="1">
      <w:start w:val="1"/>
      <w:numFmt w:val="lowerLetter"/>
      <w:lvlText w:val="%8."/>
      <w:lvlJc w:val="left"/>
      <w:pPr>
        <w:ind w:left="6611" w:hanging="360"/>
      </w:pPr>
    </w:lvl>
    <w:lvl w:ilvl="8" w:tplc="0422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23C741C9"/>
    <w:multiLevelType w:val="hybridMultilevel"/>
    <w:tmpl w:val="8C145360"/>
    <w:lvl w:ilvl="0" w:tplc="4C84C7AC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 w15:restartNumberingAfterBreak="0">
    <w:nsid w:val="24E93C85"/>
    <w:multiLevelType w:val="hybridMultilevel"/>
    <w:tmpl w:val="A5A8C0D0"/>
    <w:lvl w:ilvl="0" w:tplc="CCBE319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646833"/>
    <w:multiLevelType w:val="hybridMultilevel"/>
    <w:tmpl w:val="662647EE"/>
    <w:lvl w:ilvl="0" w:tplc="0422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5" w15:restartNumberingAfterBreak="0">
    <w:nsid w:val="28312248"/>
    <w:multiLevelType w:val="hybridMultilevel"/>
    <w:tmpl w:val="C546A05C"/>
    <w:lvl w:ilvl="0" w:tplc="1DE2A7BC">
      <w:numFmt w:val="bullet"/>
      <w:lvlText w:val="-"/>
      <w:lvlJc w:val="left"/>
      <w:pPr>
        <w:ind w:left="2062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2BBA449E"/>
    <w:multiLevelType w:val="hybridMultilevel"/>
    <w:tmpl w:val="C45807FE"/>
    <w:lvl w:ilvl="0" w:tplc="EAF677E6">
      <w:start w:val="1"/>
      <w:numFmt w:val="bullet"/>
      <w:pStyle w:val="a"/>
      <w:lvlText w:val=""/>
      <w:lvlJc w:val="left"/>
      <w:pPr>
        <w:ind w:left="7023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35205A7B"/>
    <w:multiLevelType w:val="multilevel"/>
    <w:tmpl w:val="B9C4161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639" w:hanging="504"/>
      </w:pPr>
      <w:rPr>
        <w:rFonts w:hint="default"/>
        <w:color w:val="auto"/>
        <w:sz w:val="28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3B28281E"/>
    <w:multiLevelType w:val="hybridMultilevel"/>
    <w:tmpl w:val="5C54672C"/>
    <w:lvl w:ilvl="0" w:tplc="E4FADC7E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9" w15:restartNumberingAfterBreak="0">
    <w:nsid w:val="3FF3185E"/>
    <w:multiLevelType w:val="hybridMultilevel"/>
    <w:tmpl w:val="125EEA12"/>
    <w:lvl w:ilvl="0" w:tplc="56B24C82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335AC2"/>
    <w:multiLevelType w:val="hybridMultilevel"/>
    <w:tmpl w:val="68BC75F0"/>
    <w:lvl w:ilvl="0" w:tplc="0422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 w15:restartNumberingAfterBreak="0">
    <w:nsid w:val="4D630BD5"/>
    <w:multiLevelType w:val="hybridMultilevel"/>
    <w:tmpl w:val="8124D77E"/>
    <w:lvl w:ilvl="0" w:tplc="1DE2A7BC">
      <w:numFmt w:val="bullet"/>
      <w:lvlText w:val="-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2" w15:restartNumberingAfterBreak="0">
    <w:nsid w:val="53024862"/>
    <w:multiLevelType w:val="hybridMultilevel"/>
    <w:tmpl w:val="25384898"/>
    <w:lvl w:ilvl="0" w:tplc="1DE2A7BC">
      <w:numFmt w:val="bullet"/>
      <w:lvlText w:val="-"/>
      <w:lvlJc w:val="left"/>
      <w:pPr>
        <w:ind w:left="2062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53D90179"/>
    <w:multiLevelType w:val="hybridMultilevel"/>
    <w:tmpl w:val="48CE8528"/>
    <w:lvl w:ilvl="0" w:tplc="04190003">
      <w:start w:val="1"/>
      <w:numFmt w:val="bullet"/>
      <w:lvlText w:val="o"/>
      <w:lvlJc w:val="left"/>
      <w:pPr>
        <w:ind w:left="1571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543E166A"/>
    <w:multiLevelType w:val="multilevel"/>
    <w:tmpl w:val="A73AE27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639" w:hanging="504"/>
      </w:pPr>
      <w:rPr>
        <w:rFonts w:hint="default"/>
        <w:color w:val="auto"/>
        <w:sz w:val="28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5AA367DD"/>
    <w:multiLevelType w:val="multilevel"/>
    <w:tmpl w:val="F710C5FC"/>
    <w:lvl w:ilvl="0">
      <w:start w:val="5"/>
      <w:numFmt w:val="bullet"/>
      <w:lvlText w:val="-"/>
      <w:lvlJc w:val="left"/>
      <w:pPr>
        <w:tabs>
          <w:tab w:val="num" w:pos="786"/>
        </w:tabs>
        <w:ind w:left="786" w:hanging="360"/>
      </w:pPr>
      <w:rPr>
        <w:rFonts w:ascii="Arial" w:eastAsia="Times New Roman" w:hAnsi="Arial" w:cs="Arial" w:hint="default"/>
      </w:rPr>
    </w:lvl>
    <w:lvl w:ilvl="1">
      <w:start w:val="1"/>
      <w:numFmt w:val="bullet"/>
      <w:lvlText w:val="o"/>
      <w:lvlJc w:val="left"/>
      <w:pPr>
        <w:tabs>
          <w:tab w:val="num" w:pos="1506"/>
        </w:tabs>
        <w:ind w:left="150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226"/>
        </w:tabs>
        <w:ind w:left="2226" w:hanging="360"/>
      </w:pPr>
      <w:rPr>
        <w:rFonts w:ascii="Wingdings" w:hAnsi="Wingdings" w:hint="default"/>
        <w:color w:val="auto"/>
        <w:sz w:val="28"/>
      </w:rPr>
    </w:lvl>
    <w:lvl w:ilvl="3">
      <w:start w:val="1"/>
      <w:numFmt w:val="bullet"/>
      <w:lvlText w:val=""/>
      <w:lvlJc w:val="left"/>
      <w:pPr>
        <w:tabs>
          <w:tab w:val="num" w:pos="2946"/>
        </w:tabs>
        <w:ind w:left="294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66"/>
        </w:tabs>
        <w:ind w:left="366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86"/>
        </w:tabs>
        <w:ind w:left="438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106"/>
        </w:tabs>
        <w:ind w:left="510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826"/>
        </w:tabs>
        <w:ind w:left="582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546"/>
        </w:tabs>
        <w:ind w:left="6546" w:hanging="360"/>
      </w:pPr>
      <w:rPr>
        <w:rFonts w:ascii="Wingdings" w:hAnsi="Wingdings" w:hint="default"/>
      </w:rPr>
    </w:lvl>
  </w:abstractNum>
  <w:abstractNum w:abstractNumId="26" w15:restartNumberingAfterBreak="0">
    <w:nsid w:val="5BBA3492"/>
    <w:multiLevelType w:val="multilevel"/>
    <w:tmpl w:val="8434595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39" w:hanging="504"/>
      </w:pPr>
      <w:rPr>
        <w:rFonts w:hint="default"/>
        <w:color w:val="auto"/>
        <w:sz w:val="28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5C323547"/>
    <w:multiLevelType w:val="hybridMultilevel"/>
    <w:tmpl w:val="75084074"/>
    <w:lvl w:ilvl="0" w:tplc="CCBE319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DD33768"/>
    <w:multiLevelType w:val="multilevel"/>
    <w:tmpl w:val="3726097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639" w:hanging="504"/>
      </w:pPr>
      <w:rPr>
        <w:rFonts w:hint="default"/>
        <w:color w:val="auto"/>
        <w:sz w:val="28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5E872F94"/>
    <w:multiLevelType w:val="hybridMultilevel"/>
    <w:tmpl w:val="06D0C662"/>
    <w:lvl w:ilvl="0" w:tplc="04220001">
      <w:start w:val="1"/>
      <w:numFmt w:val="bullet"/>
      <w:lvlText w:val=""/>
      <w:lvlJc w:val="left"/>
      <w:pPr>
        <w:ind w:left="2422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5FA9230D"/>
    <w:multiLevelType w:val="hybridMultilevel"/>
    <w:tmpl w:val="0D56EAD8"/>
    <w:lvl w:ilvl="0" w:tplc="CEBC8392">
      <w:start w:val="5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931" w:hanging="360"/>
      </w:pPr>
    </w:lvl>
    <w:lvl w:ilvl="2" w:tplc="2000001B" w:tentative="1">
      <w:start w:val="1"/>
      <w:numFmt w:val="lowerRoman"/>
      <w:lvlText w:val="%3."/>
      <w:lvlJc w:val="right"/>
      <w:pPr>
        <w:ind w:left="2651" w:hanging="180"/>
      </w:pPr>
    </w:lvl>
    <w:lvl w:ilvl="3" w:tplc="2000000F" w:tentative="1">
      <w:start w:val="1"/>
      <w:numFmt w:val="decimal"/>
      <w:lvlText w:val="%4."/>
      <w:lvlJc w:val="left"/>
      <w:pPr>
        <w:ind w:left="3371" w:hanging="360"/>
      </w:pPr>
    </w:lvl>
    <w:lvl w:ilvl="4" w:tplc="20000019" w:tentative="1">
      <w:start w:val="1"/>
      <w:numFmt w:val="lowerLetter"/>
      <w:lvlText w:val="%5."/>
      <w:lvlJc w:val="left"/>
      <w:pPr>
        <w:ind w:left="4091" w:hanging="360"/>
      </w:pPr>
    </w:lvl>
    <w:lvl w:ilvl="5" w:tplc="2000001B" w:tentative="1">
      <w:start w:val="1"/>
      <w:numFmt w:val="lowerRoman"/>
      <w:lvlText w:val="%6."/>
      <w:lvlJc w:val="right"/>
      <w:pPr>
        <w:ind w:left="4811" w:hanging="180"/>
      </w:pPr>
    </w:lvl>
    <w:lvl w:ilvl="6" w:tplc="2000000F" w:tentative="1">
      <w:start w:val="1"/>
      <w:numFmt w:val="decimal"/>
      <w:lvlText w:val="%7."/>
      <w:lvlJc w:val="left"/>
      <w:pPr>
        <w:ind w:left="5531" w:hanging="360"/>
      </w:pPr>
    </w:lvl>
    <w:lvl w:ilvl="7" w:tplc="20000019" w:tentative="1">
      <w:start w:val="1"/>
      <w:numFmt w:val="lowerLetter"/>
      <w:lvlText w:val="%8."/>
      <w:lvlJc w:val="left"/>
      <w:pPr>
        <w:ind w:left="6251" w:hanging="360"/>
      </w:pPr>
    </w:lvl>
    <w:lvl w:ilvl="8" w:tplc="2000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1" w15:restartNumberingAfterBreak="0">
    <w:nsid w:val="6AC2678D"/>
    <w:multiLevelType w:val="hybridMultilevel"/>
    <w:tmpl w:val="A1667336"/>
    <w:lvl w:ilvl="0" w:tplc="99C256E2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2" w15:restartNumberingAfterBreak="0">
    <w:nsid w:val="6C723031"/>
    <w:multiLevelType w:val="hybridMultilevel"/>
    <w:tmpl w:val="932C6E74"/>
    <w:lvl w:ilvl="0" w:tplc="AB9E5B78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3" w15:restartNumberingAfterBreak="0">
    <w:nsid w:val="765433C1"/>
    <w:multiLevelType w:val="hybridMultilevel"/>
    <w:tmpl w:val="C988F354"/>
    <w:lvl w:ilvl="0" w:tplc="7B504F08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4" w15:restartNumberingAfterBreak="0">
    <w:nsid w:val="77CC184A"/>
    <w:multiLevelType w:val="multilevel"/>
    <w:tmpl w:val="3D8CA0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7A310E15"/>
    <w:multiLevelType w:val="hybridMultilevel"/>
    <w:tmpl w:val="EBAA89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EFD7F43"/>
    <w:multiLevelType w:val="multilevel"/>
    <w:tmpl w:val="8434595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39" w:hanging="504"/>
      </w:pPr>
      <w:rPr>
        <w:rFonts w:hint="default"/>
        <w:color w:val="auto"/>
        <w:sz w:val="28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 w16cid:durableId="222913242">
    <w:abstractNumId w:val="19"/>
  </w:num>
  <w:num w:numId="2" w16cid:durableId="475679962">
    <w:abstractNumId w:val="17"/>
  </w:num>
  <w:num w:numId="3" w16cid:durableId="1599554740">
    <w:abstractNumId w:val="0"/>
  </w:num>
  <w:num w:numId="4" w16cid:durableId="1841504980">
    <w:abstractNumId w:val="25"/>
  </w:num>
  <w:num w:numId="5" w16cid:durableId="263735971">
    <w:abstractNumId w:val="33"/>
  </w:num>
  <w:num w:numId="6" w16cid:durableId="1415782112">
    <w:abstractNumId w:val="1"/>
  </w:num>
  <w:num w:numId="7" w16cid:durableId="97066564">
    <w:abstractNumId w:val="23"/>
  </w:num>
  <w:num w:numId="8" w16cid:durableId="1313407697">
    <w:abstractNumId w:val="7"/>
  </w:num>
  <w:num w:numId="9" w16cid:durableId="732970702">
    <w:abstractNumId w:val="10"/>
  </w:num>
  <w:num w:numId="10" w16cid:durableId="2004161438">
    <w:abstractNumId w:val="26"/>
  </w:num>
  <w:num w:numId="11" w16cid:durableId="598297605">
    <w:abstractNumId w:val="31"/>
  </w:num>
  <w:num w:numId="12" w16cid:durableId="243687977">
    <w:abstractNumId w:val="30"/>
  </w:num>
  <w:num w:numId="13" w16cid:durableId="90049230">
    <w:abstractNumId w:val="28"/>
  </w:num>
  <w:num w:numId="14" w16cid:durableId="1195314675">
    <w:abstractNumId w:val="36"/>
  </w:num>
  <w:num w:numId="15" w16cid:durableId="1368948409">
    <w:abstractNumId w:val="24"/>
  </w:num>
  <w:num w:numId="16" w16cid:durableId="1335569236">
    <w:abstractNumId w:val="8"/>
  </w:num>
  <w:num w:numId="17" w16cid:durableId="109786606">
    <w:abstractNumId w:val="32"/>
  </w:num>
  <w:num w:numId="18" w16cid:durableId="748962432">
    <w:abstractNumId w:val="18"/>
  </w:num>
  <w:num w:numId="19" w16cid:durableId="1353796226">
    <w:abstractNumId w:val="12"/>
  </w:num>
  <w:num w:numId="20" w16cid:durableId="1339310223">
    <w:abstractNumId w:val="9"/>
  </w:num>
  <w:num w:numId="21" w16cid:durableId="1358390236">
    <w:abstractNumId w:val="20"/>
  </w:num>
  <w:num w:numId="22" w16cid:durableId="1645160459">
    <w:abstractNumId w:val="6"/>
  </w:num>
  <w:num w:numId="23" w16cid:durableId="254676300">
    <w:abstractNumId w:val="34"/>
  </w:num>
  <w:num w:numId="24" w16cid:durableId="1752460787">
    <w:abstractNumId w:val="11"/>
  </w:num>
  <w:num w:numId="25" w16cid:durableId="334768317">
    <w:abstractNumId w:val="3"/>
  </w:num>
  <w:num w:numId="26" w16cid:durableId="756361939">
    <w:abstractNumId w:val="4"/>
  </w:num>
  <w:num w:numId="27" w16cid:durableId="1715228803">
    <w:abstractNumId w:val="29"/>
  </w:num>
  <w:num w:numId="28" w16cid:durableId="422338844">
    <w:abstractNumId w:val="5"/>
  </w:num>
  <w:num w:numId="29" w16cid:durableId="1198929540">
    <w:abstractNumId w:val="21"/>
  </w:num>
  <w:num w:numId="30" w16cid:durableId="703945370">
    <w:abstractNumId w:val="15"/>
  </w:num>
  <w:num w:numId="31" w16cid:durableId="2113209683">
    <w:abstractNumId w:val="22"/>
  </w:num>
  <w:num w:numId="32" w16cid:durableId="894656702">
    <w:abstractNumId w:val="27"/>
  </w:num>
  <w:num w:numId="33" w16cid:durableId="783765486">
    <w:abstractNumId w:val="13"/>
  </w:num>
  <w:num w:numId="34" w16cid:durableId="1574659266">
    <w:abstractNumId w:val="14"/>
  </w:num>
  <w:num w:numId="35" w16cid:durableId="903949603">
    <w:abstractNumId w:val="16"/>
  </w:num>
  <w:num w:numId="36" w16cid:durableId="2119837153">
    <w:abstractNumId w:val="35"/>
  </w:num>
  <w:num w:numId="37" w16cid:durableId="245654406">
    <w:abstractNumId w:val="16"/>
  </w:num>
  <w:num w:numId="38" w16cid:durableId="485049337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09"/>
  <w:hyphenationZone w:val="425"/>
  <w:drawingGridHorizontalSpacing w:val="14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E9D"/>
    <w:rsid w:val="00001C8E"/>
    <w:rsid w:val="00002507"/>
    <w:rsid w:val="000119B2"/>
    <w:rsid w:val="00012107"/>
    <w:rsid w:val="00015A88"/>
    <w:rsid w:val="00026626"/>
    <w:rsid w:val="00030B1F"/>
    <w:rsid w:val="00033BC2"/>
    <w:rsid w:val="00034502"/>
    <w:rsid w:val="000350C7"/>
    <w:rsid w:val="00035326"/>
    <w:rsid w:val="00036CBB"/>
    <w:rsid w:val="00036E96"/>
    <w:rsid w:val="0004420C"/>
    <w:rsid w:val="000465F1"/>
    <w:rsid w:val="00050A84"/>
    <w:rsid w:val="00051ACB"/>
    <w:rsid w:val="00054470"/>
    <w:rsid w:val="00054777"/>
    <w:rsid w:val="00060D2D"/>
    <w:rsid w:val="00062B18"/>
    <w:rsid w:val="00062CDA"/>
    <w:rsid w:val="00073605"/>
    <w:rsid w:val="00073D48"/>
    <w:rsid w:val="000766A5"/>
    <w:rsid w:val="00080D59"/>
    <w:rsid w:val="000834F9"/>
    <w:rsid w:val="00083F49"/>
    <w:rsid w:val="0009036E"/>
    <w:rsid w:val="00091374"/>
    <w:rsid w:val="00094FA9"/>
    <w:rsid w:val="0009701D"/>
    <w:rsid w:val="000A5394"/>
    <w:rsid w:val="000A671B"/>
    <w:rsid w:val="000B1919"/>
    <w:rsid w:val="000B1B73"/>
    <w:rsid w:val="000B6369"/>
    <w:rsid w:val="000C22F2"/>
    <w:rsid w:val="000C2FDD"/>
    <w:rsid w:val="000C4E7A"/>
    <w:rsid w:val="000C7775"/>
    <w:rsid w:val="000D687A"/>
    <w:rsid w:val="000D6F6F"/>
    <w:rsid w:val="000E00A7"/>
    <w:rsid w:val="000E0B4A"/>
    <w:rsid w:val="000E0D86"/>
    <w:rsid w:val="000E1D28"/>
    <w:rsid w:val="000E266D"/>
    <w:rsid w:val="000E70C7"/>
    <w:rsid w:val="000F4AF1"/>
    <w:rsid w:val="00110954"/>
    <w:rsid w:val="00112328"/>
    <w:rsid w:val="001144C6"/>
    <w:rsid w:val="0011498C"/>
    <w:rsid w:val="00122B83"/>
    <w:rsid w:val="00130BEF"/>
    <w:rsid w:val="0013101D"/>
    <w:rsid w:val="00131F3F"/>
    <w:rsid w:val="0013568A"/>
    <w:rsid w:val="00142D53"/>
    <w:rsid w:val="001523DD"/>
    <w:rsid w:val="001606C8"/>
    <w:rsid w:val="00173101"/>
    <w:rsid w:val="001773C5"/>
    <w:rsid w:val="0018047C"/>
    <w:rsid w:val="00190238"/>
    <w:rsid w:val="00192689"/>
    <w:rsid w:val="001A01E1"/>
    <w:rsid w:val="001A6547"/>
    <w:rsid w:val="001A6B58"/>
    <w:rsid w:val="001A71DB"/>
    <w:rsid w:val="001A78CC"/>
    <w:rsid w:val="001A7C53"/>
    <w:rsid w:val="001A7EB9"/>
    <w:rsid w:val="001B02A0"/>
    <w:rsid w:val="001B2ED5"/>
    <w:rsid w:val="001B72AE"/>
    <w:rsid w:val="001B7D85"/>
    <w:rsid w:val="001C2127"/>
    <w:rsid w:val="001C30F4"/>
    <w:rsid w:val="001C4B25"/>
    <w:rsid w:val="001C75B3"/>
    <w:rsid w:val="001D0405"/>
    <w:rsid w:val="001D5A3A"/>
    <w:rsid w:val="001D6034"/>
    <w:rsid w:val="001E23A3"/>
    <w:rsid w:val="001E3144"/>
    <w:rsid w:val="001F1C87"/>
    <w:rsid w:val="001F4B98"/>
    <w:rsid w:val="001F5009"/>
    <w:rsid w:val="001F5BCD"/>
    <w:rsid w:val="001F5DDF"/>
    <w:rsid w:val="001F61AD"/>
    <w:rsid w:val="00200E11"/>
    <w:rsid w:val="00202787"/>
    <w:rsid w:val="002129F5"/>
    <w:rsid w:val="00213FB4"/>
    <w:rsid w:val="00215973"/>
    <w:rsid w:val="00215AA1"/>
    <w:rsid w:val="002216DD"/>
    <w:rsid w:val="0022204F"/>
    <w:rsid w:val="00225131"/>
    <w:rsid w:val="00225672"/>
    <w:rsid w:val="00226593"/>
    <w:rsid w:val="00226ADA"/>
    <w:rsid w:val="002309DA"/>
    <w:rsid w:val="002331B3"/>
    <w:rsid w:val="002342F2"/>
    <w:rsid w:val="00234EC7"/>
    <w:rsid w:val="00234F2B"/>
    <w:rsid w:val="00235DCF"/>
    <w:rsid w:val="00237135"/>
    <w:rsid w:val="00237667"/>
    <w:rsid w:val="00245B01"/>
    <w:rsid w:val="0026133F"/>
    <w:rsid w:val="00264C67"/>
    <w:rsid w:val="0026593B"/>
    <w:rsid w:val="00273AD2"/>
    <w:rsid w:val="00273BA5"/>
    <w:rsid w:val="002745F3"/>
    <w:rsid w:val="00275E28"/>
    <w:rsid w:val="00275EAD"/>
    <w:rsid w:val="00281F52"/>
    <w:rsid w:val="00283F03"/>
    <w:rsid w:val="00285B98"/>
    <w:rsid w:val="00290FA7"/>
    <w:rsid w:val="0029222D"/>
    <w:rsid w:val="0029409F"/>
    <w:rsid w:val="00296FC8"/>
    <w:rsid w:val="002A2F4F"/>
    <w:rsid w:val="002A640A"/>
    <w:rsid w:val="002A640B"/>
    <w:rsid w:val="002A78A3"/>
    <w:rsid w:val="002B5035"/>
    <w:rsid w:val="002C3323"/>
    <w:rsid w:val="002C3E52"/>
    <w:rsid w:val="002C7F5B"/>
    <w:rsid w:val="002D0053"/>
    <w:rsid w:val="002D2DCB"/>
    <w:rsid w:val="002D7494"/>
    <w:rsid w:val="002E0AC9"/>
    <w:rsid w:val="002E36BC"/>
    <w:rsid w:val="002E3C78"/>
    <w:rsid w:val="002E45BF"/>
    <w:rsid w:val="002F21C2"/>
    <w:rsid w:val="00304383"/>
    <w:rsid w:val="003077D2"/>
    <w:rsid w:val="00312BF8"/>
    <w:rsid w:val="00322308"/>
    <w:rsid w:val="00322829"/>
    <w:rsid w:val="003241F6"/>
    <w:rsid w:val="00326B87"/>
    <w:rsid w:val="003369C6"/>
    <w:rsid w:val="00345E17"/>
    <w:rsid w:val="0034753A"/>
    <w:rsid w:val="003526D5"/>
    <w:rsid w:val="003550A1"/>
    <w:rsid w:val="003642FD"/>
    <w:rsid w:val="003666AD"/>
    <w:rsid w:val="00367311"/>
    <w:rsid w:val="00373489"/>
    <w:rsid w:val="0037656C"/>
    <w:rsid w:val="003767FE"/>
    <w:rsid w:val="003867F5"/>
    <w:rsid w:val="003911E9"/>
    <w:rsid w:val="00393753"/>
    <w:rsid w:val="00396C27"/>
    <w:rsid w:val="003A33A4"/>
    <w:rsid w:val="003B0FE4"/>
    <w:rsid w:val="003B371D"/>
    <w:rsid w:val="003B4B03"/>
    <w:rsid w:val="003B4C15"/>
    <w:rsid w:val="003B4F33"/>
    <w:rsid w:val="003B6115"/>
    <w:rsid w:val="003B7B02"/>
    <w:rsid w:val="003C0D9F"/>
    <w:rsid w:val="003C1CB1"/>
    <w:rsid w:val="003C27C0"/>
    <w:rsid w:val="003C284B"/>
    <w:rsid w:val="003C4902"/>
    <w:rsid w:val="003C7978"/>
    <w:rsid w:val="003D06F5"/>
    <w:rsid w:val="003D5063"/>
    <w:rsid w:val="003D5563"/>
    <w:rsid w:val="003D6867"/>
    <w:rsid w:val="003E2B60"/>
    <w:rsid w:val="003F172F"/>
    <w:rsid w:val="003F19FE"/>
    <w:rsid w:val="003F3D06"/>
    <w:rsid w:val="003F53EE"/>
    <w:rsid w:val="003F546A"/>
    <w:rsid w:val="003F600F"/>
    <w:rsid w:val="003F689A"/>
    <w:rsid w:val="00403610"/>
    <w:rsid w:val="00422339"/>
    <w:rsid w:val="00422680"/>
    <w:rsid w:val="004256A5"/>
    <w:rsid w:val="004267D8"/>
    <w:rsid w:val="00431464"/>
    <w:rsid w:val="00431980"/>
    <w:rsid w:val="00431EF0"/>
    <w:rsid w:val="00432DB1"/>
    <w:rsid w:val="004336F1"/>
    <w:rsid w:val="0043600F"/>
    <w:rsid w:val="0043688E"/>
    <w:rsid w:val="00437B7E"/>
    <w:rsid w:val="004411A3"/>
    <w:rsid w:val="00447C31"/>
    <w:rsid w:val="00451F97"/>
    <w:rsid w:val="0045345D"/>
    <w:rsid w:val="00454D84"/>
    <w:rsid w:val="00457566"/>
    <w:rsid w:val="00464B81"/>
    <w:rsid w:val="0047239C"/>
    <w:rsid w:val="00483809"/>
    <w:rsid w:val="00487549"/>
    <w:rsid w:val="004911F6"/>
    <w:rsid w:val="004927AB"/>
    <w:rsid w:val="00492DAE"/>
    <w:rsid w:val="00496A0F"/>
    <w:rsid w:val="00496B0F"/>
    <w:rsid w:val="00497668"/>
    <w:rsid w:val="004976CF"/>
    <w:rsid w:val="004977B2"/>
    <w:rsid w:val="004A245F"/>
    <w:rsid w:val="004A594E"/>
    <w:rsid w:val="004A7B69"/>
    <w:rsid w:val="004B06E2"/>
    <w:rsid w:val="004B0D9D"/>
    <w:rsid w:val="004B2575"/>
    <w:rsid w:val="004B6D96"/>
    <w:rsid w:val="004B702B"/>
    <w:rsid w:val="004C5C41"/>
    <w:rsid w:val="004C68C2"/>
    <w:rsid w:val="004E5001"/>
    <w:rsid w:val="004E524C"/>
    <w:rsid w:val="004E60A0"/>
    <w:rsid w:val="004E66D7"/>
    <w:rsid w:val="004F067B"/>
    <w:rsid w:val="004F0F67"/>
    <w:rsid w:val="004F2C54"/>
    <w:rsid w:val="004F4E8E"/>
    <w:rsid w:val="004F57ED"/>
    <w:rsid w:val="005060CE"/>
    <w:rsid w:val="0051132A"/>
    <w:rsid w:val="00512A69"/>
    <w:rsid w:val="005178C6"/>
    <w:rsid w:val="005206EA"/>
    <w:rsid w:val="0052200A"/>
    <w:rsid w:val="00522FB1"/>
    <w:rsid w:val="00527A66"/>
    <w:rsid w:val="00530802"/>
    <w:rsid w:val="00530F5F"/>
    <w:rsid w:val="005356F6"/>
    <w:rsid w:val="0054093B"/>
    <w:rsid w:val="0054156C"/>
    <w:rsid w:val="005474D6"/>
    <w:rsid w:val="00552647"/>
    <w:rsid w:val="00553FA8"/>
    <w:rsid w:val="00561559"/>
    <w:rsid w:val="00565B0B"/>
    <w:rsid w:val="00566340"/>
    <w:rsid w:val="005663FF"/>
    <w:rsid w:val="00577700"/>
    <w:rsid w:val="005A0F90"/>
    <w:rsid w:val="005A1335"/>
    <w:rsid w:val="005A3BD9"/>
    <w:rsid w:val="005A686C"/>
    <w:rsid w:val="005B11BF"/>
    <w:rsid w:val="005B2D67"/>
    <w:rsid w:val="005B38A2"/>
    <w:rsid w:val="005B6F08"/>
    <w:rsid w:val="005C282C"/>
    <w:rsid w:val="005C2B0B"/>
    <w:rsid w:val="005C3B16"/>
    <w:rsid w:val="005D3A3D"/>
    <w:rsid w:val="005D3DCF"/>
    <w:rsid w:val="005D7075"/>
    <w:rsid w:val="005E38A8"/>
    <w:rsid w:val="005E4639"/>
    <w:rsid w:val="006015EB"/>
    <w:rsid w:val="0060429D"/>
    <w:rsid w:val="0060674F"/>
    <w:rsid w:val="006073A6"/>
    <w:rsid w:val="00610C09"/>
    <w:rsid w:val="00620B51"/>
    <w:rsid w:val="00621FB4"/>
    <w:rsid w:val="006235F1"/>
    <w:rsid w:val="0062438B"/>
    <w:rsid w:val="0062472D"/>
    <w:rsid w:val="00626492"/>
    <w:rsid w:val="0062683C"/>
    <w:rsid w:val="0063453E"/>
    <w:rsid w:val="006350D5"/>
    <w:rsid w:val="00637B7F"/>
    <w:rsid w:val="00646220"/>
    <w:rsid w:val="00650A9A"/>
    <w:rsid w:val="00650C30"/>
    <w:rsid w:val="00657A27"/>
    <w:rsid w:val="0066075C"/>
    <w:rsid w:val="00663ADD"/>
    <w:rsid w:val="00663BF5"/>
    <w:rsid w:val="0066476B"/>
    <w:rsid w:val="00666A48"/>
    <w:rsid w:val="0067106C"/>
    <w:rsid w:val="00672323"/>
    <w:rsid w:val="00686448"/>
    <w:rsid w:val="006924AB"/>
    <w:rsid w:val="00693DDD"/>
    <w:rsid w:val="006941CF"/>
    <w:rsid w:val="006950D5"/>
    <w:rsid w:val="006A2DC8"/>
    <w:rsid w:val="006A3BF3"/>
    <w:rsid w:val="006A653C"/>
    <w:rsid w:val="006A72C4"/>
    <w:rsid w:val="006B1336"/>
    <w:rsid w:val="006B1E39"/>
    <w:rsid w:val="006B3DA9"/>
    <w:rsid w:val="006B5A46"/>
    <w:rsid w:val="006B6F51"/>
    <w:rsid w:val="006C15F7"/>
    <w:rsid w:val="006C4A1A"/>
    <w:rsid w:val="006C610D"/>
    <w:rsid w:val="006D1A12"/>
    <w:rsid w:val="006D378E"/>
    <w:rsid w:val="006D3D5E"/>
    <w:rsid w:val="006D425E"/>
    <w:rsid w:val="006D6C0D"/>
    <w:rsid w:val="006D7AF8"/>
    <w:rsid w:val="006E0DB6"/>
    <w:rsid w:val="006E243C"/>
    <w:rsid w:val="006E349D"/>
    <w:rsid w:val="006E4816"/>
    <w:rsid w:val="006E4C2C"/>
    <w:rsid w:val="006E660C"/>
    <w:rsid w:val="006E7536"/>
    <w:rsid w:val="006F27E2"/>
    <w:rsid w:val="006F5237"/>
    <w:rsid w:val="006F601B"/>
    <w:rsid w:val="007012CE"/>
    <w:rsid w:val="00704AF4"/>
    <w:rsid w:val="00705A94"/>
    <w:rsid w:val="00706C07"/>
    <w:rsid w:val="00710879"/>
    <w:rsid w:val="0071132E"/>
    <w:rsid w:val="00711DE9"/>
    <w:rsid w:val="00712739"/>
    <w:rsid w:val="00714F32"/>
    <w:rsid w:val="00716913"/>
    <w:rsid w:val="00723906"/>
    <w:rsid w:val="00724F1E"/>
    <w:rsid w:val="0073118C"/>
    <w:rsid w:val="00731F87"/>
    <w:rsid w:val="00732B48"/>
    <w:rsid w:val="007348BA"/>
    <w:rsid w:val="007353F4"/>
    <w:rsid w:val="00735DF1"/>
    <w:rsid w:val="007368DC"/>
    <w:rsid w:val="00737D81"/>
    <w:rsid w:val="00751A53"/>
    <w:rsid w:val="007526AB"/>
    <w:rsid w:val="0075737A"/>
    <w:rsid w:val="00757E81"/>
    <w:rsid w:val="007604DF"/>
    <w:rsid w:val="00762858"/>
    <w:rsid w:val="00765D10"/>
    <w:rsid w:val="0078119E"/>
    <w:rsid w:val="00784B55"/>
    <w:rsid w:val="00786AD4"/>
    <w:rsid w:val="0079122D"/>
    <w:rsid w:val="00792194"/>
    <w:rsid w:val="0079337A"/>
    <w:rsid w:val="00794153"/>
    <w:rsid w:val="00794191"/>
    <w:rsid w:val="00795710"/>
    <w:rsid w:val="007969BA"/>
    <w:rsid w:val="007A1063"/>
    <w:rsid w:val="007A4828"/>
    <w:rsid w:val="007A5B35"/>
    <w:rsid w:val="007B059D"/>
    <w:rsid w:val="007B1E8F"/>
    <w:rsid w:val="007B6700"/>
    <w:rsid w:val="007C3692"/>
    <w:rsid w:val="007C526A"/>
    <w:rsid w:val="007C6B71"/>
    <w:rsid w:val="007C7567"/>
    <w:rsid w:val="007C7ABD"/>
    <w:rsid w:val="007C7BD6"/>
    <w:rsid w:val="007D02C4"/>
    <w:rsid w:val="007D11C0"/>
    <w:rsid w:val="007D3C3A"/>
    <w:rsid w:val="007E0B34"/>
    <w:rsid w:val="007E3BFD"/>
    <w:rsid w:val="007E4D41"/>
    <w:rsid w:val="007E6013"/>
    <w:rsid w:val="007E6642"/>
    <w:rsid w:val="007F46D0"/>
    <w:rsid w:val="007F67D6"/>
    <w:rsid w:val="00800DBC"/>
    <w:rsid w:val="00800E29"/>
    <w:rsid w:val="00806211"/>
    <w:rsid w:val="00812A15"/>
    <w:rsid w:val="00815AC7"/>
    <w:rsid w:val="00816D36"/>
    <w:rsid w:val="00817345"/>
    <w:rsid w:val="00827DD8"/>
    <w:rsid w:val="0083273F"/>
    <w:rsid w:val="008344D4"/>
    <w:rsid w:val="00851182"/>
    <w:rsid w:val="008655FC"/>
    <w:rsid w:val="00870CEA"/>
    <w:rsid w:val="00877324"/>
    <w:rsid w:val="0087781A"/>
    <w:rsid w:val="00884254"/>
    <w:rsid w:val="008845E1"/>
    <w:rsid w:val="00896E83"/>
    <w:rsid w:val="0089731E"/>
    <w:rsid w:val="008B0375"/>
    <w:rsid w:val="008B2D91"/>
    <w:rsid w:val="008C062C"/>
    <w:rsid w:val="008C1E1B"/>
    <w:rsid w:val="008C236C"/>
    <w:rsid w:val="008C3BF5"/>
    <w:rsid w:val="008C4606"/>
    <w:rsid w:val="008C4C96"/>
    <w:rsid w:val="008C55A4"/>
    <w:rsid w:val="008C68BD"/>
    <w:rsid w:val="008D1E6E"/>
    <w:rsid w:val="008D7158"/>
    <w:rsid w:val="008F37A2"/>
    <w:rsid w:val="008F5CF0"/>
    <w:rsid w:val="008F6F69"/>
    <w:rsid w:val="00900AD5"/>
    <w:rsid w:val="00900B97"/>
    <w:rsid w:val="00904839"/>
    <w:rsid w:val="00920DB0"/>
    <w:rsid w:val="009230E7"/>
    <w:rsid w:val="00933723"/>
    <w:rsid w:val="00934EAE"/>
    <w:rsid w:val="00941BE9"/>
    <w:rsid w:val="00944E01"/>
    <w:rsid w:val="00945BE3"/>
    <w:rsid w:val="00945F36"/>
    <w:rsid w:val="0095274B"/>
    <w:rsid w:val="00952C69"/>
    <w:rsid w:val="0095598F"/>
    <w:rsid w:val="0096192B"/>
    <w:rsid w:val="00964651"/>
    <w:rsid w:val="00965826"/>
    <w:rsid w:val="00965D5B"/>
    <w:rsid w:val="00966745"/>
    <w:rsid w:val="00974971"/>
    <w:rsid w:val="00976506"/>
    <w:rsid w:val="0098376A"/>
    <w:rsid w:val="00984759"/>
    <w:rsid w:val="00984A5C"/>
    <w:rsid w:val="009949EB"/>
    <w:rsid w:val="00994AF0"/>
    <w:rsid w:val="00996137"/>
    <w:rsid w:val="009963E0"/>
    <w:rsid w:val="009965D6"/>
    <w:rsid w:val="009A0F49"/>
    <w:rsid w:val="009A30D0"/>
    <w:rsid w:val="009A30F9"/>
    <w:rsid w:val="009B5F36"/>
    <w:rsid w:val="009B5FDC"/>
    <w:rsid w:val="009B608A"/>
    <w:rsid w:val="009C01A6"/>
    <w:rsid w:val="009C52BF"/>
    <w:rsid w:val="009C6018"/>
    <w:rsid w:val="009D04BF"/>
    <w:rsid w:val="009D115B"/>
    <w:rsid w:val="009E0D4C"/>
    <w:rsid w:val="009E344D"/>
    <w:rsid w:val="009E4900"/>
    <w:rsid w:val="009F178C"/>
    <w:rsid w:val="009F2EA2"/>
    <w:rsid w:val="009F4CDC"/>
    <w:rsid w:val="009F500F"/>
    <w:rsid w:val="009F72BB"/>
    <w:rsid w:val="00A008CD"/>
    <w:rsid w:val="00A02215"/>
    <w:rsid w:val="00A03AF7"/>
    <w:rsid w:val="00A03F01"/>
    <w:rsid w:val="00A04738"/>
    <w:rsid w:val="00A048C6"/>
    <w:rsid w:val="00A10AD4"/>
    <w:rsid w:val="00A138BD"/>
    <w:rsid w:val="00A13F0A"/>
    <w:rsid w:val="00A15C84"/>
    <w:rsid w:val="00A2298D"/>
    <w:rsid w:val="00A23105"/>
    <w:rsid w:val="00A26F4D"/>
    <w:rsid w:val="00A278CB"/>
    <w:rsid w:val="00A345FF"/>
    <w:rsid w:val="00A4138A"/>
    <w:rsid w:val="00A41EB5"/>
    <w:rsid w:val="00A43BCA"/>
    <w:rsid w:val="00A44F8E"/>
    <w:rsid w:val="00A4582C"/>
    <w:rsid w:val="00A47E07"/>
    <w:rsid w:val="00A516EF"/>
    <w:rsid w:val="00A62000"/>
    <w:rsid w:val="00A70227"/>
    <w:rsid w:val="00A72AB8"/>
    <w:rsid w:val="00A76063"/>
    <w:rsid w:val="00A84B4D"/>
    <w:rsid w:val="00A85FA6"/>
    <w:rsid w:val="00A865BF"/>
    <w:rsid w:val="00A8691D"/>
    <w:rsid w:val="00A953AA"/>
    <w:rsid w:val="00A96838"/>
    <w:rsid w:val="00AA1524"/>
    <w:rsid w:val="00AA4EB2"/>
    <w:rsid w:val="00AB34AC"/>
    <w:rsid w:val="00AB60DB"/>
    <w:rsid w:val="00AB67DD"/>
    <w:rsid w:val="00AC76CF"/>
    <w:rsid w:val="00AD47EB"/>
    <w:rsid w:val="00AE4935"/>
    <w:rsid w:val="00AE4BF6"/>
    <w:rsid w:val="00AE7B59"/>
    <w:rsid w:val="00AF0A52"/>
    <w:rsid w:val="00AF4770"/>
    <w:rsid w:val="00B00BA2"/>
    <w:rsid w:val="00B01D25"/>
    <w:rsid w:val="00B03FB8"/>
    <w:rsid w:val="00B044AA"/>
    <w:rsid w:val="00B0659B"/>
    <w:rsid w:val="00B1227E"/>
    <w:rsid w:val="00B13A0D"/>
    <w:rsid w:val="00B14411"/>
    <w:rsid w:val="00B14D62"/>
    <w:rsid w:val="00B16D08"/>
    <w:rsid w:val="00B20B4A"/>
    <w:rsid w:val="00B212E7"/>
    <w:rsid w:val="00B22D4D"/>
    <w:rsid w:val="00B231AA"/>
    <w:rsid w:val="00B2558D"/>
    <w:rsid w:val="00B25E9D"/>
    <w:rsid w:val="00B278B0"/>
    <w:rsid w:val="00B319AB"/>
    <w:rsid w:val="00B44C4F"/>
    <w:rsid w:val="00B466A9"/>
    <w:rsid w:val="00B467DA"/>
    <w:rsid w:val="00B51B2C"/>
    <w:rsid w:val="00B539C6"/>
    <w:rsid w:val="00B62ED5"/>
    <w:rsid w:val="00B678E7"/>
    <w:rsid w:val="00B73AAF"/>
    <w:rsid w:val="00B74189"/>
    <w:rsid w:val="00B74AB1"/>
    <w:rsid w:val="00B76FB1"/>
    <w:rsid w:val="00B77138"/>
    <w:rsid w:val="00B82181"/>
    <w:rsid w:val="00B85257"/>
    <w:rsid w:val="00B858A5"/>
    <w:rsid w:val="00B87D5E"/>
    <w:rsid w:val="00BA354A"/>
    <w:rsid w:val="00BC0C11"/>
    <w:rsid w:val="00BC1674"/>
    <w:rsid w:val="00BC2744"/>
    <w:rsid w:val="00BC527C"/>
    <w:rsid w:val="00BC7D36"/>
    <w:rsid w:val="00BD1610"/>
    <w:rsid w:val="00BD6448"/>
    <w:rsid w:val="00BF3A60"/>
    <w:rsid w:val="00C01B6C"/>
    <w:rsid w:val="00C02E1E"/>
    <w:rsid w:val="00C02E3F"/>
    <w:rsid w:val="00C0594D"/>
    <w:rsid w:val="00C14C24"/>
    <w:rsid w:val="00C163F6"/>
    <w:rsid w:val="00C1760D"/>
    <w:rsid w:val="00C22C32"/>
    <w:rsid w:val="00C3198F"/>
    <w:rsid w:val="00C3375B"/>
    <w:rsid w:val="00C36D73"/>
    <w:rsid w:val="00C372B1"/>
    <w:rsid w:val="00C445DB"/>
    <w:rsid w:val="00C45334"/>
    <w:rsid w:val="00C45A0F"/>
    <w:rsid w:val="00C45F26"/>
    <w:rsid w:val="00C46DA1"/>
    <w:rsid w:val="00C4779C"/>
    <w:rsid w:val="00C50D68"/>
    <w:rsid w:val="00C533F1"/>
    <w:rsid w:val="00C53907"/>
    <w:rsid w:val="00C544F8"/>
    <w:rsid w:val="00C60F0A"/>
    <w:rsid w:val="00C7347D"/>
    <w:rsid w:val="00C736D6"/>
    <w:rsid w:val="00C75514"/>
    <w:rsid w:val="00C85901"/>
    <w:rsid w:val="00C85BC9"/>
    <w:rsid w:val="00C90D02"/>
    <w:rsid w:val="00C91DBC"/>
    <w:rsid w:val="00C95BFA"/>
    <w:rsid w:val="00C971D7"/>
    <w:rsid w:val="00CA4046"/>
    <w:rsid w:val="00CA6762"/>
    <w:rsid w:val="00CA7A76"/>
    <w:rsid w:val="00CB2CDD"/>
    <w:rsid w:val="00CB62BD"/>
    <w:rsid w:val="00CB666B"/>
    <w:rsid w:val="00CC0455"/>
    <w:rsid w:val="00CC4A79"/>
    <w:rsid w:val="00CD114B"/>
    <w:rsid w:val="00CD1C5A"/>
    <w:rsid w:val="00CD4638"/>
    <w:rsid w:val="00CD701C"/>
    <w:rsid w:val="00CE0137"/>
    <w:rsid w:val="00CE0B38"/>
    <w:rsid w:val="00CE2AF2"/>
    <w:rsid w:val="00CE6858"/>
    <w:rsid w:val="00CE7E47"/>
    <w:rsid w:val="00CF0E16"/>
    <w:rsid w:val="00CF0F49"/>
    <w:rsid w:val="00CF1326"/>
    <w:rsid w:val="00CF2B7A"/>
    <w:rsid w:val="00CF46FA"/>
    <w:rsid w:val="00CF79FE"/>
    <w:rsid w:val="00CF7FCE"/>
    <w:rsid w:val="00D02BC7"/>
    <w:rsid w:val="00D0503A"/>
    <w:rsid w:val="00D20A57"/>
    <w:rsid w:val="00D2199B"/>
    <w:rsid w:val="00D239C1"/>
    <w:rsid w:val="00D2499C"/>
    <w:rsid w:val="00D27B68"/>
    <w:rsid w:val="00D27CFB"/>
    <w:rsid w:val="00D3024F"/>
    <w:rsid w:val="00D33F6C"/>
    <w:rsid w:val="00D34B6B"/>
    <w:rsid w:val="00D34DD8"/>
    <w:rsid w:val="00D368A5"/>
    <w:rsid w:val="00D37C8F"/>
    <w:rsid w:val="00D4292F"/>
    <w:rsid w:val="00D43507"/>
    <w:rsid w:val="00D46DB4"/>
    <w:rsid w:val="00D556FD"/>
    <w:rsid w:val="00D63824"/>
    <w:rsid w:val="00D65BAF"/>
    <w:rsid w:val="00D72A6D"/>
    <w:rsid w:val="00D73385"/>
    <w:rsid w:val="00D77070"/>
    <w:rsid w:val="00D83380"/>
    <w:rsid w:val="00D85D09"/>
    <w:rsid w:val="00D864DB"/>
    <w:rsid w:val="00D9285C"/>
    <w:rsid w:val="00D93118"/>
    <w:rsid w:val="00DA4182"/>
    <w:rsid w:val="00DA458A"/>
    <w:rsid w:val="00DA4C20"/>
    <w:rsid w:val="00DA6877"/>
    <w:rsid w:val="00DD37ED"/>
    <w:rsid w:val="00DD380F"/>
    <w:rsid w:val="00DE5139"/>
    <w:rsid w:val="00DE69EC"/>
    <w:rsid w:val="00DE7892"/>
    <w:rsid w:val="00DF114C"/>
    <w:rsid w:val="00DF17F8"/>
    <w:rsid w:val="00DF2136"/>
    <w:rsid w:val="00DF340E"/>
    <w:rsid w:val="00DF4847"/>
    <w:rsid w:val="00DF6646"/>
    <w:rsid w:val="00DF7EE8"/>
    <w:rsid w:val="00E01A70"/>
    <w:rsid w:val="00E07733"/>
    <w:rsid w:val="00E11C3C"/>
    <w:rsid w:val="00E12FF2"/>
    <w:rsid w:val="00E13199"/>
    <w:rsid w:val="00E1671C"/>
    <w:rsid w:val="00E21C51"/>
    <w:rsid w:val="00E222FD"/>
    <w:rsid w:val="00E26B44"/>
    <w:rsid w:val="00E27590"/>
    <w:rsid w:val="00E305E2"/>
    <w:rsid w:val="00E31AD2"/>
    <w:rsid w:val="00E32990"/>
    <w:rsid w:val="00E33EB7"/>
    <w:rsid w:val="00E35601"/>
    <w:rsid w:val="00E50A0B"/>
    <w:rsid w:val="00E5147F"/>
    <w:rsid w:val="00E5163E"/>
    <w:rsid w:val="00E52176"/>
    <w:rsid w:val="00E52A6A"/>
    <w:rsid w:val="00E55D5B"/>
    <w:rsid w:val="00E5755B"/>
    <w:rsid w:val="00E61869"/>
    <w:rsid w:val="00E65C70"/>
    <w:rsid w:val="00E6610B"/>
    <w:rsid w:val="00E67137"/>
    <w:rsid w:val="00E705B3"/>
    <w:rsid w:val="00E706E7"/>
    <w:rsid w:val="00E718CE"/>
    <w:rsid w:val="00E7245D"/>
    <w:rsid w:val="00E763A1"/>
    <w:rsid w:val="00E806A3"/>
    <w:rsid w:val="00E82F46"/>
    <w:rsid w:val="00E83006"/>
    <w:rsid w:val="00E83C1D"/>
    <w:rsid w:val="00E90A43"/>
    <w:rsid w:val="00E91F9A"/>
    <w:rsid w:val="00E943BA"/>
    <w:rsid w:val="00EA61D8"/>
    <w:rsid w:val="00EA642A"/>
    <w:rsid w:val="00EA6E4B"/>
    <w:rsid w:val="00EB0254"/>
    <w:rsid w:val="00EB68F5"/>
    <w:rsid w:val="00ED5696"/>
    <w:rsid w:val="00EE046C"/>
    <w:rsid w:val="00EE4A30"/>
    <w:rsid w:val="00EE6000"/>
    <w:rsid w:val="00EE71BD"/>
    <w:rsid w:val="00EF0DE8"/>
    <w:rsid w:val="00EF274E"/>
    <w:rsid w:val="00EF6360"/>
    <w:rsid w:val="00F0190F"/>
    <w:rsid w:val="00F02AE6"/>
    <w:rsid w:val="00F02E00"/>
    <w:rsid w:val="00F059EA"/>
    <w:rsid w:val="00F07FB1"/>
    <w:rsid w:val="00F15E80"/>
    <w:rsid w:val="00F22ADB"/>
    <w:rsid w:val="00F23629"/>
    <w:rsid w:val="00F24126"/>
    <w:rsid w:val="00F24E73"/>
    <w:rsid w:val="00F3251B"/>
    <w:rsid w:val="00F36D75"/>
    <w:rsid w:val="00F46F8A"/>
    <w:rsid w:val="00F47CC7"/>
    <w:rsid w:val="00F5255C"/>
    <w:rsid w:val="00F614F2"/>
    <w:rsid w:val="00F62C9F"/>
    <w:rsid w:val="00F63D61"/>
    <w:rsid w:val="00F6691B"/>
    <w:rsid w:val="00F673CA"/>
    <w:rsid w:val="00F70056"/>
    <w:rsid w:val="00F739FE"/>
    <w:rsid w:val="00F75F5F"/>
    <w:rsid w:val="00F76A9A"/>
    <w:rsid w:val="00F87823"/>
    <w:rsid w:val="00F9258A"/>
    <w:rsid w:val="00F969E5"/>
    <w:rsid w:val="00FA0C70"/>
    <w:rsid w:val="00FA2097"/>
    <w:rsid w:val="00FA2868"/>
    <w:rsid w:val="00FA49A0"/>
    <w:rsid w:val="00FB0689"/>
    <w:rsid w:val="00FB0D96"/>
    <w:rsid w:val="00FB0EC6"/>
    <w:rsid w:val="00FB38E7"/>
    <w:rsid w:val="00FC594F"/>
    <w:rsid w:val="00FC734F"/>
    <w:rsid w:val="00FC784E"/>
    <w:rsid w:val="00FD530B"/>
    <w:rsid w:val="00FE1ADA"/>
    <w:rsid w:val="00FE27C3"/>
    <w:rsid w:val="00FE30BA"/>
    <w:rsid w:val="00FE4BEC"/>
    <w:rsid w:val="00FF2EF5"/>
    <w:rsid w:val="00FF54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8B8E2D"/>
  <w15:docId w15:val="{70808604-95D9-411C-ABB1-455C367AB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0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25E9D"/>
    <w:pPr>
      <w:spacing w:after="0" w:line="360" w:lineRule="auto"/>
      <w:ind w:firstLine="709"/>
      <w:contextualSpacing/>
      <w:jc w:val="both"/>
    </w:pPr>
    <w:rPr>
      <w:rFonts w:ascii="Times New Roman" w:hAnsi="Times New Roman"/>
      <w:sz w:val="28"/>
      <w:lang w:val="uk-UA"/>
    </w:rPr>
  </w:style>
  <w:style w:type="paragraph" w:styleId="1">
    <w:name w:val="heading 1"/>
    <w:basedOn w:val="a0"/>
    <w:next w:val="a0"/>
    <w:link w:val="10"/>
    <w:uiPriority w:val="9"/>
    <w:qFormat/>
    <w:rsid w:val="00565B0B"/>
    <w:pPr>
      <w:keepNext/>
      <w:keepLines/>
      <w:numPr>
        <w:numId w:val="24"/>
      </w:numPr>
      <w:tabs>
        <w:tab w:val="left" w:pos="284"/>
      </w:tabs>
      <w:ind w:left="0" w:firstLine="0"/>
      <w:jc w:val="center"/>
      <w:outlineLvl w:val="0"/>
    </w:pPr>
    <w:rPr>
      <w:rFonts w:eastAsia="Times New Roman" w:cs="Times New Roman"/>
      <w:b/>
      <w:bCs/>
      <w:caps/>
      <w:szCs w:val="28"/>
      <w:lang w:eastAsia="ru-RU"/>
    </w:rPr>
  </w:style>
  <w:style w:type="paragraph" w:styleId="2">
    <w:name w:val="heading 2"/>
    <w:basedOn w:val="a0"/>
    <w:next w:val="a0"/>
    <w:link w:val="20"/>
    <w:uiPriority w:val="9"/>
    <w:unhideWhenUsed/>
    <w:qFormat/>
    <w:rsid w:val="00DA4C20"/>
    <w:pPr>
      <w:keepNext/>
      <w:keepLines/>
      <w:numPr>
        <w:ilvl w:val="1"/>
        <w:numId w:val="3"/>
      </w:numPr>
      <w:ind w:left="454" w:hanging="454"/>
      <w:contextualSpacing w:val="0"/>
      <w:jc w:val="center"/>
      <w:outlineLvl w:val="1"/>
    </w:pPr>
    <w:rPr>
      <w:rFonts w:eastAsiaTheme="majorEastAsia" w:cs="Times New Roman"/>
      <w:b/>
      <w:bCs/>
      <w:noProof/>
      <w:szCs w:val="28"/>
    </w:rPr>
  </w:style>
  <w:style w:type="paragraph" w:styleId="3">
    <w:name w:val="heading 3"/>
    <w:basedOn w:val="a0"/>
    <w:next w:val="a0"/>
    <w:link w:val="30"/>
    <w:uiPriority w:val="9"/>
    <w:unhideWhenUsed/>
    <w:qFormat/>
    <w:rsid w:val="00DA4C20"/>
    <w:pPr>
      <w:keepNext/>
      <w:keepLines/>
      <w:numPr>
        <w:ilvl w:val="2"/>
        <w:numId w:val="15"/>
      </w:numPr>
      <w:ind w:left="680" w:hanging="680"/>
      <w:jc w:val="center"/>
      <w:outlineLvl w:val="2"/>
    </w:pPr>
    <w:rPr>
      <w:rFonts w:eastAsiaTheme="majorEastAsia" w:cstheme="majorBidi"/>
      <w:b/>
      <w:noProof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rsid w:val="00AB34AC"/>
    <w:pPr>
      <w:keepNext/>
      <w:keepLines/>
      <w:spacing w:before="200" w:line="240" w:lineRule="auto"/>
      <w:ind w:firstLine="0"/>
      <w:contextualSpacing w:val="0"/>
      <w:jc w:val="left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0"/>
      <w:szCs w:val="20"/>
      <w:lang w:eastAsia="ru-RU"/>
    </w:rPr>
  </w:style>
  <w:style w:type="paragraph" w:styleId="5">
    <w:name w:val="heading 5"/>
    <w:basedOn w:val="a0"/>
    <w:next w:val="a0"/>
    <w:link w:val="50"/>
    <w:uiPriority w:val="9"/>
    <w:rsid w:val="00AB34AC"/>
    <w:pPr>
      <w:keepNext/>
      <w:spacing w:line="240" w:lineRule="auto"/>
      <w:ind w:firstLine="0"/>
      <w:contextualSpacing w:val="0"/>
      <w:jc w:val="center"/>
      <w:outlineLvl w:val="4"/>
    </w:pPr>
    <w:rPr>
      <w:rFonts w:eastAsia="Times New Roman" w:cs="Times New Roman"/>
      <w:sz w:val="36"/>
      <w:szCs w:val="20"/>
      <w:lang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565B0B"/>
    <w:rPr>
      <w:rFonts w:ascii="Times New Roman" w:eastAsia="Times New Roman" w:hAnsi="Times New Roman" w:cs="Times New Roman"/>
      <w:b/>
      <w:bCs/>
      <w:caps/>
      <w:sz w:val="28"/>
      <w:szCs w:val="28"/>
      <w:lang w:val="uk-UA" w:eastAsia="ru-RU"/>
    </w:rPr>
  </w:style>
  <w:style w:type="character" w:customStyle="1" w:styleId="20">
    <w:name w:val="Заголовок 2 Знак"/>
    <w:basedOn w:val="a1"/>
    <w:link w:val="2"/>
    <w:uiPriority w:val="9"/>
    <w:rsid w:val="00DA4C20"/>
    <w:rPr>
      <w:rFonts w:ascii="Times New Roman" w:eastAsiaTheme="majorEastAsia" w:hAnsi="Times New Roman" w:cs="Times New Roman"/>
      <w:b/>
      <w:bCs/>
      <w:noProof/>
      <w:sz w:val="28"/>
      <w:szCs w:val="28"/>
      <w:lang w:val="uk-UA"/>
    </w:rPr>
  </w:style>
  <w:style w:type="character" w:customStyle="1" w:styleId="40">
    <w:name w:val="Заголовок 4 Знак"/>
    <w:basedOn w:val="a1"/>
    <w:link w:val="4"/>
    <w:uiPriority w:val="9"/>
    <w:semiHidden/>
    <w:rsid w:val="00AB34AC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  <w:szCs w:val="20"/>
      <w:lang w:eastAsia="ru-RU"/>
    </w:rPr>
  </w:style>
  <w:style w:type="character" w:customStyle="1" w:styleId="50">
    <w:name w:val="Заголовок 5 Знак"/>
    <w:basedOn w:val="a1"/>
    <w:link w:val="5"/>
    <w:uiPriority w:val="9"/>
    <w:rsid w:val="00E55D5B"/>
    <w:rPr>
      <w:rFonts w:ascii="Times New Roman" w:eastAsia="Times New Roman" w:hAnsi="Times New Roman" w:cs="Times New Roman"/>
      <w:sz w:val="36"/>
      <w:szCs w:val="20"/>
      <w:lang w:val="uk-UA" w:eastAsia="ru-RU"/>
    </w:rPr>
  </w:style>
  <w:style w:type="paragraph" w:styleId="a">
    <w:name w:val="List Paragraph"/>
    <w:basedOn w:val="a0"/>
    <w:uiPriority w:val="99"/>
    <w:qFormat/>
    <w:rsid w:val="00DA4C20"/>
    <w:pPr>
      <w:numPr>
        <w:numId w:val="35"/>
      </w:numPr>
      <w:tabs>
        <w:tab w:val="left" w:pos="993"/>
      </w:tabs>
      <w:ind w:left="0" w:firstLine="709"/>
      <w:contextualSpacing w:val="0"/>
    </w:pPr>
  </w:style>
  <w:style w:type="character" w:customStyle="1" w:styleId="hps">
    <w:name w:val="hps"/>
    <w:basedOn w:val="a1"/>
    <w:rsid w:val="00AB34AC"/>
  </w:style>
  <w:style w:type="character" w:customStyle="1" w:styleId="atn">
    <w:name w:val="atn"/>
    <w:basedOn w:val="a1"/>
    <w:rsid w:val="00AB34AC"/>
  </w:style>
  <w:style w:type="paragraph" w:styleId="a4">
    <w:name w:val="header"/>
    <w:basedOn w:val="a0"/>
    <w:link w:val="a5"/>
    <w:unhideWhenUsed/>
    <w:rsid w:val="00AB34AC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1"/>
    <w:link w:val="a4"/>
    <w:rsid w:val="00AB34AC"/>
    <w:rPr>
      <w:rFonts w:ascii="Times New Roman" w:hAnsi="Times New Roman"/>
      <w:sz w:val="28"/>
    </w:rPr>
  </w:style>
  <w:style w:type="paragraph" w:customStyle="1" w:styleId="a6">
    <w:name w:val="Чертежный"/>
    <w:rsid w:val="00AB34AC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uk-UA"/>
    </w:rPr>
  </w:style>
  <w:style w:type="paragraph" w:customStyle="1" w:styleId="DP-KURSAK">
    <w:name w:val="DP-KURSAK"/>
    <w:basedOn w:val="a7"/>
    <w:link w:val="DP-KURSAK0"/>
    <w:rsid w:val="00AB34AC"/>
    <w:pPr>
      <w:spacing w:line="360" w:lineRule="auto"/>
      <w:ind w:firstLine="851"/>
      <w:contextualSpacing w:val="0"/>
    </w:pPr>
  </w:style>
  <w:style w:type="character" w:customStyle="1" w:styleId="DP-KURSAK0">
    <w:name w:val="DP-KURSAK Знак"/>
    <w:basedOn w:val="a1"/>
    <w:link w:val="DP-KURSAK"/>
    <w:rsid w:val="00AB34AC"/>
    <w:rPr>
      <w:rFonts w:ascii="Times New Roman" w:hAnsi="Times New Roman"/>
      <w:sz w:val="28"/>
    </w:rPr>
  </w:style>
  <w:style w:type="paragraph" w:styleId="a7">
    <w:name w:val="No Spacing"/>
    <w:uiPriority w:val="1"/>
    <w:rsid w:val="00AB34AC"/>
    <w:pPr>
      <w:spacing w:after="0" w:line="240" w:lineRule="auto"/>
      <w:ind w:firstLine="567"/>
      <w:contextualSpacing/>
      <w:jc w:val="both"/>
    </w:pPr>
    <w:rPr>
      <w:rFonts w:ascii="Times New Roman" w:hAnsi="Times New Roman"/>
      <w:sz w:val="28"/>
    </w:rPr>
  </w:style>
  <w:style w:type="paragraph" w:styleId="a8">
    <w:name w:val="Plain Text"/>
    <w:basedOn w:val="a0"/>
    <w:link w:val="a9"/>
    <w:rsid w:val="00AB34AC"/>
    <w:pPr>
      <w:spacing w:line="240" w:lineRule="auto"/>
      <w:ind w:firstLine="0"/>
      <w:contextualSpacing w:val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9">
    <w:name w:val="Текст Знак"/>
    <w:basedOn w:val="a1"/>
    <w:link w:val="a8"/>
    <w:rsid w:val="00AB34A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Body Text"/>
    <w:basedOn w:val="a0"/>
    <w:link w:val="ab"/>
    <w:rsid w:val="00C50D68"/>
    <w:pPr>
      <w:widowControl w:val="0"/>
      <w:tabs>
        <w:tab w:val="num" w:pos="720"/>
      </w:tabs>
      <w:contextualSpacing w:val="0"/>
    </w:pPr>
    <w:rPr>
      <w:rFonts w:eastAsia="Times New Roman" w:cs="Times New Roman"/>
      <w:szCs w:val="24"/>
      <w:lang w:eastAsia="ru-RU"/>
    </w:rPr>
  </w:style>
  <w:style w:type="character" w:customStyle="1" w:styleId="ab">
    <w:name w:val="Основной текст Знак"/>
    <w:basedOn w:val="a1"/>
    <w:link w:val="aa"/>
    <w:rsid w:val="00C50D68"/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paragraph" w:styleId="21">
    <w:name w:val="Body Text 2"/>
    <w:basedOn w:val="a0"/>
    <w:link w:val="22"/>
    <w:rsid w:val="00AB34AC"/>
    <w:pPr>
      <w:spacing w:after="120" w:line="480" w:lineRule="auto"/>
      <w:ind w:firstLine="0"/>
      <w:contextualSpacing w:val="0"/>
      <w:jc w:val="left"/>
    </w:pPr>
    <w:rPr>
      <w:rFonts w:eastAsia="Times New Roman" w:cs="Times New Roman"/>
      <w:sz w:val="20"/>
      <w:szCs w:val="20"/>
      <w:lang w:eastAsia="ru-RU"/>
    </w:rPr>
  </w:style>
  <w:style w:type="character" w:customStyle="1" w:styleId="22">
    <w:name w:val="Основной текст 2 Знак"/>
    <w:basedOn w:val="a1"/>
    <w:link w:val="21"/>
    <w:rsid w:val="00AB34AC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MyText">
    <w:name w:val="My_Text"/>
    <w:basedOn w:val="a0"/>
    <w:link w:val="MyText0"/>
    <w:rsid w:val="00AB34AC"/>
    <w:pPr>
      <w:contextualSpacing w:val="0"/>
    </w:pPr>
    <w:rPr>
      <w:rFonts w:eastAsia="Times New Roman" w:cs="Times New Roman"/>
      <w:sz w:val="24"/>
      <w:szCs w:val="20"/>
      <w:lang w:eastAsia="ru-RU"/>
    </w:rPr>
  </w:style>
  <w:style w:type="character" w:customStyle="1" w:styleId="MyText0">
    <w:name w:val="My_Text Знак"/>
    <w:link w:val="MyText"/>
    <w:rsid w:val="00AB34AC"/>
    <w:rPr>
      <w:rFonts w:ascii="Times New Roman" w:eastAsia="Times New Roman" w:hAnsi="Times New Roman" w:cs="Times New Roman"/>
      <w:sz w:val="24"/>
      <w:szCs w:val="20"/>
      <w:lang w:val="uk-UA" w:eastAsia="ru-RU"/>
    </w:rPr>
  </w:style>
  <w:style w:type="character" w:styleId="ac">
    <w:name w:val="Hyperlink"/>
    <w:uiPriority w:val="99"/>
    <w:unhideWhenUsed/>
    <w:rsid w:val="00AB34AC"/>
    <w:rPr>
      <w:color w:val="0000FF"/>
      <w:u w:val="single"/>
    </w:rPr>
  </w:style>
  <w:style w:type="character" w:customStyle="1" w:styleId="apple-converted-space">
    <w:name w:val="apple-converted-space"/>
    <w:basedOn w:val="a1"/>
    <w:rsid w:val="00AB34AC"/>
  </w:style>
  <w:style w:type="paragraph" w:styleId="ad">
    <w:name w:val="footer"/>
    <w:basedOn w:val="a0"/>
    <w:link w:val="ae"/>
    <w:uiPriority w:val="99"/>
    <w:unhideWhenUsed/>
    <w:rsid w:val="00AB34AC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AB34AC"/>
    <w:rPr>
      <w:rFonts w:ascii="Times New Roman" w:hAnsi="Times New Roman"/>
      <w:sz w:val="28"/>
    </w:rPr>
  </w:style>
  <w:style w:type="paragraph" w:styleId="af">
    <w:name w:val="Body Text Indent"/>
    <w:basedOn w:val="a0"/>
    <w:link w:val="af0"/>
    <w:unhideWhenUsed/>
    <w:rsid w:val="00AB34AC"/>
    <w:pPr>
      <w:spacing w:after="120"/>
      <w:ind w:left="283"/>
    </w:pPr>
  </w:style>
  <w:style w:type="character" w:customStyle="1" w:styleId="af0">
    <w:name w:val="Основной текст с отступом Знак"/>
    <w:basedOn w:val="a1"/>
    <w:link w:val="af"/>
    <w:rsid w:val="00AB34AC"/>
    <w:rPr>
      <w:rFonts w:ascii="Times New Roman" w:hAnsi="Times New Roman"/>
      <w:sz w:val="28"/>
    </w:rPr>
  </w:style>
  <w:style w:type="paragraph" w:styleId="31">
    <w:name w:val="Body Text Indent 3"/>
    <w:basedOn w:val="a0"/>
    <w:link w:val="32"/>
    <w:rsid w:val="00AB34AC"/>
    <w:pPr>
      <w:spacing w:after="120" w:line="240" w:lineRule="auto"/>
      <w:ind w:left="283" w:firstLine="0"/>
      <w:contextualSpacing w:val="0"/>
      <w:jc w:val="left"/>
    </w:pPr>
    <w:rPr>
      <w:rFonts w:eastAsia="Times New Roman" w:cs="Times New Roman"/>
      <w:sz w:val="16"/>
      <w:szCs w:val="16"/>
      <w:lang w:eastAsia="ru-RU"/>
    </w:rPr>
  </w:style>
  <w:style w:type="character" w:customStyle="1" w:styleId="32">
    <w:name w:val="Основной текст с отступом 3 Знак"/>
    <w:basedOn w:val="a1"/>
    <w:link w:val="31"/>
    <w:rsid w:val="00AB34AC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f1">
    <w:name w:val="Balloon Text"/>
    <w:basedOn w:val="a0"/>
    <w:link w:val="af2"/>
    <w:uiPriority w:val="99"/>
    <w:semiHidden/>
    <w:unhideWhenUsed/>
    <w:rsid w:val="00AB34A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1"/>
    <w:link w:val="af1"/>
    <w:uiPriority w:val="99"/>
    <w:semiHidden/>
    <w:rsid w:val="00AB34AC"/>
    <w:rPr>
      <w:rFonts w:ascii="Tahoma" w:hAnsi="Tahoma" w:cs="Tahoma"/>
      <w:sz w:val="16"/>
      <w:szCs w:val="16"/>
    </w:rPr>
  </w:style>
  <w:style w:type="character" w:styleId="af3">
    <w:name w:val="page number"/>
    <w:basedOn w:val="a1"/>
    <w:rsid w:val="00AB34AC"/>
  </w:style>
  <w:style w:type="paragraph" w:styleId="af4">
    <w:name w:val="Title"/>
    <w:basedOn w:val="a0"/>
    <w:next w:val="a0"/>
    <w:link w:val="af5"/>
    <w:uiPriority w:val="9"/>
    <w:qFormat/>
    <w:rsid w:val="00DA4C20"/>
    <w:pPr>
      <w:widowControl w:val="0"/>
      <w:ind w:firstLine="0"/>
      <w:contextualSpacing w:val="0"/>
      <w:jc w:val="center"/>
      <w:outlineLvl w:val="0"/>
    </w:pPr>
    <w:rPr>
      <w:rFonts w:eastAsia="Times New Roman" w:cs="Times New Roman"/>
      <w:b/>
      <w:szCs w:val="20"/>
      <w:lang w:eastAsia="ru-RU"/>
    </w:rPr>
  </w:style>
  <w:style w:type="character" w:customStyle="1" w:styleId="af5">
    <w:name w:val="Заголовок Знак"/>
    <w:basedOn w:val="a1"/>
    <w:link w:val="af4"/>
    <w:uiPriority w:val="9"/>
    <w:rsid w:val="00DA4C20"/>
    <w:rPr>
      <w:rFonts w:ascii="Times New Roman" w:eastAsia="Times New Roman" w:hAnsi="Times New Roman" w:cs="Times New Roman"/>
      <w:b/>
      <w:sz w:val="28"/>
      <w:szCs w:val="20"/>
      <w:lang w:val="uk-UA" w:eastAsia="ru-RU"/>
    </w:rPr>
  </w:style>
  <w:style w:type="paragraph" w:styleId="af6">
    <w:name w:val="Subtitle"/>
    <w:basedOn w:val="a0"/>
    <w:link w:val="af7"/>
    <w:rsid w:val="00AB34AC"/>
    <w:pPr>
      <w:widowControl w:val="0"/>
      <w:spacing w:line="240" w:lineRule="auto"/>
      <w:ind w:firstLine="0"/>
      <w:contextualSpacing w:val="0"/>
      <w:jc w:val="center"/>
    </w:pPr>
    <w:rPr>
      <w:rFonts w:eastAsia="Times New Roman" w:cs="Times New Roman"/>
      <w:sz w:val="32"/>
      <w:szCs w:val="20"/>
      <w:lang w:eastAsia="ru-RU"/>
    </w:rPr>
  </w:style>
  <w:style w:type="character" w:customStyle="1" w:styleId="af7">
    <w:name w:val="Подзаголовок Знак"/>
    <w:basedOn w:val="a1"/>
    <w:link w:val="af6"/>
    <w:rsid w:val="00AB34AC"/>
    <w:rPr>
      <w:rFonts w:ascii="Times New Roman" w:eastAsia="Times New Roman" w:hAnsi="Times New Roman" w:cs="Times New Roman"/>
      <w:sz w:val="32"/>
      <w:szCs w:val="20"/>
      <w:lang w:val="uk-UA" w:eastAsia="ru-RU"/>
    </w:rPr>
  </w:style>
  <w:style w:type="paragraph" w:styleId="HTML">
    <w:name w:val="HTML Preformatted"/>
    <w:basedOn w:val="a0"/>
    <w:link w:val="HTML0"/>
    <w:uiPriority w:val="99"/>
    <w:semiHidden/>
    <w:unhideWhenUsed/>
    <w:rsid w:val="00AB34A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contextualSpacing w:val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AB34AC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start-tag">
    <w:name w:val="start-tag"/>
    <w:basedOn w:val="a1"/>
    <w:rsid w:val="00AB34AC"/>
  </w:style>
  <w:style w:type="character" w:customStyle="1" w:styleId="attribute-name">
    <w:name w:val="attribute-name"/>
    <w:basedOn w:val="a1"/>
    <w:rsid w:val="00AB34AC"/>
  </w:style>
  <w:style w:type="character" w:customStyle="1" w:styleId="end-tag">
    <w:name w:val="end-tag"/>
    <w:basedOn w:val="a1"/>
    <w:rsid w:val="00AB34AC"/>
  </w:style>
  <w:style w:type="paragraph" w:styleId="af8">
    <w:name w:val="TOC Heading"/>
    <w:basedOn w:val="1"/>
    <w:next w:val="a0"/>
    <w:uiPriority w:val="39"/>
    <w:unhideWhenUsed/>
    <w:rsid w:val="004E60A0"/>
    <w:pPr>
      <w:spacing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1">
    <w:name w:val="toc 1"/>
    <w:basedOn w:val="a0"/>
    <w:next w:val="a0"/>
    <w:autoRedefine/>
    <w:uiPriority w:val="39"/>
    <w:unhideWhenUsed/>
    <w:rsid w:val="00062CDA"/>
    <w:pPr>
      <w:tabs>
        <w:tab w:val="left" w:pos="284"/>
        <w:tab w:val="right" w:pos="9345"/>
      </w:tabs>
      <w:ind w:firstLine="0"/>
    </w:pPr>
    <w:rPr>
      <w:rFonts w:cs="Times New Roman"/>
      <w:iCs/>
      <w:noProof/>
      <w:szCs w:val="24"/>
      <w:lang w:eastAsia="ru-RU"/>
    </w:rPr>
  </w:style>
  <w:style w:type="paragraph" w:styleId="23">
    <w:name w:val="toc 2"/>
    <w:basedOn w:val="a0"/>
    <w:next w:val="a0"/>
    <w:autoRedefine/>
    <w:uiPriority w:val="39"/>
    <w:unhideWhenUsed/>
    <w:rsid w:val="00062CDA"/>
    <w:pPr>
      <w:tabs>
        <w:tab w:val="left" w:pos="709"/>
        <w:tab w:val="left" w:pos="851"/>
        <w:tab w:val="right" w:pos="9345"/>
      </w:tabs>
      <w:ind w:left="284" w:firstLine="0"/>
      <w:jc w:val="left"/>
    </w:pPr>
    <w:rPr>
      <w:bCs/>
    </w:rPr>
  </w:style>
  <w:style w:type="paragraph" w:styleId="33">
    <w:name w:val="toc 3"/>
    <w:basedOn w:val="a0"/>
    <w:next w:val="a0"/>
    <w:autoRedefine/>
    <w:uiPriority w:val="39"/>
    <w:unhideWhenUsed/>
    <w:rsid w:val="00062CDA"/>
    <w:pPr>
      <w:tabs>
        <w:tab w:val="left" w:pos="1276"/>
        <w:tab w:val="right" w:pos="9345"/>
      </w:tabs>
      <w:ind w:left="567" w:firstLine="0"/>
    </w:pPr>
    <w:rPr>
      <w:szCs w:val="20"/>
    </w:rPr>
  </w:style>
  <w:style w:type="paragraph" w:styleId="41">
    <w:name w:val="toc 4"/>
    <w:basedOn w:val="a0"/>
    <w:next w:val="a0"/>
    <w:autoRedefine/>
    <w:uiPriority w:val="39"/>
    <w:semiHidden/>
    <w:unhideWhenUsed/>
    <w:rsid w:val="004E60A0"/>
    <w:pPr>
      <w:ind w:left="840"/>
      <w:jc w:val="left"/>
    </w:pPr>
    <w:rPr>
      <w:rFonts w:asciiTheme="minorHAnsi" w:hAnsiTheme="minorHAnsi"/>
      <w:sz w:val="20"/>
      <w:szCs w:val="20"/>
    </w:rPr>
  </w:style>
  <w:style w:type="paragraph" w:styleId="51">
    <w:name w:val="toc 5"/>
    <w:basedOn w:val="a0"/>
    <w:next w:val="a0"/>
    <w:autoRedefine/>
    <w:uiPriority w:val="39"/>
    <w:semiHidden/>
    <w:unhideWhenUsed/>
    <w:rsid w:val="004E60A0"/>
    <w:pPr>
      <w:ind w:left="1120"/>
      <w:jc w:val="left"/>
    </w:pPr>
    <w:rPr>
      <w:rFonts w:asciiTheme="minorHAnsi" w:hAnsiTheme="minorHAnsi"/>
      <w:sz w:val="20"/>
      <w:szCs w:val="20"/>
    </w:rPr>
  </w:style>
  <w:style w:type="paragraph" w:styleId="6">
    <w:name w:val="toc 6"/>
    <w:basedOn w:val="a0"/>
    <w:next w:val="a0"/>
    <w:autoRedefine/>
    <w:uiPriority w:val="39"/>
    <w:semiHidden/>
    <w:unhideWhenUsed/>
    <w:rsid w:val="004E60A0"/>
    <w:pPr>
      <w:ind w:left="1400"/>
      <w:jc w:val="left"/>
    </w:pPr>
    <w:rPr>
      <w:rFonts w:asciiTheme="minorHAnsi" w:hAnsiTheme="minorHAnsi"/>
      <w:sz w:val="20"/>
      <w:szCs w:val="20"/>
    </w:rPr>
  </w:style>
  <w:style w:type="paragraph" w:styleId="7">
    <w:name w:val="toc 7"/>
    <w:basedOn w:val="a0"/>
    <w:next w:val="a0"/>
    <w:autoRedefine/>
    <w:uiPriority w:val="39"/>
    <w:semiHidden/>
    <w:unhideWhenUsed/>
    <w:rsid w:val="004E60A0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8">
    <w:name w:val="toc 8"/>
    <w:basedOn w:val="a0"/>
    <w:next w:val="a0"/>
    <w:autoRedefine/>
    <w:uiPriority w:val="39"/>
    <w:semiHidden/>
    <w:unhideWhenUsed/>
    <w:rsid w:val="004E60A0"/>
    <w:pPr>
      <w:ind w:left="1960"/>
      <w:jc w:val="left"/>
    </w:pPr>
    <w:rPr>
      <w:rFonts w:asciiTheme="minorHAnsi" w:hAnsiTheme="minorHAnsi"/>
      <w:sz w:val="20"/>
      <w:szCs w:val="20"/>
    </w:rPr>
  </w:style>
  <w:style w:type="paragraph" w:styleId="9">
    <w:name w:val="toc 9"/>
    <w:basedOn w:val="a0"/>
    <w:next w:val="a0"/>
    <w:autoRedefine/>
    <w:uiPriority w:val="39"/>
    <w:semiHidden/>
    <w:unhideWhenUsed/>
    <w:rsid w:val="004E60A0"/>
    <w:pPr>
      <w:ind w:left="2240"/>
      <w:jc w:val="left"/>
    </w:pPr>
    <w:rPr>
      <w:rFonts w:asciiTheme="minorHAnsi" w:hAnsiTheme="minorHAnsi"/>
      <w:sz w:val="20"/>
      <w:szCs w:val="20"/>
    </w:rPr>
  </w:style>
  <w:style w:type="paragraph" w:styleId="af9">
    <w:name w:val="Normal (Web)"/>
    <w:basedOn w:val="a0"/>
    <w:uiPriority w:val="99"/>
    <w:unhideWhenUsed/>
    <w:rsid w:val="00B467DA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a">
    <w:name w:val="FollowedHyperlink"/>
    <w:basedOn w:val="a1"/>
    <w:uiPriority w:val="99"/>
    <w:semiHidden/>
    <w:unhideWhenUsed/>
    <w:rsid w:val="00B467DA"/>
    <w:rPr>
      <w:color w:val="800080" w:themeColor="followedHyperlink"/>
      <w:u w:val="single"/>
    </w:rPr>
  </w:style>
  <w:style w:type="paragraph" w:styleId="afb">
    <w:name w:val="caption"/>
    <w:basedOn w:val="a0"/>
    <w:next w:val="a0"/>
    <w:link w:val="afc"/>
    <w:uiPriority w:val="35"/>
    <w:unhideWhenUsed/>
    <w:qFormat/>
    <w:rsid w:val="00765D10"/>
    <w:pPr>
      <w:ind w:firstLine="0"/>
      <w:jc w:val="center"/>
    </w:pPr>
    <w:rPr>
      <w:iCs/>
      <w:szCs w:val="18"/>
    </w:rPr>
  </w:style>
  <w:style w:type="character" w:customStyle="1" w:styleId="30">
    <w:name w:val="Заголовок 3 Знак"/>
    <w:basedOn w:val="a1"/>
    <w:link w:val="3"/>
    <w:uiPriority w:val="9"/>
    <w:rsid w:val="00DA4C20"/>
    <w:rPr>
      <w:rFonts w:ascii="Times New Roman" w:eastAsiaTheme="majorEastAsia" w:hAnsi="Times New Roman" w:cstheme="majorBidi"/>
      <w:b/>
      <w:noProof/>
      <w:sz w:val="28"/>
      <w:szCs w:val="24"/>
    </w:rPr>
  </w:style>
  <w:style w:type="table" w:styleId="afd">
    <w:name w:val="Table Grid"/>
    <w:basedOn w:val="a2"/>
    <w:uiPriority w:val="59"/>
    <w:rsid w:val="00DE7892"/>
    <w:pPr>
      <w:spacing w:after="0" w:line="360" w:lineRule="auto"/>
    </w:pPr>
    <w:rPr>
      <w:rFonts w:ascii="Times New Roman" w:eastAsiaTheme="minorEastAsia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113" w:type="dxa"/>
        <w:left w:w="113" w:type="dxa"/>
        <w:right w:w="113" w:type="dxa"/>
      </w:tblCellMar>
    </w:tblPr>
  </w:style>
  <w:style w:type="paragraph" w:customStyle="1" w:styleId="afe">
    <w:name w:val="Название таблицы"/>
    <w:basedOn w:val="afb"/>
    <w:link w:val="aff"/>
    <w:uiPriority w:val="97"/>
    <w:qFormat/>
    <w:rsid w:val="00CD4638"/>
    <w:pPr>
      <w:keepNext/>
      <w:jc w:val="right"/>
    </w:pPr>
    <w:rPr>
      <w:i/>
    </w:rPr>
  </w:style>
  <w:style w:type="paragraph" w:customStyle="1" w:styleId="aff0">
    <w:name w:val="Абзац после таблицы"/>
    <w:basedOn w:val="a0"/>
    <w:link w:val="aff1"/>
    <w:uiPriority w:val="98"/>
    <w:qFormat/>
    <w:rsid w:val="00E50A0B"/>
    <w:pPr>
      <w:spacing w:before="160"/>
    </w:pPr>
  </w:style>
  <w:style w:type="character" w:customStyle="1" w:styleId="afc">
    <w:name w:val="Название объекта Знак"/>
    <w:basedOn w:val="a1"/>
    <w:link w:val="afb"/>
    <w:uiPriority w:val="35"/>
    <w:rsid w:val="00765D10"/>
    <w:rPr>
      <w:rFonts w:ascii="Times New Roman" w:hAnsi="Times New Roman"/>
      <w:iCs/>
      <w:sz w:val="28"/>
      <w:szCs w:val="18"/>
    </w:rPr>
  </w:style>
  <w:style w:type="character" w:customStyle="1" w:styleId="aff">
    <w:name w:val="Название таблицы Знак"/>
    <w:basedOn w:val="afc"/>
    <w:link w:val="afe"/>
    <w:uiPriority w:val="97"/>
    <w:rsid w:val="00CD4638"/>
    <w:rPr>
      <w:rFonts w:ascii="Times New Roman" w:hAnsi="Times New Roman"/>
      <w:i/>
      <w:iCs/>
      <w:sz w:val="28"/>
      <w:szCs w:val="18"/>
    </w:rPr>
  </w:style>
  <w:style w:type="character" w:customStyle="1" w:styleId="aff1">
    <w:name w:val="Абзац после таблицы Знак"/>
    <w:basedOn w:val="a1"/>
    <w:link w:val="aff0"/>
    <w:uiPriority w:val="98"/>
    <w:rsid w:val="00E50A0B"/>
    <w:rPr>
      <w:rFonts w:ascii="Times New Roman" w:hAnsi="Times New Roman"/>
      <w:sz w:val="28"/>
    </w:rPr>
  </w:style>
  <w:style w:type="character" w:styleId="aff2">
    <w:name w:val="annotation reference"/>
    <w:basedOn w:val="a1"/>
    <w:uiPriority w:val="99"/>
    <w:semiHidden/>
    <w:unhideWhenUsed/>
    <w:rsid w:val="00A4582C"/>
    <w:rPr>
      <w:sz w:val="16"/>
      <w:szCs w:val="16"/>
    </w:rPr>
  </w:style>
  <w:style w:type="paragraph" w:styleId="aff3">
    <w:name w:val="annotation text"/>
    <w:basedOn w:val="a0"/>
    <w:link w:val="aff4"/>
    <w:uiPriority w:val="99"/>
    <w:semiHidden/>
    <w:unhideWhenUsed/>
    <w:rsid w:val="00A4582C"/>
    <w:pPr>
      <w:spacing w:line="240" w:lineRule="auto"/>
    </w:pPr>
    <w:rPr>
      <w:sz w:val="20"/>
      <w:szCs w:val="20"/>
    </w:rPr>
  </w:style>
  <w:style w:type="character" w:customStyle="1" w:styleId="aff4">
    <w:name w:val="Текст примечания Знак"/>
    <w:basedOn w:val="a1"/>
    <w:link w:val="aff3"/>
    <w:uiPriority w:val="99"/>
    <w:semiHidden/>
    <w:rsid w:val="00A4582C"/>
    <w:rPr>
      <w:rFonts w:ascii="Times New Roman" w:hAnsi="Times New Roman"/>
      <w:sz w:val="20"/>
      <w:szCs w:val="20"/>
    </w:rPr>
  </w:style>
  <w:style w:type="paragraph" w:styleId="aff5">
    <w:name w:val="annotation subject"/>
    <w:basedOn w:val="aff3"/>
    <w:next w:val="aff3"/>
    <w:link w:val="aff6"/>
    <w:uiPriority w:val="99"/>
    <w:semiHidden/>
    <w:unhideWhenUsed/>
    <w:rsid w:val="00A4582C"/>
    <w:rPr>
      <w:b/>
      <w:bCs/>
    </w:rPr>
  </w:style>
  <w:style w:type="character" w:customStyle="1" w:styleId="aff6">
    <w:name w:val="Тема примечания Знак"/>
    <w:basedOn w:val="aff4"/>
    <w:link w:val="aff5"/>
    <w:uiPriority w:val="99"/>
    <w:semiHidden/>
    <w:rsid w:val="00A4582C"/>
    <w:rPr>
      <w:rFonts w:ascii="Times New Roman" w:hAnsi="Times New Roman"/>
      <w:b/>
      <w:bCs/>
      <w:sz w:val="20"/>
      <w:szCs w:val="20"/>
    </w:rPr>
  </w:style>
  <w:style w:type="character" w:customStyle="1" w:styleId="12">
    <w:name w:val="Неразрешенное упоминание1"/>
    <w:basedOn w:val="a1"/>
    <w:uiPriority w:val="99"/>
    <w:semiHidden/>
    <w:unhideWhenUsed/>
    <w:rsid w:val="003B4C15"/>
    <w:rPr>
      <w:color w:val="605E5C"/>
      <w:shd w:val="clear" w:color="auto" w:fill="E1DFDD"/>
    </w:rPr>
  </w:style>
  <w:style w:type="table" w:styleId="aff7">
    <w:name w:val="Grid Table Light"/>
    <w:basedOn w:val="a2"/>
    <w:uiPriority w:val="40"/>
    <w:rsid w:val="003B4C15"/>
    <w:pPr>
      <w:spacing w:after="0" w:line="240" w:lineRule="auto"/>
    </w:pPr>
    <w:rPr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f8">
    <w:name w:val="Unresolved Mention"/>
    <w:basedOn w:val="a1"/>
    <w:uiPriority w:val="99"/>
    <w:semiHidden/>
    <w:unhideWhenUsed/>
    <w:rsid w:val="000F4AF1"/>
    <w:rPr>
      <w:color w:val="605E5C"/>
      <w:shd w:val="clear" w:color="auto" w:fill="E1DFDD"/>
    </w:rPr>
  </w:style>
  <w:style w:type="paragraph" w:customStyle="1" w:styleId="aff9">
    <w:name w:val="Лістинг програми"/>
    <w:basedOn w:val="a0"/>
    <w:link w:val="affa"/>
    <w:qFormat/>
    <w:rsid w:val="001B2ED5"/>
    <w:pPr>
      <w:spacing w:line="240" w:lineRule="auto"/>
      <w:ind w:firstLine="0"/>
      <w:contextualSpacing w:val="0"/>
    </w:pPr>
    <w:rPr>
      <w:rFonts w:ascii="Consolas" w:hAnsi="Consolas"/>
      <w:sz w:val="20"/>
      <w:szCs w:val="20"/>
    </w:rPr>
  </w:style>
  <w:style w:type="character" w:customStyle="1" w:styleId="affa">
    <w:name w:val="Лістинг програми Знак"/>
    <w:basedOn w:val="a1"/>
    <w:link w:val="aff9"/>
    <w:rsid w:val="001B2ED5"/>
    <w:rPr>
      <w:rFonts w:ascii="Consolas" w:hAnsi="Consolas"/>
      <w:sz w:val="20"/>
      <w:szCs w:val="20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0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9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1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4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1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5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9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9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9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0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1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9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4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6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4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3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0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7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3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0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8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7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2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1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9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16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1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064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950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7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5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1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2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8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5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header" Target="header4.xml"/><Relationship Id="rId16" Type="http://schemas.openxmlformats.org/officeDocument/2006/relationships/image" Target="media/image4.png"/><Relationship Id="rId11" Type="http://schemas.openxmlformats.org/officeDocument/2006/relationships/header" Target="header3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header" Target="header7.xml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footer" Target="footer3.xml"/><Relationship Id="rId77" Type="http://schemas.openxmlformats.org/officeDocument/2006/relationships/header" Target="header9.xml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72" Type="http://schemas.openxmlformats.org/officeDocument/2006/relationships/image" Target="media/image57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6.png"/><Relationship Id="rId75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header" Target="header6.xml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header" Target="header8.xml"/><Relationship Id="rId7" Type="http://schemas.openxmlformats.org/officeDocument/2006/relationships/endnotes" Target="endnotes.xml"/><Relationship Id="rId71" Type="http://schemas.openxmlformats.org/officeDocument/2006/relationships/header" Target="header5.xml"/><Relationship Id="rId2" Type="http://schemas.openxmlformats.org/officeDocument/2006/relationships/numbering" Target="numbering.xml"/><Relationship Id="rId29" Type="http://schemas.openxmlformats.org/officeDocument/2006/relationships/image" Target="media/image1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&#1055;&#1060;&#1043;&#1050;\&#1050;&#1091;&#1088;&#1089;&#1086;&#1074;&#1072;\&#1047;&#1074;&#1110;&#1090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5054253-F432-4E8D-A8B4-557DF46BEBD7}">
  <we:reference id="wa104381727" version="1.0.0.7" store="en-001" storeType="OMEX"/>
  <we:alternateReferences>
    <we:reference id="wa104381727" version="1.0.0.7" store="en-00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8C99F89-6C1F-4540-83BC-9A848B6097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Звіт.dotx</Template>
  <TotalTime>2519</TotalTime>
  <Pages>1</Pages>
  <Words>33285</Words>
  <Characters>189731</Characters>
  <Application>Microsoft Office Word</Application>
  <DocSecurity>0</DocSecurity>
  <Lines>1581</Lines>
  <Paragraphs>445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>MultiDVD Team</Company>
  <LinksUpToDate>false</LinksUpToDate>
  <CharactersWithSpaces>222571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Maksim Rosokha</dc:creator>
  <cp:keywords/>
  <dc:description/>
  <cp:lastModifiedBy>Максим Росоха</cp:lastModifiedBy>
  <cp:revision>39</cp:revision>
  <dcterms:created xsi:type="dcterms:W3CDTF">2022-06-05T15:24:00Z</dcterms:created>
  <dcterms:modified xsi:type="dcterms:W3CDTF">2022-06-09T08:09:00Z</dcterms:modified>
</cp:coreProperties>
</file>